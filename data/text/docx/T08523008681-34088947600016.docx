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emf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Relationship Id="rId5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05F57347" w14:textId="3F85FD66" w:rsidP="00107CBF" w:rsidR="00701406" w:rsidRDefault="00701406">
      <w:pPr>
        <w:pStyle w:val="Blocadresse"/>
        <w:ind w:left="0"/>
      </w:pPr>
    </w:p>
    <w:p w14:paraId="12570262" w14:textId="2F03124A" w:rsidP="00107CBF" w:rsidR="00362232" w:rsidRDefault="00362232">
      <w:pPr>
        <w:pStyle w:val="Blocadresse"/>
        <w:ind w:left="0"/>
      </w:pPr>
    </w:p>
    <w:p w14:paraId="23E16C90" w14:textId="77777777" w:rsidP="00107CBF" w:rsidR="00362232" w:rsidRDefault="00362232">
      <w:pPr>
        <w:pStyle w:val="Blocadresse"/>
        <w:ind w:left="0"/>
      </w:pPr>
    </w:p>
    <w:p w14:paraId="05F57348" w14:textId="77777777" w:rsidP="00107CBF" w:rsidR="00701406" w:rsidRDefault="00701406">
      <w:pPr>
        <w:pStyle w:val="Blocadresse"/>
        <w:ind w:left="0"/>
      </w:pPr>
    </w:p>
    <w:p w14:paraId="55A5DFBC" w14:textId="77777777" w:rsidP="00107CBF" w:rsidR="00CE7B97" w:rsidRDefault="00CE7B97" w:rsidRPr="00256ABA">
      <w:pPr>
        <w:pStyle w:val="Blocadresse"/>
        <w:ind w:left="0"/>
        <w:rPr>
          <w:sz w:val="12"/>
          <w:szCs w:val="12"/>
        </w:rPr>
      </w:pPr>
    </w:p>
    <w:p w14:paraId="57850B15" w14:textId="06EF9248" w:rsidP="00CE7B97" w:rsidR="00CE7B97" w:rsidRDefault="00CE7B97" w:rsidRPr="00CE7B97">
      <w:pPr>
        <w:pStyle w:val="Blocadresse"/>
        <w:pBdr>
          <w:top w:color="auto" w:shadow="1" w:space="5" w:sz="4" w:val="single"/>
          <w:left w:color="auto" w:shadow="1" w:space="4" w:sz="4" w:val="single"/>
          <w:bottom w:color="auto" w:shadow="1" w:space="5" w:sz="4" w:val="single"/>
          <w:right w:color="auto" w:shadow="1" w:space="4" w:sz="4" w:val="single"/>
        </w:pBdr>
        <w:shd w:color="auto" w:fill="CED3E5" w:themeFill="accent6" w:themeFillTint="66" w:val="clear"/>
        <w:ind w:left="0"/>
        <w:jc w:val="center"/>
        <w:rPr>
          <w:b/>
          <w:sz w:val="32"/>
          <w:szCs w:val="32"/>
        </w:rPr>
      </w:pPr>
      <w:r w:rsidRPr="00CE7B97">
        <w:rPr>
          <w:b/>
          <w:sz w:val="32"/>
          <w:szCs w:val="32"/>
        </w:rPr>
        <w:t>NEGOCIATION OBLIGATOIRE</w:t>
      </w:r>
      <w:r w:rsidR="00631B98">
        <w:rPr>
          <w:b/>
          <w:sz w:val="32"/>
          <w:szCs w:val="32"/>
        </w:rPr>
        <w:t xml:space="preserve"> EN ENTREPRISE</w:t>
      </w:r>
    </w:p>
    <w:p w14:paraId="4F179455" w14:textId="67ABBC29" w:rsidP="00CE7B97" w:rsidR="00CE7B97" w:rsidRDefault="00CE7B97" w:rsidRPr="00CE7B97">
      <w:pPr>
        <w:pStyle w:val="Blocadresse"/>
        <w:pBdr>
          <w:top w:color="auto" w:shadow="1" w:space="5" w:sz="4" w:val="single"/>
          <w:left w:color="auto" w:shadow="1" w:space="4" w:sz="4" w:val="single"/>
          <w:bottom w:color="auto" w:shadow="1" w:space="5" w:sz="4" w:val="single"/>
          <w:right w:color="auto" w:shadow="1" w:space="4" w:sz="4" w:val="single"/>
        </w:pBdr>
        <w:shd w:color="auto" w:fill="CED3E5" w:themeFill="accent6" w:themeFillTint="66" w:val="clear"/>
        <w:ind w:left="0"/>
        <w:jc w:val="center"/>
        <w:rPr>
          <w:b/>
          <w:sz w:val="32"/>
          <w:szCs w:val="32"/>
        </w:rPr>
      </w:pPr>
      <w:r w:rsidRPr="00CE7B97">
        <w:rPr>
          <w:b/>
          <w:sz w:val="32"/>
          <w:szCs w:val="32"/>
        </w:rPr>
        <w:t xml:space="preserve">ACCORD D’ENTREPRISE DU </w:t>
      </w:r>
      <w:r w:rsidR="00B731A1">
        <w:rPr>
          <w:b/>
          <w:sz w:val="32"/>
          <w:szCs w:val="32"/>
        </w:rPr>
        <w:t>22</w:t>
      </w:r>
      <w:r w:rsidR="00BC694D">
        <w:rPr>
          <w:b/>
          <w:sz w:val="32"/>
          <w:szCs w:val="32"/>
        </w:rPr>
        <w:t xml:space="preserve"> mai 202</w:t>
      </w:r>
      <w:r w:rsidR="00A50D24">
        <w:rPr>
          <w:b/>
          <w:sz w:val="32"/>
          <w:szCs w:val="32"/>
        </w:rPr>
        <w:t>3</w:t>
      </w:r>
    </w:p>
    <w:p w14:paraId="00DB6AAA" w14:textId="1A0E9553" w:rsidP="00107CBF" w:rsidR="00CE7B97" w:rsidRDefault="00CE7B97">
      <w:pPr>
        <w:pStyle w:val="Blocadresse"/>
        <w:ind w:left="0"/>
        <w:rPr>
          <w:sz w:val="18"/>
          <w:szCs w:val="18"/>
        </w:rPr>
      </w:pPr>
    </w:p>
    <w:p w14:paraId="3C834FCB" w14:textId="77777777" w:rsidP="00107CBF" w:rsidR="00362232" w:rsidRDefault="00362232" w:rsidRPr="00256ABA">
      <w:pPr>
        <w:pStyle w:val="Blocadresse"/>
        <w:ind w:left="0"/>
        <w:rPr>
          <w:sz w:val="18"/>
          <w:szCs w:val="18"/>
        </w:rPr>
      </w:pPr>
    </w:p>
    <w:p w14:paraId="3645E0C8" w14:textId="77777777" w:rsidP="00F070E3" w:rsidR="00F070E3" w:rsidRDefault="00F070E3" w:rsidRPr="00BB3343">
      <w:pPr>
        <w:pStyle w:val="Corpsdetexte29"/>
        <w:numPr>
          <w:ilvl w:val="0"/>
          <w:numId w:val="24"/>
        </w:numPr>
        <w:rPr>
          <w:rFonts w:asciiTheme="minorHAnsi" w:cs="Arial" w:hAnsiTheme="minorHAnsi"/>
          <w:b/>
          <w:sz w:val="20"/>
        </w:rPr>
      </w:pPr>
      <w:r w:rsidRPr="00BB3343">
        <w:rPr>
          <w:rFonts w:asciiTheme="minorHAnsi" w:cs="Arial" w:hAnsiTheme="minorHAnsi"/>
          <w:b/>
          <w:sz w:val="20"/>
        </w:rPr>
        <w:t>L’</w:t>
      </w:r>
      <w:r>
        <w:rPr>
          <w:rFonts w:asciiTheme="minorHAnsi" w:cs="Arial" w:hAnsiTheme="minorHAnsi"/>
          <w:b/>
          <w:sz w:val="20"/>
        </w:rPr>
        <w:t>E</w:t>
      </w:r>
      <w:r w:rsidRPr="00BB3343">
        <w:rPr>
          <w:rFonts w:asciiTheme="minorHAnsi" w:cs="Arial" w:hAnsiTheme="minorHAnsi"/>
          <w:b/>
          <w:sz w:val="20"/>
        </w:rPr>
        <w:t xml:space="preserve">ntreprise OCEA, </w:t>
      </w:r>
    </w:p>
    <w:p w14:paraId="31CD3784" w14:textId="77777777" w:rsidP="00F070E3" w:rsidR="00F070E3" w:rsidRDefault="00F070E3">
      <w:pPr>
        <w:pStyle w:val="Corpsdetexte29"/>
        <w:spacing w:before="20"/>
        <w:ind w:left="357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 xml:space="preserve">Dont le siège social est situé Quai de La </w:t>
      </w:r>
      <w:proofErr w:type="spellStart"/>
      <w:r>
        <w:rPr>
          <w:rFonts w:asciiTheme="minorHAnsi" w:cs="Arial" w:hAnsiTheme="minorHAnsi"/>
          <w:sz w:val="20"/>
        </w:rPr>
        <w:t>Cabaude</w:t>
      </w:r>
      <w:proofErr w:type="spellEnd"/>
      <w:r>
        <w:rPr>
          <w:rFonts w:asciiTheme="minorHAnsi" w:cs="Arial" w:hAnsiTheme="minorHAnsi"/>
          <w:sz w:val="20"/>
        </w:rPr>
        <w:t xml:space="preserve">, 85100 LES SABLES D’OLONNE, </w:t>
      </w:r>
    </w:p>
    <w:p w14:paraId="28D79B25" w14:textId="77777777" w:rsidP="00F070E3" w:rsidR="00F070E3" w:rsidRDefault="00F070E3">
      <w:pPr>
        <w:pStyle w:val="Corpsdetexte29"/>
        <w:spacing w:before="20"/>
        <w:ind w:left="357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 xml:space="preserve">Immatriculée au Registre du Commerce de la Roche sur </w:t>
      </w:r>
      <w:proofErr w:type="spellStart"/>
      <w:r>
        <w:rPr>
          <w:rFonts w:asciiTheme="minorHAnsi" w:cs="Arial" w:hAnsiTheme="minorHAnsi"/>
          <w:sz w:val="20"/>
        </w:rPr>
        <w:t>Yon</w:t>
      </w:r>
      <w:proofErr w:type="spellEnd"/>
      <w:r>
        <w:rPr>
          <w:rFonts w:asciiTheme="minorHAnsi" w:cs="Arial" w:hAnsiTheme="minorHAnsi"/>
          <w:sz w:val="20"/>
        </w:rPr>
        <w:t xml:space="preserve"> sous le numéro 340 889 476, </w:t>
      </w:r>
    </w:p>
    <w:p w14:paraId="7267AC43" w14:textId="51509DC3" w:rsidP="00F070E3" w:rsidR="00F070E3" w:rsidRDefault="00F070E3">
      <w:pPr>
        <w:pStyle w:val="Corpsdetexte29"/>
        <w:spacing w:before="20"/>
        <w:ind w:left="357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>R</w:t>
      </w:r>
      <w:r w:rsidRPr="00A53F52">
        <w:rPr>
          <w:rFonts w:asciiTheme="minorHAnsi" w:cs="Arial" w:hAnsiTheme="minorHAnsi"/>
          <w:sz w:val="20"/>
        </w:rPr>
        <w:t xml:space="preserve">eprésentée par son Président Directeur Général,  </w:t>
      </w:r>
    </w:p>
    <w:p w14:paraId="0E486DAB" w14:textId="77777777" w:rsidP="00F070E3" w:rsidR="00F070E3" w:rsidRDefault="00F070E3" w:rsidRPr="00A53F52">
      <w:pPr>
        <w:pStyle w:val="Corpsdetexte29"/>
        <w:spacing w:before="20"/>
        <w:ind w:left="357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>C</w:t>
      </w:r>
      <w:r w:rsidRPr="00A53F52">
        <w:rPr>
          <w:rFonts w:asciiTheme="minorHAnsi" w:cs="Arial" w:hAnsiTheme="minorHAnsi"/>
          <w:sz w:val="20"/>
        </w:rPr>
        <w:t xml:space="preserve">onstituée </w:t>
      </w:r>
      <w:r>
        <w:rPr>
          <w:rFonts w:asciiTheme="minorHAnsi" w:cs="Arial" w:hAnsiTheme="minorHAnsi"/>
          <w:sz w:val="20"/>
        </w:rPr>
        <w:t>des</w:t>
      </w:r>
      <w:r w:rsidRPr="00A53F52">
        <w:rPr>
          <w:rFonts w:asciiTheme="minorHAnsi" w:cs="Arial" w:hAnsiTheme="minorHAnsi"/>
          <w:sz w:val="20"/>
        </w:rPr>
        <w:t xml:space="preserve"> établissements suivants :</w:t>
      </w:r>
    </w:p>
    <w:p w14:paraId="0BA3FF2F" w14:textId="77777777" w:rsidP="00F070E3" w:rsidR="00F070E3" w:rsidRDefault="00F070E3">
      <w:pPr>
        <w:pStyle w:val="Corpsdetexte29"/>
        <w:numPr>
          <w:ilvl w:val="0"/>
          <w:numId w:val="26"/>
        </w:numPr>
        <w:tabs>
          <w:tab w:pos="720" w:val="clear"/>
          <w:tab w:pos="567" w:val="num"/>
        </w:tabs>
        <w:spacing w:before="40"/>
        <w:jc w:val="left"/>
        <w:rPr>
          <w:rFonts w:asciiTheme="minorHAnsi" w:cs="Arial" w:hAnsiTheme="minorHAnsi"/>
          <w:sz w:val="20"/>
        </w:rPr>
      </w:pPr>
      <w:r w:rsidRPr="00A53F52">
        <w:rPr>
          <w:rFonts w:asciiTheme="minorHAnsi" w:cs="Arial" w:hAnsiTheme="minorHAnsi"/>
          <w:sz w:val="20"/>
        </w:rPr>
        <w:t>OCEA LES SABLES D’OLONNE</w:t>
      </w:r>
      <w:r>
        <w:rPr>
          <w:rFonts w:asciiTheme="minorHAnsi" w:cs="Arial" w:hAnsiTheme="minorHAnsi"/>
          <w:sz w:val="20"/>
        </w:rPr>
        <w:t xml:space="preserve"> : Quai de la </w:t>
      </w:r>
      <w:proofErr w:type="spellStart"/>
      <w:r>
        <w:rPr>
          <w:rFonts w:asciiTheme="minorHAnsi" w:cs="Arial" w:hAnsiTheme="minorHAnsi"/>
          <w:sz w:val="20"/>
        </w:rPr>
        <w:t>Cabaude</w:t>
      </w:r>
      <w:proofErr w:type="spellEnd"/>
      <w:r>
        <w:rPr>
          <w:rFonts w:asciiTheme="minorHAnsi" w:cs="Arial" w:hAnsiTheme="minorHAnsi"/>
          <w:sz w:val="20"/>
        </w:rPr>
        <w:t xml:space="preserve"> -</w:t>
      </w:r>
      <w:r w:rsidRPr="00A53F52">
        <w:rPr>
          <w:rFonts w:asciiTheme="minorHAnsi" w:cs="Arial" w:hAnsiTheme="minorHAnsi"/>
          <w:sz w:val="20"/>
        </w:rPr>
        <w:t xml:space="preserve"> 85100 </w:t>
      </w:r>
      <w:r>
        <w:rPr>
          <w:rFonts w:asciiTheme="minorHAnsi" w:cs="Arial" w:hAnsiTheme="minorHAnsi"/>
          <w:sz w:val="20"/>
        </w:rPr>
        <w:t>LES SABLES D’OLONNE</w:t>
      </w:r>
      <w:r w:rsidRPr="00A53F52">
        <w:rPr>
          <w:rFonts w:asciiTheme="minorHAnsi" w:cs="Arial" w:hAnsiTheme="minorHAnsi"/>
          <w:sz w:val="20"/>
        </w:rPr>
        <w:t xml:space="preserve">. </w:t>
      </w:r>
    </w:p>
    <w:p w14:paraId="2D815B2F" w14:textId="77777777" w:rsidP="00F070E3" w:rsidR="00F070E3" w:rsidRDefault="00F070E3">
      <w:pPr>
        <w:pStyle w:val="Corpsdetexte29"/>
        <w:numPr>
          <w:ilvl w:val="0"/>
          <w:numId w:val="26"/>
        </w:numPr>
        <w:tabs>
          <w:tab w:pos="720" w:val="clear"/>
          <w:tab w:pos="567" w:val="num"/>
        </w:tabs>
        <w:spacing w:before="40"/>
        <w:jc w:val="left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>OCE</w:t>
      </w:r>
      <w:r w:rsidRPr="00A53F52">
        <w:rPr>
          <w:rFonts w:asciiTheme="minorHAnsi" w:cs="Arial" w:hAnsiTheme="minorHAnsi"/>
          <w:sz w:val="20"/>
        </w:rPr>
        <w:t>A FONTENAY LE COMTE</w:t>
      </w:r>
      <w:r>
        <w:rPr>
          <w:rFonts w:asciiTheme="minorHAnsi" w:cs="Arial" w:hAnsiTheme="minorHAnsi"/>
          <w:sz w:val="20"/>
        </w:rPr>
        <w:t> :</w:t>
      </w:r>
      <w:r w:rsidRPr="00A53F52">
        <w:rPr>
          <w:rFonts w:asciiTheme="minorHAnsi" w:cs="Arial" w:hAnsiTheme="minorHAnsi"/>
          <w:sz w:val="20"/>
        </w:rPr>
        <w:t xml:space="preserve"> ZI de St Médard des Prés</w:t>
      </w:r>
      <w:r>
        <w:rPr>
          <w:rFonts w:asciiTheme="minorHAnsi" w:cs="Arial" w:hAnsiTheme="minorHAnsi"/>
          <w:sz w:val="20"/>
        </w:rPr>
        <w:t xml:space="preserve"> -</w:t>
      </w:r>
      <w:r w:rsidRPr="00A53F52">
        <w:rPr>
          <w:rFonts w:asciiTheme="minorHAnsi" w:cs="Arial" w:hAnsiTheme="minorHAnsi"/>
          <w:sz w:val="20"/>
        </w:rPr>
        <w:t xml:space="preserve"> 85200 </w:t>
      </w:r>
      <w:r>
        <w:rPr>
          <w:rFonts w:asciiTheme="minorHAnsi" w:cs="Arial" w:hAnsiTheme="minorHAnsi"/>
          <w:sz w:val="20"/>
        </w:rPr>
        <w:t>FONTENAY LE COMTE.</w:t>
      </w:r>
    </w:p>
    <w:p w14:paraId="5693DAE3" w14:textId="77777777" w:rsidP="00F070E3" w:rsidR="00F070E3" w:rsidRDefault="00F070E3">
      <w:pPr>
        <w:pStyle w:val="Corpsdetexte29"/>
        <w:numPr>
          <w:ilvl w:val="0"/>
          <w:numId w:val="26"/>
        </w:numPr>
        <w:tabs>
          <w:tab w:pos="720" w:val="clear"/>
          <w:tab w:pos="567" w:val="num"/>
        </w:tabs>
        <w:spacing w:before="40"/>
        <w:jc w:val="left"/>
        <w:rPr>
          <w:rFonts w:asciiTheme="minorHAnsi" w:cs="Arial" w:hAnsiTheme="minorHAnsi"/>
          <w:sz w:val="20"/>
        </w:rPr>
      </w:pPr>
      <w:r w:rsidRPr="00A53F52">
        <w:rPr>
          <w:rFonts w:asciiTheme="minorHAnsi" w:cs="Arial" w:hAnsiTheme="minorHAnsi"/>
          <w:sz w:val="20"/>
        </w:rPr>
        <w:t>OCEA SAINT-NAZAIRE</w:t>
      </w:r>
      <w:r>
        <w:rPr>
          <w:rFonts w:asciiTheme="minorHAnsi" w:cs="Arial" w:hAnsiTheme="minorHAnsi"/>
          <w:sz w:val="20"/>
        </w:rPr>
        <w:t xml:space="preserve"> : Quai de </w:t>
      </w:r>
      <w:proofErr w:type="spellStart"/>
      <w:r>
        <w:rPr>
          <w:rFonts w:asciiTheme="minorHAnsi" w:cs="Arial" w:hAnsiTheme="minorHAnsi"/>
          <w:sz w:val="20"/>
        </w:rPr>
        <w:t>Méan</w:t>
      </w:r>
      <w:proofErr w:type="spellEnd"/>
      <w:r>
        <w:rPr>
          <w:rFonts w:asciiTheme="minorHAnsi" w:cs="Arial" w:hAnsiTheme="minorHAnsi"/>
          <w:sz w:val="20"/>
        </w:rPr>
        <w:t xml:space="preserve"> -</w:t>
      </w:r>
      <w:r w:rsidRPr="00A53F52">
        <w:rPr>
          <w:rFonts w:asciiTheme="minorHAnsi" w:cs="Arial" w:hAnsiTheme="minorHAnsi"/>
          <w:sz w:val="20"/>
        </w:rPr>
        <w:t xml:space="preserve"> 44600 </w:t>
      </w:r>
      <w:r>
        <w:rPr>
          <w:rFonts w:asciiTheme="minorHAnsi" w:cs="Arial" w:hAnsiTheme="minorHAnsi"/>
          <w:sz w:val="20"/>
        </w:rPr>
        <w:t>SAINT-NAZAIRE</w:t>
      </w:r>
      <w:r w:rsidRPr="00A53F52">
        <w:rPr>
          <w:rFonts w:asciiTheme="minorHAnsi" w:cs="Arial" w:hAnsiTheme="minorHAnsi"/>
          <w:sz w:val="20"/>
        </w:rPr>
        <w:t>.</w:t>
      </w:r>
    </w:p>
    <w:p w14:paraId="014114E1" w14:textId="77777777" w:rsidP="00F070E3" w:rsidR="00F070E3" w:rsidRDefault="00F070E3">
      <w:pPr>
        <w:pStyle w:val="Corpsdetexte29"/>
        <w:numPr>
          <w:ilvl w:val="0"/>
          <w:numId w:val="26"/>
        </w:numPr>
        <w:tabs>
          <w:tab w:pos="720" w:val="clear"/>
          <w:tab w:pos="567" w:val="num"/>
        </w:tabs>
        <w:spacing w:before="40"/>
        <w:jc w:val="left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>OCEA LA ROCHELLE : 3 rue de la côte d’Ivoire - 17000 LA ROCHELLE</w:t>
      </w:r>
    </w:p>
    <w:p w14:paraId="38CAAA1F" w14:textId="77777777" w:rsidP="00F070E3" w:rsidR="00F070E3" w:rsidRDefault="00F070E3">
      <w:pPr>
        <w:pStyle w:val="Corpsdetexte29"/>
        <w:ind w:left="357"/>
        <w:jc w:val="left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>Ci-après dénommée « </w:t>
      </w:r>
      <w:r w:rsidRPr="00BB3343">
        <w:rPr>
          <w:rFonts w:asciiTheme="minorHAnsi" w:cs="Arial" w:hAnsiTheme="minorHAnsi"/>
          <w:b/>
          <w:sz w:val="20"/>
        </w:rPr>
        <w:t>l’Entreprise</w:t>
      </w:r>
      <w:r>
        <w:rPr>
          <w:rFonts w:asciiTheme="minorHAnsi" w:cs="Arial" w:hAnsiTheme="minorHAnsi"/>
          <w:b/>
          <w:sz w:val="20"/>
        </w:rPr>
        <w:t> »</w:t>
      </w:r>
      <w:r>
        <w:rPr>
          <w:rFonts w:asciiTheme="minorHAnsi" w:cs="Arial" w:hAnsiTheme="minorHAnsi"/>
          <w:sz w:val="20"/>
        </w:rPr>
        <w:t>, d’une part,</w:t>
      </w:r>
    </w:p>
    <w:p w14:paraId="389666C0" w14:textId="77777777" w:rsidP="00F070E3" w:rsidR="00A50D24" w:rsidRDefault="00A50D24">
      <w:pPr>
        <w:pStyle w:val="Corpsdetexte29"/>
        <w:ind w:left="0"/>
        <w:jc w:val="left"/>
        <w:rPr>
          <w:rFonts w:asciiTheme="minorHAnsi" w:cs="Arial" w:hAnsiTheme="minorHAnsi"/>
          <w:sz w:val="20"/>
        </w:rPr>
      </w:pPr>
    </w:p>
    <w:p w14:paraId="51ED2B72" w14:textId="425E5958" w:rsidP="00F070E3" w:rsidR="00F070E3" w:rsidRDefault="00F070E3">
      <w:pPr>
        <w:pStyle w:val="Corpsdetexte29"/>
        <w:ind w:left="0"/>
        <w:jc w:val="left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>Et :</w:t>
      </w:r>
    </w:p>
    <w:p w14:paraId="12A8A4F6" w14:textId="77777777" w:rsidP="00F070E3" w:rsidR="00F070E3" w:rsidRDefault="00F070E3" w:rsidRPr="00BB3343">
      <w:pPr>
        <w:pStyle w:val="Corpsdetexte29"/>
        <w:numPr>
          <w:ilvl w:val="0"/>
          <w:numId w:val="24"/>
        </w:numPr>
        <w:rPr>
          <w:rFonts w:asciiTheme="minorHAnsi" w:cs="Arial" w:hAnsiTheme="minorHAnsi"/>
          <w:b/>
          <w:sz w:val="20"/>
        </w:rPr>
      </w:pPr>
      <w:r w:rsidRPr="00BB3343">
        <w:rPr>
          <w:rFonts w:asciiTheme="minorHAnsi" w:cs="Arial" w:hAnsiTheme="minorHAnsi"/>
          <w:b/>
          <w:sz w:val="20"/>
        </w:rPr>
        <w:t>Les organisations syndicales représentatives au sein de l’</w:t>
      </w:r>
      <w:r>
        <w:rPr>
          <w:rFonts w:asciiTheme="minorHAnsi" w:cs="Arial" w:hAnsiTheme="minorHAnsi"/>
          <w:b/>
          <w:sz w:val="20"/>
        </w:rPr>
        <w:t>E</w:t>
      </w:r>
      <w:r w:rsidRPr="00BB3343">
        <w:rPr>
          <w:rFonts w:asciiTheme="minorHAnsi" w:cs="Arial" w:hAnsiTheme="minorHAnsi"/>
          <w:b/>
          <w:sz w:val="20"/>
        </w:rPr>
        <w:t>ntreprise OCEA, représentées par :</w:t>
      </w:r>
    </w:p>
    <w:p w14:paraId="6ACD1E19" w14:textId="66755101" w:rsidP="00F070E3" w:rsidR="00F070E3" w:rsidRDefault="00F070E3" w:rsidRPr="00A53F52">
      <w:pPr>
        <w:pStyle w:val="Corpsdetexte29"/>
        <w:numPr>
          <w:ilvl w:val="0"/>
          <w:numId w:val="25"/>
        </w:numPr>
        <w:spacing w:before="80"/>
        <w:ind w:hanging="288" w:left="714"/>
        <w:rPr>
          <w:rFonts w:asciiTheme="minorHAnsi" w:cs="Arial" w:hAnsiTheme="minorHAnsi"/>
          <w:sz w:val="20"/>
        </w:rPr>
      </w:pPr>
      <w:r w:rsidRPr="00A53F52">
        <w:rPr>
          <w:rFonts w:asciiTheme="minorHAnsi" w:cs="Arial" w:hAnsiTheme="minorHAnsi"/>
          <w:sz w:val="20"/>
        </w:rPr>
        <w:t xml:space="preserve">Monsieur </w:t>
      </w:r>
      <w:r w:rsidR="001F6A59">
        <w:rPr>
          <w:rFonts w:asciiTheme="minorHAnsi" w:cs="Arial" w:hAnsiTheme="minorHAnsi"/>
          <w:sz w:val="20"/>
        </w:rPr>
        <w:t xml:space="preserve">                                                </w:t>
      </w:r>
      <w:proofErr w:type="gramStart"/>
      <w:r w:rsidR="001F6A59">
        <w:rPr>
          <w:rFonts w:asciiTheme="minorHAnsi" w:cs="Arial" w:hAnsiTheme="minorHAnsi"/>
          <w:sz w:val="20"/>
        </w:rPr>
        <w:t xml:space="preserve">  </w:t>
      </w:r>
      <w:r w:rsidRPr="00A53F52">
        <w:rPr>
          <w:rFonts w:asciiTheme="minorHAnsi" w:cs="Arial" w:hAnsiTheme="minorHAnsi"/>
          <w:sz w:val="20"/>
        </w:rPr>
        <w:t>,</w:t>
      </w:r>
      <w:proofErr w:type="gramEnd"/>
      <w:r w:rsidRPr="00A53F52">
        <w:rPr>
          <w:rFonts w:asciiTheme="minorHAnsi" w:cs="Arial" w:hAnsiTheme="minorHAnsi"/>
          <w:sz w:val="20"/>
        </w:rPr>
        <w:t xml:space="preserve"> agissant en qualité de Délégué Syndical CGT</w:t>
      </w:r>
    </w:p>
    <w:p w14:paraId="5A088FC7" w14:textId="3A13E459" w:rsidP="00F070E3" w:rsidR="00F070E3" w:rsidRDefault="00F070E3" w:rsidRPr="00A53F52">
      <w:pPr>
        <w:pStyle w:val="Corpsdetexte29"/>
        <w:numPr>
          <w:ilvl w:val="0"/>
          <w:numId w:val="25"/>
        </w:numPr>
        <w:spacing w:before="40"/>
        <w:ind w:hanging="288" w:left="714"/>
        <w:rPr>
          <w:rFonts w:asciiTheme="minorHAnsi" w:cs="Arial" w:hAnsiTheme="minorHAnsi"/>
          <w:sz w:val="20"/>
        </w:rPr>
      </w:pPr>
      <w:r w:rsidRPr="00A53F52">
        <w:rPr>
          <w:rFonts w:asciiTheme="minorHAnsi" w:cs="Arial" w:hAnsiTheme="minorHAnsi"/>
          <w:sz w:val="20"/>
        </w:rPr>
        <w:t xml:space="preserve">Monsieur </w:t>
      </w:r>
      <w:r w:rsidR="001F6A59">
        <w:rPr>
          <w:rFonts w:asciiTheme="minorHAnsi" w:cs="Arial" w:hAnsiTheme="minorHAnsi"/>
          <w:sz w:val="20"/>
        </w:rPr>
        <w:t xml:space="preserve">                                               </w:t>
      </w:r>
      <w:proofErr w:type="gramStart"/>
      <w:r w:rsidR="001F6A59">
        <w:rPr>
          <w:rFonts w:asciiTheme="minorHAnsi" w:cs="Arial" w:hAnsiTheme="minorHAnsi"/>
          <w:sz w:val="20"/>
        </w:rPr>
        <w:t xml:space="preserve">  </w:t>
      </w:r>
      <w:r w:rsidRPr="00A53F52">
        <w:rPr>
          <w:rFonts w:asciiTheme="minorHAnsi" w:cs="Arial" w:hAnsiTheme="minorHAnsi"/>
          <w:sz w:val="20"/>
        </w:rPr>
        <w:t>,</w:t>
      </w:r>
      <w:proofErr w:type="gramEnd"/>
      <w:r w:rsidRPr="00A53F52">
        <w:rPr>
          <w:rFonts w:asciiTheme="minorHAnsi" w:cs="Arial" w:hAnsiTheme="minorHAnsi"/>
          <w:sz w:val="20"/>
        </w:rPr>
        <w:t xml:space="preserve"> agissant en qualité de Délégué Syndical CFDT.</w:t>
      </w:r>
    </w:p>
    <w:p w14:paraId="4DF411B7" w14:textId="77777777" w:rsidP="00F070E3" w:rsidR="00F070E3" w:rsidRDefault="00F070E3">
      <w:pPr>
        <w:pStyle w:val="Corpsdetexte28"/>
        <w:spacing w:before="0"/>
        <w:rPr>
          <w:rFonts w:asciiTheme="minorHAnsi" w:hAnsiTheme="minorHAnsi"/>
          <w:b/>
          <w:sz w:val="20"/>
        </w:rPr>
      </w:pPr>
    </w:p>
    <w:p w14:paraId="09C7B83F" w14:textId="2FCB8144" w:rsidP="00F070E3" w:rsidR="00F070E3" w:rsidRDefault="00F070E3" w:rsidRPr="00CE7B97">
      <w:pPr>
        <w:pStyle w:val="Corpsdetexte28"/>
        <w:spacing w:before="0"/>
        <w:rPr>
          <w:rFonts w:asciiTheme="minorHAnsi" w:hAnsiTheme="minorHAnsi"/>
          <w:b/>
          <w:sz w:val="20"/>
        </w:rPr>
      </w:pPr>
      <w:r w:rsidRPr="00CE7B97">
        <w:rPr>
          <w:rFonts w:asciiTheme="minorHAnsi" w:hAnsiTheme="minorHAnsi"/>
          <w:b/>
          <w:sz w:val="20"/>
        </w:rPr>
        <w:t xml:space="preserve">A l’issue de la négociation obligatoire </w:t>
      </w:r>
      <w:r w:rsidR="00631B98">
        <w:rPr>
          <w:rFonts w:asciiTheme="minorHAnsi" w:hAnsiTheme="minorHAnsi"/>
          <w:b/>
          <w:sz w:val="20"/>
        </w:rPr>
        <w:t xml:space="preserve">en entreprise </w:t>
      </w:r>
      <w:r w:rsidRPr="00CE7B97">
        <w:rPr>
          <w:rFonts w:asciiTheme="minorHAnsi" w:hAnsiTheme="minorHAnsi"/>
          <w:b/>
          <w:sz w:val="20"/>
        </w:rPr>
        <w:t xml:space="preserve">prévue aux articles </w:t>
      </w:r>
      <w:r w:rsidRPr="00CE7B97">
        <w:rPr>
          <w:rFonts w:asciiTheme="minorHAnsi" w:hAnsiTheme="minorHAnsi"/>
          <w:b/>
          <w:color w:val="0D0D0D"/>
          <w:sz w:val="20"/>
        </w:rPr>
        <w:t>L. 2242-1</w:t>
      </w:r>
      <w:r w:rsidRPr="00CE7B97">
        <w:rPr>
          <w:rFonts w:asciiTheme="minorHAnsi" w:hAnsiTheme="minorHAnsi"/>
          <w:b/>
          <w:sz w:val="20"/>
        </w:rPr>
        <w:t xml:space="preserve"> et suivants du Code du Travail, il a été convenu c</w:t>
      </w:r>
      <w:r>
        <w:rPr>
          <w:rFonts w:asciiTheme="minorHAnsi" w:hAnsiTheme="minorHAnsi"/>
          <w:b/>
          <w:sz w:val="20"/>
        </w:rPr>
        <w:t>e qui suit.</w:t>
      </w:r>
    </w:p>
    <w:p w14:paraId="0BA0100C" w14:textId="77777777" w:rsidP="00256ABA" w:rsidR="00F070E3" w:rsidRDefault="00F070E3" w:rsidRPr="00125339">
      <w:pPr>
        <w:keepLines w:val="0"/>
        <w:pBdr>
          <w:top w:color="auto" w:space="3" w:sz="4" w:val="single"/>
          <w:left w:color="auto" w:space="4" w:sz="4" w:val="single"/>
          <w:bottom w:color="auto" w:space="3" w:sz="4" w:val="single"/>
          <w:right w:color="auto" w:space="4" w:sz="4" w:val="single"/>
        </w:pBdr>
        <w:shd w:color="auto" w:fill="E6E9F2" w:themeFill="accent6" w:themeFillTint="33" w:val="clear"/>
        <w:suppressAutoHyphens w:val="0"/>
        <w:spacing w:after="200" w:before="160"/>
        <w:jc w:val="center"/>
        <w:rPr>
          <w:b/>
          <w:sz w:val="30"/>
          <w:szCs w:val="30"/>
        </w:rPr>
      </w:pPr>
      <w:r w:rsidRPr="00125339">
        <w:rPr>
          <w:b/>
          <w:sz w:val="30"/>
          <w:szCs w:val="30"/>
        </w:rPr>
        <w:t>PREAMBULE</w:t>
      </w:r>
    </w:p>
    <w:p w14:paraId="0936F31B" w14:textId="5E417C5C" w:rsidP="00CE7B97" w:rsidR="00CE7B97" w:rsidRDefault="00CE7B97" w:rsidRPr="00CE7B97">
      <w:pPr>
        <w:pStyle w:val="Corpsdetexte28"/>
        <w:rPr>
          <w:rFonts w:asciiTheme="minorHAnsi" w:hAnsiTheme="minorHAnsi"/>
          <w:sz w:val="20"/>
        </w:rPr>
      </w:pPr>
      <w:r w:rsidRPr="00CE7B97">
        <w:rPr>
          <w:rFonts w:asciiTheme="minorHAnsi" w:hAnsiTheme="minorHAnsi"/>
          <w:sz w:val="20"/>
        </w:rPr>
        <w:t>Dans le cadre de la Négociation Obligatoire</w:t>
      </w:r>
      <w:r w:rsidR="00631B98">
        <w:rPr>
          <w:rFonts w:asciiTheme="minorHAnsi" w:hAnsiTheme="minorHAnsi"/>
          <w:sz w:val="20"/>
        </w:rPr>
        <w:t xml:space="preserve"> en Entreprise</w:t>
      </w:r>
      <w:r w:rsidRPr="00CE7B97">
        <w:rPr>
          <w:rFonts w:asciiTheme="minorHAnsi" w:hAnsiTheme="minorHAnsi"/>
          <w:sz w:val="20"/>
        </w:rPr>
        <w:t>, et conformément aux articles L. 2242-</w:t>
      </w:r>
      <w:r w:rsidR="008263A2">
        <w:rPr>
          <w:rFonts w:asciiTheme="minorHAnsi" w:hAnsiTheme="minorHAnsi"/>
          <w:sz w:val="20"/>
        </w:rPr>
        <w:t>1 et suivants</w:t>
      </w:r>
      <w:r w:rsidRPr="00CE7B97">
        <w:rPr>
          <w:rFonts w:asciiTheme="minorHAnsi" w:hAnsiTheme="minorHAnsi"/>
          <w:sz w:val="20"/>
        </w:rPr>
        <w:t xml:space="preserve"> du code du travail, la Direction a remis aux Délégués Syndicaux </w:t>
      </w:r>
      <w:r w:rsidR="00F070E3">
        <w:rPr>
          <w:rFonts w:asciiTheme="minorHAnsi" w:hAnsiTheme="minorHAnsi"/>
          <w:sz w:val="20"/>
        </w:rPr>
        <w:t>tous les</w:t>
      </w:r>
      <w:r w:rsidRPr="00CE7B97">
        <w:rPr>
          <w:rFonts w:asciiTheme="minorHAnsi" w:hAnsiTheme="minorHAnsi"/>
          <w:sz w:val="20"/>
        </w:rPr>
        <w:t xml:space="preserve"> éléments nécessaires au bon déroulement de la négociation, y compris les éléments relatifs aux écarts de rémunération entre les hommes et les femmes.</w:t>
      </w:r>
    </w:p>
    <w:p w14:paraId="7626065B" w14:textId="77777777" w:rsidP="00F070E3" w:rsidR="00CE7B97" w:rsidRDefault="00CE7B97" w:rsidRPr="00CE7B97">
      <w:pPr>
        <w:pStyle w:val="Corpsdetexte28"/>
        <w:spacing w:before="60"/>
        <w:rPr>
          <w:rFonts w:asciiTheme="minorHAnsi" w:hAnsiTheme="minorHAnsi"/>
          <w:sz w:val="20"/>
        </w:rPr>
      </w:pPr>
      <w:r w:rsidRPr="00CE7B97">
        <w:rPr>
          <w:rFonts w:asciiTheme="minorHAnsi" w:hAnsiTheme="minorHAnsi"/>
          <w:sz w:val="20"/>
        </w:rPr>
        <w:t>Compte tenu des éléments transmis, il est attesté que l’employeur a engagé sérieusement et loyalement les négociations.</w:t>
      </w:r>
    </w:p>
    <w:p w14:paraId="5AD2C137" w14:textId="2A6A6499" w:rsidP="00256ABA" w:rsidR="00F070E3" w:rsidRDefault="00F070E3" w:rsidRPr="00125339">
      <w:pPr>
        <w:keepLines w:val="0"/>
        <w:pBdr>
          <w:top w:color="auto" w:space="3" w:sz="4" w:val="single"/>
          <w:left w:color="auto" w:space="4" w:sz="4" w:val="single"/>
          <w:bottom w:color="auto" w:space="3" w:sz="4" w:val="single"/>
          <w:right w:color="auto" w:space="4" w:sz="4" w:val="single"/>
        </w:pBdr>
        <w:shd w:color="auto" w:fill="E6E9F2" w:themeFill="accent6" w:themeFillTint="33" w:val="clear"/>
        <w:suppressAutoHyphens w:val="0"/>
        <w:spacing w:after="120" w:before="16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ARTICLE 1 - CHAMP D’APPLICATION</w:t>
      </w:r>
    </w:p>
    <w:p w14:paraId="55BA9462" w14:textId="1A7908F6" w:rsidP="00CE7B97" w:rsidR="00DF6616" w:rsidRDefault="00CE7B97">
      <w:pPr>
        <w:pStyle w:val="Corpsdetexte28"/>
        <w:rPr>
          <w:rFonts w:asciiTheme="minorHAnsi" w:hAnsiTheme="minorHAnsi"/>
          <w:sz w:val="20"/>
        </w:rPr>
      </w:pPr>
      <w:r w:rsidRPr="00EA5A68">
        <w:rPr>
          <w:rFonts w:asciiTheme="minorHAnsi" w:hAnsiTheme="minorHAnsi"/>
          <w:sz w:val="20"/>
        </w:rPr>
        <w:t>Le présent accord s’applique à l’ensemble des salariés travaillant dans l’entreprise</w:t>
      </w:r>
      <w:r w:rsidR="009F504F">
        <w:rPr>
          <w:rFonts w:asciiTheme="minorHAnsi" w:hAnsiTheme="minorHAnsi"/>
          <w:sz w:val="20"/>
        </w:rPr>
        <w:t>, sauf dispositions contractuelles spécifiques.</w:t>
      </w:r>
    </w:p>
    <w:p w14:paraId="3059771F" w14:textId="733BAB1D" w:rsidP="00CE7B97" w:rsidR="00362232" w:rsidRDefault="00362232">
      <w:pPr>
        <w:pStyle w:val="Corpsdetexte28"/>
        <w:rPr>
          <w:rFonts w:asciiTheme="minorHAnsi" w:hAnsiTheme="minorHAnsi"/>
          <w:sz w:val="20"/>
        </w:rPr>
      </w:pPr>
    </w:p>
    <w:p w14:paraId="532062FB" w14:textId="1C82234F" w:rsidP="00CE7B97" w:rsidR="00362232" w:rsidRDefault="00362232">
      <w:pPr>
        <w:pStyle w:val="Corpsdetexte28"/>
        <w:rPr>
          <w:rFonts w:asciiTheme="minorHAnsi" w:hAnsiTheme="minorHAnsi"/>
          <w:sz w:val="20"/>
        </w:rPr>
      </w:pPr>
    </w:p>
    <w:p w14:paraId="4791454C" w14:textId="2B1C45E8" w:rsidP="00CE7B97" w:rsidR="00362232" w:rsidRDefault="00362232">
      <w:pPr>
        <w:pStyle w:val="Corpsdetexte28"/>
        <w:rPr>
          <w:rFonts w:asciiTheme="minorHAnsi" w:hAnsiTheme="minorHAnsi"/>
          <w:sz w:val="20"/>
        </w:rPr>
      </w:pPr>
    </w:p>
    <w:p w14:paraId="76B2B230" w14:textId="406AE4A2" w:rsidP="00CE7B97" w:rsidR="00362232" w:rsidRDefault="00362232">
      <w:pPr>
        <w:pStyle w:val="Corpsdetexte28"/>
        <w:rPr>
          <w:rFonts w:asciiTheme="minorHAnsi" w:hAnsiTheme="minorHAnsi"/>
          <w:sz w:val="20"/>
        </w:rPr>
      </w:pPr>
    </w:p>
    <w:p w14:paraId="5FD1E4CE" w14:textId="77777777" w:rsidP="00CE7B97" w:rsidR="00362232" w:rsidRDefault="00362232">
      <w:pPr>
        <w:pStyle w:val="Corpsdetexte28"/>
        <w:rPr>
          <w:rFonts w:asciiTheme="minorHAnsi" w:hAnsiTheme="minorHAnsi"/>
          <w:sz w:val="20"/>
        </w:rPr>
      </w:pPr>
    </w:p>
    <w:p w14:paraId="3811795D" w14:textId="4DCEDBF0" w:rsidP="00256ABA" w:rsidR="00F070E3" w:rsidRDefault="00F070E3" w:rsidRPr="00125339">
      <w:pPr>
        <w:keepLines w:val="0"/>
        <w:pBdr>
          <w:top w:color="auto" w:space="3" w:sz="4" w:val="single"/>
          <w:left w:color="auto" w:space="4" w:sz="4" w:val="single"/>
          <w:bottom w:color="auto" w:space="3" w:sz="4" w:val="single"/>
          <w:right w:color="auto" w:space="4" w:sz="4" w:val="single"/>
        </w:pBdr>
        <w:shd w:color="auto" w:fill="E6E9F2" w:themeFill="accent6" w:themeFillTint="33" w:val="clear"/>
        <w:suppressAutoHyphens w:val="0"/>
        <w:spacing w:after="200" w:before="16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ARTICLE 2 </w:t>
      </w:r>
      <w:r w:rsidR="008F0A77">
        <w:rPr>
          <w:b/>
          <w:sz w:val="30"/>
          <w:szCs w:val="30"/>
        </w:rPr>
        <w:t>-</w:t>
      </w:r>
      <w:r>
        <w:rPr>
          <w:b/>
          <w:sz w:val="30"/>
          <w:szCs w:val="30"/>
        </w:rPr>
        <w:t xml:space="preserve"> </w:t>
      </w:r>
      <w:r w:rsidR="008F0A77">
        <w:rPr>
          <w:b/>
          <w:sz w:val="30"/>
          <w:szCs w:val="30"/>
        </w:rPr>
        <w:t>CONTENU DE L’ACCORD ET DATE D’EFFET</w:t>
      </w:r>
    </w:p>
    <w:p w14:paraId="039BB4F0" w14:textId="791B3BD4" w:rsidP="00B51740" w:rsidR="00B51740" w:rsidRDefault="00B51740" w:rsidRPr="001F4F2E">
      <w:pPr>
        <w:pStyle w:val="Corpsdetexte210"/>
        <w:numPr>
          <w:ilvl w:val="0"/>
          <w:numId w:val="12"/>
        </w:numPr>
        <w:tabs>
          <w:tab w:pos="1067" w:val="clear"/>
          <w:tab w:pos="284" w:val="num"/>
        </w:tabs>
        <w:spacing w:before="180"/>
        <w:ind w:hanging="357" w:left="357"/>
        <w:rPr>
          <w:rFonts w:asciiTheme="minorHAnsi" w:hAnsiTheme="minorHAnsi"/>
          <w:sz w:val="20"/>
        </w:rPr>
      </w:pPr>
      <w:r w:rsidRPr="00EA5A68">
        <w:rPr>
          <w:rFonts w:asciiTheme="minorHAnsi" w:hAnsiTheme="minorHAnsi"/>
          <w:sz w:val="20"/>
        </w:rPr>
        <w:t xml:space="preserve">Une augmentation générale </w:t>
      </w:r>
      <w:r>
        <w:rPr>
          <w:rFonts w:asciiTheme="minorHAnsi" w:hAnsiTheme="minorHAnsi"/>
          <w:sz w:val="20"/>
        </w:rPr>
        <w:t xml:space="preserve">de </w:t>
      </w:r>
      <w:r>
        <w:rPr>
          <w:rFonts w:asciiTheme="minorHAnsi" w:hAnsiTheme="minorHAnsi"/>
          <w:b/>
          <w:bCs/>
          <w:sz w:val="20"/>
          <w:u w:val="single"/>
        </w:rPr>
        <w:t>5</w:t>
      </w:r>
      <w:r w:rsidRPr="00DF225B">
        <w:rPr>
          <w:rFonts w:asciiTheme="minorHAnsi" w:hAnsiTheme="minorHAnsi"/>
          <w:b/>
          <w:bCs/>
          <w:sz w:val="20"/>
          <w:u w:val="single"/>
        </w:rPr>
        <w:t xml:space="preserve"> </w:t>
      </w:r>
      <w:r>
        <w:rPr>
          <w:rFonts w:asciiTheme="minorHAnsi" w:hAnsiTheme="minorHAnsi"/>
          <w:b/>
          <w:bCs/>
          <w:sz w:val="20"/>
          <w:u w:val="single"/>
        </w:rPr>
        <w:t xml:space="preserve">(cinq) </w:t>
      </w:r>
      <w:r w:rsidRPr="00DF225B">
        <w:rPr>
          <w:rFonts w:asciiTheme="minorHAnsi" w:hAnsiTheme="minorHAnsi"/>
          <w:b/>
          <w:bCs/>
          <w:sz w:val="20"/>
          <w:u w:val="single"/>
        </w:rPr>
        <w:t>%</w:t>
      </w:r>
      <w:r>
        <w:rPr>
          <w:rFonts w:asciiTheme="minorHAnsi" w:hAnsiTheme="minorHAnsi"/>
          <w:sz w:val="20"/>
        </w:rPr>
        <w:t xml:space="preserve"> est</w:t>
      </w:r>
      <w:r w:rsidRPr="00EA5A68">
        <w:rPr>
          <w:rFonts w:asciiTheme="minorHAnsi" w:hAnsiTheme="minorHAnsi"/>
          <w:sz w:val="20"/>
        </w:rPr>
        <w:t xml:space="preserve"> attribuée aux salariés cadres et non cadres</w:t>
      </w:r>
      <w:r>
        <w:rPr>
          <w:rFonts w:asciiTheme="minorHAnsi" w:hAnsiTheme="minorHAnsi"/>
          <w:sz w:val="20"/>
        </w:rPr>
        <w:t>, sauf dispositions contractuelles spécifiques,</w:t>
      </w:r>
      <w:r w:rsidRPr="00EA5A68">
        <w:rPr>
          <w:rFonts w:asciiTheme="minorHAnsi" w:hAnsiTheme="minorHAnsi"/>
          <w:b/>
          <w:sz w:val="20"/>
        </w:rPr>
        <w:t xml:space="preserve"> avec effet au 1</w:t>
      </w:r>
      <w:r w:rsidRPr="00EA5A68">
        <w:rPr>
          <w:rFonts w:asciiTheme="minorHAnsi" w:hAnsiTheme="minorHAnsi"/>
          <w:b/>
          <w:sz w:val="20"/>
          <w:vertAlign w:val="superscript"/>
        </w:rPr>
        <w:t>er</w:t>
      </w:r>
      <w:r w:rsidRPr="00EA5A68">
        <w:rPr>
          <w:rFonts w:asciiTheme="minorHAnsi" w:hAnsiTheme="minorHAnsi"/>
          <w:b/>
          <w:sz w:val="20"/>
        </w:rPr>
        <w:t xml:space="preserve"> </w:t>
      </w:r>
      <w:r>
        <w:rPr>
          <w:rFonts w:asciiTheme="minorHAnsi" w:hAnsiTheme="minorHAnsi"/>
          <w:b/>
          <w:sz w:val="20"/>
        </w:rPr>
        <w:t>mai 2023</w:t>
      </w:r>
      <w:r w:rsidRPr="00EA5A68">
        <w:rPr>
          <w:rFonts w:asciiTheme="minorHAnsi" w:hAnsiTheme="minorHAnsi"/>
          <w:b/>
          <w:i/>
          <w:sz w:val="20"/>
        </w:rPr>
        <w:t>.</w:t>
      </w:r>
    </w:p>
    <w:p w14:paraId="077906A7" w14:textId="0BCC33CF" w:rsidP="00B51740" w:rsidR="00B51740" w:rsidRDefault="00B51740" w:rsidRPr="00676B0A">
      <w:pPr>
        <w:pStyle w:val="Corpsdetexte210"/>
        <w:numPr>
          <w:ilvl w:val="0"/>
          <w:numId w:val="12"/>
        </w:numPr>
        <w:tabs>
          <w:tab w:pos="1067" w:val="clear"/>
          <w:tab w:pos="426" w:val="num"/>
        </w:tabs>
        <w:spacing w:before="60"/>
        <w:ind w:hanging="357" w:left="357"/>
        <w:rPr>
          <w:rFonts w:asciiTheme="minorHAnsi" w:hAnsiTheme="minorHAnsi"/>
          <w:sz w:val="20"/>
        </w:rPr>
      </w:pPr>
      <w:r w:rsidRPr="00EA5A68">
        <w:rPr>
          <w:rFonts w:asciiTheme="minorHAnsi" w:hAnsiTheme="minorHAnsi"/>
          <w:sz w:val="20"/>
        </w:rPr>
        <w:t xml:space="preserve">Une enveloppe représentant </w:t>
      </w:r>
      <w:r>
        <w:rPr>
          <w:rFonts w:asciiTheme="minorHAnsi" w:hAnsiTheme="minorHAnsi"/>
          <w:b/>
          <w:sz w:val="20"/>
          <w:u w:val="single"/>
        </w:rPr>
        <w:t xml:space="preserve">1 </w:t>
      </w:r>
      <w:r w:rsidR="006E0591">
        <w:rPr>
          <w:rFonts w:asciiTheme="minorHAnsi" w:hAnsiTheme="minorHAnsi"/>
          <w:b/>
          <w:sz w:val="20"/>
          <w:u w:val="single"/>
        </w:rPr>
        <w:t xml:space="preserve">(un) </w:t>
      </w:r>
      <w:r>
        <w:rPr>
          <w:rFonts w:asciiTheme="minorHAnsi" w:hAnsiTheme="minorHAnsi"/>
          <w:b/>
          <w:sz w:val="20"/>
          <w:u w:val="single"/>
        </w:rPr>
        <w:t>%</w:t>
      </w:r>
      <w:r w:rsidRPr="00EA5A68">
        <w:rPr>
          <w:rFonts w:asciiTheme="minorHAnsi" w:hAnsiTheme="minorHAnsi"/>
          <w:sz w:val="20"/>
        </w:rPr>
        <w:t xml:space="preserve"> de la masse salariale </w:t>
      </w:r>
      <w:r>
        <w:rPr>
          <w:rFonts w:asciiTheme="minorHAnsi" w:hAnsiTheme="minorHAnsi"/>
          <w:sz w:val="20"/>
        </w:rPr>
        <w:t xml:space="preserve">2022 </w:t>
      </w:r>
      <w:r w:rsidRPr="00EA5A68">
        <w:rPr>
          <w:rFonts w:asciiTheme="minorHAnsi" w:hAnsiTheme="minorHAnsi"/>
          <w:sz w:val="20"/>
        </w:rPr>
        <w:t xml:space="preserve">est attribuée au titre des augmentations individuelles, </w:t>
      </w:r>
      <w:r w:rsidRPr="00EA5A68">
        <w:rPr>
          <w:rFonts w:asciiTheme="minorHAnsi" w:hAnsiTheme="minorHAnsi"/>
          <w:b/>
          <w:sz w:val="20"/>
        </w:rPr>
        <w:t>avec effet rétroactif au 1</w:t>
      </w:r>
      <w:r w:rsidRPr="00EA5A68">
        <w:rPr>
          <w:rFonts w:asciiTheme="minorHAnsi" w:hAnsiTheme="minorHAnsi"/>
          <w:b/>
          <w:sz w:val="20"/>
          <w:vertAlign w:val="superscript"/>
        </w:rPr>
        <w:t>er</w:t>
      </w:r>
      <w:r w:rsidRPr="00EA5A68">
        <w:rPr>
          <w:rFonts w:asciiTheme="minorHAnsi" w:hAnsiTheme="minorHAnsi"/>
          <w:b/>
          <w:sz w:val="20"/>
        </w:rPr>
        <w:t xml:space="preserve"> </w:t>
      </w:r>
      <w:r>
        <w:rPr>
          <w:rFonts w:asciiTheme="minorHAnsi" w:hAnsiTheme="minorHAnsi"/>
          <w:b/>
          <w:sz w:val="20"/>
        </w:rPr>
        <w:t>mai 2023</w:t>
      </w:r>
      <w:r w:rsidRPr="00EA5A68">
        <w:rPr>
          <w:rFonts w:asciiTheme="minorHAnsi" w:hAnsiTheme="minorHAnsi"/>
          <w:b/>
          <w:i/>
          <w:sz w:val="20"/>
        </w:rPr>
        <w:t xml:space="preserve">. </w:t>
      </w:r>
    </w:p>
    <w:p w14:paraId="7140319B" w14:textId="77777777" w:rsidP="00B51740" w:rsidR="00B51740" w:rsidRDefault="00B51740" w:rsidRPr="00DD7342">
      <w:pPr>
        <w:pStyle w:val="Corpsdetexte28"/>
        <w:rPr>
          <w:rFonts w:asciiTheme="minorHAnsi" w:cstheme="minorHAnsi" w:hAnsiTheme="minorHAnsi"/>
          <w:b/>
          <w:bCs/>
          <w:sz w:val="20"/>
        </w:rPr>
      </w:pPr>
      <w:r w:rsidRPr="00DD7342">
        <w:rPr>
          <w:rFonts w:asciiTheme="minorHAnsi" w:cstheme="minorHAnsi" w:hAnsiTheme="minorHAnsi"/>
          <w:b/>
          <w:bCs/>
          <w:sz w:val="20"/>
        </w:rPr>
        <w:t xml:space="preserve">Par ailleurs, </w:t>
      </w:r>
    </w:p>
    <w:p w14:paraId="46BBFD19" w14:textId="7686B4B5" w:rsidP="00B51740" w:rsidR="00B51740" w:rsidRDefault="00B51740">
      <w:pPr>
        <w:pStyle w:val="Corpsdetexte210"/>
        <w:numPr>
          <w:ilvl w:val="0"/>
          <w:numId w:val="29"/>
        </w:numPr>
        <w:adjustRightInd/>
        <w:ind w:hanging="284" w:left="284"/>
        <w:textAlignment w:val="auto"/>
        <w:rPr>
          <w:rFonts w:ascii="Calibri" w:cs="Calibri" w:hAnsi="Calibri"/>
          <w:sz w:val="20"/>
        </w:rPr>
      </w:pPr>
      <w:r>
        <w:rPr>
          <w:rFonts w:ascii="Calibri" w:cs="Calibri" w:hAnsi="Calibri"/>
          <w:sz w:val="20"/>
        </w:rPr>
        <w:t xml:space="preserve">Un nouvel accord </w:t>
      </w:r>
      <w:r>
        <w:rPr>
          <w:rFonts w:ascii="Calibri" w:cs="Calibri" w:hAnsi="Calibri"/>
          <w:i/>
          <w:iCs/>
          <w:sz w:val="20"/>
        </w:rPr>
        <w:t>« portant attribution d’une prime de partage de la valeur »</w:t>
      </w:r>
      <w:r>
        <w:rPr>
          <w:rFonts w:ascii="Calibri" w:cs="Calibri" w:hAnsi="Calibri"/>
          <w:sz w:val="20"/>
        </w:rPr>
        <w:t xml:space="preserve"> est signé ce jour.</w:t>
      </w:r>
    </w:p>
    <w:p w14:paraId="2C7A4512" w14:textId="6D257284" w:rsidP="00FC1C52" w:rsidR="005D00EE" w:rsidRDefault="005D00EE" w:rsidRPr="00125339">
      <w:pPr>
        <w:keepLines w:val="0"/>
        <w:pBdr>
          <w:top w:color="auto" w:space="3" w:sz="4" w:val="single"/>
          <w:left w:color="auto" w:space="4" w:sz="4" w:val="single"/>
          <w:bottom w:color="auto" w:space="3" w:sz="4" w:val="single"/>
          <w:right w:color="auto" w:space="4" w:sz="4" w:val="single"/>
        </w:pBdr>
        <w:shd w:color="auto" w:fill="E6E9F2" w:themeFill="accent6" w:themeFillTint="33" w:val="clear"/>
        <w:suppressAutoHyphens w:val="0"/>
        <w:spacing w:before="18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ARTICLE </w:t>
      </w:r>
      <w:r w:rsidR="008F0A77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 - PUBLICITE</w:t>
      </w:r>
    </w:p>
    <w:p w14:paraId="79D3F749" w14:textId="77777777" w:rsidP="0023797D" w:rsidR="0023797D" w:rsidRDefault="0023797D" w:rsidRPr="00B87026">
      <w:pPr>
        <w:pStyle w:val="Corpsdetexte27"/>
        <w:tabs>
          <w:tab w:pos="420" w:val="clear"/>
          <w:tab w:pos="720" w:val="clear"/>
        </w:tabs>
        <w:rPr>
          <w:rFonts w:asciiTheme="minorHAnsi" w:cs="Arial" w:hAnsiTheme="minorHAnsi"/>
          <w:sz w:val="20"/>
        </w:rPr>
      </w:pPr>
      <w:r w:rsidRPr="00B87026">
        <w:rPr>
          <w:rFonts w:asciiTheme="minorHAnsi" w:cs="Arial" w:hAnsiTheme="minorHAnsi"/>
          <w:sz w:val="20"/>
        </w:rPr>
        <w:t>Le présent accord sera déposé à la diligence de l’entreprise sur la plateforme de télé procédure du ministère du travail.</w:t>
      </w:r>
      <w:r w:rsidRPr="00B87026">
        <w:rPr>
          <w:rFonts w:asciiTheme="minorHAnsi" w:cs="Arial" w:hAnsiTheme="minorHAnsi"/>
          <w:strike/>
          <w:sz w:val="20"/>
        </w:rPr>
        <w:t xml:space="preserve"> </w:t>
      </w:r>
    </w:p>
    <w:p w14:paraId="53C2970A" w14:textId="77777777" w:rsidP="0023797D" w:rsidR="0023797D" w:rsidRDefault="0023797D" w:rsidRPr="00B87026">
      <w:pPr>
        <w:pStyle w:val="Corpsdetexte27"/>
        <w:tabs>
          <w:tab w:pos="420" w:val="clear"/>
          <w:tab w:pos="720" w:val="clear"/>
        </w:tabs>
        <w:spacing w:before="60"/>
        <w:rPr>
          <w:rFonts w:asciiTheme="minorHAnsi" w:cs="Arial" w:hAnsiTheme="minorHAnsi"/>
          <w:sz w:val="20"/>
        </w:rPr>
      </w:pPr>
      <w:r w:rsidRPr="00B87026">
        <w:rPr>
          <w:rFonts w:asciiTheme="minorHAnsi" w:cs="Arial" w:hAnsiTheme="minorHAnsi"/>
          <w:sz w:val="20"/>
        </w:rPr>
        <w:t>Un exemplaire sera également déposé au secrétariat greffe du Conseil des Prud’hommes des Sables d’Olonne.</w:t>
      </w:r>
    </w:p>
    <w:p w14:paraId="6B294DA5" w14:textId="77777777" w:rsidP="0023797D" w:rsidR="0023797D" w:rsidRDefault="0023797D">
      <w:pPr>
        <w:pStyle w:val="Corpsdetexte27"/>
        <w:tabs>
          <w:tab w:pos="420" w:val="clear"/>
          <w:tab w:pos="720" w:val="clear"/>
        </w:tabs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 xml:space="preserve">Cet accord sera affiché dans </w:t>
      </w:r>
      <w:r w:rsidRPr="004F1488">
        <w:rPr>
          <w:rFonts w:asciiTheme="minorHAnsi" w:cs="Arial" w:hAnsiTheme="minorHAnsi"/>
          <w:b/>
          <w:sz w:val="20"/>
        </w:rPr>
        <w:t>l’Entreprise</w:t>
      </w:r>
      <w:r>
        <w:rPr>
          <w:rFonts w:asciiTheme="minorHAnsi" w:cs="Arial" w:hAnsiTheme="minorHAnsi"/>
          <w:sz w:val="20"/>
        </w:rPr>
        <w:t>.</w:t>
      </w:r>
    </w:p>
    <w:p w14:paraId="1D760A96" w14:textId="77777777" w:rsidP="005D00EE" w:rsidR="00BC694D" w:rsidRDefault="00BC694D">
      <w:pPr>
        <w:pStyle w:val="Corpsdetexte28"/>
        <w:spacing w:before="240"/>
        <w:rPr>
          <w:rFonts w:asciiTheme="minorHAnsi" w:hAnsiTheme="minorHAnsi"/>
          <w:b/>
          <w:bCs/>
          <w:sz w:val="20"/>
        </w:rPr>
      </w:pPr>
    </w:p>
    <w:p w14:paraId="6E10363F" w14:textId="77777777" w:rsidP="005D00EE" w:rsidR="00BC694D" w:rsidRDefault="00BC694D">
      <w:pPr>
        <w:pStyle w:val="Corpsdetexte28"/>
        <w:spacing w:before="240"/>
        <w:rPr>
          <w:rFonts w:asciiTheme="minorHAnsi" w:hAnsiTheme="minorHAnsi"/>
          <w:b/>
          <w:bCs/>
          <w:sz w:val="20"/>
        </w:rPr>
      </w:pPr>
    </w:p>
    <w:p w14:paraId="2258B102" w14:textId="0A4AD667" w:rsidP="005D00EE" w:rsidR="005D00EE" w:rsidRDefault="005D00EE" w:rsidRPr="003152B9">
      <w:pPr>
        <w:pStyle w:val="Corpsdetexte28"/>
        <w:spacing w:before="240"/>
        <w:rPr>
          <w:rFonts w:asciiTheme="minorHAnsi" w:hAnsiTheme="minorHAnsi"/>
          <w:b/>
          <w:bCs/>
          <w:sz w:val="20"/>
        </w:rPr>
      </w:pPr>
      <w:r w:rsidRPr="003152B9">
        <w:rPr>
          <w:rFonts w:asciiTheme="minorHAnsi" w:hAnsiTheme="minorHAnsi"/>
          <w:b/>
          <w:bCs/>
          <w:sz w:val="20"/>
        </w:rPr>
        <w:t xml:space="preserve">Fait le </w:t>
      </w:r>
      <w:r w:rsidR="00B51740">
        <w:rPr>
          <w:rFonts w:asciiTheme="minorHAnsi" w:hAnsiTheme="minorHAnsi"/>
          <w:b/>
          <w:bCs/>
          <w:sz w:val="20"/>
        </w:rPr>
        <w:t>22</w:t>
      </w:r>
      <w:r w:rsidR="00BC694D">
        <w:rPr>
          <w:rFonts w:asciiTheme="minorHAnsi" w:hAnsiTheme="minorHAnsi"/>
          <w:b/>
          <w:bCs/>
          <w:sz w:val="20"/>
        </w:rPr>
        <w:t xml:space="preserve"> mai 202</w:t>
      </w:r>
      <w:r w:rsidR="006E0591">
        <w:rPr>
          <w:rFonts w:asciiTheme="minorHAnsi" w:hAnsiTheme="minorHAnsi"/>
          <w:b/>
          <w:bCs/>
          <w:sz w:val="20"/>
        </w:rPr>
        <w:t>3</w:t>
      </w:r>
      <w:r w:rsidRPr="003152B9">
        <w:rPr>
          <w:rFonts w:asciiTheme="minorHAnsi" w:hAnsiTheme="minorHAnsi"/>
          <w:b/>
          <w:bCs/>
          <w:sz w:val="20"/>
        </w:rPr>
        <w:t xml:space="preserve"> aux Sables d’Olonne</w:t>
      </w:r>
    </w:p>
    <w:p w14:paraId="3F8B6B53" w14:textId="6FDB2E07" w:rsidP="005D00EE" w:rsidR="005D00EE" w:rsidRDefault="005D00EE">
      <w:pPr>
        <w:pStyle w:val="Corpsdetexte28"/>
        <w:rPr>
          <w:rFonts w:asciiTheme="minorHAnsi" w:hAnsiTheme="minorHAnsi"/>
          <w:sz w:val="20"/>
        </w:rPr>
      </w:pPr>
    </w:p>
    <w:p w14:paraId="4681BE53" w14:textId="7A6F52AF" w:rsidP="005D00EE" w:rsidR="008F0A77" w:rsidRDefault="008F0A77">
      <w:pPr>
        <w:pStyle w:val="Corpsdetexte28"/>
        <w:rPr>
          <w:rFonts w:asciiTheme="minorHAnsi" w:hAnsiTheme="minorHAnsi"/>
          <w:sz w:val="20"/>
        </w:rPr>
      </w:pPr>
    </w:p>
    <w:p w14:paraId="1BC4104B" w14:textId="4BB1C584" w:rsidP="005D00EE" w:rsidR="008F0A77" w:rsidRDefault="008F0A77">
      <w:pPr>
        <w:pStyle w:val="Corpsdetexte28"/>
        <w:rPr>
          <w:rFonts w:asciiTheme="minorHAnsi" w:hAnsiTheme="minorHAnsi"/>
          <w:sz w:val="20"/>
        </w:rPr>
      </w:pPr>
    </w:p>
    <w:p w14:paraId="7DF34299" w14:textId="77777777" w:rsidP="005D00EE" w:rsidR="008F0A77" w:rsidRDefault="008F0A77" w:rsidRPr="003152B9">
      <w:pPr>
        <w:pStyle w:val="Corpsdetexte28"/>
        <w:rPr>
          <w:rFonts w:asciiTheme="minorHAnsi" w:hAnsiTheme="minorHAnsi"/>
          <w:sz w:val="20"/>
        </w:rPr>
      </w:pPr>
    </w:p>
    <w:p w14:paraId="62A12192" w14:textId="6EAF2C50" w:rsidP="005D00EE" w:rsidR="005D00EE" w:rsidRDefault="005D00EE" w:rsidRPr="003152B9">
      <w:pPr>
        <w:pStyle w:val="Corpsdetexte21"/>
        <w:spacing w:before="40"/>
        <w:ind w:left="0"/>
        <w:rPr>
          <w:rFonts w:asciiTheme="minorHAnsi" w:hAnsiTheme="minorHAnsi"/>
          <w:b/>
          <w:bCs/>
          <w:sz w:val="20"/>
        </w:rPr>
      </w:pPr>
      <w:r w:rsidRPr="003152B9">
        <w:rPr>
          <w:rFonts w:asciiTheme="minorHAnsi" w:hAnsiTheme="minorHAnsi"/>
          <w:b/>
          <w:bCs/>
          <w:sz w:val="20"/>
        </w:rPr>
        <w:t>Pour la Société OCEA</w:t>
      </w:r>
      <w:r w:rsidRPr="003152B9">
        <w:rPr>
          <w:rFonts w:asciiTheme="minorHAnsi" w:hAnsiTheme="minorHAnsi"/>
          <w:b/>
          <w:bCs/>
          <w:sz w:val="20"/>
        </w:rPr>
        <w:tab/>
      </w:r>
      <w:r w:rsidRPr="003152B9">
        <w:rPr>
          <w:rFonts w:asciiTheme="minorHAnsi" w:hAnsiTheme="minorHAnsi"/>
          <w:b/>
          <w:bCs/>
          <w:sz w:val="20"/>
        </w:rPr>
        <w:tab/>
      </w:r>
      <w:r w:rsidRPr="003152B9">
        <w:rPr>
          <w:rFonts w:asciiTheme="minorHAnsi" w:hAnsiTheme="minorHAnsi"/>
          <w:b/>
          <w:bCs/>
          <w:sz w:val="20"/>
        </w:rPr>
        <w:tab/>
      </w:r>
      <w:r w:rsidR="00363677">
        <w:rPr>
          <w:rFonts w:asciiTheme="minorHAnsi" w:hAnsiTheme="minorHAnsi"/>
          <w:b/>
          <w:bCs/>
          <w:sz w:val="20"/>
        </w:rPr>
        <w:tab/>
      </w:r>
      <w:r w:rsidR="00363677">
        <w:rPr>
          <w:rFonts w:asciiTheme="minorHAnsi" w:hAnsiTheme="minorHAnsi"/>
          <w:b/>
          <w:bCs/>
          <w:sz w:val="20"/>
        </w:rPr>
        <w:tab/>
      </w:r>
      <w:r w:rsidR="00363677">
        <w:rPr>
          <w:rFonts w:asciiTheme="minorHAnsi" w:hAnsiTheme="minorHAnsi"/>
          <w:b/>
          <w:bCs/>
          <w:sz w:val="20"/>
        </w:rPr>
        <w:tab/>
      </w:r>
      <w:r w:rsidRPr="003152B9">
        <w:rPr>
          <w:rFonts w:asciiTheme="minorHAnsi" w:hAnsiTheme="minorHAnsi"/>
          <w:b/>
          <w:bCs/>
          <w:sz w:val="20"/>
        </w:rPr>
        <w:tab/>
      </w:r>
    </w:p>
    <w:p w14:paraId="5A91D6BF" w14:textId="10B79A82" w:rsidP="005D00EE" w:rsidR="005D00EE" w:rsidRDefault="001F6A59">
      <w:pPr>
        <w:pStyle w:val="Corpsdetexte21"/>
        <w:spacing w:before="40"/>
        <w:ind w:left="0"/>
        <w:rPr>
          <w:rFonts w:asciiTheme="minorHAnsi" w:hAnsiTheme="minorHAnsi"/>
          <w:b/>
          <w:bCs/>
          <w:sz w:val="20"/>
        </w:rPr>
      </w:pPr>
      <w:r>
        <w:rPr>
          <w:rFonts w:asciiTheme="minorHAnsi" w:hAnsiTheme="minorHAnsi"/>
          <w:b/>
          <w:bCs/>
          <w:sz w:val="20"/>
        </w:rPr>
        <w:tab/>
      </w:r>
      <w:r>
        <w:rPr>
          <w:rFonts w:asciiTheme="minorHAnsi" w:hAnsiTheme="minorHAnsi"/>
          <w:b/>
          <w:bCs/>
          <w:sz w:val="20"/>
        </w:rPr>
        <w:tab/>
      </w:r>
      <w:r>
        <w:rPr>
          <w:rFonts w:asciiTheme="minorHAnsi" w:hAnsiTheme="minorHAnsi"/>
          <w:b/>
          <w:bCs/>
          <w:sz w:val="20"/>
        </w:rPr>
        <w:tab/>
      </w:r>
      <w:r w:rsidR="005D00EE" w:rsidRPr="003152B9">
        <w:rPr>
          <w:rFonts w:asciiTheme="minorHAnsi" w:hAnsiTheme="minorHAnsi"/>
          <w:b/>
          <w:bCs/>
          <w:sz w:val="20"/>
        </w:rPr>
        <w:tab/>
      </w:r>
      <w:r w:rsidR="00363677">
        <w:rPr>
          <w:rFonts w:asciiTheme="minorHAnsi" w:hAnsiTheme="minorHAnsi"/>
          <w:b/>
          <w:bCs/>
          <w:sz w:val="20"/>
        </w:rPr>
        <w:tab/>
      </w:r>
      <w:r w:rsidR="00363677">
        <w:rPr>
          <w:rFonts w:asciiTheme="minorHAnsi" w:hAnsiTheme="minorHAnsi"/>
          <w:b/>
          <w:bCs/>
          <w:sz w:val="20"/>
        </w:rPr>
        <w:tab/>
      </w:r>
      <w:r w:rsidR="00363677">
        <w:rPr>
          <w:rFonts w:asciiTheme="minorHAnsi" w:hAnsiTheme="minorHAnsi"/>
          <w:b/>
          <w:bCs/>
          <w:sz w:val="20"/>
        </w:rPr>
        <w:tab/>
      </w:r>
      <w:r w:rsidR="00363677">
        <w:rPr>
          <w:rFonts w:asciiTheme="minorHAnsi" w:hAnsiTheme="minorHAnsi"/>
          <w:b/>
          <w:bCs/>
          <w:sz w:val="20"/>
        </w:rPr>
        <w:tab/>
      </w:r>
      <w:r w:rsidR="00363677" w:rsidRPr="003152B9">
        <w:rPr>
          <w:rFonts w:asciiTheme="minorHAnsi" w:hAnsiTheme="minorHAnsi"/>
          <w:sz w:val="20"/>
        </w:rPr>
        <w:t>Délégué Syndical CFDT</w:t>
      </w:r>
      <w:r w:rsidR="00363677">
        <w:rPr>
          <w:rFonts w:asciiTheme="minorHAnsi" w:hAnsiTheme="minorHAnsi"/>
          <w:sz w:val="20"/>
        </w:rPr>
        <w:tab/>
      </w:r>
      <w:r w:rsidR="005D00EE" w:rsidRPr="003152B9">
        <w:rPr>
          <w:rFonts w:asciiTheme="minorHAnsi" w:hAnsiTheme="minorHAnsi"/>
          <w:b/>
          <w:bCs/>
          <w:sz w:val="20"/>
        </w:rPr>
        <w:tab/>
      </w:r>
    </w:p>
    <w:p w14:paraId="27E84F21" w14:textId="77777777" w:rsidP="005D00EE" w:rsidR="005D00EE" w:rsidRDefault="005D00EE" w:rsidRPr="003152B9">
      <w:pPr>
        <w:pStyle w:val="Corpsdetexte21"/>
        <w:spacing w:before="40"/>
        <w:ind w:left="0"/>
        <w:rPr>
          <w:rFonts w:asciiTheme="minorHAnsi" w:hAnsiTheme="minorHAnsi"/>
          <w:bCs/>
          <w:sz w:val="20"/>
        </w:rPr>
      </w:pPr>
      <w:r w:rsidRPr="003152B9">
        <w:rPr>
          <w:rFonts w:asciiTheme="minorHAnsi" w:hAnsiTheme="minorHAnsi"/>
          <w:bCs/>
          <w:sz w:val="20"/>
        </w:rPr>
        <w:t>Président Directeur Général</w:t>
      </w:r>
    </w:p>
    <w:p w14:paraId="1630747D" w14:textId="0AB8547B" w:rsidP="005D00EE" w:rsidR="005D00EE" w:rsidRDefault="005D00EE">
      <w:pPr>
        <w:pStyle w:val="Corpsdetexte21"/>
        <w:spacing w:before="40"/>
        <w:ind w:left="0"/>
        <w:rPr>
          <w:rFonts w:asciiTheme="minorHAnsi" w:hAnsiTheme="minorHAnsi"/>
          <w:b/>
          <w:bCs/>
          <w:sz w:val="20"/>
        </w:rPr>
      </w:pPr>
    </w:p>
    <w:p w14:paraId="5C8D9C7E" w14:textId="3FB97540" w:rsidP="005D00EE" w:rsidR="008F0A77" w:rsidRDefault="008F0A77">
      <w:pPr>
        <w:pStyle w:val="Corpsdetexte21"/>
        <w:spacing w:before="40"/>
        <w:ind w:left="0"/>
        <w:rPr>
          <w:rFonts w:asciiTheme="minorHAnsi" w:hAnsiTheme="minorHAnsi"/>
          <w:b/>
          <w:bCs/>
          <w:sz w:val="20"/>
        </w:rPr>
      </w:pPr>
    </w:p>
    <w:p w14:paraId="48D3EC2B" w14:textId="0518183F" w:rsidP="005D00EE" w:rsidR="008F0A77" w:rsidRDefault="008F0A77">
      <w:pPr>
        <w:pStyle w:val="Corpsdetexte21"/>
        <w:spacing w:before="40"/>
        <w:ind w:left="0"/>
        <w:rPr>
          <w:rFonts w:asciiTheme="minorHAnsi" w:hAnsiTheme="minorHAnsi"/>
          <w:b/>
          <w:bCs/>
          <w:sz w:val="20"/>
        </w:rPr>
      </w:pPr>
    </w:p>
    <w:p w14:paraId="0866EE93" w14:textId="77777777" w:rsidP="005D00EE" w:rsidR="008F0A77" w:rsidRDefault="008F0A77">
      <w:pPr>
        <w:pStyle w:val="Corpsdetexte21"/>
        <w:spacing w:before="40"/>
        <w:ind w:left="0"/>
        <w:rPr>
          <w:rFonts w:asciiTheme="minorHAnsi" w:hAnsiTheme="minorHAnsi"/>
          <w:b/>
          <w:bCs/>
          <w:sz w:val="20"/>
        </w:rPr>
      </w:pPr>
    </w:p>
    <w:p w14:paraId="52BF0CDB" w14:textId="5FF5D17E" w:rsidP="005D00EE" w:rsidR="005D00EE" w:rsidRDefault="00363677">
      <w:pPr>
        <w:pStyle w:val="Corpsdetexte21"/>
        <w:spacing w:before="40"/>
        <w:ind w:left="0"/>
        <w:rPr>
          <w:rFonts w:asciiTheme="minorHAnsi" w:hAnsiTheme="minorHAnsi"/>
          <w:b/>
          <w:bCs/>
          <w:sz w:val="20"/>
        </w:rPr>
      </w:pPr>
      <w:r>
        <w:rPr>
          <w:rFonts w:asciiTheme="minorHAnsi" w:hAnsiTheme="minorHAnsi"/>
          <w:b/>
          <w:bCs/>
          <w:sz w:val="20"/>
        </w:rPr>
        <w:tab/>
      </w:r>
    </w:p>
    <w:p w14:paraId="065CFE2F" w14:textId="5143F704" w:rsidP="005D00EE" w:rsidR="005D00EE" w:rsidRDefault="00363677" w:rsidRPr="003152B9">
      <w:pPr>
        <w:pStyle w:val="Corpsdetexte21"/>
        <w:spacing w:before="40"/>
        <w:ind w:left="0"/>
        <w:rPr>
          <w:rFonts w:asciiTheme="minorHAnsi" w:hAnsiTheme="minorHAnsi"/>
          <w:b/>
          <w:bCs/>
          <w:sz w:val="20"/>
        </w:rPr>
      </w:pPr>
      <w:r>
        <w:rPr>
          <w:rFonts w:asciiTheme="minorHAnsi" w:hAnsiTheme="minorHAnsi"/>
          <w:b/>
          <w:bCs/>
          <w:sz w:val="20"/>
        </w:rPr>
        <w:tab/>
      </w:r>
      <w:r w:rsidR="005D00EE">
        <w:rPr>
          <w:rFonts w:asciiTheme="minorHAnsi" w:hAnsiTheme="minorHAnsi"/>
          <w:b/>
          <w:bCs/>
          <w:sz w:val="20"/>
        </w:rPr>
        <w:tab/>
      </w:r>
      <w:r w:rsidR="005D00EE">
        <w:rPr>
          <w:rFonts w:asciiTheme="minorHAnsi" w:hAnsiTheme="minorHAnsi"/>
          <w:b/>
          <w:bCs/>
          <w:sz w:val="20"/>
        </w:rPr>
        <w:tab/>
      </w:r>
      <w:r w:rsidR="005D00EE">
        <w:rPr>
          <w:rFonts w:asciiTheme="minorHAnsi" w:hAnsiTheme="minorHAnsi"/>
          <w:b/>
          <w:bCs/>
          <w:sz w:val="20"/>
        </w:rPr>
        <w:tab/>
      </w:r>
      <w:r w:rsidR="005D00EE">
        <w:rPr>
          <w:rFonts w:asciiTheme="minorHAnsi" w:hAnsiTheme="minorHAnsi"/>
          <w:b/>
          <w:bCs/>
          <w:sz w:val="20"/>
        </w:rPr>
        <w:tab/>
      </w:r>
      <w:r w:rsidR="005D00EE">
        <w:rPr>
          <w:rFonts w:asciiTheme="minorHAnsi" w:hAnsiTheme="minorHAnsi"/>
          <w:b/>
          <w:bCs/>
          <w:sz w:val="20"/>
        </w:rPr>
        <w:tab/>
      </w:r>
      <w:r>
        <w:rPr>
          <w:rFonts w:asciiTheme="minorHAnsi" w:hAnsiTheme="minorHAnsi"/>
          <w:b/>
          <w:bCs/>
          <w:sz w:val="20"/>
        </w:rPr>
        <w:tab/>
      </w:r>
      <w:r>
        <w:rPr>
          <w:rFonts w:asciiTheme="minorHAnsi" w:hAnsiTheme="minorHAnsi"/>
          <w:b/>
          <w:bCs/>
          <w:sz w:val="20"/>
        </w:rPr>
        <w:tab/>
      </w:r>
    </w:p>
    <w:p w14:paraId="389015A2" w14:textId="1FBB81A4" w:rsidP="005D00EE" w:rsidR="005D00EE" w:rsidRDefault="00363677" w:rsidRPr="003152B9">
      <w:pPr>
        <w:pStyle w:val="Corpsdetexte21"/>
        <w:spacing w:before="40"/>
        <w:ind w:left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 w:rsidR="005D00EE">
        <w:rPr>
          <w:rFonts w:asciiTheme="minorHAnsi" w:hAnsiTheme="minorHAnsi"/>
          <w:sz w:val="20"/>
        </w:rPr>
        <w:tab/>
      </w:r>
      <w:r w:rsidR="005D00EE">
        <w:rPr>
          <w:rFonts w:asciiTheme="minorHAnsi" w:hAnsiTheme="minorHAnsi"/>
          <w:sz w:val="20"/>
        </w:rPr>
        <w:tab/>
      </w:r>
      <w:r w:rsidR="005D00EE">
        <w:rPr>
          <w:rFonts w:asciiTheme="minorHAnsi" w:hAnsiTheme="minorHAnsi"/>
          <w:sz w:val="20"/>
        </w:rPr>
        <w:tab/>
      </w:r>
      <w:r w:rsidR="005D00EE">
        <w:rPr>
          <w:rFonts w:asciiTheme="minorHAnsi" w:hAnsiTheme="minorHAnsi"/>
          <w:sz w:val="20"/>
        </w:rPr>
        <w:tab/>
      </w:r>
      <w:r w:rsidR="005D00EE">
        <w:rPr>
          <w:rFonts w:asciiTheme="minorHAnsi" w:hAnsiTheme="minorHAnsi"/>
          <w:sz w:val="20"/>
        </w:rPr>
        <w:tab/>
      </w:r>
      <w:r w:rsidR="005D00EE" w:rsidRPr="003152B9">
        <w:rPr>
          <w:rFonts w:asciiTheme="minorHAnsi" w:hAnsiTheme="minorHAnsi"/>
          <w:sz w:val="20"/>
        </w:rPr>
        <w:t>Délégué Syndical CGT</w:t>
      </w:r>
    </w:p>
    <w:sectPr w:rsidR="005D00EE" w:rsidRPr="003152B9" w:rsidSect="00761679">
      <w:footerReference r:id="rId11" w:type="default"/>
      <w:pgSz w:code="9" w:h="16838" w:w="11906"/>
      <w:pgMar w:bottom="1418" w:footer="482" w:gutter="0" w:header="482" w:left="1021" w:right="1361" w:top="187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1CD94" w14:textId="77777777" w:rsidR="00D22E2D" w:rsidRDefault="00D22E2D" w:rsidP="00CF39D7">
      <w:r>
        <w:separator/>
      </w:r>
    </w:p>
  </w:endnote>
  <w:endnote w:type="continuationSeparator" w:id="0">
    <w:p w14:paraId="1ACA5C39" w14:textId="77777777" w:rsidR="00D22E2D" w:rsidRDefault="00D22E2D" w:rsidP="00CF3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Gras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NPP Sans Light">
    <w:charset w:val="00"/>
    <w:family w:val="auto"/>
    <w:pitch w:val="variable"/>
    <w:sig w:usb0="A00000AF" w:usb1="4000204A" w:usb2="00000000" w:usb3="00000000" w:csb0="0000009B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5F57363" w14:textId="77777777" w:rsidP="002D5138" w:rsidR="002D5138" w:rsidRDefault="002D5138" w:rsidRPr="00942A0A">
    <w:pPr>
      <w:pStyle w:val="LegalTitre"/>
      <w:tabs>
        <w:tab w:pos="9498" w:val="right"/>
      </w:tabs>
      <w:spacing w:before="0"/>
      <w:rPr>
        <w:b w:val="0"/>
        <w:color w:themeColor="text1" w:val="000000"/>
        <w:sz w:val="18"/>
        <w:szCs w:val="18"/>
      </w:rPr>
    </w:pPr>
    <w:r>
      <w:rPr>
        <w:b w:val="0"/>
        <w:bCs/>
        <w:color w:themeColor="text1" w:val="000000"/>
        <w:sz w:val="18"/>
        <w:szCs w:val="18"/>
      </w:rPr>
      <w:tab/>
    </w:r>
    <w:r w:rsidRPr="00942A0A">
      <w:rPr>
        <w:b w:val="0"/>
        <w:bCs/>
        <w:color w:themeColor="text1" w:val="000000"/>
        <w:sz w:val="18"/>
        <w:szCs w:val="18"/>
      </w:rPr>
      <w:fldChar w:fldCharType="begin"/>
    </w:r>
    <w:r w:rsidRPr="00942A0A">
      <w:rPr>
        <w:b w:val="0"/>
        <w:bCs/>
        <w:color w:themeColor="text1" w:val="000000"/>
        <w:sz w:val="18"/>
        <w:szCs w:val="18"/>
      </w:rPr>
      <w:instrText>PAGE  \* Arabic  \* MERGEFORMAT</w:instrText>
    </w:r>
    <w:r w:rsidRPr="00942A0A">
      <w:rPr>
        <w:b w:val="0"/>
        <w:bCs/>
        <w:color w:themeColor="text1" w:val="000000"/>
        <w:sz w:val="18"/>
        <w:szCs w:val="18"/>
      </w:rPr>
      <w:fldChar w:fldCharType="separate"/>
    </w:r>
    <w:r w:rsidR="009F504F">
      <w:rPr>
        <w:b w:val="0"/>
        <w:bCs/>
        <w:noProof/>
        <w:color w:themeColor="text1" w:val="000000"/>
        <w:sz w:val="18"/>
        <w:szCs w:val="18"/>
      </w:rPr>
      <w:t>2</w:t>
    </w:r>
    <w:r w:rsidRPr="00942A0A">
      <w:rPr>
        <w:b w:val="0"/>
        <w:bCs/>
        <w:color w:themeColor="text1" w:val="000000"/>
        <w:sz w:val="18"/>
        <w:szCs w:val="18"/>
      </w:rPr>
      <w:fldChar w:fldCharType="end"/>
    </w:r>
    <w:r w:rsidRPr="00942A0A">
      <w:rPr>
        <w:b w:val="0"/>
        <w:bCs/>
        <w:color w:themeColor="text1" w:val="000000"/>
        <w:sz w:val="18"/>
        <w:szCs w:val="18"/>
      </w:rPr>
      <w:t>/</w:t>
    </w:r>
    <w:r w:rsidRPr="00942A0A">
      <w:rPr>
        <w:b w:val="0"/>
        <w:bCs/>
        <w:color w:themeColor="text1" w:val="000000"/>
        <w:sz w:val="18"/>
        <w:szCs w:val="18"/>
      </w:rPr>
      <w:fldChar w:fldCharType="begin"/>
    </w:r>
    <w:r w:rsidRPr="00942A0A">
      <w:rPr>
        <w:b w:val="0"/>
        <w:bCs/>
        <w:color w:themeColor="text1" w:val="000000"/>
        <w:sz w:val="18"/>
        <w:szCs w:val="18"/>
      </w:rPr>
      <w:instrText>NUMPAGES  \* Arabic  \* MERGEFORMAT</w:instrText>
    </w:r>
    <w:r w:rsidRPr="00942A0A">
      <w:rPr>
        <w:b w:val="0"/>
        <w:bCs/>
        <w:color w:themeColor="text1" w:val="000000"/>
        <w:sz w:val="18"/>
        <w:szCs w:val="18"/>
      </w:rPr>
      <w:fldChar w:fldCharType="separate"/>
    </w:r>
    <w:r w:rsidR="009F504F">
      <w:rPr>
        <w:b w:val="0"/>
        <w:bCs/>
        <w:noProof/>
        <w:color w:themeColor="text1" w:val="000000"/>
        <w:sz w:val="18"/>
        <w:szCs w:val="18"/>
      </w:rPr>
      <w:t>2</w:t>
    </w:r>
    <w:r w:rsidRPr="00942A0A">
      <w:rPr>
        <w:b w:val="0"/>
        <w:bCs/>
        <w:color w:themeColor="text1" w:val="000000"/>
        <w:sz w:val="18"/>
        <w:szCs w:val="18"/>
      </w:rPr>
      <w:fldChar w:fldCharType="end"/>
    </w:r>
  </w:p>
  <w:p w14:paraId="05F57364" w14:textId="77777777" w:rsidP="002D5138" w:rsidR="00A95201" w:rsidRDefault="00A95201" w:rsidRPr="002D5138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3D6E4241" w14:textId="77777777" w:rsidP="00CF39D7" w:rsidR="00D22E2D" w:rsidRDefault="00D22E2D"/>
  </w:footnote>
  <w:footnote w:id="0" w:type="continuationSeparator">
    <w:p w14:paraId="2BDB0E65" w14:textId="77777777" w:rsidP="00CF39D7" w:rsidR="00D22E2D" w:rsidRDefault="00D22E2D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2"/>
    <w:multiLevelType w:val="singleLevel"/>
    <w:tmpl w:val="7032A8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1">
    <w:nsid w:val="FFFFFF83"/>
    <w:multiLevelType w:val="singleLevel"/>
    <w:tmpl w:val="BAAE54A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2">
    <w:nsid w:val="FFFFFF89"/>
    <w:multiLevelType w:val="singleLevel"/>
    <w:tmpl w:val="C386969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3">
    <w:nsid w:val="03A45447"/>
    <w:multiLevelType w:val="hybridMultilevel"/>
    <w:tmpl w:val="E67CA112"/>
    <w:lvl w:ilvl="0" w:tplc="C270C0BA">
      <w:start w:val="9"/>
      <w:numFmt w:val="bullet"/>
      <w:lvlText w:val=""/>
      <w:lvlJc w:val="left"/>
      <w:pPr>
        <w:tabs>
          <w:tab w:pos="360" w:val="num"/>
        </w:tabs>
        <w:ind w:hanging="360" w:left="360"/>
      </w:pPr>
      <w:rPr>
        <w:rFonts w:ascii="Webdings" w:cs="Times New Roman" w:hAnsi="Webdings" w:hint="default"/>
        <w:sz w:val="20"/>
      </w:rPr>
    </w:lvl>
    <w:lvl w:ilvl="1" w:tentative="1" w:tplc="040C0003">
      <w:start w:val="1"/>
      <w:numFmt w:val="bullet"/>
      <w:lvlText w:val="o"/>
      <w:lvlJc w:val="left"/>
      <w:pPr>
        <w:tabs>
          <w:tab w:pos="1156" w:val="num"/>
        </w:tabs>
        <w:ind w:hanging="360" w:left="1156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76" w:val="num"/>
        </w:tabs>
        <w:ind w:hanging="360" w:left="18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96" w:val="num"/>
        </w:tabs>
        <w:ind w:hanging="360" w:left="25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316" w:val="num"/>
        </w:tabs>
        <w:ind w:hanging="360" w:left="3316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036" w:val="num"/>
        </w:tabs>
        <w:ind w:hanging="360" w:left="40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756" w:val="num"/>
        </w:tabs>
        <w:ind w:hanging="360" w:left="47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76" w:val="num"/>
        </w:tabs>
        <w:ind w:hanging="360" w:left="5476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96" w:val="num"/>
        </w:tabs>
        <w:ind w:hanging="360" w:left="6196"/>
      </w:pPr>
      <w:rPr>
        <w:rFonts w:ascii="Wingdings" w:hAnsi="Wingdings" w:hint="default"/>
      </w:rPr>
    </w:lvl>
  </w:abstractNum>
  <w:abstractNum w15:restartNumberingAfterBreak="0" w:abstractNumId="4">
    <w:nsid w:val="11D001BE"/>
    <w:multiLevelType w:val="hybridMultilevel"/>
    <w:tmpl w:val="10DC254C"/>
    <w:lvl w:ilvl="0" w:tplc="040C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5">
    <w:nsid w:val="14BB013E"/>
    <w:multiLevelType w:val="hybridMultilevel"/>
    <w:tmpl w:val="91DE7C42"/>
    <w:lvl w:ilvl="0" w:tplc="040C0001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sz w:val="20"/>
      </w:rPr>
    </w:lvl>
    <w:lvl w:ilvl="1" w:tentative="1" w:tplc="040C0003">
      <w:start w:val="1"/>
      <w:numFmt w:val="bullet"/>
      <w:lvlText w:val="o"/>
      <w:lvlJc w:val="left"/>
      <w:pPr>
        <w:tabs>
          <w:tab w:pos="1156" w:val="num"/>
        </w:tabs>
        <w:ind w:hanging="360" w:left="1156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76" w:val="num"/>
        </w:tabs>
        <w:ind w:hanging="360" w:left="18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96" w:val="num"/>
        </w:tabs>
        <w:ind w:hanging="360" w:left="25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316" w:val="num"/>
        </w:tabs>
        <w:ind w:hanging="360" w:left="3316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036" w:val="num"/>
        </w:tabs>
        <w:ind w:hanging="360" w:left="40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756" w:val="num"/>
        </w:tabs>
        <w:ind w:hanging="360" w:left="47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76" w:val="num"/>
        </w:tabs>
        <w:ind w:hanging="360" w:left="5476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96" w:val="num"/>
        </w:tabs>
        <w:ind w:hanging="360" w:left="6196"/>
      </w:pPr>
      <w:rPr>
        <w:rFonts w:ascii="Wingdings" w:hAnsi="Wingdings" w:hint="default"/>
      </w:rPr>
    </w:lvl>
  </w:abstractNum>
  <w:abstractNum w15:restartNumberingAfterBreak="0" w:abstractNumId="6">
    <w:nsid w:val="291F549D"/>
    <w:multiLevelType w:val="hybridMultilevel"/>
    <w:tmpl w:val="A6140108"/>
    <w:lvl w:ilvl="0" w:tplc="73B0A7A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color w:val="auto"/>
        <w:sz w:val="28"/>
      </w:rPr>
    </w:lvl>
    <w:lvl w:ilvl="1" w:tentative="1" w:tplc="040C0003">
      <w:start w:val="1"/>
      <w:numFmt w:val="bullet"/>
      <w:lvlText w:val="o"/>
      <w:lvlJc w:val="left"/>
      <w:pPr>
        <w:tabs>
          <w:tab w:pos="1516" w:val="num"/>
        </w:tabs>
        <w:ind w:hanging="360" w:left="1516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236" w:val="num"/>
        </w:tabs>
        <w:ind w:hanging="360" w:left="223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956" w:val="num"/>
        </w:tabs>
        <w:ind w:hanging="360" w:left="295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76" w:val="num"/>
        </w:tabs>
        <w:ind w:hanging="360" w:left="3676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96" w:val="num"/>
        </w:tabs>
        <w:ind w:hanging="360" w:left="439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116" w:val="num"/>
        </w:tabs>
        <w:ind w:hanging="360" w:left="511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836" w:val="num"/>
        </w:tabs>
        <w:ind w:hanging="360" w:left="5836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556" w:val="num"/>
        </w:tabs>
        <w:ind w:hanging="360" w:left="6556"/>
      </w:pPr>
      <w:rPr>
        <w:rFonts w:ascii="Wingdings" w:hAnsi="Wingdings" w:hint="default"/>
      </w:rPr>
    </w:lvl>
  </w:abstractNum>
  <w:abstractNum w15:restartNumberingAfterBreak="0" w:abstractNumId="7">
    <w:nsid w:val="36935B70"/>
    <w:multiLevelType w:val="hybridMultilevel"/>
    <w:tmpl w:val="409C246A"/>
    <w:lvl w:ilvl="0" w:tplc="040C0003">
      <w:start w:val="1"/>
      <w:numFmt w:val="bullet"/>
      <w:lvlText w:val="o"/>
      <w:lvlJc w:val="left"/>
      <w:pPr>
        <w:tabs>
          <w:tab w:pos="720" w:val="num"/>
        </w:tabs>
        <w:ind w:hanging="360" w:left="720"/>
      </w:pPr>
      <w:rPr>
        <w:rFonts w:ascii="Courier New" w:cs="Courier New" w:hAnsi="Courier New" w:hint="default"/>
        <w:color w:val="auto"/>
        <w:sz w:val="28"/>
      </w:rPr>
    </w:lvl>
    <w:lvl w:ilvl="1" w:tentative="1" w:tplc="040C0003">
      <w:start w:val="1"/>
      <w:numFmt w:val="bullet"/>
      <w:lvlText w:val="o"/>
      <w:lvlJc w:val="left"/>
      <w:pPr>
        <w:tabs>
          <w:tab w:pos="1516" w:val="num"/>
        </w:tabs>
        <w:ind w:hanging="360" w:left="1516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236" w:val="num"/>
        </w:tabs>
        <w:ind w:hanging="360" w:left="223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956" w:val="num"/>
        </w:tabs>
        <w:ind w:hanging="360" w:left="295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76" w:val="num"/>
        </w:tabs>
        <w:ind w:hanging="360" w:left="3676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96" w:val="num"/>
        </w:tabs>
        <w:ind w:hanging="360" w:left="439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116" w:val="num"/>
        </w:tabs>
        <w:ind w:hanging="360" w:left="511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836" w:val="num"/>
        </w:tabs>
        <w:ind w:hanging="360" w:left="5836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556" w:val="num"/>
        </w:tabs>
        <w:ind w:hanging="360" w:left="6556"/>
      </w:pPr>
      <w:rPr>
        <w:rFonts w:ascii="Wingdings" w:hAnsi="Wingdings" w:hint="default"/>
      </w:rPr>
    </w:lvl>
  </w:abstractNum>
  <w:abstractNum w15:restartNumberingAfterBreak="0" w:abstractNumId="8">
    <w:nsid w:val="399303E7"/>
    <w:multiLevelType w:val="multilevel"/>
    <w:tmpl w:val="D86885FA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hanging="360" w:left="943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hanging="720" w:left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hanging="1080" w:left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hanging="1080" w:left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hanging="1080" w:left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hanging="1440" w:left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hanging="1440" w:left="1800"/>
      </w:pPr>
      <w:rPr>
        <w:rFonts w:hint="default"/>
      </w:rPr>
    </w:lvl>
  </w:abstractNum>
  <w:abstractNum w15:restartNumberingAfterBreak="0" w:abstractNumId="9">
    <w:nsid w:val="3B6B2E65"/>
    <w:multiLevelType w:val="hybridMultilevel"/>
    <w:tmpl w:val="2AFECEE2"/>
    <w:lvl w:ilvl="0" w:tplc="040C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0">
    <w:nsid w:val="3D466675"/>
    <w:multiLevelType w:val="hybridMultilevel"/>
    <w:tmpl w:val="DA928F62"/>
    <w:lvl w:ilvl="0" w:tplc="6A080C28">
      <w:start w:val="13"/>
      <w:numFmt w:val="bullet"/>
      <w:lvlText w:val=""/>
      <w:lvlJc w:val="left"/>
      <w:pPr>
        <w:ind w:hanging="360" w:left="1077"/>
      </w:pPr>
      <w:rPr>
        <w:rFonts w:ascii="Symbol" w:cs="Arial" w:eastAsia="Times New Roman" w:hAnsi="Symbol" w:hint="default"/>
        <w:b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79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1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3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5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7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9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1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37"/>
      </w:pPr>
      <w:rPr>
        <w:rFonts w:ascii="Wingdings" w:hAnsi="Wingdings" w:hint="default"/>
      </w:rPr>
    </w:lvl>
  </w:abstractNum>
  <w:abstractNum w15:restartNumberingAfterBreak="0" w:abstractNumId="11">
    <w:nsid w:val="3E243BD1"/>
    <w:multiLevelType w:val="hybridMultilevel"/>
    <w:tmpl w:val="06F6850A"/>
    <w:lvl w:ilvl="0" w:tplc="040C0003">
      <w:start w:val="1"/>
      <w:numFmt w:val="bullet"/>
      <w:lvlText w:val="o"/>
      <w:lvlJc w:val="left"/>
      <w:pPr>
        <w:tabs>
          <w:tab w:pos="720" w:val="num"/>
        </w:tabs>
        <w:ind w:hanging="360" w:left="720"/>
      </w:pPr>
      <w:rPr>
        <w:rFonts w:ascii="Courier New" w:cs="Courier New" w:hAnsi="Courier New" w:hint="default"/>
        <w:color w:val="auto"/>
        <w:sz w:val="20"/>
      </w:rPr>
    </w:lvl>
    <w:lvl w:ilvl="1" w:tentative="1" w:tplc="040C0003">
      <w:start w:val="1"/>
      <w:numFmt w:val="bullet"/>
      <w:lvlText w:val="o"/>
      <w:lvlJc w:val="left"/>
      <w:pPr>
        <w:tabs>
          <w:tab w:pos="1516" w:val="num"/>
        </w:tabs>
        <w:ind w:hanging="360" w:left="1516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236" w:val="num"/>
        </w:tabs>
        <w:ind w:hanging="360" w:left="223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956" w:val="num"/>
        </w:tabs>
        <w:ind w:hanging="360" w:left="295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76" w:val="num"/>
        </w:tabs>
        <w:ind w:hanging="360" w:left="3676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96" w:val="num"/>
        </w:tabs>
        <w:ind w:hanging="360" w:left="439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116" w:val="num"/>
        </w:tabs>
        <w:ind w:hanging="360" w:left="511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836" w:val="num"/>
        </w:tabs>
        <w:ind w:hanging="360" w:left="5836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556" w:val="num"/>
        </w:tabs>
        <w:ind w:hanging="360" w:left="6556"/>
      </w:pPr>
      <w:rPr>
        <w:rFonts w:ascii="Wingdings" w:hAnsi="Wingdings" w:hint="default"/>
      </w:rPr>
    </w:lvl>
  </w:abstractNum>
  <w:abstractNum w15:restartNumberingAfterBreak="0" w:abstractNumId="12">
    <w:nsid w:val="4ADF00A6"/>
    <w:multiLevelType w:val="hybridMultilevel"/>
    <w:tmpl w:val="E67CA112"/>
    <w:lvl w:ilvl="0" w:tplc="C270C0BA">
      <w:start w:val="9"/>
      <w:numFmt w:val="bullet"/>
      <w:lvlText w:val=""/>
      <w:lvlJc w:val="left"/>
      <w:pPr>
        <w:tabs>
          <w:tab w:pos="704" w:val="num"/>
        </w:tabs>
        <w:ind w:hanging="360" w:left="704"/>
      </w:pPr>
      <w:rPr>
        <w:rFonts w:ascii="Webdings" w:cs="Times New Roman" w:hAnsi="Webdings" w:hint="default"/>
        <w:sz w:val="20"/>
      </w:rPr>
    </w:lvl>
    <w:lvl w:ilvl="1" w:tentative="1" w:tplc="040C0003">
      <w:start w:val="1"/>
      <w:numFmt w:val="bullet"/>
      <w:lvlText w:val="o"/>
      <w:lvlJc w:val="left"/>
      <w:pPr>
        <w:tabs>
          <w:tab w:pos="1500" w:val="num"/>
        </w:tabs>
        <w:ind w:hanging="360" w:left="150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220" w:val="num"/>
        </w:tabs>
        <w:ind w:hanging="360" w:left="22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940" w:val="num"/>
        </w:tabs>
        <w:ind w:hanging="360" w:left="29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60" w:val="num"/>
        </w:tabs>
        <w:ind w:hanging="360" w:left="366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80" w:val="num"/>
        </w:tabs>
        <w:ind w:hanging="360" w:left="43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100" w:val="num"/>
        </w:tabs>
        <w:ind w:hanging="360" w:left="51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820" w:val="num"/>
        </w:tabs>
        <w:ind w:hanging="360" w:left="582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540" w:val="num"/>
        </w:tabs>
        <w:ind w:hanging="360" w:left="6540"/>
      </w:pPr>
      <w:rPr>
        <w:rFonts w:ascii="Wingdings" w:hAnsi="Wingdings" w:hint="default"/>
      </w:rPr>
    </w:lvl>
  </w:abstractNum>
  <w:abstractNum w15:restartNumberingAfterBreak="0" w:abstractNumId="13">
    <w:nsid w:val="50C85AE9"/>
    <w:multiLevelType w:val="hybridMultilevel"/>
    <w:tmpl w:val="C6A2B162"/>
    <w:lvl w:ilvl="0" w:tplc="581C7D34">
      <w:start w:val="13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Arial" w:hAnsi="Symbol" w:hint="default"/>
        <w:b/>
        <w:color w:val="auto"/>
        <w:sz w:val="20"/>
      </w:rPr>
    </w:lvl>
    <w:lvl w:ilvl="1" w:tentative="1" w:tplc="040C0003">
      <w:start w:val="1"/>
      <w:numFmt w:val="bullet"/>
      <w:lvlText w:val="o"/>
      <w:lvlJc w:val="left"/>
      <w:pPr>
        <w:tabs>
          <w:tab w:pos="1156" w:val="num"/>
        </w:tabs>
        <w:ind w:hanging="360" w:left="1156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76" w:val="num"/>
        </w:tabs>
        <w:ind w:hanging="360" w:left="18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96" w:val="num"/>
        </w:tabs>
        <w:ind w:hanging="360" w:left="25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316" w:val="num"/>
        </w:tabs>
        <w:ind w:hanging="360" w:left="3316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036" w:val="num"/>
        </w:tabs>
        <w:ind w:hanging="360" w:left="40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756" w:val="num"/>
        </w:tabs>
        <w:ind w:hanging="360" w:left="47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76" w:val="num"/>
        </w:tabs>
        <w:ind w:hanging="360" w:left="5476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96" w:val="num"/>
        </w:tabs>
        <w:ind w:hanging="360" w:left="6196"/>
      </w:pPr>
      <w:rPr>
        <w:rFonts w:ascii="Wingdings" w:hAnsi="Wingdings" w:hint="default"/>
      </w:rPr>
    </w:lvl>
  </w:abstractNum>
  <w:abstractNum w15:restartNumberingAfterBreak="0" w:abstractNumId="14">
    <w:nsid w:val="56066B99"/>
    <w:multiLevelType w:val="hybridMultilevel"/>
    <w:tmpl w:val="4C6ACCFC"/>
    <w:lvl w:ilvl="0" w:tplc="040C0001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sz w:val="20"/>
      </w:rPr>
    </w:lvl>
    <w:lvl w:ilvl="1" w:tentative="1" w:tplc="040C0003">
      <w:start w:val="1"/>
      <w:numFmt w:val="bullet"/>
      <w:lvlText w:val="o"/>
      <w:lvlJc w:val="left"/>
      <w:pPr>
        <w:tabs>
          <w:tab w:pos="1156" w:val="num"/>
        </w:tabs>
        <w:ind w:hanging="360" w:left="1156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76" w:val="num"/>
        </w:tabs>
        <w:ind w:hanging="360" w:left="18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96" w:val="num"/>
        </w:tabs>
        <w:ind w:hanging="360" w:left="25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316" w:val="num"/>
        </w:tabs>
        <w:ind w:hanging="360" w:left="3316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036" w:val="num"/>
        </w:tabs>
        <w:ind w:hanging="360" w:left="40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756" w:val="num"/>
        </w:tabs>
        <w:ind w:hanging="360" w:left="47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76" w:val="num"/>
        </w:tabs>
        <w:ind w:hanging="360" w:left="5476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96" w:val="num"/>
        </w:tabs>
        <w:ind w:hanging="360" w:left="6196"/>
      </w:pPr>
      <w:rPr>
        <w:rFonts w:ascii="Wingdings" w:hAnsi="Wingdings" w:hint="default"/>
      </w:rPr>
    </w:lvl>
  </w:abstractNum>
  <w:abstractNum w15:restartNumberingAfterBreak="0" w:abstractNumId="15">
    <w:nsid w:val="5DCB79D1"/>
    <w:multiLevelType w:val="multilevel"/>
    <w:tmpl w:val="BA8E77E0"/>
    <w:lvl w:ilvl="0">
      <w:start w:val="1"/>
      <w:numFmt w:val="bullet"/>
      <w:lvlText w:val=""/>
      <w:lvlJc w:val="left"/>
      <w:pPr>
        <w:tabs>
          <w:tab w:pos="227" w:val="num"/>
        </w:tabs>
        <w:ind w:hanging="227" w:left="227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pos="454" w:val="num"/>
        </w:tabs>
        <w:ind w:hanging="227" w:left="454"/>
      </w:pPr>
      <w:rPr>
        <w:rFonts w:ascii="Tahoma" w:hAnsi="Tahoma" w:hint="default"/>
      </w:rPr>
    </w:lvl>
    <w:lvl w:ilvl="2">
      <w:start w:val="1"/>
      <w:numFmt w:val="bullet"/>
      <w:lvlText w:val="."/>
      <w:lvlJc w:val="left"/>
      <w:pPr>
        <w:tabs>
          <w:tab w:pos="624" w:val="num"/>
        </w:tabs>
        <w:ind w:hanging="170" w:left="624"/>
      </w:pPr>
      <w:rPr>
        <w:rFonts w:ascii="Arial Gras" w:hAnsi="Arial Gras" w:hint="default"/>
        <w:b/>
        <w:i w:val="0"/>
      </w:rPr>
    </w:lvl>
    <w:lvl w:ilvl="3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hanging="360" w:left="180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hanging="360" w:left="21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hanging="360" w:left="3240"/>
      </w:pPr>
      <w:rPr>
        <w:rFonts w:ascii="Symbol" w:hAnsi="Symbol" w:hint="default"/>
      </w:rPr>
    </w:lvl>
  </w:abstractNum>
  <w:abstractNum w15:restartNumberingAfterBreak="0" w:abstractNumId="16">
    <w:nsid w:val="5EF94365"/>
    <w:multiLevelType w:val="hybridMultilevel"/>
    <w:tmpl w:val="56461B46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  <w:color w:val="auto"/>
        <w:sz w:val="20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601E2398"/>
    <w:multiLevelType w:val="multilevel"/>
    <w:tmpl w:val="5BFA1B40"/>
    <w:lvl w:ilvl="0">
      <w:start w:val="1"/>
      <w:numFmt w:val="decimal"/>
      <w:pStyle w:val="Annexe-Titre"/>
      <w:suff w:val="space"/>
      <w:lvlText w:val="Annexe %1."/>
      <w:lvlJc w:val="left"/>
      <w:pPr>
        <w:ind w:firstLine="0" w:left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  <w:rPr>
        <w:rFonts w:hint="default"/>
      </w:rPr>
    </w:lvl>
  </w:abstractNum>
  <w:abstractNum w15:restartNumberingAfterBreak="0" w:abstractNumId="18">
    <w:nsid w:val="66A649C4"/>
    <w:multiLevelType w:val="multilevel"/>
    <w:tmpl w:val="B57AA66E"/>
    <w:lvl w:ilvl="0">
      <w:start w:val="1"/>
      <w:numFmt w:val="bullet"/>
      <w:pStyle w:val="Listepuces"/>
      <w:lvlText w:val=""/>
      <w:lvlJc w:val="left"/>
      <w:pPr>
        <w:tabs>
          <w:tab w:pos="170" w:val="num"/>
        </w:tabs>
        <w:ind w:hanging="170" w:left="170"/>
      </w:pPr>
      <w:rPr>
        <w:rFonts w:ascii="Symbol" w:hAnsi="Symbol" w:hint="default"/>
        <w:color w:val="auto"/>
      </w:rPr>
    </w:lvl>
    <w:lvl w:ilvl="1">
      <w:start w:val="1"/>
      <w:numFmt w:val="bullet"/>
      <w:pStyle w:val="Listepuces2"/>
      <w:lvlText w:val="-"/>
      <w:lvlJc w:val="left"/>
      <w:pPr>
        <w:tabs>
          <w:tab w:pos="454" w:val="num"/>
        </w:tabs>
        <w:ind w:hanging="227" w:left="454"/>
      </w:pPr>
      <w:rPr>
        <w:rFonts w:ascii="Tahoma" w:hAnsi="Tahoma" w:hint="default"/>
      </w:rPr>
    </w:lvl>
    <w:lvl w:ilvl="2">
      <w:start w:val="1"/>
      <w:numFmt w:val="bullet"/>
      <w:pStyle w:val="Listepuces3"/>
      <w:lvlText w:val="."/>
      <w:lvlJc w:val="left"/>
      <w:pPr>
        <w:tabs>
          <w:tab w:pos="624" w:val="num"/>
        </w:tabs>
        <w:ind w:hanging="170" w:left="624"/>
      </w:pPr>
      <w:rPr>
        <w:rFonts w:ascii="Arial Gras" w:hAnsi="Arial Gras" w:hint="default"/>
        <w:b/>
        <w:i w:val="0"/>
      </w:rPr>
    </w:lvl>
    <w:lvl w:ilvl="3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hanging="360" w:left="180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hanging="360" w:left="21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hanging="360" w:left="3240"/>
      </w:pPr>
      <w:rPr>
        <w:rFonts w:ascii="Symbol" w:hAnsi="Symbol" w:hint="default"/>
      </w:rPr>
    </w:lvl>
  </w:abstractNum>
  <w:abstractNum w15:restartNumberingAfterBreak="0" w:abstractNumId="19">
    <w:nsid w:val="72736A40"/>
    <w:multiLevelType w:val="hybridMultilevel"/>
    <w:tmpl w:val="C674E036"/>
    <w:lvl w:ilvl="0" w:tplc="040C0005">
      <w:start w:val="1"/>
      <w:numFmt w:val="bullet"/>
      <w:lvlText w:val=""/>
      <w:lvlJc w:val="left"/>
      <w:pPr>
        <w:tabs>
          <w:tab w:pos="644" w:val="num"/>
        </w:tabs>
        <w:ind w:hanging="360" w:left="644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pos="1304" w:val="num"/>
        </w:tabs>
        <w:ind w:hanging="360" w:left="1304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024" w:val="num"/>
        </w:tabs>
        <w:ind w:hanging="360" w:left="202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744" w:val="num"/>
        </w:tabs>
        <w:ind w:hanging="360" w:left="274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464" w:val="num"/>
        </w:tabs>
        <w:ind w:hanging="360" w:left="3464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184" w:val="num"/>
        </w:tabs>
        <w:ind w:hanging="360" w:left="418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904" w:val="num"/>
        </w:tabs>
        <w:ind w:hanging="360" w:left="490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624" w:val="num"/>
        </w:tabs>
        <w:ind w:hanging="360" w:left="5624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344" w:val="num"/>
        </w:tabs>
        <w:ind w:hanging="360" w:left="6344"/>
      </w:pPr>
      <w:rPr>
        <w:rFonts w:ascii="Wingdings" w:hAnsi="Wingdings" w:hint="default"/>
      </w:rPr>
    </w:lvl>
  </w:abstractNum>
  <w:abstractNum w15:restartNumberingAfterBreak="0" w:abstractNumId="20">
    <w:nsid w:val="72D23DD6"/>
    <w:multiLevelType w:val="hybridMultilevel"/>
    <w:tmpl w:val="B4BAE1A6"/>
    <w:lvl w:ilvl="0" w:tplc="43D8084C">
      <w:start w:val="1"/>
      <w:numFmt w:val="decimal"/>
      <w:pStyle w:val="Listenumrote"/>
      <w:lvlText w:val="%1)"/>
      <w:lvlJc w:val="left"/>
      <w:pPr>
        <w:tabs>
          <w:tab w:pos="227" w:val="num"/>
        </w:tabs>
        <w:ind w:hanging="227" w:left="227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21">
    <w:nsid w:val="76711601"/>
    <w:multiLevelType w:val="hybridMultilevel"/>
    <w:tmpl w:val="841C841E"/>
    <w:lvl w:ilvl="0" w:tplc="D6143C26">
      <w:start w:val="1"/>
      <w:numFmt w:val="bullet"/>
      <w:lvlText w:val=""/>
      <w:lvlJc w:val="left"/>
      <w:pPr>
        <w:tabs>
          <w:tab w:pos="1067" w:val="num"/>
        </w:tabs>
        <w:ind w:hanging="360" w:left="1067"/>
      </w:pPr>
      <w:rPr>
        <w:rFonts w:ascii="Symbol" w:hAnsi="Symbol" w:hint="default"/>
        <w:sz w:val="20"/>
      </w:rPr>
    </w:lvl>
    <w:lvl w:ilvl="1" w:tplc="040C0003">
      <w:start w:val="1"/>
      <w:numFmt w:val="bullet"/>
      <w:lvlText w:val="o"/>
      <w:lvlJc w:val="left"/>
      <w:pPr>
        <w:tabs>
          <w:tab w:pos="1067" w:val="num"/>
        </w:tabs>
        <w:ind w:hanging="360" w:left="1067"/>
      </w:pPr>
      <w:rPr>
        <w:rFonts w:ascii="Courier New" w:cs="Courier New" w:hAnsi="Courier New" w:hint="default"/>
        <w:sz w:val="20"/>
      </w:rPr>
    </w:lvl>
    <w:lvl w:ilvl="2" w:tplc="040C0001">
      <w:start w:val="1"/>
      <w:numFmt w:val="bullet"/>
      <w:lvlText w:val=""/>
      <w:lvlJc w:val="left"/>
      <w:pPr>
        <w:tabs>
          <w:tab w:pos="1787" w:val="num"/>
        </w:tabs>
        <w:ind w:hanging="180" w:left="1787"/>
      </w:pPr>
      <w:rPr>
        <w:rFonts w:ascii="Symbol" w:hAnsi="Symbol" w:hint="default"/>
      </w:rPr>
    </w:lvl>
    <w:lvl w:ilvl="3" w:tplc="040C000F">
      <w:start w:val="1"/>
      <w:numFmt w:val="decimal"/>
      <w:lvlText w:val="%4."/>
      <w:lvlJc w:val="left"/>
      <w:pPr>
        <w:tabs>
          <w:tab w:pos="2507" w:val="num"/>
        </w:tabs>
        <w:ind w:hanging="360" w:left="2507"/>
      </w:pPr>
    </w:lvl>
    <w:lvl w:ilvl="4" w:tplc="040C0019">
      <w:start w:val="1"/>
      <w:numFmt w:val="lowerLetter"/>
      <w:lvlText w:val="%5."/>
      <w:lvlJc w:val="left"/>
      <w:pPr>
        <w:tabs>
          <w:tab w:pos="3227" w:val="num"/>
        </w:tabs>
        <w:ind w:hanging="360" w:left="3227"/>
      </w:pPr>
    </w:lvl>
    <w:lvl w:ilvl="5" w:tplc="040C0001">
      <w:start w:val="1"/>
      <w:numFmt w:val="bullet"/>
      <w:lvlText w:val=""/>
      <w:lvlJc w:val="left"/>
      <w:pPr>
        <w:tabs>
          <w:tab w:pos="3947" w:val="num"/>
        </w:tabs>
        <w:ind w:hanging="180" w:left="3947"/>
      </w:pPr>
      <w:rPr>
        <w:rFonts w:ascii="Symbol" w:hAnsi="Symbol" w:hint="default"/>
      </w:rPr>
    </w:lvl>
    <w:lvl w:ilvl="6" w:tplc="040C0005">
      <w:start w:val="1"/>
      <w:numFmt w:val="bullet"/>
      <w:lvlText w:val=""/>
      <w:lvlJc w:val="left"/>
      <w:pPr>
        <w:tabs>
          <w:tab w:pos="4667" w:val="num"/>
        </w:tabs>
        <w:ind w:hanging="360" w:left="4667"/>
      </w:pPr>
      <w:rPr>
        <w:rFonts w:ascii="Wingdings" w:hAnsi="Wingdings" w:hint="default"/>
      </w:rPr>
    </w:lvl>
    <w:lvl w:ilvl="7" w:tentative="1" w:tplc="040C0019">
      <w:start w:val="1"/>
      <w:numFmt w:val="lowerLetter"/>
      <w:lvlText w:val="%8."/>
      <w:lvlJc w:val="left"/>
      <w:pPr>
        <w:tabs>
          <w:tab w:pos="5387" w:val="num"/>
        </w:tabs>
        <w:ind w:hanging="360" w:left="5387"/>
      </w:pPr>
    </w:lvl>
    <w:lvl w:ilvl="8" w:tentative="1" w:tplc="040C001B">
      <w:start w:val="1"/>
      <w:numFmt w:val="lowerRoman"/>
      <w:lvlText w:val="%9."/>
      <w:lvlJc w:val="right"/>
      <w:pPr>
        <w:tabs>
          <w:tab w:pos="6107" w:val="num"/>
        </w:tabs>
        <w:ind w:hanging="180" w:left="6107"/>
      </w:pPr>
    </w:lvl>
  </w:abstractNum>
  <w:abstractNum w15:restartNumberingAfterBreak="0" w:abstractNumId="22">
    <w:nsid w:val="77E905ED"/>
    <w:multiLevelType w:val="hybridMultilevel"/>
    <w:tmpl w:val="ED9E7910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516" w:val="num"/>
        </w:tabs>
        <w:ind w:hanging="360" w:left="1516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236" w:val="num"/>
        </w:tabs>
        <w:ind w:hanging="360" w:left="223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956" w:val="num"/>
        </w:tabs>
        <w:ind w:hanging="360" w:left="295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76" w:val="num"/>
        </w:tabs>
        <w:ind w:hanging="360" w:left="3676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96" w:val="num"/>
        </w:tabs>
        <w:ind w:hanging="360" w:left="439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116" w:val="num"/>
        </w:tabs>
        <w:ind w:hanging="360" w:left="511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836" w:val="num"/>
        </w:tabs>
        <w:ind w:hanging="360" w:left="5836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556" w:val="num"/>
        </w:tabs>
        <w:ind w:hanging="360" w:left="6556"/>
      </w:pPr>
      <w:rPr>
        <w:rFonts w:ascii="Wingdings" w:hAnsi="Wingdings" w:hint="default"/>
      </w:rPr>
    </w:lvl>
  </w:abstractNum>
  <w:abstractNum w15:restartNumberingAfterBreak="0" w:abstractNumId="23">
    <w:nsid w:val="7823186A"/>
    <w:multiLevelType w:val="hybridMultilevel"/>
    <w:tmpl w:val="9B2A161E"/>
    <w:lvl w:ilvl="0" w:tplc="040C0005">
      <w:start w:val="1"/>
      <w:numFmt w:val="bullet"/>
      <w:lvlText w:val=""/>
      <w:lvlJc w:val="left"/>
      <w:pPr>
        <w:tabs>
          <w:tab w:pos="644" w:val="num"/>
        </w:tabs>
        <w:ind w:hanging="360" w:left="644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pos="1304" w:val="num"/>
        </w:tabs>
        <w:ind w:hanging="360" w:left="1304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024" w:val="num"/>
        </w:tabs>
        <w:ind w:hanging="360" w:left="202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744" w:val="num"/>
        </w:tabs>
        <w:ind w:hanging="360" w:left="274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464" w:val="num"/>
        </w:tabs>
        <w:ind w:hanging="360" w:left="3464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184" w:val="num"/>
        </w:tabs>
        <w:ind w:hanging="360" w:left="418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904" w:val="num"/>
        </w:tabs>
        <w:ind w:hanging="360" w:left="490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624" w:val="num"/>
        </w:tabs>
        <w:ind w:hanging="360" w:left="5624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344" w:val="num"/>
        </w:tabs>
        <w:ind w:hanging="360" w:left="6344"/>
      </w:pPr>
      <w:rPr>
        <w:rFonts w:ascii="Wingdings" w:hAnsi="Wingdings" w:hint="default"/>
      </w:rPr>
    </w:lvl>
  </w:abstractNum>
  <w:abstractNum w15:restartNumberingAfterBreak="0" w:abstractNumId="24">
    <w:nsid w:val="7BC50A09"/>
    <w:multiLevelType w:val="hybridMultilevel"/>
    <w:tmpl w:val="E67CA112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516" w:val="num"/>
        </w:tabs>
        <w:ind w:hanging="360" w:left="1516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236" w:val="num"/>
        </w:tabs>
        <w:ind w:hanging="360" w:left="223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956" w:val="num"/>
        </w:tabs>
        <w:ind w:hanging="360" w:left="295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76" w:val="num"/>
        </w:tabs>
        <w:ind w:hanging="360" w:left="3676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96" w:val="num"/>
        </w:tabs>
        <w:ind w:hanging="360" w:left="439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116" w:val="num"/>
        </w:tabs>
        <w:ind w:hanging="360" w:left="511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836" w:val="num"/>
        </w:tabs>
        <w:ind w:hanging="360" w:left="5836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556" w:val="num"/>
        </w:tabs>
        <w:ind w:hanging="360" w:left="6556"/>
      </w:pPr>
      <w:rPr>
        <w:rFonts w:ascii="Wingdings" w:hAnsi="Wingdings" w:hint="default"/>
      </w:rPr>
    </w:lvl>
  </w:abstractNum>
  <w:num w16cid:durableId="435103499" w:numId="1">
    <w:abstractNumId w:val="17"/>
  </w:num>
  <w:num w16cid:durableId="827747995" w:numId="2">
    <w:abstractNumId w:val="2"/>
  </w:num>
  <w:num w16cid:durableId="1841121228" w:numId="3">
    <w:abstractNumId w:val="18"/>
  </w:num>
  <w:num w16cid:durableId="1394040918" w:numId="4">
    <w:abstractNumId w:val="1"/>
  </w:num>
  <w:num w16cid:durableId="181479716" w:numId="5">
    <w:abstractNumId w:val="18"/>
  </w:num>
  <w:num w16cid:durableId="983003722" w:numId="6">
    <w:abstractNumId w:val="0"/>
  </w:num>
  <w:num w16cid:durableId="1924292352" w:numId="7">
    <w:abstractNumId w:val="18"/>
  </w:num>
  <w:num w16cid:durableId="940989436" w:numId="8">
    <w:abstractNumId w:val="20"/>
  </w:num>
  <w:num w16cid:durableId="1944535182" w:numId="9">
    <w:abstractNumId w:val="15"/>
  </w:num>
  <w:num w16cid:durableId="1526484957" w:numId="10">
    <w:abstractNumId w:val="8"/>
  </w:num>
  <w:num w16cid:durableId="1140148587"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29316283" w:numId="12">
    <w:abstractNumId w:val="21"/>
  </w:num>
  <w:num w16cid:durableId="352145921" w:numId="13">
    <w:abstractNumId w:val="12"/>
  </w:num>
  <w:num w16cid:durableId="1224561928" w:numId="14">
    <w:abstractNumId w:val="3"/>
  </w:num>
  <w:num w16cid:durableId="1227228946" w:numId="15">
    <w:abstractNumId w:val="6"/>
  </w:num>
  <w:num w16cid:durableId="1937252565" w:numId="16">
    <w:abstractNumId w:val="9"/>
  </w:num>
  <w:num w16cid:durableId="627206304" w:numId="17">
    <w:abstractNumId w:val="19"/>
  </w:num>
  <w:num w16cid:durableId="590242927" w:numId="18">
    <w:abstractNumId w:val="5"/>
  </w:num>
  <w:num w16cid:durableId="1411122111" w:numId="19">
    <w:abstractNumId w:val="7"/>
  </w:num>
  <w:num w16cid:durableId="2088725250" w:numId="20">
    <w:abstractNumId w:val="11"/>
  </w:num>
  <w:num w16cid:durableId="1549997204" w:numId="21">
    <w:abstractNumId w:val="14"/>
  </w:num>
  <w:num w16cid:durableId="1143959447" w:numId="22">
    <w:abstractNumId w:val="23"/>
  </w:num>
  <w:num w16cid:durableId="462306614" w:numId="23">
    <w:abstractNumId w:val="16"/>
  </w:num>
  <w:num w16cid:durableId="1370686762" w:numId="24">
    <w:abstractNumId w:val="13"/>
  </w:num>
  <w:num w16cid:durableId="260842714" w:numId="25">
    <w:abstractNumId w:val="24"/>
  </w:num>
  <w:num w16cid:durableId="1310675898" w:numId="26">
    <w:abstractNumId w:val="22"/>
  </w:num>
  <w:num w16cid:durableId="1015620100" w:numId="27">
    <w:abstractNumId w:val="4"/>
  </w:num>
  <w:num w16cid:durableId="1856266705" w:numId="28">
    <w:abstractNumId w:val="10"/>
  </w:num>
  <w:num w16cid:durableId="400325253" w:numId="29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/>
    <w:lvlOverride w:ilvl="6"/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20"/>
  <w:proofState w:grammar="clean" w:spelling="clean"/>
  <w:attachedTemplate r:id="rId1"/>
  <w:stylePaneFormatFilter w:allStyles="1" w:alternateStyleNames="0" w:clearFormatting="1" w:customStyles="0" w:directFormattingOnNumbering="0" w:directFormattingOnParagraphs="0" w:directFormattingOnRuns="0" w:directFormattingOnTables="0" w:headingStyles="1" w:latentStyles="1" w:numberingStyles="0" w:stylesInUse="0" w:tableStyles="0" w:top3HeadingStyles="0" w:val="5025" w:visibleStyles="1"/>
  <w:defaultTabStop w:val="708"/>
  <w:hyphenationZone w:val="425"/>
  <w:characterSpacingControl w:val="doNotCompress"/>
  <w:savePreviewPicture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91"/>
    <w:rsid w:val="00015ED9"/>
    <w:rsid w:val="0003162D"/>
    <w:rsid w:val="0006517B"/>
    <w:rsid w:val="00084B32"/>
    <w:rsid w:val="00086BC0"/>
    <w:rsid w:val="00087CB8"/>
    <w:rsid w:val="000C3335"/>
    <w:rsid w:val="000D0659"/>
    <w:rsid w:val="000F5AC2"/>
    <w:rsid w:val="00107CBF"/>
    <w:rsid w:val="001149DB"/>
    <w:rsid w:val="00123A6B"/>
    <w:rsid w:val="001304B3"/>
    <w:rsid w:val="001348D8"/>
    <w:rsid w:val="00141BD8"/>
    <w:rsid w:val="00160963"/>
    <w:rsid w:val="00162C8E"/>
    <w:rsid w:val="001640CA"/>
    <w:rsid w:val="00170E7C"/>
    <w:rsid w:val="00175CEE"/>
    <w:rsid w:val="00182696"/>
    <w:rsid w:val="001864D5"/>
    <w:rsid w:val="001A1280"/>
    <w:rsid w:val="001A2319"/>
    <w:rsid w:val="001A2CF8"/>
    <w:rsid w:val="001B1055"/>
    <w:rsid w:val="001F4F2E"/>
    <w:rsid w:val="001F6A59"/>
    <w:rsid w:val="00202FAB"/>
    <w:rsid w:val="00207032"/>
    <w:rsid w:val="0021276E"/>
    <w:rsid w:val="002321EE"/>
    <w:rsid w:val="0023797D"/>
    <w:rsid w:val="00241520"/>
    <w:rsid w:val="00243A1C"/>
    <w:rsid w:val="00256ABA"/>
    <w:rsid w:val="00272FD2"/>
    <w:rsid w:val="002770E3"/>
    <w:rsid w:val="00281C6E"/>
    <w:rsid w:val="00287794"/>
    <w:rsid w:val="002A587A"/>
    <w:rsid w:val="002B3A45"/>
    <w:rsid w:val="002B72D9"/>
    <w:rsid w:val="002D5138"/>
    <w:rsid w:val="002E1C50"/>
    <w:rsid w:val="002F336A"/>
    <w:rsid w:val="00307EDC"/>
    <w:rsid w:val="003146B1"/>
    <w:rsid w:val="00332510"/>
    <w:rsid w:val="00342DFE"/>
    <w:rsid w:val="003432A9"/>
    <w:rsid w:val="0035773C"/>
    <w:rsid w:val="00362232"/>
    <w:rsid w:val="00363677"/>
    <w:rsid w:val="003638DB"/>
    <w:rsid w:val="003968A4"/>
    <w:rsid w:val="003B62EB"/>
    <w:rsid w:val="003C0F1B"/>
    <w:rsid w:val="00403499"/>
    <w:rsid w:val="00412AF6"/>
    <w:rsid w:val="00420FFE"/>
    <w:rsid w:val="00432EC6"/>
    <w:rsid w:val="0046512E"/>
    <w:rsid w:val="004A09E5"/>
    <w:rsid w:val="004B14D6"/>
    <w:rsid w:val="004B7D37"/>
    <w:rsid w:val="004C7716"/>
    <w:rsid w:val="004C7D9A"/>
    <w:rsid w:val="004D42EA"/>
    <w:rsid w:val="004E3F5E"/>
    <w:rsid w:val="004E7977"/>
    <w:rsid w:val="00503A91"/>
    <w:rsid w:val="00516B77"/>
    <w:rsid w:val="00532DCB"/>
    <w:rsid w:val="00564CAA"/>
    <w:rsid w:val="00565E9F"/>
    <w:rsid w:val="00571AB7"/>
    <w:rsid w:val="0058084D"/>
    <w:rsid w:val="00581214"/>
    <w:rsid w:val="00597B3A"/>
    <w:rsid w:val="005A6641"/>
    <w:rsid w:val="005A6671"/>
    <w:rsid w:val="005C170E"/>
    <w:rsid w:val="005D00EE"/>
    <w:rsid w:val="005D440C"/>
    <w:rsid w:val="005E2614"/>
    <w:rsid w:val="005E4C5C"/>
    <w:rsid w:val="0062102C"/>
    <w:rsid w:val="0062143C"/>
    <w:rsid w:val="00631B98"/>
    <w:rsid w:val="0067533D"/>
    <w:rsid w:val="00676B0A"/>
    <w:rsid w:val="00696AD5"/>
    <w:rsid w:val="006A1047"/>
    <w:rsid w:val="006B3B47"/>
    <w:rsid w:val="006C02F9"/>
    <w:rsid w:val="006C10EA"/>
    <w:rsid w:val="006D14CA"/>
    <w:rsid w:val="006D1D7B"/>
    <w:rsid w:val="006D6BBA"/>
    <w:rsid w:val="006E0591"/>
    <w:rsid w:val="006F3A23"/>
    <w:rsid w:val="006F6C15"/>
    <w:rsid w:val="00701406"/>
    <w:rsid w:val="0070180A"/>
    <w:rsid w:val="0070593F"/>
    <w:rsid w:val="00710BBA"/>
    <w:rsid w:val="00711C43"/>
    <w:rsid w:val="00714335"/>
    <w:rsid w:val="007173A0"/>
    <w:rsid w:val="00720AB0"/>
    <w:rsid w:val="00750778"/>
    <w:rsid w:val="00750CDA"/>
    <w:rsid w:val="00756982"/>
    <w:rsid w:val="00761679"/>
    <w:rsid w:val="00763858"/>
    <w:rsid w:val="0078436E"/>
    <w:rsid w:val="0079473D"/>
    <w:rsid w:val="007A0115"/>
    <w:rsid w:val="007D2F8B"/>
    <w:rsid w:val="007F7915"/>
    <w:rsid w:val="00817960"/>
    <w:rsid w:val="00826034"/>
    <w:rsid w:val="008263A2"/>
    <w:rsid w:val="00840A72"/>
    <w:rsid w:val="0084642E"/>
    <w:rsid w:val="00865765"/>
    <w:rsid w:val="00872723"/>
    <w:rsid w:val="008A07CB"/>
    <w:rsid w:val="008A47D6"/>
    <w:rsid w:val="008B4F79"/>
    <w:rsid w:val="008C6195"/>
    <w:rsid w:val="008D32EF"/>
    <w:rsid w:val="008F0A77"/>
    <w:rsid w:val="008F7644"/>
    <w:rsid w:val="00906851"/>
    <w:rsid w:val="009116E8"/>
    <w:rsid w:val="009231C2"/>
    <w:rsid w:val="00942A0A"/>
    <w:rsid w:val="00957C17"/>
    <w:rsid w:val="009674ED"/>
    <w:rsid w:val="009814C7"/>
    <w:rsid w:val="00981BD2"/>
    <w:rsid w:val="00994DF2"/>
    <w:rsid w:val="009966C7"/>
    <w:rsid w:val="009A51F0"/>
    <w:rsid w:val="009C3DB2"/>
    <w:rsid w:val="009D49B5"/>
    <w:rsid w:val="009F4E51"/>
    <w:rsid w:val="009F504F"/>
    <w:rsid w:val="009F7C9A"/>
    <w:rsid w:val="00A01BC5"/>
    <w:rsid w:val="00A07D83"/>
    <w:rsid w:val="00A152AD"/>
    <w:rsid w:val="00A200F3"/>
    <w:rsid w:val="00A43556"/>
    <w:rsid w:val="00A50D24"/>
    <w:rsid w:val="00A747D3"/>
    <w:rsid w:val="00A839DF"/>
    <w:rsid w:val="00A87308"/>
    <w:rsid w:val="00A94F4A"/>
    <w:rsid w:val="00A95201"/>
    <w:rsid w:val="00AB1DBF"/>
    <w:rsid w:val="00AB79D1"/>
    <w:rsid w:val="00AC19E3"/>
    <w:rsid w:val="00AC2299"/>
    <w:rsid w:val="00AE608F"/>
    <w:rsid w:val="00AF5E1A"/>
    <w:rsid w:val="00B05DB0"/>
    <w:rsid w:val="00B06AE0"/>
    <w:rsid w:val="00B24D23"/>
    <w:rsid w:val="00B2617B"/>
    <w:rsid w:val="00B27165"/>
    <w:rsid w:val="00B47EAC"/>
    <w:rsid w:val="00B51740"/>
    <w:rsid w:val="00B53672"/>
    <w:rsid w:val="00B731A1"/>
    <w:rsid w:val="00B95389"/>
    <w:rsid w:val="00BA0FD8"/>
    <w:rsid w:val="00BA27B4"/>
    <w:rsid w:val="00BB2ADF"/>
    <w:rsid w:val="00BC43E6"/>
    <w:rsid w:val="00BC454F"/>
    <w:rsid w:val="00BC694D"/>
    <w:rsid w:val="00C01040"/>
    <w:rsid w:val="00C43CC8"/>
    <w:rsid w:val="00C4475A"/>
    <w:rsid w:val="00C54BDE"/>
    <w:rsid w:val="00C72F58"/>
    <w:rsid w:val="00C85BBE"/>
    <w:rsid w:val="00C863A9"/>
    <w:rsid w:val="00C8674D"/>
    <w:rsid w:val="00CB08DD"/>
    <w:rsid w:val="00CE1DB5"/>
    <w:rsid w:val="00CE3169"/>
    <w:rsid w:val="00CE7B97"/>
    <w:rsid w:val="00CF39D7"/>
    <w:rsid w:val="00CF68C6"/>
    <w:rsid w:val="00D06C53"/>
    <w:rsid w:val="00D07E00"/>
    <w:rsid w:val="00D22E2D"/>
    <w:rsid w:val="00D316F3"/>
    <w:rsid w:val="00D408A6"/>
    <w:rsid w:val="00D446A6"/>
    <w:rsid w:val="00D53C8D"/>
    <w:rsid w:val="00D573FF"/>
    <w:rsid w:val="00D667F4"/>
    <w:rsid w:val="00D96ADB"/>
    <w:rsid w:val="00DD7342"/>
    <w:rsid w:val="00DD77B9"/>
    <w:rsid w:val="00DE0411"/>
    <w:rsid w:val="00DF17AB"/>
    <w:rsid w:val="00DF225B"/>
    <w:rsid w:val="00DF6616"/>
    <w:rsid w:val="00DF7113"/>
    <w:rsid w:val="00DF7542"/>
    <w:rsid w:val="00E01D70"/>
    <w:rsid w:val="00E02A61"/>
    <w:rsid w:val="00E65567"/>
    <w:rsid w:val="00E67F85"/>
    <w:rsid w:val="00E733C2"/>
    <w:rsid w:val="00EA4E2E"/>
    <w:rsid w:val="00EA5A68"/>
    <w:rsid w:val="00EA65C1"/>
    <w:rsid w:val="00EC62A0"/>
    <w:rsid w:val="00EE6F47"/>
    <w:rsid w:val="00EF0F9C"/>
    <w:rsid w:val="00F070E3"/>
    <w:rsid w:val="00F307F1"/>
    <w:rsid w:val="00F565D3"/>
    <w:rsid w:val="00F56800"/>
    <w:rsid w:val="00F67DD5"/>
    <w:rsid w:val="00F7038A"/>
    <w:rsid w:val="00FA698C"/>
    <w:rsid w:val="00FC0274"/>
    <w:rsid w:val="00FC1C52"/>
    <w:rsid w:val="00FD7B5F"/>
    <w:rsid w:val="00FE50B3"/>
    <w:rsid w:val="00FE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05F57347"/>
  <w15:docId w15:val="{EF462AA3-E315-486D-8787-E92A46EF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="Times New Roman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49" w:defUnhideWhenUsed="0">
    <w:lsdException w:name="Normal" w:qFormat="1" w:uiPriority="19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0" w:unhideWhenUsed="1"/>
    <w:lsdException w:name="heading 5" w:qFormat="1" w:semiHidden="1" w:uiPriority="0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9" w:unhideWhenUsed="1"/>
    <w:lsdException w:name="toc 2" w:semiHidden="1" w:uiPriority="59" w:unhideWhenUsed="1"/>
    <w:lsdException w:name="toc 3" w:semiHidden="1" w:uiPriority="59" w:unhideWhenUsed="1"/>
    <w:lsdException w:name="toc 4" w:semiHidden="1" w:uiPriority="59" w:unhideWhenUsed="1"/>
    <w:lsdException w:name="toc 5" w:semiHidden="1" w:uiPriority="59" w:unhideWhenUsed="1"/>
    <w:lsdException w:name="toc 6" w:semiHidden="1" w:uiPriority="59" w:unhideWhenUsed="1"/>
    <w:lsdException w:name="toc 7" w:semiHidden="1" w:uiPriority="59" w:unhideWhenUsed="1"/>
    <w:lsdException w:name="toc 8" w:semiHidden="1" w:uiPriority="59" w:unhideWhenUsed="1"/>
    <w:lsdException w:name="toc 9" w:semiHidden="1" w:uiPriority="5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iPriority="2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24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qFormat="1" w:semiHidden="1" w:uiPriority="24" w:unhideWhenUsed="1"/>
    <w:lsdException w:name="List Bullet 3" w:qFormat="1" w:semiHidden="1" w:uiPriority="24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/>
    <w:lsdException w:name="Date" w:semiHidden="1" w:uiPriority="2" w:unhideWhenUsed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/>
    <w:lsdException w:name="No Spacing" w:qFormat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qFormat="1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uiPriority w:val="19"/>
    <w:qFormat/>
    <w:rsid w:val="003968A4"/>
    <w:pPr>
      <w:keepLines/>
      <w:suppressAutoHyphens/>
      <w:spacing w:after="0" w:line="240" w:lineRule="auto"/>
    </w:pPr>
    <w:rPr>
      <w:rFonts w:cs="Times New Roman"/>
      <w:szCs w:val="24"/>
      <w:lang w:eastAsia="fr-FR"/>
    </w:rPr>
  </w:style>
  <w:style w:styleId="Titre1" w:type="paragraph">
    <w:name w:val="heading 1"/>
    <w:basedOn w:val="Normal"/>
    <w:next w:val="Normal"/>
    <w:link w:val="Titre1Car"/>
    <w:uiPriority w:val="9"/>
    <w:qFormat/>
    <w:rsid w:val="00420FFE"/>
    <w:pPr>
      <w:keepNext/>
      <w:pageBreakBefore/>
      <w:spacing w:after="240"/>
      <w:contextualSpacing/>
      <w:outlineLvl w:val="0"/>
    </w:pPr>
    <w:rPr>
      <w:rFonts w:asciiTheme="majorHAnsi" w:cstheme="majorBidi" w:eastAsiaTheme="majorEastAsia" w:hAnsiTheme="majorHAnsi"/>
      <w:b/>
      <w:bCs/>
      <w:color w:themeColor="accent1" w:val="002C77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qFormat/>
    <w:rsid w:val="00420FFE"/>
    <w:pPr>
      <w:keepNext/>
      <w:spacing w:after="240" w:before="600"/>
      <w:contextualSpacing/>
      <w:outlineLvl w:val="1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qFormat/>
    <w:rsid w:val="00420FFE"/>
    <w:pPr>
      <w:keepNext/>
      <w:spacing w:after="180" w:before="480"/>
      <w:contextualSpacing/>
      <w:outlineLvl w:val="2"/>
    </w:pPr>
    <w:rPr>
      <w:rFonts w:asciiTheme="majorHAnsi" w:cstheme="majorBidi" w:eastAsiaTheme="majorEastAsia" w:hAnsiTheme="majorHAnsi"/>
      <w:b/>
      <w:bCs/>
    </w:rPr>
  </w:style>
  <w:style w:styleId="Titre4" w:type="paragraph">
    <w:name w:val="heading 4"/>
    <w:basedOn w:val="Normal"/>
    <w:next w:val="Normal"/>
    <w:link w:val="Titre4Car"/>
    <w:uiPriority w:val="9"/>
    <w:semiHidden/>
    <w:qFormat/>
    <w:rsid w:val="00BC43E6"/>
    <w:pPr>
      <w:keepNext/>
      <w:spacing w:after="120" w:before="360"/>
      <w:contextualSpacing/>
      <w:outlineLvl w:val="3"/>
    </w:pPr>
    <w:rPr>
      <w:rFonts w:asciiTheme="majorHAnsi" w:cstheme="majorBidi" w:eastAsiaTheme="majorEastAsia" w:hAnsiTheme="majorHAnsi"/>
      <w:bCs/>
      <w:iCs/>
    </w:rPr>
  </w:style>
  <w:style w:styleId="Titre5" w:type="paragraph">
    <w:name w:val="heading 5"/>
    <w:basedOn w:val="Normal"/>
    <w:next w:val="Normal"/>
    <w:link w:val="Titre5Car"/>
    <w:uiPriority w:val="9"/>
    <w:semiHidden/>
    <w:qFormat/>
    <w:rsid w:val="00BC43E6"/>
    <w:pPr>
      <w:keepNext/>
      <w:spacing w:after="120" w:before="240"/>
      <w:contextualSpacing/>
      <w:outlineLvl w:val="4"/>
    </w:pPr>
    <w:rPr>
      <w:rFonts w:asciiTheme="majorHAnsi" w:cstheme="majorBidi" w:eastAsiaTheme="majorEastAsia" w:hAnsiTheme="majorHAnsi"/>
    </w:rPr>
  </w:style>
  <w:style w:styleId="Titre6" w:type="paragraph">
    <w:name w:val="heading 6"/>
    <w:basedOn w:val="Normal"/>
    <w:next w:val="Normal"/>
    <w:link w:val="Titre6Car"/>
    <w:uiPriority w:val="49"/>
    <w:semiHidden/>
    <w:qFormat/>
    <w:rsid w:val="00243A1C"/>
    <w:pPr>
      <w:keepNext/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00153B"/>
    </w:rPr>
  </w:style>
  <w:style w:styleId="Titre7" w:type="paragraph">
    <w:name w:val="heading 7"/>
    <w:basedOn w:val="Normal"/>
    <w:next w:val="Normal"/>
    <w:link w:val="Titre7Car"/>
    <w:uiPriority w:val="49"/>
    <w:semiHidden/>
    <w:qFormat/>
    <w:rsid w:val="00243A1C"/>
    <w:pPr>
      <w:keepNext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49"/>
    <w:semiHidden/>
    <w:qFormat/>
    <w:rsid w:val="00243A1C"/>
    <w:pPr>
      <w:keepNext/>
      <w:spacing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Cs w:val="20"/>
    </w:rPr>
  </w:style>
  <w:style w:styleId="Titre9" w:type="paragraph">
    <w:name w:val="heading 9"/>
    <w:basedOn w:val="Normal"/>
    <w:next w:val="Normal"/>
    <w:link w:val="Titre9Car"/>
    <w:uiPriority w:val="49"/>
    <w:semiHidden/>
    <w:qFormat/>
    <w:rsid w:val="00243A1C"/>
    <w:pPr>
      <w:keepNext/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Annexe-Titre" w:type="paragraph">
    <w:name w:val="Annexe - Titre"/>
    <w:basedOn w:val="Normal"/>
    <w:next w:val="Normal"/>
    <w:uiPriority w:val="44"/>
    <w:semiHidden/>
    <w:qFormat/>
    <w:rsid w:val="00F56800"/>
    <w:pPr>
      <w:keepNext/>
      <w:pageBreakBefore/>
      <w:numPr>
        <w:numId w:val="1"/>
      </w:numPr>
      <w:tabs>
        <w:tab w:pos="360" w:val="num"/>
        <w:tab w:pos="1067" w:val="num"/>
      </w:tabs>
      <w:spacing w:after="120" w:before="120"/>
      <w:ind w:hanging="360" w:left="1067"/>
      <w:outlineLvl w:val="0"/>
    </w:pPr>
    <w:rPr>
      <w:rFonts w:asciiTheme="majorHAnsi" w:hAnsiTheme="majorHAnsi"/>
      <w:b/>
      <w:sz w:val="24"/>
    </w:rPr>
  </w:style>
  <w:style w:styleId="Appelnotedebasdep" w:type="character">
    <w:name w:val="footnote reference"/>
    <w:basedOn w:val="Policepardfaut"/>
    <w:uiPriority w:val="49"/>
    <w:semiHidden/>
    <w:rsid w:val="009F4E51"/>
    <w:rPr>
      <w:vertAlign w:val="superscript"/>
    </w:rPr>
  </w:style>
  <w:style w:customStyle="1" w:styleId="Consolas" w:type="character">
    <w:name w:val="Consolas"/>
    <w:basedOn w:val="Policepardfaut"/>
    <w:uiPriority w:val="49"/>
    <w:semiHidden/>
    <w:rsid w:val="009F4E51"/>
    <w:rPr>
      <w:rFonts w:ascii="Consolas" w:hAnsi="Consolas"/>
      <w:b/>
    </w:rPr>
  </w:style>
  <w:style w:styleId="Date" w:type="paragraph">
    <w:name w:val="Date"/>
    <w:basedOn w:val="Normal"/>
    <w:next w:val="Normal"/>
    <w:link w:val="DateCar"/>
    <w:uiPriority w:val="2"/>
    <w:semiHidden/>
    <w:rsid w:val="009F4E51"/>
  </w:style>
  <w:style w:customStyle="1" w:styleId="DateCar" w:type="character">
    <w:name w:val="Date Car"/>
    <w:basedOn w:val="Policepardfaut"/>
    <w:link w:val="Date"/>
    <w:uiPriority w:val="2"/>
    <w:semiHidden/>
    <w:rsid w:val="007D2F8B"/>
    <w:rPr>
      <w:rFonts w:cs="Times New Roman"/>
      <w:sz w:val="20"/>
      <w:szCs w:val="24"/>
      <w:lang w:eastAsia="fr-FR"/>
    </w:rPr>
  </w:style>
  <w:style w:styleId="lev" w:type="character">
    <w:name w:val="Strong"/>
    <w:basedOn w:val="Policepardfaut"/>
    <w:uiPriority w:val="49"/>
    <w:semiHidden/>
    <w:rsid w:val="009F4E51"/>
    <w:rPr>
      <w:b/>
      <w:bCs/>
    </w:rPr>
  </w:style>
  <w:style w:customStyle="1" w:styleId="lev2" w:type="character">
    <w:name w:val="Élevé 2"/>
    <w:basedOn w:val="lev"/>
    <w:uiPriority w:val="49"/>
    <w:semiHidden/>
    <w:qFormat/>
    <w:rsid w:val="009F4E51"/>
    <w:rPr>
      <w:b/>
      <w:bCs/>
      <w:color w:themeColor="accent1" w:val="002C77"/>
    </w:rPr>
  </w:style>
  <w:style w:styleId="En-tte" w:type="paragraph">
    <w:name w:val="header"/>
    <w:basedOn w:val="Normal"/>
    <w:link w:val="En-tteCar"/>
    <w:uiPriority w:val="49"/>
    <w:semiHidden/>
    <w:rsid w:val="009F4E51"/>
    <w:pPr>
      <w:spacing w:after="2" w:before="2"/>
    </w:pPr>
    <w:rPr>
      <w:sz w:val="18"/>
    </w:rPr>
  </w:style>
  <w:style w:customStyle="1" w:styleId="En-tteCar" w:type="character">
    <w:name w:val="En-tête Car"/>
    <w:basedOn w:val="Policepardfaut"/>
    <w:link w:val="En-tte"/>
    <w:uiPriority w:val="49"/>
    <w:semiHidden/>
    <w:rsid w:val="007D2F8B"/>
    <w:rPr>
      <w:rFonts w:cs="Times New Roman"/>
      <w:sz w:val="18"/>
      <w:szCs w:val="24"/>
      <w:lang w:eastAsia="fr-FR"/>
    </w:rPr>
  </w:style>
  <w:style w:customStyle="1" w:styleId="Espace2pt" w:type="paragraph">
    <w:name w:val="Espace 2 pt"/>
    <w:basedOn w:val="Normal"/>
    <w:next w:val="Normal"/>
    <w:uiPriority w:val="49"/>
    <w:semiHidden/>
    <w:rsid w:val="00C72F58"/>
    <w:pPr>
      <w:spacing w:after="2" w:before="2" w:line="40" w:lineRule="exact"/>
    </w:pPr>
    <w:rPr>
      <w:sz w:val="4"/>
    </w:rPr>
  </w:style>
  <w:style w:customStyle="1" w:styleId="Espace4pt" w:type="paragraph">
    <w:name w:val="Espace 4 pt"/>
    <w:basedOn w:val="Normal"/>
    <w:next w:val="Normal"/>
    <w:uiPriority w:val="49"/>
    <w:semiHidden/>
    <w:rsid w:val="009F4E51"/>
    <w:pPr>
      <w:spacing w:line="80" w:lineRule="exact"/>
    </w:pPr>
    <w:rPr>
      <w:sz w:val="8"/>
    </w:rPr>
  </w:style>
  <w:style w:customStyle="1" w:styleId="Espacexxpt" w:type="paragraph">
    <w:name w:val="Espace xx pt"/>
    <w:basedOn w:val="Normal"/>
    <w:next w:val="Normal"/>
    <w:uiPriority w:val="49"/>
    <w:semiHidden/>
    <w:rsid w:val="009F4E51"/>
  </w:style>
  <w:style w:customStyle="1" w:styleId="FormBarreCar" w:type="character">
    <w:name w:val="Form_Barre (Car)"/>
    <w:basedOn w:val="Policepardfaut"/>
    <w:uiPriority w:val="49"/>
    <w:semiHidden/>
    <w:qFormat/>
    <w:rsid w:val="009F4E51"/>
    <w:rPr>
      <w:rFonts w:ascii="Arial Narrow" w:cstheme="minorBidi" w:eastAsiaTheme="minorHAnsi" w:hAnsi="Arial Narrow"/>
      <w:noProof/>
      <w:color w:val="000000"/>
      <w:spacing w:val="-24"/>
      <w:position w:val="-2"/>
      <w:sz w:val="24"/>
      <w:szCs w:val="22"/>
      <w:lang w:eastAsia="en-US"/>
    </w:rPr>
  </w:style>
  <w:style w:customStyle="1" w:styleId="FormUnderscoreCar" w:type="character">
    <w:name w:val="Form_Underscore (Car)"/>
    <w:basedOn w:val="FormBarreCar"/>
    <w:uiPriority w:val="49"/>
    <w:semiHidden/>
    <w:qFormat/>
    <w:rsid w:val="009F4E51"/>
    <w:rPr>
      <w:rFonts w:ascii="Arial Narrow" w:cstheme="minorBidi" w:eastAsiaTheme="minorHAnsi" w:hAnsi="Arial Narrow"/>
      <w:noProof/>
      <w:color w:val="000000"/>
      <w:spacing w:val="-24"/>
      <w:w w:val="200"/>
      <w:position w:val="1"/>
      <w:sz w:val="24"/>
      <w:szCs w:val="22"/>
      <w:lang w:eastAsia="en-US"/>
    </w:rPr>
  </w:style>
  <w:style w:styleId="Grilledutableau" w:type="table">
    <w:name w:val="Table Grid"/>
    <w:aliases w:val="TABLEAU"/>
    <w:basedOn w:val="TableauNormal"/>
    <w:uiPriority w:val="59"/>
    <w:rsid w:val="00750778"/>
    <w:pPr>
      <w:suppressAutoHyphens/>
      <w:spacing w:after="0" w:line="240" w:lineRule="auto"/>
    </w:pPr>
    <w:tblPr>
      <w:tblInd w:type="dxa" w:w="113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rPr>
      <w:cantSplit/>
    </w:trPr>
    <w:tcPr>
      <w:vAlign w:val="center"/>
    </w:tcPr>
    <w:tblStylePr w:type="firstRow">
      <w:pPr>
        <w:keepNext/>
        <w:wordWrap/>
      </w:pPr>
      <w:tblPr/>
      <w:trPr>
        <w:tblHeader/>
      </w:trPr>
    </w:tblStylePr>
  </w:style>
  <w:style w:styleId="Index1" w:type="paragraph">
    <w:name w:val="index 1"/>
    <w:basedOn w:val="Normal"/>
    <w:next w:val="Normal"/>
    <w:uiPriority w:val="49"/>
    <w:semiHidden/>
    <w:rsid w:val="009F4E51"/>
    <w:pPr>
      <w:ind w:hanging="210" w:left="210"/>
    </w:pPr>
    <w:rPr>
      <w:rFonts w:cstheme="minorHAnsi" w:eastAsiaTheme="minorHAnsi"/>
      <w:sz w:val="18"/>
      <w:szCs w:val="18"/>
      <w:lang w:eastAsia="en-US"/>
    </w:rPr>
  </w:style>
  <w:style w:styleId="Index2" w:type="paragraph">
    <w:name w:val="index 2"/>
    <w:basedOn w:val="Normal"/>
    <w:next w:val="Normal"/>
    <w:uiPriority w:val="49"/>
    <w:semiHidden/>
    <w:rsid w:val="009F4E51"/>
    <w:pPr>
      <w:ind w:hanging="210" w:left="420"/>
    </w:pPr>
    <w:rPr>
      <w:rFonts w:cstheme="minorHAnsi" w:eastAsiaTheme="minorHAnsi"/>
      <w:sz w:val="18"/>
      <w:szCs w:val="18"/>
      <w:lang w:eastAsia="en-US"/>
    </w:rPr>
  </w:style>
  <w:style w:styleId="Index3" w:type="paragraph">
    <w:name w:val="index 3"/>
    <w:basedOn w:val="Normal"/>
    <w:next w:val="Normal"/>
    <w:uiPriority w:val="49"/>
    <w:semiHidden/>
    <w:rsid w:val="009F4E51"/>
    <w:pPr>
      <w:ind w:hanging="210" w:left="630"/>
    </w:pPr>
    <w:rPr>
      <w:rFonts w:cstheme="minorHAnsi" w:eastAsiaTheme="minorHAnsi"/>
      <w:sz w:val="18"/>
      <w:szCs w:val="18"/>
      <w:lang w:eastAsia="en-US"/>
    </w:rPr>
  </w:style>
  <w:style w:styleId="Index4" w:type="paragraph">
    <w:name w:val="index 4"/>
    <w:basedOn w:val="Normal"/>
    <w:next w:val="Normal"/>
    <w:uiPriority w:val="49"/>
    <w:semiHidden/>
    <w:rsid w:val="009F4E51"/>
    <w:pPr>
      <w:ind w:hanging="210" w:left="840"/>
    </w:pPr>
    <w:rPr>
      <w:rFonts w:cstheme="minorHAnsi" w:eastAsiaTheme="minorHAnsi"/>
      <w:sz w:val="18"/>
      <w:szCs w:val="18"/>
      <w:lang w:eastAsia="en-US"/>
    </w:rPr>
  </w:style>
  <w:style w:styleId="Index5" w:type="paragraph">
    <w:name w:val="index 5"/>
    <w:basedOn w:val="Normal"/>
    <w:next w:val="Normal"/>
    <w:uiPriority w:val="49"/>
    <w:semiHidden/>
    <w:rsid w:val="009F4E51"/>
    <w:pPr>
      <w:ind w:hanging="210" w:left="1050"/>
    </w:pPr>
    <w:rPr>
      <w:rFonts w:cstheme="minorHAnsi" w:eastAsiaTheme="minorHAnsi"/>
      <w:sz w:val="18"/>
      <w:szCs w:val="18"/>
      <w:lang w:eastAsia="en-US"/>
    </w:rPr>
  </w:style>
  <w:style w:styleId="Index6" w:type="paragraph">
    <w:name w:val="index 6"/>
    <w:basedOn w:val="Normal"/>
    <w:next w:val="Normal"/>
    <w:uiPriority w:val="49"/>
    <w:semiHidden/>
    <w:rsid w:val="009F4E51"/>
    <w:pPr>
      <w:ind w:hanging="210" w:left="1260"/>
    </w:pPr>
    <w:rPr>
      <w:rFonts w:cstheme="minorHAnsi" w:eastAsiaTheme="minorHAnsi"/>
      <w:sz w:val="18"/>
      <w:szCs w:val="18"/>
      <w:lang w:eastAsia="en-US"/>
    </w:rPr>
  </w:style>
  <w:style w:styleId="Index7" w:type="paragraph">
    <w:name w:val="index 7"/>
    <w:basedOn w:val="Normal"/>
    <w:next w:val="Normal"/>
    <w:uiPriority w:val="49"/>
    <w:semiHidden/>
    <w:rsid w:val="009F4E51"/>
    <w:pPr>
      <w:ind w:hanging="210" w:left="1470"/>
    </w:pPr>
    <w:rPr>
      <w:rFonts w:cstheme="minorHAnsi" w:eastAsiaTheme="minorHAnsi"/>
      <w:sz w:val="18"/>
      <w:szCs w:val="18"/>
      <w:lang w:eastAsia="en-US"/>
    </w:rPr>
  </w:style>
  <w:style w:styleId="Index8" w:type="paragraph">
    <w:name w:val="index 8"/>
    <w:basedOn w:val="Normal"/>
    <w:next w:val="Normal"/>
    <w:uiPriority w:val="49"/>
    <w:semiHidden/>
    <w:rsid w:val="009F4E51"/>
    <w:pPr>
      <w:ind w:hanging="210" w:left="1680"/>
    </w:pPr>
    <w:rPr>
      <w:rFonts w:cstheme="minorHAnsi" w:eastAsiaTheme="minorHAnsi"/>
      <w:sz w:val="18"/>
      <w:szCs w:val="18"/>
      <w:lang w:eastAsia="en-US"/>
    </w:rPr>
  </w:style>
  <w:style w:styleId="Index9" w:type="paragraph">
    <w:name w:val="index 9"/>
    <w:basedOn w:val="Normal"/>
    <w:next w:val="Normal"/>
    <w:uiPriority w:val="49"/>
    <w:semiHidden/>
    <w:rsid w:val="009F4E51"/>
    <w:pPr>
      <w:ind w:hanging="210" w:left="1890"/>
    </w:pPr>
    <w:rPr>
      <w:rFonts w:cstheme="minorHAnsi" w:eastAsiaTheme="minorHAnsi"/>
      <w:sz w:val="18"/>
      <w:szCs w:val="18"/>
      <w:lang w:eastAsia="en-US"/>
    </w:rPr>
  </w:style>
  <w:style w:customStyle="1" w:styleId="Intertitre" w:type="paragraph">
    <w:name w:val="Intertitre"/>
    <w:basedOn w:val="Normal"/>
    <w:next w:val="Normal"/>
    <w:uiPriority w:val="49"/>
    <w:semiHidden/>
    <w:qFormat/>
    <w:rsid w:val="009F4E51"/>
    <w:pPr>
      <w:keepNext/>
      <w:spacing w:after="120" w:before="240"/>
    </w:pPr>
    <w:rPr>
      <w:b/>
      <w:color w:themeColor="accent1" w:val="002C77"/>
    </w:rPr>
  </w:style>
  <w:style w:styleId="Lgende" w:type="paragraph">
    <w:name w:val="caption"/>
    <w:basedOn w:val="Normal"/>
    <w:next w:val="Normal"/>
    <w:uiPriority w:val="49"/>
    <w:semiHidden/>
    <w:qFormat/>
    <w:rsid w:val="009F4E51"/>
    <w:pPr>
      <w:keepNext/>
      <w:spacing w:after="120" w:before="240"/>
    </w:pPr>
    <w:rPr>
      <w:b/>
      <w:bCs/>
      <w:sz w:val="18"/>
      <w:szCs w:val="18"/>
    </w:rPr>
  </w:style>
  <w:style w:styleId="Lienhypertexte" w:type="character">
    <w:name w:val="Hyperlink"/>
    <w:basedOn w:val="Policepardfaut"/>
    <w:uiPriority w:val="99"/>
    <w:semiHidden/>
    <w:rsid w:val="0062102C"/>
    <w:rPr>
      <w:color w:val="002C77"/>
      <w:u w:val="single"/>
    </w:rPr>
  </w:style>
  <w:style w:styleId="Lienhypertextesuivivisit" w:type="character">
    <w:name w:val="FollowedHyperlink"/>
    <w:basedOn w:val="Policepardfaut"/>
    <w:uiPriority w:val="49"/>
    <w:semiHidden/>
    <w:rsid w:val="0062102C"/>
    <w:rPr>
      <w:color w:val="auto"/>
      <w:u w:val="single"/>
    </w:rPr>
  </w:style>
  <w:style w:styleId="Listepuces" w:type="paragraph">
    <w:name w:val="List Bullet"/>
    <w:basedOn w:val="Normal"/>
    <w:uiPriority w:val="24"/>
    <w:qFormat/>
    <w:rsid w:val="009F4E51"/>
    <w:pPr>
      <w:numPr>
        <w:numId w:val="7"/>
      </w:numPr>
      <w:spacing w:after="120" w:before="120"/>
      <w:contextualSpacing/>
    </w:pPr>
  </w:style>
  <w:style w:styleId="Listepuces2" w:type="paragraph">
    <w:name w:val="List Bullet 2"/>
    <w:basedOn w:val="Normal"/>
    <w:uiPriority w:val="24"/>
    <w:semiHidden/>
    <w:qFormat/>
    <w:rsid w:val="009F4E51"/>
    <w:pPr>
      <w:numPr>
        <w:ilvl w:val="1"/>
        <w:numId w:val="7"/>
      </w:numPr>
      <w:spacing w:after="80" w:before="80"/>
      <w:contextualSpacing/>
    </w:pPr>
  </w:style>
  <w:style w:styleId="Listepuces3" w:type="paragraph">
    <w:name w:val="List Bullet 3"/>
    <w:basedOn w:val="Normal"/>
    <w:uiPriority w:val="49"/>
    <w:semiHidden/>
    <w:qFormat/>
    <w:rsid w:val="009F4E51"/>
    <w:pPr>
      <w:numPr>
        <w:ilvl w:val="2"/>
        <w:numId w:val="7"/>
      </w:numPr>
      <w:spacing w:after="40" w:before="40"/>
      <w:contextualSpacing/>
    </w:pPr>
  </w:style>
  <w:style w:customStyle="1" w:styleId="Listenumrote" w:type="paragraph">
    <w:name w:val="Liste numérotée"/>
    <w:basedOn w:val="Normal"/>
    <w:uiPriority w:val="49"/>
    <w:semiHidden/>
    <w:qFormat/>
    <w:rsid w:val="009F4E51"/>
    <w:pPr>
      <w:numPr>
        <w:numId w:val="8"/>
      </w:numPr>
      <w:spacing w:after="120" w:before="120"/>
    </w:pPr>
  </w:style>
  <w:style w:customStyle="1" w:styleId="Miseenvaleurtexte" w:type="paragraph">
    <w:name w:val="Mise en valeur texte"/>
    <w:basedOn w:val="Normal"/>
    <w:next w:val="Normal"/>
    <w:uiPriority w:val="49"/>
    <w:semiHidden/>
    <w:qFormat/>
    <w:rsid w:val="009F4E51"/>
    <w:pPr>
      <w:pBdr>
        <w:top w:color="FFFFFF" w:space="1" w:sz="2" w:themeColor="background1" w:val="single"/>
        <w:left w:color="auto" w:space="4" w:sz="18" w:val="single"/>
        <w:bottom w:color="FFFFFF" w:space="1" w:sz="2" w:themeColor="background1" w:val="single"/>
      </w:pBdr>
      <w:spacing w:after="240" w:before="240"/>
      <w:ind w:left="170"/>
      <w:contextualSpacing/>
    </w:pPr>
    <w:rPr>
      <w:rFonts w:cstheme="minorBidi" w:eastAsia="SimSun"/>
      <w:b/>
      <w:szCs w:val="22"/>
      <w:lang w:eastAsia="en-US"/>
    </w:rPr>
  </w:style>
  <w:style w:customStyle="1" w:styleId="Normalgauche" w:type="paragraph">
    <w:name w:val="Normal (gauche)"/>
    <w:basedOn w:val="Normal"/>
    <w:uiPriority w:val="49"/>
    <w:semiHidden/>
    <w:qFormat/>
    <w:rsid w:val="009F4E51"/>
    <w:rPr>
      <w:rFonts w:ascii="Verdana" w:hAnsi="Verdana"/>
      <w:sz w:val="18"/>
    </w:rPr>
  </w:style>
  <w:style w:customStyle="1" w:styleId="Normaltableaux" w:type="paragraph">
    <w:name w:val="Normal (tableaux)"/>
    <w:basedOn w:val="Normal"/>
    <w:uiPriority w:val="49"/>
    <w:semiHidden/>
    <w:qFormat/>
    <w:rsid w:val="009F4E51"/>
    <w:pPr>
      <w:spacing w:after="20" w:before="20"/>
    </w:pPr>
  </w:style>
  <w:style w:customStyle="1" w:styleId="Normal18ptavant" w:type="paragraph">
    <w:name w:val="Normal + 18 pt avant"/>
    <w:basedOn w:val="Normal"/>
    <w:next w:val="Normal"/>
    <w:uiPriority w:val="49"/>
    <w:semiHidden/>
    <w:qFormat/>
    <w:rsid w:val="009F4E51"/>
    <w:pPr>
      <w:spacing w:after="140" w:before="360" w:line="280" w:lineRule="atLeast"/>
    </w:pPr>
    <w:rPr>
      <w:rFonts w:ascii="BNPP Sans Light" w:eastAsia="Batang" w:hAnsi="BNPP Sans Light"/>
      <w:sz w:val="23"/>
    </w:rPr>
  </w:style>
  <w:style w:styleId="Normalcentr" w:type="paragraph">
    <w:name w:val="Block Text"/>
    <w:basedOn w:val="Normal"/>
    <w:uiPriority w:val="49"/>
    <w:semiHidden/>
    <w:rsid w:val="009F4E51"/>
    <w:pPr>
      <w:pBdr>
        <w:top w:color="002C77" w:space="10" w:sz="2" w:themeColor="accent1" w:val="single"/>
        <w:left w:color="002C77" w:space="10" w:sz="2" w:themeColor="accent1" w:val="single"/>
        <w:bottom w:color="002C77" w:space="10" w:sz="2" w:themeColor="accent1" w:val="single"/>
        <w:right w:color="002C77" w:space="10" w:sz="2" w:themeColor="accent1" w:val="single"/>
      </w:pBdr>
      <w:ind w:left="1152" w:right="1152"/>
    </w:pPr>
    <w:rPr>
      <w:rFonts w:cstheme="minorBidi" w:eastAsiaTheme="minorEastAsia"/>
      <w:i/>
      <w:iCs/>
      <w:color w:themeColor="accent1" w:val="002C77"/>
    </w:rPr>
  </w:style>
  <w:style w:customStyle="1" w:styleId="Normalgauche0" w:type="paragraph">
    <w:name w:val="Normal gauche"/>
    <w:basedOn w:val="Normalcentr"/>
    <w:uiPriority w:val="49"/>
    <w:semiHidden/>
    <w:qFormat/>
    <w:rsid w:val="009F4E51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ind w:left="0" w:right="0"/>
    </w:pPr>
    <w:rPr>
      <w:rFonts w:ascii="Verdana" w:cs="Times New Roman" w:eastAsia="Times New Roman" w:hAnsi="Verdana"/>
      <w:i w:val="0"/>
      <w:iCs w:val="0"/>
      <w:color w:val="auto"/>
      <w:sz w:val="18"/>
    </w:rPr>
  </w:style>
  <w:style w:styleId="Notedebasdepage" w:type="paragraph">
    <w:name w:val="footnote text"/>
    <w:basedOn w:val="Normal"/>
    <w:link w:val="NotedebasdepageCar"/>
    <w:uiPriority w:val="49"/>
    <w:semiHidden/>
    <w:rsid w:val="0070180A"/>
    <w:rPr>
      <w:sz w:val="16"/>
      <w:szCs w:val="20"/>
    </w:rPr>
  </w:style>
  <w:style w:customStyle="1" w:styleId="NotedebasdepageCar" w:type="character">
    <w:name w:val="Note de bas de page Car"/>
    <w:basedOn w:val="Policepardfaut"/>
    <w:link w:val="Notedebasdepage"/>
    <w:uiPriority w:val="49"/>
    <w:semiHidden/>
    <w:rsid w:val="007D2F8B"/>
    <w:rPr>
      <w:rFonts w:cs="Times New Roman"/>
      <w:sz w:val="16"/>
      <w:szCs w:val="20"/>
      <w:lang w:eastAsia="fr-FR"/>
    </w:rPr>
  </w:style>
  <w:style w:styleId="Pieddepage" w:type="paragraph">
    <w:name w:val="footer"/>
    <w:basedOn w:val="Normal"/>
    <w:link w:val="PieddepageCar"/>
    <w:uiPriority w:val="99"/>
    <w:rsid w:val="00332510"/>
    <w:pPr>
      <w:spacing w:after="2" w:before="150"/>
      <w:ind w:right="-113"/>
    </w:pPr>
    <w:rPr>
      <w:b/>
      <w:caps/>
      <w:color w:themeColor="text2" w:val="002C77"/>
      <w:spacing w:val="31"/>
      <w:sz w:val="18"/>
    </w:rPr>
  </w:style>
  <w:style w:customStyle="1" w:styleId="PieddepageCar" w:type="character">
    <w:name w:val="Pied de page Car"/>
    <w:basedOn w:val="Policepardfaut"/>
    <w:link w:val="Pieddepage"/>
    <w:uiPriority w:val="99"/>
    <w:rsid w:val="00332510"/>
    <w:rPr>
      <w:rFonts w:cs="Times New Roman"/>
      <w:b/>
      <w:caps/>
      <w:color w:themeColor="text2" w:val="002C77"/>
      <w:spacing w:val="31"/>
      <w:sz w:val="18"/>
      <w:szCs w:val="24"/>
      <w:lang w:eastAsia="fr-FR"/>
    </w:rPr>
  </w:style>
  <w:style w:customStyle="1" w:styleId="Sautdepage" w:type="paragraph">
    <w:name w:val="Saut de page"/>
    <w:basedOn w:val="Normal"/>
    <w:next w:val="Normal"/>
    <w:uiPriority w:val="49"/>
    <w:semiHidden/>
    <w:qFormat/>
    <w:rsid w:val="009F4E51"/>
    <w:pPr>
      <w:pageBreakBefore/>
    </w:pPr>
  </w:style>
  <w:style w:customStyle="1" w:styleId="Sautdesection" w:type="paragraph">
    <w:name w:val="Saut de section"/>
    <w:basedOn w:val="Normal"/>
    <w:next w:val="Normal"/>
    <w:uiPriority w:val="49"/>
    <w:semiHidden/>
    <w:rsid w:val="004C7716"/>
    <w:pPr>
      <w:spacing w:after="1" w:before="1"/>
    </w:pPr>
    <w:rPr>
      <w:color w:val="FF0000"/>
      <w:w w:val="500"/>
      <w:sz w:val="16"/>
    </w:rPr>
  </w:style>
  <w:style w:customStyle="1" w:styleId="Sommaire" w:type="paragraph">
    <w:name w:val="Sommaire"/>
    <w:basedOn w:val="Normal"/>
    <w:next w:val="Normal"/>
    <w:uiPriority w:val="49"/>
    <w:semiHidden/>
    <w:rsid w:val="009F4E51"/>
    <w:pPr>
      <w:pageBreakBefore/>
      <w:pBdr>
        <w:bottom w:color="auto" w:space="1" w:sz="4" w:val="single"/>
      </w:pBdr>
      <w:spacing w:after="240"/>
    </w:pPr>
    <w:rPr>
      <w:rFonts w:asciiTheme="majorHAnsi" w:hAnsiTheme="majorHAnsi"/>
      <w:sz w:val="40"/>
    </w:rPr>
  </w:style>
  <w:style w:customStyle="1" w:styleId="Sourcenote" w:type="paragraph">
    <w:name w:val="Source/note"/>
    <w:basedOn w:val="Normal"/>
    <w:next w:val="Normal"/>
    <w:uiPriority w:val="49"/>
    <w:semiHidden/>
    <w:qFormat/>
    <w:rsid w:val="009F4E51"/>
    <w:pPr>
      <w:spacing w:after="240" w:before="120"/>
      <w:contextualSpacing/>
    </w:pPr>
    <w:rPr>
      <w:sz w:val="14"/>
    </w:rPr>
  </w:style>
  <w:style w:styleId="Sous-titre" w:type="paragraph">
    <w:name w:val="Subtitle"/>
    <w:basedOn w:val="Normal"/>
    <w:next w:val="Normal"/>
    <w:link w:val="Sous-titreCar"/>
    <w:semiHidden/>
    <w:qFormat/>
    <w:rsid w:val="009F4E51"/>
    <w:pPr>
      <w:numPr>
        <w:ilvl w:val="1"/>
      </w:numPr>
    </w:pPr>
    <w:rPr>
      <w:rFonts w:asciiTheme="majorHAnsi" w:cstheme="majorBidi" w:eastAsiaTheme="majorEastAsia" w:hAnsiTheme="majorHAnsi"/>
      <w:iCs/>
      <w:sz w:val="24"/>
    </w:rPr>
  </w:style>
  <w:style w:customStyle="1" w:styleId="Sous-titreCar" w:type="character">
    <w:name w:val="Sous-titre Car"/>
    <w:basedOn w:val="Policepardfaut"/>
    <w:link w:val="Sous-titre"/>
    <w:semiHidden/>
    <w:rsid w:val="00A94F4A"/>
    <w:rPr>
      <w:rFonts w:asciiTheme="majorHAnsi" w:cstheme="majorBidi" w:eastAsiaTheme="majorEastAsia" w:hAnsiTheme="majorHAnsi"/>
      <w:iCs/>
      <w:sz w:val="24"/>
      <w:szCs w:val="24"/>
      <w:lang w:eastAsia="fr-FR"/>
    </w:rPr>
  </w:style>
  <w:style w:styleId="Titre" w:type="paragraph">
    <w:name w:val="Title"/>
    <w:basedOn w:val="Normal"/>
    <w:next w:val="Normal"/>
    <w:link w:val="TitreCar"/>
    <w:semiHidden/>
    <w:qFormat/>
    <w:rsid w:val="009F4E51"/>
    <w:pPr>
      <w:contextualSpacing/>
    </w:pPr>
    <w:rPr>
      <w:rFonts w:asciiTheme="majorHAnsi" w:cstheme="majorBidi" w:eastAsiaTheme="majorEastAsia" w:hAnsiTheme="majorHAnsi"/>
      <w:color w:themeColor="accent1" w:val="002C77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semiHidden/>
    <w:rsid w:val="00A94F4A"/>
    <w:rPr>
      <w:rFonts w:asciiTheme="majorHAnsi" w:cstheme="majorBidi" w:eastAsiaTheme="majorEastAsia" w:hAnsiTheme="majorHAnsi"/>
      <w:color w:themeColor="accent1" w:val="002C77"/>
      <w:kern w:val="28"/>
      <w:sz w:val="52"/>
      <w:szCs w:val="52"/>
      <w:lang w:eastAsia="fr-FR"/>
    </w:rPr>
  </w:style>
  <w:style w:customStyle="1" w:styleId="Titre1Car" w:type="character">
    <w:name w:val="Titre 1 Car"/>
    <w:basedOn w:val="Policepardfaut"/>
    <w:link w:val="Titre1"/>
    <w:uiPriority w:val="9"/>
    <w:semiHidden/>
    <w:rsid w:val="007D2F8B"/>
    <w:rPr>
      <w:rFonts w:asciiTheme="majorHAnsi" w:cstheme="majorBidi" w:eastAsiaTheme="majorEastAsia" w:hAnsiTheme="majorHAnsi"/>
      <w:b/>
      <w:bCs/>
      <w:color w:themeColor="accent1" w:val="002C77"/>
      <w:sz w:val="28"/>
      <w:szCs w:val="28"/>
      <w:lang w:eastAsia="fr-FR"/>
    </w:rPr>
  </w:style>
  <w:style w:customStyle="1" w:styleId="Titre2Car" w:type="character">
    <w:name w:val="Titre 2 Car"/>
    <w:basedOn w:val="Policepardfaut"/>
    <w:link w:val="Titre2"/>
    <w:uiPriority w:val="9"/>
    <w:semiHidden/>
    <w:rsid w:val="007D2F8B"/>
    <w:rPr>
      <w:rFonts w:asciiTheme="majorHAnsi" w:cstheme="majorBidi" w:eastAsiaTheme="majorEastAsia" w:hAnsiTheme="majorHAnsi"/>
      <w:b/>
      <w:bCs/>
      <w:sz w:val="26"/>
      <w:szCs w:val="26"/>
      <w:lang w:eastAsia="fr-FR"/>
    </w:rPr>
  </w:style>
  <w:style w:customStyle="1" w:styleId="Titre3Car" w:type="character">
    <w:name w:val="Titre 3 Car"/>
    <w:basedOn w:val="Policepardfaut"/>
    <w:link w:val="Titre3"/>
    <w:uiPriority w:val="9"/>
    <w:semiHidden/>
    <w:rsid w:val="007D2F8B"/>
    <w:rPr>
      <w:rFonts w:asciiTheme="majorHAnsi" w:cstheme="majorBidi" w:eastAsiaTheme="majorEastAsia" w:hAnsiTheme="majorHAnsi"/>
      <w:b/>
      <w:bCs/>
      <w:sz w:val="20"/>
      <w:szCs w:val="24"/>
      <w:lang w:eastAsia="fr-FR"/>
    </w:rPr>
  </w:style>
  <w:style w:customStyle="1" w:styleId="Titre4Car" w:type="character">
    <w:name w:val="Titre 4 Car"/>
    <w:basedOn w:val="Policepardfaut"/>
    <w:link w:val="Titre4"/>
    <w:uiPriority w:val="9"/>
    <w:semiHidden/>
    <w:rsid w:val="007D2F8B"/>
    <w:rPr>
      <w:rFonts w:asciiTheme="majorHAnsi" w:cstheme="majorBidi" w:eastAsiaTheme="majorEastAsia" w:hAnsiTheme="majorHAnsi"/>
      <w:bCs/>
      <w:iCs/>
      <w:sz w:val="20"/>
      <w:szCs w:val="24"/>
      <w:lang w:eastAsia="fr-FR"/>
    </w:rPr>
  </w:style>
  <w:style w:customStyle="1" w:styleId="Titre5Car" w:type="character">
    <w:name w:val="Titre 5 Car"/>
    <w:basedOn w:val="Policepardfaut"/>
    <w:link w:val="Titre5"/>
    <w:uiPriority w:val="9"/>
    <w:semiHidden/>
    <w:rsid w:val="007D2F8B"/>
    <w:rPr>
      <w:rFonts w:asciiTheme="majorHAnsi" w:cstheme="majorBidi" w:eastAsiaTheme="majorEastAsia" w:hAnsiTheme="majorHAnsi"/>
      <w:sz w:val="20"/>
      <w:szCs w:val="24"/>
      <w:lang w:eastAsia="fr-FR"/>
    </w:rPr>
  </w:style>
  <w:style w:customStyle="1" w:styleId="Titre6Car" w:type="character">
    <w:name w:val="Titre 6 Car"/>
    <w:basedOn w:val="Policepardfaut"/>
    <w:link w:val="Titre6"/>
    <w:uiPriority w:val="49"/>
    <w:semiHidden/>
    <w:rsid w:val="007D2F8B"/>
    <w:rPr>
      <w:rFonts w:asciiTheme="majorHAnsi" w:cstheme="majorBidi" w:eastAsiaTheme="majorEastAsia" w:hAnsiTheme="majorHAnsi"/>
      <w:i/>
      <w:iCs/>
      <w:color w:themeColor="accent1" w:themeShade="7F" w:val="00153B"/>
      <w:sz w:val="20"/>
      <w:szCs w:val="24"/>
      <w:lang w:eastAsia="fr-FR"/>
    </w:rPr>
  </w:style>
  <w:style w:customStyle="1" w:styleId="Titre7Car" w:type="character">
    <w:name w:val="Titre 7 Car"/>
    <w:basedOn w:val="Policepardfaut"/>
    <w:link w:val="Titre7"/>
    <w:uiPriority w:val="49"/>
    <w:semiHidden/>
    <w:rsid w:val="007D2F8B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4"/>
      <w:lang w:eastAsia="fr-FR"/>
    </w:rPr>
  </w:style>
  <w:style w:customStyle="1" w:styleId="Titre8Car" w:type="character">
    <w:name w:val="Titre 8 Car"/>
    <w:basedOn w:val="Policepardfaut"/>
    <w:link w:val="Titre8"/>
    <w:uiPriority w:val="49"/>
    <w:semiHidden/>
    <w:rsid w:val="007D2F8B"/>
    <w:rPr>
      <w:rFonts w:asciiTheme="majorHAnsi" w:cstheme="majorBidi" w:eastAsiaTheme="majorEastAsia" w:hAnsiTheme="majorHAnsi"/>
      <w:color w:themeColor="text1" w:themeTint="BF" w:val="404040"/>
      <w:sz w:val="20"/>
      <w:szCs w:val="20"/>
      <w:lang w:eastAsia="fr-FR"/>
    </w:rPr>
  </w:style>
  <w:style w:customStyle="1" w:styleId="Titre9Car" w:type="character">
    <w:name w:val="Titre 9 Car"/>
    <w:basedOn w:val="Policepardfaut"/>
    <w:link w:val="Titre9"/>
    <w:uiPriority w:val="49"/>
    <w:semiHidden/>
    <w:rsid w:val="007D2F8B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fr-FR"/>
    </w:rPr>
  </w:style>
  <w:style w:styleId="TM1" w:type="paragraph">
    <w:name w:val="toc 1"/>
    <w:basedOn w:val="Normal"/>
    <w:next w:val="Normal"/>
    <w:uiPriority w:val="49"/>
    <w:semiHidden/>
    <w:rsid w:val="00C72F58"/>
    <w:pPr>
      <w:keepNext/>
      <w:tabs>
        <w:tab w:leader="underscore" w:pos="9072" w:val="right"/>
      </w:tabs>
      <w:spacing w:after="200" w:before="400"/>
      <w:ind w:right="709"/>
      <w:contextualSpacing/>
    </w:pPr>
    <w:rPr>
      <w:rFonts w:asciiTheme="majorHAnsi" w:hAnsiTheme="majorHAnsi"/>
      <w:noProof/>
      <w:sz w:val="40"/>
    </w:rPr>
  </w:style>
  <w:style w:styleId="TM2" w:type="paragraph">
    <w:name w:val="toc 2"/>
    <w:basedOn w:val="Normal"/>
    <w:next w:val="Normal"/>
    <w:uiPriority w:val="49"/>
    <w:semiHidden/>
    <w:rsid w:val="00C72F58"/>
    <w:pPr>
      <w:tabs>
        <w:tab w:pos="9072" w:val="right"/>
      </w:tabs>
      <w:spacing w:after="100" w:before="200"/>
      <w:ind w:right="709"/>
      <w:contextualSpacing/>
    </w:pPr>
    <w:rPr>
      <w:rFonts w:asciiTheme="majorHAnsi" w:hAnsiTheme="majorHAnsi"/>
      <w:noProof/>
      <w:sz w:val="30"/>
    </w:rPr>
  </w:style>
  <w:style w:styleId="TM3" w:type="paragraph">
    <w:name w:val="toc 3"/>
    <w:basedOn w:val="Normal"/>
    <w:next w:val="Normal"/>
    <w:uiPriority w:val="49"/>
    <w:semiHidden/>
    <w:rsid w:val="00C72F58"/>
    <w:pPr>
      <w:tabs>
        <w:tab w:pos="9072" w:val="right"/>
      </w:tabs>
      <w:spacing w:after="50" w:before="100"/>
      <w:ind w:right="709"/>
      <w:contextualSpacing/>
    </w:pPr>
    <w:rPr>
      <w:rFonts w:asciiTheme="majorHAnsi" w:hAnsiTheme="majorHAnsi"/>
      <w:noProof/>
      <w:sz w:val="24"/>
    </w:rPr>
  </w:style>
  <w:style w:styleId="TM4" w:type="paragraph">
    <w:name w:val="toc 4"/>
    <w:basedOn w:val="Normal"/>
    <w:next w:val="Normal"/>
    <w:uiPriority w:val="49"/>
    <w:semiHidden/>
    <w:rsid w:val="00C72F58"/>
    <w:pPr>
      <w:tabs>
        <w:tab w:pos="9072" w:val="right"/>
      </w:tabs>
      <w:spacing w:after="25" w:before="50"/>
      <w:ind w:right="709"/>
      <w:contextualSpacing/>
    </w:pPr>
    <w:rPr>
      <w:rFonts w:asciiTheme="majorHAnsi" w:hAnsiTheme="majorHAnsi"/>
      <w:noProof/>
    </w:rPr>
  </w:style>
  <w:style w:styleId="TM5" w:type="paragraph">
    <w:name w:val="toc 5"/>
    <w:basedOn w:val="Normal"/>
    <w:next w:val="Normal"/>
    <w:uiPriority w:val="49"/>
    <w:semiHidden/>
    <w:rsid w:val="00C72F58"/>
    <w:pPr>
      <w:tabs>
        <w:tab w:pos="9072" w:val="right"/>
      </w:tabs>
      <w:spacing w:after="20" w:before="20"/>
      <w:ind w:right="709"/>
      <w:contextualSpacing/>
    </w:pPr>
    <w:rPr>
      <w:rFonts w:asciiTheme="majorHAnsi" w:hAnsiTheme="majorHAnsi"/>
      <w:noProof/>
      <w:sz w:val="18"/>
    </w:rPr>
  </w:style>
  <w:style w:styleId="TM6" w:type="paragraph">
    <w:name w:val="toc 6"/>
    <w:basedOn w:val="Normal"/>
    <w:next w:val="Normal"/>
    <w:uiPriority w:val="49"/>
    <w:semiHidden/>
    <w:rsid w:val="00C72F58"/>
    <w:pPr>
      <w:tabs>
        <w:tab w:pos="9072" w:val="right"/>
      </w:tabs>
      <w:spacing w:after="20" w:before="20"/>
      <w:ind w:right="709"/>
      <w:contextualSpacing/>
    </w:pPr>
    <w:rPr>
      <w:noProof/>
      <w:sz w:val="16"/>
    </w:rPr>
  </w:style>
  <w:style w:styleId="TM7" w:type="paragraph">
    <w:name w:val="toc 7"/>
    <w:basedOn w:val="Normal"/>
    <w:next w:val="Normal"/>
    <w:uiPriority w:val="49"/>
    <w:semiHidden/>
    <w:rsid w:val="009F4E51"/>
    <w:pPr>
      <w:tabs>
        <w:tab w:pos="9072" w:val="right"/>
      </w:tabs>
      <w:spacing w:after="20" w:before="20"/>
      <w:ind w:right="851"/>
      <w:contextualSpacing/>
    </w:pPr>
    <w:rPr>
      <w:noProof/>
      <w:sz w:val="14"/>
    </w:rPr>
  </w:style>
  <w:style w:styleId="TM8" w:type="paragraph">
    <w:name w:val="toc 8"/>
    <w:basedOn w:val="Normal"/>
    <w:next w:val="Normal"/>
    <w:uiPriority w:val="49"/>
    <w:semiHidden/>
    <w:rsid w:val="009F4E51"/>
    <w:pPr>
      <w:tabs>
        <w:tab w:pos="9072" w:val="right"/>
      </w:tabs>
      <w:spacing w:after="20" w:before="20"/>
      <w:ind w:right="851"/>
      <w:contextualSpacing/>
    </w:pPr>
    <w:rPr>
      <w:noProof/>
      <w:sz w:val="24"/>
    </w:rPr>
  </w:style>
  <w:style w:styleId="TM9" w:type="paragraph">
    <w:name w:val="toc 9"/>
    <w:basedOn w:val="Normal"/>
    <w:next w:val="Normal"/>
    <w:uiPriority w:val="49"/>
    <w:semiHidden/>
    <w:rsid w:val="009F4E51"/>
    <w:pPr>
      <w:tabs>
        <w:tab w:pos="9072" w:val="right"/>
      </w:tabs>
      <w:spacing w:after="20" w:before="20"/>
      <w:ind w:right="851"/>
      <w:contextualSpacing/>
    </w:pPr>
    <w:rPr>
      <w:noProof/>
      <w:sz w:val="24"/>
    </w:rPr>
  </w:style>
  <w:style w:customStyle="1" w:styleId="Normalsolidaire" w:type="paragraph">
    <w:name w:val="Normal (§ solidaire)"/>
    <w:basedOn w:val="Normal"/>
    <w:next w:val="Normal"/>
    <w:uiPriority w:val="19"/>
    <w:semiHidden/>
    <w:qFormat/>
    <w:rsid w:val="00084B32"/>
    <w:pPr>
      <w:keepNext/>
    </w:pPr>
  </w:style>
  <w:style w:customStyle="1" w:styleId="Titredudocument" w:type="paragraph">
    <w:name w:val="Titre du document"/>
    <w:basedOn w:val="Normal"/>
    <w:next w:val="Normal"/>
    <w:uiPriority w:val="3"/>
    <w:semiHidden/>
    <w:qFormat/>
    <w:rsid w:val="00840A72"/>
    <w:pPr>
      <w:keepNext/>
      <w:spacing w:after="240" w:before="480"/>
    </w:pPr>
    <w:rPr>
      <w:rFonts w:asciiTheme="majorHAnsi" w:hAnsiTheme="majorHAnsi"/>
      <w:b/>
      <w:color w:themeColor="accent1" w:val="002C77"/>
      <w:sz w:val="40"/>
    </w:rPr>
  </w:style>
  <w:style w:customStyle="1" w:styleId="Sous-titredudocument" w:type="paragraph">
    <w:name w:val="Sous-titre du document"/>
    <w:basedOn w:val="Normal"/>
    <w:next w:val="Normal"/>
    <w:uiPriority w:val="4"/>
    <w:semiHidden/>
    <w:qFormat/>
    <w:rsid w:val="00840A72"/>
    <w:pPr>
      <w:keepNext/>
      <w:spacing w:after="240" w:before="480"/>
    </w:pPr>
    <w:rPr>
      <w:rFonts w:asciiTheme="majorHAnsi" w:hAnsiTheme="majorHAnsi"/>
      <w:b/>
      <w:color w:themeColor="accent1" w:val="002C77"/>
      <w:sz w:val="28"/>
    </w:rPr>
  </w:style>
  <w:style w:customStyle="1" w:styleId="Rponsesouhaite" w:type="paragraph">
    <w:name w:val="Réponse souhaitée"/>
    <w:basedOn w:val="Normal"/>
    <w:uiPriority w:val="19"/>
    <w:semiHidden/>
    <w:qFormat/>
    <w:rsid w:val="00D446A6"/>
    <w:pPr>
      <w:jc w:val="center"/>
    </w:pPr>
    <w:rPr>
      <w:i/>
      <w:color w:val="C00000"/>
    </w:rPr>
  </w:style>
  <w:style w:customStyle="1" w:styleId="Titrecrer" w:type="paragraph">
    <w:name w:val="Titre à créer"/>
    <w:basedOn w:val="Normal"/>
    <w:next w:val="Normal"/>
    <w:uiPriority w:val="14"/>
    <w:semiHidden/>
    <w:rsid w:val="00F56800"/>
    <w:pPr>
      <w:keepNext/>
      <w:spacing w:after="240" w:before="480"/>
    </w:pPr>
    <w:rPr>
      <w:rFonts w:asciiTheme="majorHAnsi" w:hAnsiTheme="majorHAnsi"/>
      <w:b/>
    </w:rPr>
  </w:style>
  <w:style w:customStyle="1" w:styleId="Annexe-Sous-titre" w:type="paragraph">
    <w:name w:val="Annexe - Sous-titre"/>
    <w:basedOn w:val="Titrecrer"/>
    <w:next w:val="Normal"/>
    <w:uiPriority w:val="45"/>
    <w:semiHidden/>
    <w:qFormat/>
    <w:rsid w:val="00F56800"/>
  </w:style>
  <w:style w:customStyle="1" w:styleId="Normalcentr0" w:type="paragraph">
    <w:name w:val="Normal (centré)"/>
    <w:basedOn w:val="Normal"/>
    <w:next w:val="Normal"/>
    <w:uiPriority w:val="19"/>
    <w:semiHidden/>
    <w:qFormat/>
    <w:rsid w:val="008D32EF"/>
    <w:pPr>
      <w:spacing w:after="360" w:before="360"/>
      <w:contextualSpacing/>
      <w:jc w:val="center"/>
    </w:pPr>
    <w:rPr>
      <w:rFonts w:eastAsia="SimSun"/>
      <w:noProof/>
    </w:rPr>
  </w:style>
  <w:style w:customStyle="1" w:styleId="Normalannoncelistepuces" w:type="paragraph">
    <w:name w:val="Normal (annonce liste à puces)"/>
    <w:basedOn w:val="Normal"/>
    <w:next w:val="Listepuces"/>
    <w:uiPriority w:val="19"/>
    <w:semiHidden/>
    <w:rsid w:val="00182696"/>
    <w:pPr>
      <w:keepNext/>
      <w:spacing w:after="180" w:before="360"/>
    </w:pPr>
    <w:rPr>
      <w:rFonts w:eastAsia="SimSun"/>
    </w:rPr>
  </w:style>
  <w:style w:customStyle="1" w:styleId="Legal" w:type="paragraph">
    <w:name w:val="Legal"/>
    <w:basedOn w:val="Normal"/>
    <w:uiPriority w:val="45"/>
    <w:rsid w:val="00342DFE"/>
    <w:pPr>
      <w:spacing w:line="200" w:lineRule="exact"/>
    </w:pPr>
    <w:rPr>
      <w:color w:themeColor="accent2" w:val="5E6A71"/>
      <w:sz w:val="18"/>
    </w:rPr>
  </w:style>
  <w:style w:customStyle="1" w:styleId="LegalTitre" w:type="paragraph">
    <w:name w:val="Legal (Titre)"/>
    <w:basedOn w:val="Legal"/>
    <w:uiPriority w:val="44"/>
    <w:rsid w:val="00342DFE"/>
    <w:pPr>
      <w:spacing w:after="40" w:before="600"/>
    </w:pPr>
    <w:rPr>
      <w:b/>
      <w:sz w:val="20"/>
    </w:rPr>
  </w:style>
  <w:style w:customStyle="1" w:styleId="PointsparateurPieddepageetLegal" w:type="character">
    <w:name w:val="Point séparateur (Pied de page et Legal)"/>
    <w:basedOn w:val="Policepardfaut"/>
    <w:uiPriority w:val="39"/>
    <w:rsid w:val="007D2F8B"/>
    <w:rPr>
      <w:position w:val="-2"/>
    </w:rPr>
  </w:style>
  <w:style w:customStyle="1" w:styleId="Numrotation" w:type="paragraph">
    <w:name w:val="Numérotation"/>
    <w:basedOn w:val="Normal"/>
    <w:uiPriority w:val="39"/>
    <w:rsid w:val="009814C7"/>
    <w:pPr>
      <w:spacing w:after="360" w:before="500"/>
      <w:jc w:val="right"/>
    </w:pPr>
    <w:rPr>
      <w:sz w:val="18"/>
    </w:rPr>
  </w:style>
  <w:style w:customStyle="1" w:styleId="Blocadresse" w:type="paragraph">
    <w:name w:val="Bloc adresse"/>
    <w:basedOn w:val="Normal"/>
    <w:qFormat/>
    <w:rsid w:val="00701406"/>
    <w:pPr>
      <w:spacing w:after="120"/>
      <w:ind w:left="5840"/>
      <w:contextualSpacing/>
    </w:pPr>
  </w:style>
  <w:style w:styleId="Textedelespacerserv" w:type="character">
    <w:name w:val="Placeholder Text"/>
    <w:basedOn w:val="Policepardfaut"/>
    <w:uiPriority w:val="49"/>
    <w:semiHidden/>
    <w:rsid w:val="00701406"/>
    <w:rPr>
      <w:color w:val="808080"/>
    </w:rPr>
  </w:style>
  <w:style w:customStyle="1" w:styleId="RfrenceObjetDate" w:type="paragraph">
    <w:name w:val="Référence/Objet/Date"/>
    <w:basedOn w:val="Normal"/>
    <w:next w:val="Normal"/>
    <w:uiPriority w:val="1"/>
    <w:qFormat/>
    <w:rsid w:val="00EE6F47"/>
    <w:pPr>
      <w:spacing w:before="40"/>
    </w:pPr>
    <w:rPr>
      <w:b/>
      <w:caps/>
      <w:color w:themeColor="accent2" w:val="5E6A71"/>
      <w:spacing w:val="32"/>
      <w:sz w:val="16"/>
    </w:rPr>
  </w:style>
  <w:style w:styleId="Textedebulles" w:type="paragraph">
    <w:name w:val="Balloon Text"/>
    <w:basedOn w:val="Normal"/>
    <w:link w:val="TextedebullesCar"/>
    <w:uiPriority w:val="49"/>
    <w:semiHidden/>
    <w:unhideWhenUsed/>
    <w:rsid w:val="00761679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49"/>
    <w:semiHidden/>
    <w:rsid w:val="00761679"/>
    <w:rPr>
      <w:rFonts w:ascii="Segoe UI" w:cs="Segoe UI" w:hAnsi="Segoe UI"/>
      <w:sz w:val="18"/>
      <w:szCs w:val="18"/>
      <w:lang w:eastAsia="fr-FR"/>
    </w:rPr>
  </w:style>
  <w:style w:customStyle="1" w:styleId="Titre4bis" w:type="paragraph">
    <w:name w:val="Titre 4bis"/>
    <w:basedOn w:val="Titre3"/>
    <w:uiPriority w:val="19"/>
    <w:qFormat/>
    <w:rsid w:val="005E4C5C"/>
    <w:pPr>
      <w:keepNext w:val="0"/>
      <w:keepLines w:val="0"/>
      <w:suppressAutoHyphens w:val="0"/>
      <w:spacing w:after="0" w:before="0"/>
      <w:ind w:hanging="720" w:left="1080"/>
      <w:jc w:val="both"/>
    </w:pPr>
    <w:rPr>
      <w:rFonts w:asciiTheme="minorHAnsi" w:cs="Times New Roman" w:eastAsia="Times New Roman" w:hAnsiTheme="minorHAnsi"/>
      <w:bCs w:val="0"/>
      <w:i/>
      <w:sz w:val="20"/>
    </w:rPr>
  </w:style>
  <w:style w:customStyle="1" w:styleId="Corpsdetexte27" w:type="paragraph">
    <w:name w:val="Corps de texte 27"/>
    <w:basedOn w:val="Normal"/>
    <w:rsid w:val="00CE7B97"/>
    <w:pPr>
      <w:keepLines w:val="0"/>
      <w:tabs>
        <w:tab w:pos="420" w:val="left"/>
        <w:tab w:pos="720" w:val="left"/>
      </w:tabs>
      <w:suppressAutoHyphens w:val="0"/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Times New Roman" w:hAnsi="Times New Roman"/>
      <w:sz w:val="24"/>
      <w:szCs w:val="20"/>
    </w:rPr>
  </w:style>
  <w:style w:customStyle="1" w:styleId="Corpsdetexte28" w:type="paragraph">
    <w:name w:val="Corps de texte 28"/>
    <w:basedOn w:val="Normal"/>
    <w:rsid w:val="00CE7B97"/>
    <w:pPr>
      <w:keepLines w:val="0"/>
      <w:suppressAutoHyphens w:val="0"/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Arial" w:hAnsi="Arial"/>
      <w:szCs w:val="20"/>
    </w:rPr>
  </w:style>
  <w:style w:customStyle="1" w:styleId="Corpsdetexte29" w:type="paragraph">
    <w:name w:val="Corps de texte 29"/>
    <w:basedOn w:val="Normal"/>
    <w:rsid w:val="00CE7B97"/>
    <w:pPr>
      <w:keepLines w:val="0"/>
      <w:suppressAutoHyphens w:val="0"/>
      <w:overflowPunct w:val="0"/>
      <w:autoSpaceDE w:val="0"/>
      <w:autoSpaceDN w:val="0"/>
      <w:adjustRightInd w:val="0"/>
      <w:spacing w:before="120"/>
      <w:ind w:left="1440"/>
      <w:jc w:val="both"/>
      <w:textAlignment w:val="baseline"/>
    </w:pPr>
    <w:rPr>
      <w:rFonts w:ascii="Times New Roman" w:hAnsi="Times New Roman"/>
      <w:sz w:val="24"/>
      <w:szCs w:val="20"/>
    </w:rPr>
  </w:style>
  <w:style w:customStyle="1" w:styleId="Corpsdetexte210" w:type="paragraph">
    <w:name w:val="Corps de texte 210"/>
    <w:basedOn w:val="Normal"/>
    <w:rsid w:val="00CE7B97"/>
    <w:pPr>
      <w:keepLines w:val="0"/>
      <w:suppressAutoHyphens w:val="0"/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Arial" w:hAnsi="Arial"/>
      <w:szCs w:val="20"/>
    </w:rPr>
  </w:style>
  <w:style w:styleId="Paragraphedeliste" w:type="paragraph">
    <w:name w:val="List Paragraph"/>
    <w:basedOn w:val="Normal"/>
    <w:uiPriority w:val="49"/>
    <w:qFormat/>
    <w:rsid w:val="005C170E"/>
    <w:pPr>
      <w:keepLines w:val="0"/>
      <w:suppressAutoHyphens w:val="0"/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Times New Roman" w:hAnsi="Times New Roman"/>
      <w:sz w:val="20"/>
      <w:szCs w:val="20"/>
    </w:rPr>
  </w:style>
  <w:style w:styleId="NormalWeb" w:type="paragraph">
    <w:name w:val="Normal (Web)"/>
    <w:basedOn w:val="Normal"/>
    <w:uiPriority w:val="99"/>
    <w:semiHidden/>
    <w:unhideWhenUsed/>
    <w:rsid w:val="00F070E3"/>
    <w:pPr>
      <w:keepLines w:val="0"/>
      <w:suppressAutoHyphens w:val="0"/>
      <w:spacing w:after="100" w:afterAutospacing="1" w:before="100" w:beforeAutospacing="1"/>
    </w:pPr>
    <w:rPr>
      <w:rFonts w:ascii="Times New Roman" w:eastAsiaTheme="minorHAnsi" w:hAnsi="Times New Roman"/>
      <w:sz w:val="24"/>
    </w:rPr>
  </w:style>
  <w:style w:customStyle="1" w:styleId="Corpsdetexte21" w:type="paragraph">
    <w:name w:val="Corps de texte 21"/>
    <w:basedOn w:val="Normal"/>
    <w:rsid w:val="005D00EE"/>
    <w:pPr>
      <w:keepLines w:val="0"/>
      <w:suppressAutoHyphens w:val="0"/>
      <w:overflowPunct w:val="0"/>
      <w:autoSpaceDE w:val="0"/>
      <w:autoSpaceDN w:val="0"/>
      <w:adjustRightInd w:val="0"/>
      <w:ind w:firstLine="1" w:left="283"/>
      <w:jc w:val="both"/>
      <w:textAlignment w:val="baseline"/>
    </w:pPr>
    <w:rPr>
      <w:rFonts w:ascii="Times New Roman" w:hAnsi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settings.xml.rels><?xml version="1.0" encoding="UTF-8" standalone="no"?><Relationships xmlns="http://schemas.openxmlformats.org/package/2006/relationships"><Relationship Id="rId1" Target="file:///D:/lRobin/Desktop/OCEA_Courrier_FR.dotx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Thème Office">
  <a:themeElements>
    <a:clrScheme name="OCEA">
      <a:dk1>
        <a:sysClr val="windowText" lastClr="000000"/>
      </a:dk1>
      <a:lt1>
        <a:sysClr val="window" lastClr="FFFFFF"/>
      </a:lt1>
      <a:dk2>
        <a:srgbClr val="002C77"/>
      </a:dk2>
      <a:lt2>
        <a:srgbClr val="C5C9D0"/>
      </a:lt2>
      <a:accent1>
        <a:srgbClr val="002C77"/>
      </a:accent1>
      <a:accent2>
        <a:srgbClr val="5E6A71"/>
      </a:accent2>
      <a:accent3>
        <a:srgbClr val="808A94"/>
      </a:accent3>
      <a:accent4>
        <a:srgbClr val="A1A8B1"/>
      </a:accent4>
      <a:accent5>
        <a:srgbClr val="5C6EA6"/>
      </a:accent5>
      <a:accent6>
        <a:srgbClr val="8692BF"/>
      </a:accent6>
      <a:hlink>
        <a:srgbClr val="002C77"/>
      </a:hlink>
      <a:folHlink>
        <a:srgbClr val="5E6A7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97C9A4D29B9E4A81BD7AFADFA36A65" ma:contentTypeVersion="0" ma:contentTypeDescription="Crée un document." ma:contentTypeScope="" ma:versionID="b62d490962ed78f2bad0f22f4d1c3a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8C252F-A158-42B1-9733-5BDFDC79A7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D59193-F680-44B2-94AD-9E4C976C4A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A46EFA-966E-4323-8D79-1E3BDA96B0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79B9B7-A80A-4BF2-AE00-B7C070F0A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OCEA_Courrier_FR</Template>
  <TotalTime>5</TotalTime>
  <Pages>2</Pages>
  <Words>418</Words>
  <Characters>2305</Characters>
  <Application>Microsoft Office Word</Application>
  <DocSecurity>0</DocSecurity>
  <Lines>19</Lines>
  <Paragraphs>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Courrier</vt:lpstr>
    </vt:vector>
  </TitlesOfParts>
  <Company>OCEA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2023-06-09T13:17:00Z</dcterms:created>
  <cp:lastPrinted>2022-05-19T07:20:00Z</cp:lastPrinted>
  <dcterms:modified xsi:type="dcterms:W3CDTF">2023-06-09T13:17:00Z</dcterms:modified>
  <cp:revision>2</cp:revision>
  <dc:title>Courrier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0x010100B397C9A4D29B9E4A81BD7AFADFA36A65</vt:lpwstr>
  </property>
</Properties>
</file>