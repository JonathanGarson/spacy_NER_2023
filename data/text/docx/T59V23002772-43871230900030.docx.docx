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E0BB640" w14:textId="100CEF1A" w:rsidP="00F736BF" w:rsidR="001649F8" w:rsidRDefault="0065640A" w:rsidRPr="001649F8">
      <w:pPr>
        <w:pStyle w:val="Textebrut"/>
        <w:jc w:val="center"/>
        <w:outlineLvl w:val="0"/>
        <w:rPr>
          <w:sz w:val="36"/>
          <w:szCs w:val="36"/>
          <w:highlight w:val="yellow"/>
        </w:rPr>
      </w:pPr>
      <w:r w:rsidRPr="001649F8">
        <w:rPr>
          <w:noProof/>
          <w:highlight w:val="yellow"/>
        </w:rPr>
        <w:drawing>
          <wp:anchor allowOverlap="1" behindDoc="0" distB="0" distL="114300" distR="114300" distT="0" layoutInCell="1" locked="0" relativeHeight="251657728" simplePos="0" wp14:anchorId="045A933B" wp14:editId="38076DD2">
            <wp:simplePos x="0" y="0"/>
            <wp:positionH relativeFrom="column">
              <wp:posOffset>-146050</wp:posOffset>
            </wp:positionH>
            <wp:positionV relativeFrom="paragraph">
              <wp:posOffset>-285115</wp:posOffset>
            </wp:positionV>
            <wp:extent cx="996950" cy="743585"/>
            <wp:effectExtent b="0" l="0" r="0" t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rrowheads="1" noChangeAspect="1"/>
                    </pic:cNvPicPr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BA01A" w14:textId="77777777" w:rsidP="00127585" w:rsidR="0050433E" w:rsidRDefault="0050433E">
      <w:pPr>
        <w:pStyle w:val="Textebrut"/>
        <w:rPr>
          <w:sz w:val="36"/>
          <w:szCs w:val="36"/>
          <w:highlight w:val="yellow"/>
        </w:rPr>
      </w:pPr>
    </w:p>
    <w:p w14:paraId="3019B9D2" w14:textId="77777777" w:rsidP="00127585" w:rsidR="00127585" w:rsidRDefault="00127585" w:rsidRPr="00127585">
      <w:pPr>
        <w:pStyle w:val="Textebrut"/>
        <w:rPr>
          <w:rFonts w:ascii="Arial" w:cs="Arial" w:hAnsi="Arial"/>
          <w:b/>
        </w:rPr>
      </w:pPr>
    </w:p>
    <w:p w14:paraId="65FA85DA" w14:textId="77777777" w:rsidP="0030025F" w:rsidR="0081721D" w:rsidRDefault="0005051D" w:rsidRPr="00306143">
      <w:pPr>
        <w:pStyle w:val="Textebrut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outlineLvl w:val="0"/>
        <w:rPr>
          <w:rFonts w:ascii="Arial" w:cs="Arial" w:hAnsi="Arial"/>
          <w:b/>
          <w:sz w:val="28"/>
          <w:szCs w:val="28"/>
        </w:rPr>
      </w:pPr>
      <w:r w:rsidRPr="00306143">
        <w:rPr>
          <w:rFonts w:ascii="Arial" w:cs="Arial" w:hAnsi="Arial"/>
          <w:b/>
          <w:sz w:val="28"/>
          <w:szCs w:val="28"/>
        </w:rPr>
        <w:t xml:space="preserve">ACCORD </w:t>
      </w:r>
      <w:r w:rsidR="00A02E65">
        <w:rPr>
          <w:rFonts w:ascii="Arial" w:cs="Arial" w:hAnsi="Arial"/>
          <w:b/>
          <w:sz w:val="28"/>
          <w:szCs w:val="28"/>
        </w:rPr>
        <w:t xml:space="preserve">DE </w:t>
      </w:r>
      <w:r w:rsidR="0081721D" w:rsidRPr="00306143">
        <w:rPr>
          <w:rFonts w:ascii="Arial" w:cs="Arial" w:hAnsi="Arial"/>
          <w:b/>
          <w:sz w:val="28"/>
          <w:szCs w:val="28"/>
        </w:rPr>
        <w:t>NEGOCIATION ANNUELLE OBLIGATOIRE</w:t>
      </w:r>
      <w:r w:rsidR="003800FE" w:rsidRPr="00306143">
        <w:rPr>
          <w:rFonts w:ascii="Arial" w:cs="Arial" w:hAnsi="Arial"/>
          <w:b/>
          <w:sz w:val="28"/>
          <w:szCs w:val="28"/>
        </w:rPr>
        <w:t xml:space="preserve"> 20</w:t>
      </w:r>
      <w:r w:rsidR="00CA2A6F">
        <w:rPr>
          <w:rFonts w:ascii="Arial" w:cs="Arial" w:hAnsi="Arial"/>
          <w:b/>
          <w:sz w:val="28"/>
          <w:szCs w:val="28"/>
        </w:rPr>
        <w:t>2</w:t>
      </w:r>
      <w:r w:rsidR="00AB2E74">
        <w:rPr>
          <w:rFonts w:ascii="Arial" w:cs="Arial" w:hAnsi="Arial"/>
          <w:b/>
          <w:sz w:val="28"/>
          <w:szCs w:val="28"/>
        </w:rPr>
        <w:t>3</w:t>
      </w:r>
    </w:p>
    <w:p w14:paraId="56EDF0DC" w14:textId="77777777" w:rsidR="00F764E6" w:rsidRDefault="00F764E6" w:rsidRPr="001649F8">
      <w:pPr>
        <w:pStyle w:val="Textebrut"/>
        <w:rPr>
          <w:rFonts w:ascii="Arial" w:cs="Arial" w:hAnsi="Arial"/>
        </w:rPr>
      </w:pPr>
    </w:p>
    <w:p w14:paraId="013DFAA6" w14:textId="77777777" w:rsidP="0018151E" w:rsidR="0081721D" w:rsidRDefault="0081721D" w:rsidRPr="001649F8">
      <w:pPr>
        <w:pStyle w:val="Textebrut"/>
        <w:outlineLvl w:val="0"/>
        <w:rPr>
          <w:rFonts w:ascii="Arial" w:cs="Arial" w:hAnsi="Arial"/>
        </w:rPr>
      </w:pPr>
      <w:r w:rsidRPr="001649F8">
        <w:rPr>
          <w:rFonts w:ascii="Arial" w:cs="Arial" w:hAnsi="Arial"/>
        </w:rPr>
        <w:t>ENTRE</w:t>
      </w:r>
    </w:p>
    <w:p w14:paraId="41C553CC" w14:textId="77777777" w:rsidR="0081721D" w:rsidRDefault="0081721D" w:rsidRPr="001649F8">
      <w:pPr>
        <w:pStyle w:val="Textebrut"/>
        <w:rPr>
          <w:rFonts w:ascii="Arial" w:cs="Arial" w:hAnsi="Arial"/>
        </w:rPr>
      </w:pPr>
    </w:p>
    <w:p w14:paraId="4A2C9A5E" w14:textId="77777777" w:rsidP="0018151E" w:rsidR="0081721D" w:rsidRDefault="0081721D" w:rsidRPr="008F7323">
      <w:pPr>
        <w:pStyle w:val="Textebrut"/>
        <w:ind w:left="708"/>
        <w:outlineLvl w:val="0"/>
        <w:rPr>
          <w:rFonts w:ascii="Arial" w:cs="Arial" w:hAnsi="Arial"/>
          <w:b/>
        </w:rPr>
      </w:pPr>
      <w:r w:rsidRPr="008F7323">
        <w:rPr>
          <w:rFonts w:ascii="Arial" w:cs="Arial" w:hAnsi="Arial"/>
          <w:b/>
        </w:rPr>
        <w:t xml:space="preserve">LA SOCIETE </w:t>
      </w:r>
      <w:r w:rsidR="008F7323">
        <w:rPr>
          <w:rFonts w:ascii="Arial" w:cs="Arial" w:hAnsi="Arial"/>
          <w:b/>
        </w:rPr>
        <w:t xml:space="preserve">Grupo Antolin Cambrai </w:t>
      </w:r>
    </w:p>
    <w:p w14:paraId="2C2AE49D" w14:textId="77777777" w:rsidP="0018151E" w:rsidR="005874DD" w:rsidRDefault="005874DD">
      <w:pPr>
        <w:pStyle w:val="Textebrut"/>
        <w:ind w:left="708"/>
        <w:outlineLvl w:val="0"/>
        <w:rPr>
          <w:rFonts w:ascii="Arial" w:cs="Arial" w:hAnsi="Arial"/>
        </w:rPr>
      </w:pPr>
      <w:r>
        <w:rPr>
          <w:rFonts w:ascii="Arial" w:cs="Arial" w:hAnsi="Arial"/>
        </w:rPr>
        <w:t>Représentée par</w:t>
      </w:r>
    </w:p>
    <w:p w14:paraId="0491140F" w14:textId="77777777" w:rsidR="005874DD" w:rsidRDefault="003F65D3">
      <w:pPr>
        <w:pStyle w:val="Textebrut"/>
        <w:ind w:left="708"/>
        <w:rPr>
          <w:rFonts w:ascii="Arial" w:cs="Arial" w:hAnsi="Arial"/>
        </w:rPr>
      </w:pPr>
      <w:r>
        <w:rPr>
          <w:rFonts w:ascii="Arial" w:cs="Arial" w:hAnsi="Arial"/>
        </w:rPr>
        <w:tab/>
      </w:r>
    </w:p>
    <w:p w14:paraId="4CBB3FB1" w14:textId="5297A036" w:rsidP="004268B4" w:rsidR="0081721D" w:rsidRDefault="0081721D">
      <w:pPr>
        <w:pStyle w:val="Textebrut"/>
        <w:ind w:firstLine="708" w:left="708"/>
        <w:outlineLvl w:val="0"/>
        <w:rPr>
          <w:rFonts w:ascii="Arial" w:cs="Arial" w:hAnsi="Arial"/>
        </w:rPr>
      </w:pPr>
      <w:r>
        <w:rPr>
          <w:rFonts w:ascii="Arial" w:cs="Arial" w:hAnsi="Arial"/>
        </w:rPr>
        <w:t>, Directeur</w:t>
      </w:r>
      <w:r w:rsidR="00D675B6">
        <w:rPr>
          <w:rFonts w:ascii="Arial" w:cs="Arial" w:hAnsi="Arial"/>
        </w:rPr>
        <w:t xml:space="preserve"> </w:t>
      </w:r>
      <w:r w:rsidR="00066846">
        <w:rPr>
          <w:rFonts w:ascii="Arial" w:cs="Arial" w:hAnsi="Arial"/>
        </w:rPr>
        <w:t xml:space="preserve"> </w:t>
      </w:r>
    </w:p>
    <w:p w14:paraId="468744A3" w14:textId="77777777" w:rsidR="008749F4" w:rsidRDefault="008749F4">
      <w:pPr>
        <w:pStyle w:val="Textebrut"/>
        <w:rPr>
          <w:rFonts w:ascii="Arial" w:cs="Arial" w:hAnsi="Arial"/>
        </w:rPr>
      </w:pPr>
    </w:p>
    <w:p w14:paraId="4E610B2A" w14:textId="77777777" w:rsidP="0018151E" w:rsidR="0081721D" w:rsidRDefault="0081721D">
      <w:pPr>
        <w:pStyle w:val="Textebrut"/>
        <w:outlineLvl w:val="0"/>
        <w:rPr>
          <w:rFonts w:ascii="Arial" w:cs="Arial" w:hAnsi="Arial"/>
        </w:rPr>
      </w:pPr>
      <w:r>
        <w:rPr>
          <w:rFonts w:ascii="Arial" w:cs="Arial" w:hAnsi="Arial"/>
        </w:rPr>
        <w:t>ET</w:t>
      </w:r>
    </w:p>
    <w:p w14:paraId="7BF61DF3" w14:textId="77777777" w:rsidP="0018151E" w:rsidR="0081721D" w:rsidRDefault="0081721D">
      <w:pPr>
        <w:pStyle w:val="Textebrut"/>
        <w:ind w:left="708"/>
        <w:outlineLvl w:val="0"/>
        <w:rPr>
          <w:rFonts w:ascii="Arial" w:cs="Arial" w:hAnsi="Arial"/>
          <w:b/>
        </w:rPr>
      </w:pPr>
      <w:r>
        <w:rPr>
          <w:rFonts w:ascii="Arial" w:cs="Arial" w:hAnsi="Arial"/>
          <w:b/>
        </w:rPr>
        <w:t>L’organisation syndicale CFDT</w:t>
      </w:r>
    </w:p>
    <w:p w14:paraId="2BE7EF5C" w14:textId="03AF35BB" w:rsidP="0018151E" w:rsidR="0081721D" w:rsidRDefault="0081721D">
      <w:pPr>
        <w:pStyle w:val="Textebrut"/>
        <w:ind w:left="708"/>
        <w:outlineLvl w:val="0"/>
        <w:rPr>
          <w:rFonts w:ascii="Arial" w:cs="Arial" w:hAnsi="Arial"/>
        </w:rPr>
      </w:pPr>
      <w:r>
        <w:rPr>
          <w:rFonts w:ascii="Arial" w:cs="Arial" w:hAnsi="Arial"/>
        </w:rPr>
        <w:t xml:space="preserve">Représentée par </w:t>
      </w:r>
    </w:p>
    <w:p w14:paraId="7BD66E77" w14:textId="77777777" w:rsidP="00126F0E" w:rsidR="00AA1C5D" w:rsidRDefault="00AA1C5D">
      <w:pPr>
        <w:pStyle w:val="Textebrut"/>
        <w:rPr>
          <w:rFonts w:ascii="Arial" w:cs="Arial" w:hAnsi="Arial"/>
          <w:b/>
        </w:rPr>
      </w:pPr>
    </w:p>
    <w:p w14:paraId="6C58C776" w14:textId="77777777" w:rsidP="0018151E" w:rsidR="00AA1C5D" w:rsidRDefault="00AA1C5D">
      <w:pPr>
        <w:pStyle w:val="Textebrut"/>
        <w:ind w:left="708"/>
        <w:outlineLvl w:val="0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L’organisation syndicale </w:t>
      </w:r>
      <w:r w:rsidR="00126F0E">
        <w:rPr>
          <w:rFonts w:ascii="Arial" w:cs="Arial" w:hAnsi="Arial"/>
          <w:b/>
        </w:rPr>
        <w:t>CFE/</w:t>
      </w:r>
      <w:r>
        <w:rPr>
          <w:rFonts w:ascii="Arial" w:cs="Arial" w:hAnsi="Arial"/>
          <w:b/>
        </w:rPr>
        <w:t>CGC</w:t>
      </w:r>
    </w:p>
    <w:p w14:paraId="24E8DA01" w14:textId="73ACF310" w:rsidP="0018151E" w:rsidR="00AA1C5D" w:rsidRDefault="00AA1C5D">
      <w:pPr>
        <w:pStyle w:val="Textebrut"/>
        <w:ind w:left="708"/>
        <w:outlineLvl w:val="0"/>
        <w:rPr>
          <w:rFonts w:ascii="Arial" w:cs="Arial" w:hAnsi="Arial"/>
        </w:rPr>
      </w:pPr>
      <w:r>
        <w:rPr>
          <w:rFonts w:ascii="Arial" w:cs="Arial" w:hAnsi="Arial"/>
        </w:rPr>
        <w:t xml:space="preserve">Représentée par </w:t>
      </w:r>
    </w:p>
    <w:p w14:paraId="14000DA4" w14:textId="77777777" w:rsidR="008749F4" w:rsidRDefault="008749F4">
      <w:pPr>
        <w:pStyle w:val="Textebrut"/>
        <w:ind w:left="708"/>
        <w:rPr>
          <w:rFonts w:ascii="Arial" w:cs="Arial" w:hAnsi="Arial"/>
          <w:b/>
        </w:rPr>
      </w:pPr>
    </w:p>
    <w:p w14:paraId="611805AC" w14:textId="77777777" w:rsidP="0018151E" w:rsidR="0081721D" w:rsidRDefault="0081721D">
      <w:pPr>
        <w:pStyle w:val="Textebrut"/>
        <w:ind w:left="708"/>
        <w:outlineLvl w:val="0"/>
        <w:rPr>
          <w:rFonts w:ascii="Arial" w:cs="Arial" w:hAnsi="Arial"/>
          <w:b/>
        </w:rPr>
      </w:pPr>
      <w:r>
        <w:rPr>
          <w:rFonts w:ascii="Arial" w:cs="Arial" w:hAnsi="Arial"/>
          <w:b/>
        </w:rPr>
        <w:t>L’organisation syndicale CGT</w:t>
      </w:r>
    </w:p>
    <w:p w14:paraId="719E810E" w14:textId="4CF5AC7D" w:rsidP="0018151E" w:rsidR="0081721D" w:rsidRDefault="0081721D">
      <w:pPr>
        <w:pStyle w:val="Textebrut"/>
        <w:ind w:left="708"/>
        <w:outlineLvl w:val="0"/>
        <w:rPr>
          <w:rFonts w:ascii="Arial" w:cs="Arial" w:hAnsi="Arial"/>
        </w:rPr>
      </w:pPr>
      <w:r>
        <w:rPr>
          <w:rFonts w:ascii="Arial" w:cs="Arial" w:hAnsi="Arial"/>
        </w:rPr>
        <w:t xml:space="preserve">Représentée par </w:t>
      </w:r>
    </w:p>
    <w:p w14:paraId="68C9F3AA" w14:textId="77777777" w:rsidP="0018151E" w:rsidR="00134719" w:rsidRDefault="00134719">
      <w:pPr>
        <w:pStyle w:val="Textebrut"/>
        <w:ind w:left="708"/>
        <w:outlineLvl w:val="0"/>
        <w:rPr>
          <w:rFonts w:ascii="Arial" w:cs="Arial" w:hAnsi="Arial"/>
        </w:rPr>
      </w:pPr>
    </w:p>
    <w:p w14:paraId="2695AB15" w14:textId="77777777" w:rsidP="00134719" w:rsidR="00134719" w:rsidRDefault="00134719">
      <w:pPr>
        <w:pStyle w:val="Textebrut"/>
        <w:ind w:left="708"/>
        <w:outlineLvl w:val="0"/>
        <w:rPr>
          <w:rFonts w:ascii="Arial" w:cs="Arial" w:hAnsi="Arial"/>
          <w:b/>
        </w:rPr>
      </w:pPr>
      <w:r>
        <w:rPr>
          <w:rFonts w:ascii="Arial" w:cs="Arial" w:hAnsi="Arial"/>
          <w:b/>
        </w:rPr>
        <w:t>L’organisation syndicale FO</w:t>
      </w:r>
    </w:p>
    <w:p w14:paraId="56D114CD" w14:textId="07E72509" w:rsidP="00134719" w:rsidR="00134719" w:rsidRDefault="00134719">
      <w:pPr>
        <w:pStyle w:val="Textebrut"/>
        <w:ind w:left="708"/>
        <w:outlineLvl w:val="0"/>
        <w:rPr>
          <w:rFonts w:ascii="Arial" w:cs="Arial" w:hAnsi="Arial"/>
        </w:rPr>
      </w:pPr>
      <w:r>
        <w:rPr>
          <w:rFonts w:ascii="Arial" w:cs="Arial" w:hAnsi="Arial"/>
        </w:rPr>
        <w:t xml:space="preserve">Représentée par </w:t>
      </w:r>
    </w:p>
    <w:p w14:paraId="2E17E3F3" w14:textId="77777777" w:rsidP="0018151E" w:rsidR="00134719" w:rsidRDefault="00134719">
      <w:pPr>
        <w:pStyle w:val="Textebrut"/>
        <w:ind w:left="708"/>
        <w:outlineLvl w:val="0"/>
        <w:rPr>
          <w:rFonts w:ascii="Arial" w:cs="Arial" w:hAnsi="Arial"/>
        </w:rPr>
      </w:pPr>
    </w:p>
    <w:p w14:paraId="6590B532" w14:textId="77777777" w:rsidP="009B1758" w:rsidR="00127585" w:rsidRDefault="00127585">
      <w:pPr>
        <w:pStyle w:val="Textebrut"/>
        <w:jc w:val="both"/>
        <w:rPr>
          <w:rFonts w:ascii="Arial" w:cs="Arial" w:hAnsi="Arial"/>
        </w:rPr>
      </w:pPr>
    </w:p>
    <w:p w14:paraId="7B8429C9" w14:textId="77777777" w:rsidP="005D19C9" w:rsidR="007820AC" w:rsidRDefault="001670F6">
      <w:pPr>
        <w:pStyle w:val="Textebrut"/>
        <w:ind w:left="36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Dans le cadre de </w:t>
      </w:r>
      <w:smartTag w:element="PersonName" w:uri="urn:schemas-microsoft-com:office:smarttags">
        <w:smartTagPr>
          <w:attr w:name="ProductID" w:val="la N￩gociation"/>
        </w:smartTagPr>
        <w:r>
          <w:rPr>
            <w:rFonts w:ascii="Arial" w:cs="Arial" w:hAnsi="Arial"/>
          </w:rPr>
          <w:t>la Négocia</w:t>
        </w:r>
        <w:r w:rsidR="0020665F">
          <w:rPr>
            <w:rFonts w:ascii="Arial" w:cs="Arial" w:hAnsi="Arial"/>
          </w:rPr>
          <w:t>tion</w:t>
        </w:r>
      </w:smartTag>
      <w:r w:rsidR="0020665F">
        <w:rPr>
          <w:rFonts w:ascii="Arial" w:cs="Arial" w:hAnsi="Arial"/>
        </w:rPr>
        <w:t xml:space="preserve"> annuelle obligatoire 20</w:t>
      </w:r>
      <w:r w:rsidR="00134719">
        <w:rPr>
          <w:rFonts w:ascii="Arial" w:cs="Arial" w:hAnsi="Arial"/>
        </w:rPr>
        <w:t>2</w:t>
      </w:r>
      <w:r w:rsidR="00AB2E74">
        <w:rPr>
          <w:rFonts w:ascii="Arial" w:cs="Arial" w:hAnsi="Arial"/>
        </w:rPr>
        <w:t>3</w:t>
      </w:r>
      <w:r w:rsidR="00134719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portant sur les salaires, les parties se sont rencont</w:t>
      </w:r>
      <w:r w:rsidR="0020665F">
        <w:rPr>
          <w:rFonts w:ascii="Arial" w:cs="Arial" w:hAnsi="Arial"/>
        </w:rPr>
        <w:t xml:space="preserve">rées à l’occasion </w:t>
      </w:r>
      <w:r w:rsidR="005D19C9">
        <w:rPr>
          <w:rFonts w:ascii="Arial" w:cs="Arial" w:hAnsi="Arial"/>
        </w:rPr>
        <w:t>des</w:t>
      </w:r>
      <w:r w:rsidR="009B6681">
        <w:rPr>
          <w:rFonts w:ascii="Arial" w:cs="Arial" w:hAnsi="Arial"/>
        </w:rPr>
        <w:t xml:space="preserve"> réun</w:t>
      </w:r>
      <w:r w:rsidR="0020665F">
        <w:rPr>
          <w:rFonts w:ascii="Arial" w:cs="Arial" w:hAnsi="Arial"/>
        </w:rPr>
        <w:t>ion</w:t>
      </w:r>
      <w:r w:rsidR="005D19C9">
        <w:rPr>
          <w:rFonts w:ascii="Arial" w:cs="Arial" w:hAnsi="Arial"/>
        </w:rPr>
        <w:t>s de négociation</w:t>
      </w:r>
      <w:r w:rsidR="0020665F">
        <w:rPr>
          <w:rFonts w:ascii="Arial" w:cs="Arial" w:hAnsi="Arial"/>
        </w:rPr>
        <w:t xml:space="preserve"> </w:t>
      </w:r>
      <w:r w:rsidR="008F7323">
        <w:rPr>
          <w:rFonts w:ascii="Arial" w:cs="Arial" w:hAnsi="Arial"/>
        </w:rPr>
        <w:t>l</w:t>
      </w:r>
      <w:r w:rsidR="005D19C9">
        <w:rPr>
          <w:rFonts w:ascii="Arial" w:cs="Arial" w:hAnsi="Arial"/>
        </w:rPr>
        <w:t>es</w:t>
      </w:r>
      <w:r w:rsidR="009B6681">
        <w:rPr>
          <w:rFonts w:ascii="Arial" w:cs="Arial" w:hAnsi="Arial"/>
        </w:rPr>
        <w:t xml:space="preserve"> </w:t>
      </w:r>
      <w:r w:rsidR="00AB2E74">
        <w:rPr>
          <w:rFonts w:ascii="Arial" w:cs="Arial" w:hAnsi="Arial"/>
        </w:rPr>
        <w:t>09</w:t>
      </w:r>
      <w:r w:rsidR="00D26667">
        <w:rPr>
          <w:rFonts w:ascii="Arial" w:cs="Arial" w:hAnsi="Arial"/>
        </w:rPr>
        <w:t>-2</w:t>
      </w:r>
      <w:r w:rsidR="00AB2E74">
        <w:rPr>
          <w:rFonts w:ascii="Arial" w:cs="Arial" w:hAnsi="Arial"/>
        </w:rPr>
        <w:t>0-22</w:t>
      </w:r>
      <w:r w:rsidR="00503E17">
        <w:rPr>
          <w:rFonts w:ascii="Arial" w:cs="Arial" w:hAnsi="Arial"/>
        </w:rPr>
        <w:t xml:space="preserve"> et 24</w:t>
      </w:r>
      <w:r w:rsidR="00D26667">
        <w:rPr>
          <w:rFonts w:ascii="Arial" w:cs="Arial" w:hAnsi="Arial"/>
        </w:rPr>
        <w:t xml:space="preserve"> </w:t>
      </w:r>
      <w:r w:rsidR="00503E17">
        <w:rPr>
          <w:rFonts w:ascii="Arial" w:cs="Arial" w:hAnsi="Arial"/>
        </w:rPr>
        <w:t>F</w:t>
      </w:r>
      <w:r w:rsidR="00D26667">
        <w:rPr>
          <w:rFonts w:ascii="Arial" w:cs="Arial" w:hAnsi="Arial"/>
        </w:rPr>
        <w:t>évrier 202</w:t>
      </w:r>
      <w:r w:rsidR="00AB2E74">
        <w:rPr>
          <w:rFonts w:ascii="Arial" w:cs="Arial" w:hAnsi="Arial"/>
        </w:rPr>
        <w:t>3</w:t>
      </w:r>
      <w:r w:rsidR="00D26667">
        <w:rPr>
          <w:rFonts w:ascii="Arial" w:cs="Arial" w:hAnsi="Arial"/>
        </w:rPr>
        <w:t>.</w:t>
      </w:r>
    </w:p>
    <w:p w14:paraId="1843F012" w14:textId="77777777" w:rsidP="009B1758" w:rsidR="00127585" w:rsidRDefault="00127585">
      <w:pPr>
        <w:pStyle w:val="Textebrut"/>
        <w:jc w:val="both"/>
        <w:rPr>
          <w:rFonts w:ascii="Arial" w:cs="Arial" w:hAnsi="Arial"/>
        </w:rPr>
      </w:pPr>
    </w:p>
    <w:p w14:paraId="015D9352" w14:textId="77777777" w:rsidP="00790062" w:rsidR="00790062" w:rsidRDefault="00790062">
      <w:pPr>
        <w:pStyle w:val="Textebrut"/>
        <w:ind w:firstLine="36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La Direction et les Partenaires Sociaux se sont entendus sur les mesures suivantes : </w:t>
      </w:r>
    </w:p>
    <w:p w14:paraId="7DE96DC7" w14:textId="77777777" w:rsidP="006F4F51" w:rsidR="00127585" w:rsidRDefault="00127585" w:rsidRPr="000A6CEE">
      <w:pPr>
        <w:pStyle w:val="Textebrut"/>
        <w:jc w:val="both"/>
        <w:rPr>
          <w:rFonts w:ascii="Arial" w:cs="Arial" w:hAnsi="Arial"/>
        </w:rPr>
      </w:pPr>
    </w:p>
    <w:p w14:paraId="7F2565F3" w14:textId="77777777" w:rsidP="000A6CEE" w:rsidR="004C7404" w:rsidRDefault="004C7404" w:rsidRPr="00790062">
      <w:pPr>
        <w:pStyle w:val="Textebrut"/>
        <w:outlineLvl w:val="0"/>
        <w:rPr>
          <w:rFonts w:ascii="Arial" w:cs="Arial" w:hAnsi="Arial"/>
          <w:b/>
        </w:rPr>
      </w:pPr>
      <w:r w:rsidRPr="00790062">
        <w:rPr>
          <w:rFonts w:ascii="Arial" w:cs="Arial" w:hAnsi="Arial"/>
          <w:b/>
        </w:rPr>
        <w:t>I –</w:t>
      </w:r>
      <w:r w:rsidR="00E53917" w:rsidRPr="00790062">
        <w:rPr>
          <w:rFonts w:ascii="Arial" w:cs="Arial" w:hAnsi="Arial"/>
          <w:b/>
        </w:rPr>
        <w:t xml:space="preserve"> </w:t>
      </w:r>
      <w:r w:rsidR="008F7323" w:rsidRPr="00790062">
        <w:rPr>
          <w:rFonts w:ascii="Arial" w:cs="Arial" w:hAnsi="Arial"/>
          <w:b/>
        </w:rPr>
        <w:t>BUDGET D’</w:t>
      </w:r>
      <w:r w:rsidR="00BB1A0C" w:rsidRPr="00790062">
        <w:rPr>
          <w:rFonts w:ascii="Arial" w:cs="Arial" w:hAnsi="Arial"/>
          <w:b/>
        </w:rPr>
        <w:t xml:space="preserve">AUGMENTATIONS </w:t>
      </w:r>
      <w:r w:rsidR="008F7323" w:rsidRPr="00790062">
        <w:rPr>
          <w:rFonts w:ascii="Arial" w:cs="Arial" w:hAnsi="Arial"/>
          <w:b/>
        </w:rPr>
        <w:t>SPECIFIQUE</w:t>
      </w:r>
      <w:r w:rsidR="00BB1A0C" w:rsidRPr="00790062">
        <w:rPr>
          <w:rFonts w:ascii="Arial" w:cs="Arial" w:hAnsi="Arial"/>
          <w:b/>
        </w:rPr>
        <w:t xml:space="preserve">S </w:t>
      </w:r>
    </w:p>
    <w:p w14:paraId="58C50DFE" w14:textId="77777777" w:rsidP="0071102F" w:rsidR="00466155" w:rsidRDefault="00466155">
      <w:pPr>
        <w:pStyle w:val="Textebrut"/>
        <w:rPr>
          <w:rFonts w:ascii="Arial" w:cs="Arial" w:hAnsi="Arial"/>
          <w:b/>
          <w:u w:val="single"/>
        </w:rPr>
      </w:pPr>
    </w:p>
    <w:p w14:paraId="1AB6A6B6" w14:textId="77777777" w:rsidP="0071102F" w:rsidR="00922167" w:rsidRDefault="00922167">
      <w:pPr>
        <w:pStyle w:val="Textebrut"/>
        <w:rPr>
          <w:rFonts w:ascii="Arial" w:cs="Arial" w:hAnsi="Arial"/>
          <w:b/>
          <w:u w:val="single"/>
        </w:rPr>
      </w:pPr>
    </w:p>
    <w:p w14:paraId="6C265AFF" w14:textId="77777777" w:rsidP="00922167" w:rsidR="00922167" w:rsidRDefault="00922167">
      <w:pPr>
        <w:pStyle w:val="Textebrut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1</w:t>
      </w:r>
      <w:r w:rsidRPr="00790062">
        <w:rPr>
          <w:rFonts w:ascii="Arial" w:cs="Arial" w:hAnsi="Arial"/>
          <w:b/>
          <w:u w:val="single"/>
        </w:rPr>
        <w:t>.</w:t>
      </w:r>
      <w:r>
        <w:rPr>
          <w:rFonts w:ascii="Arial" w:cs="Arial" w:hAnsi="Arial"/>
          <w:b/>
          <w:u w:val="single"/>
        </w:rPr>
        <w:t>1</w:t>
      </w:r>
      <w:r w:rsidRPr="00790062">
        <w:rPr>
          <w:rFonts w:ascii="Arial" w:cs="Arial" w:hAnsi="Arial"/>
          <w:b/>
          <w:u w:val="single"/>
        </w:rPr>
        <w:t xml:space="preserve"> </w:t>
      </w:r>
      <w:r>
        <w:rPr>
          <w:rFonts w:ascii="Arial" w:cs="Arial" w:hAnsi="Arial"/>
          <w:b/>
          <w:u w:val="single"/>
        </w:rPr>
        <w:t>Date d’application de la grille des minimas conventionnels de la Plasturgie (accord du 5 janvier 2023)</w:t>
      </w:r>
    </w:p>
    <w:p w14:paraId="167DE266" w14:textId="77777777" w:rsidP="00922167" w:rsidR="00922167" w:rsidRDefault="00922167">
      <w:pPr>
        <w:pStyle w:val="Textebrut"/>
        <w:rPr>
          <w:rFonts w:ascii="Arial" w:cs="Arial" w:hAnsi="Arial"/>
          <w:b/>
          <w:u w:val="single"/>
        </w:rPr>
      </w:pPr>
    </w:p>
    <w:p w14:paraId="76631CF9" w14:textId="77777777" w:rsidP="00922167" w:rsidR="00922167" w:rsidRDefault="00922167">
      <w:pPr>
        <w:tabs>
          <w:tab w:pos="5387" w:val="left"/>
        </w:tabs>
        <w:jc w:val="both"/>
        <w:rPr>
          <w:rFonts w:ascii="Arial" w:cs="Arial" w:hAnsi="Arial"/>
        </w:rPr>
      </w:pPr>
      <w:r>
        <w:rPr>
          <w:rFonts w:ascii="Arial" w:cs="Arial" w:hAnsi="Arial"/>
        </w:rPr>
        <w:t>Dans le cas où l’arrêté d’extension de l’accord du 5 janvier 2023 relatif aux minimas conventionnels de la Plasturgie ne serait pas paru au mois de mai 2023, il sera fait application des minimas conventionnels issus de cet accord au 1</w:t>
      </w:r>
      <w:r w:rsidRPr="00466155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mai 2023. </w:t>
      </w:r>
    </w:p>
    <w:p w14:paraId="535B65F5" w14:textId="77777777" w:rsidP="0071102F" w:rsidR="00922167" w:rsidRDefault="00922167">
      <w:pPr>
        <w:pStyle w:val="Textebrut"/>
        <w:rPr>
          <w:rFonts w:ascii="Arial" w:cs="Arial" w:hAnsi="Arial"/>
          <w:b/>
          <w:u w:val="single"/>
        </w:rPr>
      </w:pPr>
    </w:p>
    <w:p w14:paraId="74633840" w14:textId="77777777" w:rsidP="0071102F" w:rsidR="00922167" w:rsidRDefault="00922167">
      <w:pPr>
        <w:pStyle w:val="Textebrut"/>
        <w:rPr>
          <w:rFonts w:ascii="Arial" w:cs="Arial" w:hAnsi="Arial"/>
          <w:b/>
          <w:u w:val="single"/>
        </w:rPr>
      </w:pPr>
    </w:p>
    <w:p w14:paraId="1D71DDB2" w14:textId="77777777" w:rsidP="0071102F" w:rsidR="00127585" w:rsidRDefault="00E53917" w:rsidRPr="00790062">
      <w:pPr>
        <w:pStyle w:val="Textebrut"/>
        <w:rPr>
          <w:rFonts w:ascii="Arial" w:cs="Arial" w:hAnsi="Arial"/>
          <w:u w:val="single"/>
        </w:rPr>
      </w:pPr>
      <w:r w:rsidRPr="00790062">
        <w:rPr>
          <w:rFonts w:ascii="Arial" w:cs="Arial" w:hAnsi="Arial"/>
          <w:b/>
          <w:u w:val="single"/>
        </w:rPr>
        <w:t>1.</w:t>
      </w:r>
      <w:r w:rsidR="00922167">
        <w:rPr>
          <w:rFonts w:ascii="Arial" w:cs="Arial" w:hAnsi="Arial"/>
          <w:b/>
          <w:u w:val="single"/>
        </w:rPr>
        <w:t>2</w:t>
      </w:r>
      <w:r w:rsidRPr="00790062">
        <w:rPr>
          <w:rFonts w:ascii="Arial" w:cs="Arial" w:hAnsi="Arial"/>
          <w:b/>
          <w:u w:val="single"/>
        </w:rPr>
        <w:t xml:space="preserve"> </w:t>
      </w:r>
      <w:r w:rsidR="007A24B3" w:rsidRPr="00790062">
        <w:rPr>
          <w:rFonts w:ascii="Arial" w:cs="Arial" w:hAnsi="Arial"/>
          <w:b/>
          <w:u w:val="single"/>
        </w:rPr>
        <w:t>Enveloppe d’augmentation</w:t>
      </w:r>
      <w:r w:rsidR="00455EFA">
        <w:rPr>
          <w:rFonts w:ascii="Arial" w:cs="Arial" w:hAnsi="Arial"/>
          <w:b/>
          <w:u w:val="single"/>
        </w:rPr>
        <w:t>s</w:t>
      </w:r>
      <w:r w:rsidR="007A24B3" w:rsidRPr="00790062">
        <w:rPr>
          <w:rFonts w:ascii="Arial" w:cs="Arial" w:hAnsi="Arial"/>
          <w:b/>
          <w:u w:val="single"/>
        </w:rPr>
        <w:t xml:space="preserve"> spécifique</w:t>
      </w:r>
      <w:r w:rsidR="00455EFA">
        <w:rPr>
          <w:rFonts w:ascii="Arial" w:cs="Arial" w:hAnsi="Arial"/>
          <w:b/>
          <w:u w:val="single"/>
        </w:rPr>
        <w:t>s</w:t>
      </w:r>
      <w:r w:rsidR="007A24B3" w:rsidRPr="00790062">
        <w:rPr>
          <w:rFonts w:ascii="Arial" w:cs="Arial" w:hAnsi="Arial"/>
          <w:b/>
          <w:u w:val="single"/>
        </w:rPr>
        <w:t xml:space="preserve"> dédiée</w:t>
      </w:r>
      <w:r w:rsidR="00455EFA">
        <w:rPr>
          <w:rFonts w:ascii="Arial" w:cs="Arial" w:hAnsi="Arial"/>
          <w:b/>
          <w:u w:val="single"/>
        </w:rPr>
        <w:t>s</w:t>
      </w:r>
      <w:r w:rsidR="007A24B3" w:rsidRPr="00790062">
        <w:rPr>
          <w:rFonts w:ascii="Arial" w:cs="Arial" w:hAnsi="Arial"/>
          <w:b/>
          <w:u w:val="single"/>
        </w:rPr>
        <w:t xml:space="preserve"> aux bas salaires ayant 15 ans d’ancienneté et plus </w:t>
      </w:r>
    </w:p>
    <w:p w14:paraId="3452C59D" w14:textId="77777777" w:rsidP="00AD1B61" w:rsidR="00D26667" w:rsidRDefault="00D26667">
      <w:pPr>
        <w:pStyle w:val="Textebrut"/>
        <w:rPr>
          <w:rFonts w:ascii="Arial" w:cs="Arial" w:hAnsi="Arial"/>
        </w:rPr>
      </w:pPr>
    </w:p>
    <w:p w14:paraId="6673EA9B" w14:textId="77777777" w:rsidP="00E53917" w:rsidR="00E53917" w:rsidRDefault="00E53917" w:rsidRPr="00E53917">
      <w:pPr>
        <w:tabs>
          <w:tab w:pos="5387" w:val="left"/>
        </w:tabs>
        <w:spacing w:after="240"/>
        <w:jc w:val="both"/>
        <w:rPr>
          <w:rFonts w:ascii="Arial" w:cs="Arial" w:hAnsi="Arial"/>
        </w:rPr>
      </w:pPr>
      <w:r w:rsidRPr="00E53917">
        <w:rPr>
          <w:rFonts w:ascii="Arial" w:cs="Arial" w:hAnsi="Arial"/>
        </w:rPr>
        <w:t xml:space="preserve">Un budget spécifique pour les salariés dont le salaire </w:t>
      </w:r>
      <w:r w:rsidR="008F7323">
        <w:rPr>
          <w:rFonts w:ascii="Arial" w:cs="Arial" w:hAnsi="Arial"/>
        </w:rPr>
        <w:t>de base/mensuel brut</w:t>
      </w:r>
      <w:r w:rsidRPr="00E53917">
        <w:rPr>
          <w:rFonts w:ascii="Arial" w:cs="Arial" w:hAnsi="Arial"/>
        </w:rPr>
        <w:t xml:space="preserve"> se situe entre le SMIC </w:t>
      </w:r>
      <w:r w:rsidRPr="00790062">
        <w:rPr>
          <w:rFonts w:ascii="Arial" w:cs="Arial" w:hAnsi="Arial"/>
        </w:rPr>
        <w:t>et 1 850€ bruts/mois ET avec une ancienneté de minimum 15 ans dans la société sera réparti de la manière suivante :</w:t>
      </w:r>
    </w:p>
    <w:p w14:paraId="07FC1C98" w14:textId="77777777" w:rsidP="00E53917" w:rsidR="00E53917" w:rsidRDefault="00E53917" w:rsidRPr="00E53917">
      <w:pPr>
        <w:tabs>
          <w:tab w:pos="5387" w:val="left"/>
        </w:tabs>
        <w:spacing w:line="276" w:lineRule="auto"/>
        <w:jc w:val="both"/>
        <w:rPr>
          <w:rFonts w:ascii="Arial" w:cs="Arial" w:hAnsi="Arial"/>
        </w:rPr>
      </w:pPr>
      <w:r w:rsidRPr="00E53917">
        <w:rPr>
          <w:rFonts w:ascii="Arial" w:cs="Arial" w:hAnsi="Arial"/>
        </w:rPr>
        <w:t xml:space="preserve">• </w:t>
      </w:r>
      <w:r>
        <w:rPr>
          <w:rFonts w:ascii="Arial" w:cs="Arial" w:hAnsi="Arial"/>
        </w:rPr>
        <w:t>Salariés ayant entre</w:t>
      </w:r>
      <w:r w:rsidRPr="00E53917">
        <w:rPr>
          <w:rFonts w:ascii="Arial" w:cs="Arial" w:hAnsi="Arial"/>
        </w:rPr>
        <w:t xml:space="preserve"> 15 ans à </w:t>
      </w:r>
      <w:r>
        <w:rPr>
          <w:rFonts w:ascii="Arial" w:cs="Arial" w:hAnsi="Arial"/>
        </w:rPr>
        <w:t xml:space="preserve">moins de </w:t>
      </w:r>
      <w:r w:rsidRPr="00E53917">
        <w:rPr>
          <w:rFonts w:ascii="Arial" w:cs="Arial" w:hAnsi="Arial"/>
        </w:rPr>
        <w:t xml:space="preserve">18 ans </w:t>
      </w:r>
      <w:r>
        <w:rPr>
          <w:rFonts w:ascii="Arial" w:cs="Arial" w:hAnsi="Arial"/>
        </w:rPr>
        <w:t xml:space="preserve">d’ancienneté </w:t>
      </w:r>
      <w:r w:rsidRPr="00E53917">
        <w:rPr>
          <w:rFonts w:ascii="Arial" w:cs="Arial" w:hAnsi="Arial"/>
        </w:rPr>
        <w:t xml:space="preserve">: + </w:t>
      </w:r>
      <w:r w:rsidR="0017189E">
        <w:rPr>
          <w:rFonts w:ascii="Arial" w:cs="Arial" w:hAnsi="Arial"/>
        </w:rPr>
        <w:t>0</w:t>
      </w:r>
      <w:r w:rsidRPr="00E53917">
        <w:rPr>
          <w:rFonts w:ascii="Arial" w:cs="Arial" w:hAnsi="Arial"/>
        </w:rPr>
        <w:t>,5% d’</w:t>
      </w:r>
      <w:r>
        <w:rPr>
          <w:rFonts w:ascii="Arial" w:cs="Arial" w:hAnsi="Arial"/>
        </w:rPr>
        <w:t>augmentation</w:t>
      </w:r>
    </w:p>
    <w:p w14:paraId="6DE1B65A" w14:textId="77777777" w:rsidP="00E53917" w:rsidR="00E53917" w:rsidRDefault="00E53917" w:rsidRPr="00E53917">
      <w:pPr>
        <w:tabs>
          <w:tab w:pos="5387" w:val="left"/>
        </w:tabs>
        <w:spacing w:line="276" w:lineRule="auto"/>
        <w:jc w:val="both"/>
        <w:rPr>
          <w:rFonts w:ascii="Arial" w:cs="Arial" w:hAnsi="Arial"/>
        </w:rPr>
      </w:pPr>
      <w:r w:rsidRPr="00E53917">
        <w:rPr>
          <w:rFonts w:ascii="Arial" w:cs="Arial" w:hAnsi="Arial"/>
        </w:rPr>
        <w:t xml:space="preserve">• </w:t>
      </w:r>
      <w:r>
        <w:rPr>
          <w:rFonts w:ascii="Arial" w:cs="Arial" w:hAnsi="Arial"/>
        </w:rPr>
        <w:t>Salariés ayant entre</w:t>
      </w:r>
      <w:r w:rsidRPr="00E53917">
        <w:rPr>
          <w:rFonts w:ascii="Arial" w:cs="Arial" w:hAnsi="Arial"/>
        </w:rPr>
        <w:t xml:space="preserve"> 18 ans à </w:t>
      </w:r>
      <w:r>
        <w:rPr>
          <w:rFonts w:ascii="Arial" w:cs="Arial" w:hAnsi="Arial"/>
        </w:rPr>
        <w:t>moins de</w:t>
      </w:r>
      <w:r w:rsidRPr="00E53917">
        <w:rPr>
          <w:rFonts w:ascii="Arial" w:cs="Arial" w:hAnsi="Arial"/>
        </w:rPr>
        <w:t xml:space="preserve"> 20 ans</w:t>
      </w:r>
      <w:r>
        <w:rPr>
          <w:rFonts w:ascii="Arial" w:cs="Arial" w:hAnsi="Arial"/>
        </w:rPr>
        <w:t xml:space="preserve"> d’ancienneté</w:t>
      </w:r>
      <w:r w:rsidRPr="00E53917">
        <w:rPr>
          <w:rFonts w:ascii="Arial" w:cs="Arial" w:hAnsi="Arial"/>
        </w:rPr>
        <w:t xml:space="preserve"> : + </w:t>
      </w:r>
      <w:r w:rsidR="0017189E">
        <w:rPr>
          <w:rFonts w:ascii="Arial" w:cs="Arial" w:hAnsi="Arial"/>
        </w:rPr>
        <w:t>1</w:t>
      </w:r>
      <w:r w:rsidRPr="00E53917">
        <w:rPr>
          <w:rFonts w:ascii="Arial" w:cs="Arial" w:hAnsi="Arial"/>
        </w:rPr>
        <w:t>% d’</w:t>
      </w:r>
      <w:r>
        <w:rPr>
          <w:rFonts w:ascii="Arial" w:cs="Arial" w:hAnsi="Arial"/>
        </w:rPr>
        <w:t>augmentation</w:t>
      </w:r>
    </w:p>
    <w:p w14:paraId="071D9150" w14:textId="77777777" w:rsidP="00E53917" w:rsidR="00E53917" w:rsidRDefault="00E53917">
      <w:pPr>
        <w:tabs>
          <w:tab w:pos="5387" w:val="left"/>
        </w:tabs>
        <w:spacing w:line="276" w:lineRule="auto"/>
        <w:jc w:val="both"/>
        <w:rPr>
          <w:rFonts w:ascii="Arial" w:cs="Arial" w:hAnsi="Arial"/>
        </w:rPr>
      </w:pPr>
      <w:r w:rsidRPr="00E53917">
        <w:rPr>
          <w:rFonts w:ascii="Arial" w:cs="Arial" w:hAnsi="Arial"/>
        </w:rPr>
        <w:t xml:space="preserve">• </w:t>
      </w:r>
      <w:r>
        <w:rPr>
          <w:rFonts w:ascii="Arial" w:cs="Arial" w:hAnsi="Arial"/>
        </w:rPr>
        <w:t>Salariés</w:t>
      </w:r>
      <w:r w:rsidRPr="00E53917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ayant</w:t>
      </w:r>
      <w:r w:rsidRPr="00E53917">
        <w:rPr>
          <w:rFonts w:ascii="Arial" w:cs="Arial" w:hAnsi="Arial"/>
        </w:rPr>
        <w:t xml:space="preserve"> 20 ans </w:t>
      </w:r>
      <w:r>
        <w:rPr>
          <w:rFonts w:ascii="Arial" w:cs="Arial" w:hAnsi="Arial"/>
        </w:rPr>
        <w:t xml:space="preserve">et plus d’ancienneté </w:t>
      </w:r>
      <w:r w:rsidRPr="00E53917">
        <w:rPr>
          <w:rFonts w:ascii="Arial" w:cs="Arial" w:hAnsi="Arial"/>
        </w:rPr>
        <w:t xml:space="preserve">: + </w:t>
      </w:r>
      <w:r w:rsidR="0017189E">
        <w:rPr>
          <w:rFonts w:ascii="Arial" w:cs="Arial" w:hAnsi="Arial"/>
        </w:rPr>
        <w:t>1</w:t>
      </w:r>
      <w:r w:rsidRPr="00E53917">
        <w:rPr>
          <w:rFonts w:ascii="Arial" w:cs="Arial" w:hAnsi="Arial"/>
        </w:rPr>
        <w:t>,5% d’</w:t>
      </w:r>
      <w:r>
        <w:rPr>
          <w:rFonts w:ascii="Arial" w:cs="Arial" w:hAnsi="Arial"/>
        </w:rPr>
        <w:t>augmentation</w:t>
      </w:r>
    </w:p>
    <w:p w14:paraId="145C4BDC" w14:textId="77777777" w:rsidP="00E53917" w:rsidR="00E53917" w:rsidRDefault="00E53917">
      <w:pPr>
        <w:tabs>
          <w:tab w:pos="5387" w:val="left"/>
        </w:tabs>
        <w:jc w:val="both"/>
        <w:rPr>
          <w:rFonts w:ascii="Arial" w:cs="Arial" w:hAnsi="Arial"/>
        </w:rPr>
      </w:pPr>
    </w:p>
    <w:p w14:paraId="33D6E754" w14:textId="77777777" w:rsidP="00E53917" w:rsidR="00790062" w:rsidRDefault="00E53917">
      <w:pPr>
        <w:tabs>
          <w:tab w:pos="5387" w:val="left"/>
        </w:tabs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L’ancienneté des salariés sera appréciée au 01/01/2023. </w:t>
      </w:r>
    </w:p>
    <w:p w14:paraId="56754207" w14:textId="77777777" w:rsidP="00E53917" w:rsidR="00E53917" w:rsidRDefault="00E53917" w:rsidRPr="00E53917">
      <w:pPr>
        <w:tabs>
          <w:tab w:pos="5387" w:val="left"/>
        </w:tabs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 salaire de base sera apprécié au 01/01/2023, après application de la dernière augmentation du SMIC. </w:t>
      </w:r>
    </w:p>
    <w:p w14:paraId="6B72EF71" w14:textId="77777777" w:rsidP="00E53917" w:rsidR="00790062" w:rsidRDefault="00790062">
      <w:pPr>
        <w:tabs>
          <w:tab w:pos="5387" w:val="left"/>
        </w:tabs>
        <w:jc w:val="both"/>
        <w:rPr>
          <w:rFonts w:ascii="Arial" w:cs="Arial" w:hAnsi="Arial"/>
        </w:rPr>
      </w:pPr>
    </w:p>
    <w:p w14:paraId="3358A748" w14:textId="77777777" w:rsidP="00E53917" w:rsidR="00FE3D41" w:rsidRDefault="00E53917">
      <w:pPr>
        <w:tabs>
          <w:tab w:pos="5387" w:val="left"/>
        </w:tabs>
        <w:jc w:val="both"/>
        <w:rPr>
          <w:rFonts w:ascii="Arial" w:cs="Arial" w:hAnsi="Arial"/>
        </w:rPr>
      </w:pPr>
      <w:r>
        <w:rPr>
          <w:rFonts w:ascii="Arial" w:cs="Arial" w:hAnsi="Arial"/>
        </w:rPr>
        <w:t>Ces augmentations prendron</w:t>
      </w:r>
      <w:r w:rsidR="008F7323">
        <w:rPr>
          <w:rFonts w:ascii="Arial" w:cs="Arial" w:hAnsi="Arial"/>
        </w:rPr>
        <w:t>t</w:t>
      </w:r>
      <w:r>
        <w:rPr>
          <w:rFonts w:ascii="Arial" w:cs="Arial" w:hAnsi="Arial"/>
        </w:rPr>
        <w:t xml:space="preserve"> effet </w:t>
      </w:r>
      <w:r w:rsidR="00790062">
        <w:rPr>
          <w:rFonts w:ascii="Arial" w:cs="Arial" w:hAnsi="Arial"/>
        </w:rPr>
        <w:t>sur la paie du mois de mai 2023</w:t>
      </w:r>
      <w:r w:rsidR="00466155">
        <w:rPr>
          <w:rFonts w:ascii="Arial" w:cs="Arial" w:hAnsi="Arial"/>
        </w:rPr>
        <w:t xml:space="preserve"> (après application de la grille des minimas conventionnels de la Plasturgie issus de l’accord du 5 janvier 2023)</w:t>
      </w:r>
      <w:r w:rsidR="00790062">
        <w:rPr>
          <w:rFonts w:ascii="Arial" w:cs="Arial" w:hAnsi="Arial"/>
        </w:rPr>
        <w:t>.</w:t>
      </w:r>
      <w:r w:rsidR="0071698C">
        <w:rPr>
          <w:rFonts w:ascii="Arial" w:cs="Arial" w:hAnsi="Arial"/>
        </w:rPr>
        <w:t xml:space="preserve"> </w:t>
      </w:r>
    </w:p>
    <w:p w14:paraId="6B1637EA" w14:textId="77777777" w:rsidP="00E53917" w:rsidR="009727DF" w:rsidRDefault="009727DF">
      <w:pPr>
        <w:tabs>
          <w:tab w:pos="5387" w:val="left"/>
        </w:tabs>
        <w:jc w:val="both"/>
        <w:rPr>
          <w:rFonts w:ascii="Arial" w:cs="Arial" w:hAnsi="Arial"/>
        </w:rPr>
      </w:pPr>
    </w:p>
    <w:p w14:paraId="4E6C0624" w14:textId="77777777" w:rsidP="00E53917" w:rsidR="00E53917" w:rsidRDefault="00E53917">
      <w:pPr>
        <w:pStyle w:val="Textebrut"/>
        <w:jc w:val="both"/>
        <w:rPr>
          <w:rFonts w:ascii="Arial" w:cs="Arial" w:hAnsi="Arial"/>
        </w:rPr>
      </w:pPr>
    </w:p>
    <w:p w14:paraId="21346FEB" w14:textId="77777777" w:rsidP="00E53917" w:rsidR="00E53917" w:rsidRDefault="00E53917" w:rsidRPr="00790062">
      <w:pPr>
        <w:pStyle w:val="Textebrut"/>
        <w:rPr>
          <w:rFonts w:ascii="Arial" w:cs="Arial" w:hAnsi="Arial"/>
          <w:u w:val="single"/>
        </w:rPr>
      </w:pPr>
      <w:r w:rsidRPr="00790062">
        <w:rPr>
          <w:rFonts w:ascii="Arial" w:cs="Arial" w:hAnsi="Arial"/>
          <w:b/>
          <w:u w:val="single"/>
        </w:rPr>
        <w:t>1.</w:t>
      </w:r>
      <w:r w:rsidR="00922167">
        <w:rPr>
          <w:rFonts w:ascii="Arial" w:cs="Arial" w:hAnsi="Arial"/>
          <w:b/>
          <w:u w:val="single"/>
        </w:rPr>
        <w:t>3</w:t>
      </w:r>
      <w:r w:rsidRPr="00790062">
        <w:rPr>
          <w:rFonts w:ascii="Arial" w:cs="Arial" w:hAnsi="Arial"/>
          <w:b/>
          <w:u w:val="single"/>
        </w:rPr>
        <w:t xml:space="preserve"> </w:t>
      </w:r>
      <w:r w:rsidR="00790062" w:rsidRPr="00790062">
        <w:rPr>
          <w:rFonts w:ascii="Arial" w:cs="Arial" w:hAnsi="Arial"/>
          <w:b/>
          <w:u w:val="single"/>
        </w:rPr>
        <w:t>Enveloppe d’a</w:t>
      </w:r>
      <w:r w:rsidRPr="00790062">
        <w:rPr>
          <w:rFonts w:ascii="Arial" w:cs="Arial" w:hAnsi="Arial"/>
          <w:b/>
          <w:u w:val="single"/>
        </w:rPr>
        <w:t>ugmentation</w:t>
      </w:r>
      <w:r w:rsidR="00790062" w:rsidRPr="00790062">
        <w:rPr>
          <w:rFonts w:ascii="Arial" w:cs="Arial" w:hAnsi="Arial"/>
          <w:b/>
          <w:u w:val="single"/>
        </w:rPr>
        <w:t>s</w:t>
      </w:r>
      <w:r w:rsidRPr="00790062">
        <w:rPr>
          <w:rFonts w:ascii="Arial" w:cs="Arial" w:hAnsi="Arial"/>
          <w:b/>
          <w:u w:val="single"/>
        </w:rPr>
        <w:t xml:space="preserve"> </w:t>
      </w:r>
      <w:r w:rsidR="00790062" w:rsidRPr="00790062">
        <w:rPr>
          <w:rFonts w:ascii="Arial" w:cs="Arial" w:hAnsi="Arial"/>
          <w:b/>
          <w:u w:val="single"/>
        </w:rPr>
        <w:t>i</w:t>
      </w:r>
      <w:r w:rsidRPr="00790062">
        <w:rPr>
          <w:rFonts w:ascii="Arial" w:cs="Arial" w:hAnsi="Arial"/>
          <w:b/>
          <w:u w:val="single"/>
        </w:rPr>
        <w:t>ndividuelles pour les salariés des coefficients 740 et au-delà :</w:t>
      </w:r>
    </w:p>
    <w:p w14:paraId="73B63FDE" w14:textId="77777777" w:rsidP="00E53917" w:rsidR="00E53917" w:rsidRDefault="00E53917">
      <w:pPr>
        <w:pStyle w:val="Textebrut"/>
        <w:jc w:val="both"/>
        <w:rPr>
          <w:rFonts w:ascii="Arial" w:cs="Arial" w:hAnsi="Arial"/>
        </w:rPr>
      </w:pPr>
    </w:p>
    <w:p w14:paraId="31BD1C03" w14:textId="77777777" w:rsidP="00E53917" w:rsidR="00E53917" w:rsidRDefault="000A51BE">
      <w:pPr>
        <w:pStyle w:val="Textebrut"/>
        <w:jc w:val="both"/>
        <w:rPr>
          <w:rFonts w:ascii="Arial" w:cs="Arial" w:hAnsi="Arial"/>
        </w:rPr>
      </w:pPr>
      <w:r w:rsidRPr="000A51BE">
        <w:rPr>
          <w:rFonts w:ascii="Arial" w:cs="Arial" w:hAnsi="Arial"/>
        </w:rPr>
        <w:t>Un budget de</w:t>
      </w:r>
      <w:r>
        <w:rPr>
          <w:rFonts w:ascii="Arial" w:cs="Arial" w:hAnsi="Arial"/>
        </w:rPr>
        <w:t xml:space="preserve"> 1% </w:t>
      </w:r>
      <w:r w:rsidR="00B715C6">
        <w:rPr>
          <w:rFonts w:ascii="Arial" w:cs="Arial" w:hAnsi="Arial"/>
        </w:rPr>
        <w:t>(de la Masse salariale de la population concernée)</w:t>
      </w:r>
      <w:r w:rsidR="00790062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est attribué au titre d’augmentations individuelles pour les salariés dont le coefficient est égal ou supérieur à 740 au 01/01/2023.</w:t>
      </w:r>
    </w:p>
    <w:p w14:paraId="3EE87C60" w14:textId="77777777" w:rsidP="00E53917" w:rsidR="00790062" w:rsidRDefault="00790062">
      <w:pPr>
        <w:pStyle w:val="Textebrut"/>
        <w:jc w:val="both"/>
        <w:rPr>
          <w:rFonts w:ascii="Arial" w:cs="Arial" w:hAnsi="Arial"/>
        </w:rPr>
      </w:pPr>
    </w:p>
    <w:p w14:paraId="77F84E2E" w14:textId="77777777" w:rsidP="00E53917" w:rsidR="000A51BE" w:rsidRDefault="000A51BE">
      <w:pPr>
        <w:pStyle w:val="Textebrut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Les augmentations seront attribuées de manière individuelle </w:t>
      </w:r>
      <w:r w:rsidR="00B715C6">
        <w:rPr>
          <w:rFonts w:ascii="Arial" w:cs="Arial" w:hAnsi="Arial"/>
        </w:rPr>
        <w:t xml:space="preserve">à l’appréciation de la Direction. </w:t>
      </w:r>
    </w:p>
    <w:p w14:paraId="0BDC3CB7" w14:textId="77777777" w:rsidP="00E53917" w:rsidR="00790062" w:rsidRDefault="00790062">
      <w:pPr>
        <w:pStyle w:val="Textebrut"/>
        <w:jc w:val="both"/>
        <w:rPr>
          <w:rFonts w:ascii="Arial" w:cs="Arial" w:hAnsi="Arial"/>
        </w:rPr>
      </w:pPr>
    </w:p>
    <w:p w14:paraId="1B11F1A7" w14:textId="77777777" w:rsidP="00E530F9" w:rsidR="00922167" w:rsidRDefault="00790062">
      <w:pPr>
        <w:tabs>
          <w:tab w:pos="5387" w:val="left"/>
        </w:tabs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Ces augmentations prendront effet sur la paie du mois de mai 2023. </w:t>
      </w:r>
    </w:p>
    <w:p w14:paraId="1A705DD9" w14:textId="77777777" w:rsidP="00E530F9" w:rsidR="00922167" w:rsidRDefault="00922167">
      <w:pPr>
        <w:tabs>
          <w:tab w:pos="5387" w:val="left"/>
        </w:tabs>
        <w:jc w:val="both"/>
        <w:rPr>
          <w:rFonts w:ascii="Arial" w:cs="Arial" w:hAnsi="Arial"/>
        </w:rPr>
      </w:pPr>
    </w:p>
    <w:p w14:paraId="63CD20ED" w14:textId="77777777" w:rsidP="00E53917" w:rsidR="00790062" w:rsidRDefault="00790062">
      <w:pPr>
        <w:pStyle w:val="Textebrut"/>
        <w:jc w:val="both"/>
        <w:rPr>
          <w:rFonts w:ascii="Arial" w:cs="Arial" w:hAnsi="Arial"/>
        </w:rPr>
      </w:pPr>
    </w:p>
    <w:p w14:paraId="4F750ECC" w14:textId="77777777" w:rsidP="00790062" w:rsidR="00C728C7" w:rsidRDefault="00EF03C8" w:rsidRPr="00790062">
      <w:pPr>
        <w:pStyle w:val="Textebrut"/>
        <w:outlineLvl w:val="0"/>
        <w:rPr>
          <w:rFonts w:ascii="Arial" w:cs="Arial" w:hAnsi="Arial"/>
          <w:b/>
        </w:rPr>
      </w:pPr>
      <w:r>
        <w:rPr>
          <w:rFonts w:ascii="Arial" w:cs="Arial" w:hAnsi="Arial"/>
          <w:b/>
        </w:rPr>
        <w:t>II – AUTRES THEMES DE NEGOCIATION</w:t>
      </w:r>
    </w:p>
    <w:p w14:paraId="58C574C3" w14:textId="77777777" w:rsidP="007A24B3" w:rsidR="007A24B3" w:rsidRDefault="007A24B3">
      <w:pPr>
        <w:tabs>
          <w:tab w:pos="5387" w:val="left"/>
        </w:tabs>
        <w:rPr>
          <w:rFonts w:ascii="Arial" w:cs="Arial" w:hAnsi="Arial"/>
        </w:rPr>
      </w:pPr>
    </w:p>
    <w:p w14:paraId="2A1D2FB6" w14:textId="77777777" w:rsidP="007A24B3" w:rsidR="00922167" w:rsidRDefault="00922167">
      <w:pPr>
        <w:pStyle w:val="Paragraphedeliste"/>
        <w:ind w:left="0"/>
        <w:rPr>
          <w:rFonts w:ascii="Arial" w:cs="Arial" w:hAnsi="Arial"/>
          <w:b/>
          <w:u w:val="single"/>
        </w:rPr>
      </w:pPr>
    </w:p>
    <w:p w14:paraId="3CBC2EE9" w14:textId="77777777" w:rsidP="007A24B3" w:rsidR="007A24B3" w:rsidRDefault="00922167" w:rsidRPr="00790062">
      <w:pPr>
        <w:pStyle w:val="Paragraphedeliste"/>
        <w:ind w:left="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2.1 </w:t>
      </w:r>
      <w:r w:rsidR="007A24B3" w:rsidRPr="00790062">
        <w:rPr>
          <w:rFonts w:ascii="Arial" w:cs="Arial" w:hAnsi="Arial"/>
          <w:b/>
          <w:u w:val="single"/>
        </w:rPr>
        <w:t xml:space="preserve">Emploi </w:t>
      </w:r>
    </w:p>
    <w:p w14:paraId="1A6079A9" w14:textId="77777777" w:rsidP="004A1A90" w:rsidR="007A24B3" w:rsidRDefault="007A24B3">
      <w:pPr>
        <w:pStyle w:val="Textebrut"/>
        <w:outlineLvl w:val="0"/>
        <w:rPr>
          <w:rFonts w:ascii="Arial" w:cs="Arial" w:hAnsi="Arial"/>
          <w:bCs/>
        </w:rPr>
      </w:pPr>
    </w:p>
    <w:p w14:paraId="02281A25" w14:textId="77777777" w:rsidP="004A1A90" w:rsidR="00C728C7" w:rsidRDefault="00C728C7">
      <w:pPr>
        <w:pStyle w:val="Textebrut"/>
        <w:outlineLvl w:val="0"/>
        <w:rPr>
          <w:rFonts w:ascii="Arial" w:cs="Arial" w:hAnsi="Arial"/>
          <w:bCs/>
        </w:rPr>
      </w:pPr>
      <w:r w:rsidRPr="004A1A90">
        <w:rPr>
          <w:rFonts w:ascii="Arial" w:cs="Arial" w:hAnsi="Arial"/>
          <w:bCs/>
        </w:rPr>
        <w:t xml:space="preserve">Embauches MOD : engagement </w:t>
      </w:r>
      <w:r w:rsidR="002E5262" w:rsidRPr="004A1A90">
        <w:rPr>
          <w:rFonts w:ascii="Arial" w:cs="Arial" w:hAnsi="Arial"/>
          <w:bCs/>
        </w:rPr>
        <w:t>de remplacer</w:t>
      </w:r>
      <w:r w:rsidR="00790062">
        <w:rPr>
          <w:rFonts w:ascii="Arial" w:cs="Arial" w:hAnsi="Arial"/>
          <w:bCs/>
        </w:rPr>
        <w:t xml:space="preserve"> de manière systématique</w:t>
      </w:r>
      <w:r w:rsidR="002E5262" w:rsidRPr="004A1A90">
        <w:rPr>
          <w:rFonts w:ascii="Arial" w:cs="Arial" w:hAnsi="Arial"/>
          <w:bCs/>
        </w:rPr>
        <w:t xml:space="preserve"> les départs en retraite de la population MOD </w:t>
      </w:r>
      <w:r w:rsidR="004A1A90">
        <w:rPr>
          <w:rFonts w:ascii="Arial" w:cs="Arial" w:hAnsi="Arial"/>
          <w:bCs/>
        </w:rPr>
        <w:t xml:space="preserve">en 2023 </w:t>
      </w:r>
      <w:r w:rsidR="002E5262" w:rsidRPr="004A1A90">
        <w:rPr>
          <w:rFonts w:ascii="Arial" w:cs="Arial" w:hAnsi="Arial"/>
          <w:bCs/>
        </w:rPr>
        <w:t>par des embauches en CDI</w:t>
      </w:r>
      <w:r w:rsidR="004A1A90">
        <w:rPr>
          <w:rFonts w:ascii="Arial" w:cs="Arial" w:hAnsi="Arial"/>
          <w:bCs/>
        </w:rPr>
        <w:t>.</w:t>
      </w:r>
    </w:p>
    <w:p w14:paraId="577FB76F" w14:textId="77777777" w:rsidP="004A1A90" w:rsidR="002F7D7A" w:rsidRDefault="002F7D7A">
      <w:pPr>
        <w:pStyle w:val="Textebrut"/>
        <w:outlineLvl w:val="0"/>
        <w:rPr>
          <w:rFonts w:ascii="Arial" w:cs="Arial" w:hAnsi="Arial"/>
          <w:bCs/>
        </w:rPr>
      </w:pPr>
    </w:p>
    <w:p w14:paraId="59AD0DCB" w14:textId="77777777" w:rsidP="00687C9A" w:rsidR="00687C9A" w:rsidRDefault="00687C9A">
      <w:pPr>
        <w:pStyle w:val="Textebrut"/>
        <w:jc w:val="both"/>
        <w:rPr>
          <w:rFonts w:ascii="Arial" w:cs="Arial" w:hAnsi="Arial"/>
          <w:b/>
        </w:rPr>
      </w:pPr>
    </w:p>
    <w:p w14:paraId="5EF707E0" w14:textId="77777777" w:rsidP="00687C9A" w:rsidR="00687C9A" w:rsidRDefault="00922167" w:rsidRPr="00687C9A">
      <w:pPr>
        <w:pStyle w:val="Textebrut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 xml:space="preserve">2.2 </w:t>
      </w:r>
      <w:r w:rsidR="00687C9A" w:rsidRPr="00687C9A">
        <w:rPr>
          <w:rFonts w:ascii="Arial" w:cs="Arial" w:hAnsi="Arial"/>
          <w:b/>
          <w:u w:val="single"/>
        </w:rPr>
        <w:t>Reconduction de l’ensemble des éléments négociés lors des précédentes NAO</w:t>
      </w:r>
      <w:r w:rsidR="00687C9A">
        <w:rPr>
          <w:rFonts w:ascii="Arial" w:cs="Arial" w:hAnsi="Arial"/>
          <w:b/>
          <w:u w:val="single"/>
        </w:rPr>
        <w:t xml:space="preserve"> à l’exception de la prime exceptionnelle « pot commun ».</w:t>
      </w:r>
    </w:p>
    <w:p w14:paraId="45F60221" w14:textId="77777777" w:rsidP="00687C9A" w:rsidR="00687C9A" w:rsidRDefault="00687C9A">
      <w:pPr>
        <w:pStyle w:val="Textebrut"/>
        <w:jc w:val="both"/>
        <w:rPr>
          <w:rFonts w:ascii="Arial" w:cs="Arial" w:hAnsi="Arial"/>
          <w:b/>
        </w:rPr>
      </w:pPr>
    </w:p>
    <w:p w14:paraId="09BC7918" w14:textId="77777777" w:rsidP="00687C9A" w:rsidR="00687C9A" w:rsidRDefault="00687C9A">
      <w:pPr>
        <w:pStyle w:val="Textebrut"/>
        <w:ind w:left="142"/>
        <w:jc w:val="both"/>
        <w:rPr>
          <w:rFonts w:ascii="Arial" w:cs="Arial" w:hAnsi="Arial"/>
        </w:rPr>
      </w:pPr>
      <w:r>
        <w:rPr>
          <w:rFonts w:ascii="Arial" w:cs="Arial" w:hAnsi="Arial"/>
        </w:rPr>
        <w:t>CF annexe jointe.</w:t>
      </w:r>
    </w:p>
    <w:p w14:paraId="1E7E3DAD" w14:textId="77777777" w:rsidP="00E94E72" w:rsidR="00E94E72" w:rsidRDefault="00E94E72" w:rsidRPr="003C7D77">
      <w:pPr>
        <w:pStyle w:val="Textebrut"/>
        <w:jc w:val="both"/>
        <w:rPr>
          <w:rFonts w:ascii="Arial" w:cs="Arial" w:hAnsi="Arial"/>
          <w:b/>
          <w:highlight w:val="yellow"/>
        </w:rPr>
      </w:pPr>
    </w:p>
    <w:p w14:paraId="6C10D2E9" w14:textId="77777777" w:rsidP="00E94E72" w:rsidR="00657807" w:rsidRDefault="00657807">
      <w:pPr>
        <w:pStyle w:val="Textebrut"/>
        <w:ind w:left="142"/>
        <w:jc w:val="both"/>
        <w:rPr>
          <w:rFonts w:ascii="Arial" w:cs="Arial" w:hAnsi="Arial"/>
        </w:rPr>
      </w:pPr>
    </w:p>
    <w:p w14:paraId="5C783645" w14:textId="77777777" w:rsidP="00FB377E" w:rsidR="00FB377E" w:rsidRDefault="00FB377E">
      <w:pPr>
        <w:pStyle w:val="Textebrut"/>
        <w:outlineLvl w:val="0"/>
        <w:rPr>
          <w:rFonts w:ascii="Arial" w:cs="Arial" w:hAnsi="Arial"/>
          <w:b/>
        </w:rPr>
      </w:pPr>
      <w:r>
        <w:rPr>
          <w:rFonts w:ascii="Arial" w:cs="Arial" w:hAnsi="Arial"/>
          <w:b/>
        </w:rPr>
        <w:t>I</w:t>
      </w:r>
      <w:r w:rsidR="0078336E">
        <w:rPr>
          <w:rFonts w:ascii="Arial" w:cs="Arial" w:hAnsi="Arial"/>
          <w:b/>
        </w:rPr>
        <w:t>V</w:t>
      </w:r>
      <w:r w:rsidRPr="00AC4FD8">
        <w:rPr>
          <w:rFonts w:ascii="Arial" w:cs="Arial" w:hAnsi="Arial"/>
          <w:b/>
        </w:rPr>
        <w:t xml:space="preserve"> – </w:t>
      </w:r>
      <w:r w:rsidR="00922167">
        <w:rPr>
          <w:rFonts w:ascii="Arial" w:cs="Arial" w:hAnsi="Arial"/>
          <w:b/>
        </w:rPr>
        <w:t>DUREE ET APPLICATION DE L’ACCORD</w:t>
      </w:r>
      <w:r>
        <w:rPr>
          <w:rFonts w:ascii="Arial" w:cs="Arial" w:hAnsi="Arial"/>
          <w:b/>
        </w:rPr>
        <w:t> </w:t>
      </w:r>
    </w:p>
    <w:p w14:paraId="0AC6D833" w14:textId="77777777" w:rsidP="00FB377E" w:rsidR="00FB377E" w:rsidRDefault="00FB377E" w:rsidRPr="00AC4FD8">
      <w:pPr>
        <w:pStyle w:val="Textebrut"/>
        <w:outlineLvl w:val="0"/>
        <w:rPr>
          <w:rFonts w:ascii="Arial" w:cs="Arial" w:hAnsi="Arial"/>
          <w:b/>
        </w:rPr>
      </w:pPr>
    </w:p>
    <w:p w14:paraId="0960DBEC" w14:textId="77777777" w:rsidP="00FB377E" w:rsidR="00977F34" w:rsidRDefault="00977F34">
      <w:pPr>
        <w:pStyle w:val="Textebrut"/>
        <w:jc w:val="both"/>
        <w:rPr>
          <w:rFonts w:ascii="Arial" w:cs="Arial" w:hAnsi="Arial"/>
        </w:rPr>
      </w:pPr>
      <w:r>
        <w:rPr>
          <w:rFonts w:ascii="Arial" w:cs="Arial" w:hAnsi="Arial"/>
        </w:rPr>
        <w:tab/>
      </w:r>
      <w:r w:rsidR="00FB377E">
        <w:rPr>
          <w:rFonts w:ascii="Arial" w:cs="Arial" w:hAnsi="Arial"/>
        </w:rPr>
        <w:t xml:space="preserve">L’accord est conclu pour une durée déterminée d’un an, soit du </w:t>
      </w:r>
      <w:r w:rsidR="00FB377E" w:rsidRPr="00A501F0">
        <w:rPr>
          <w:rFonts w:ascii="Arial" w:cs="Arial" w:hAnsi="Arial"/>
        </w:rPr>
        <w:t>01/0</w:t>
      </w:r>
      <w:r w:rsidR="00643BBF">
        <w:rPr>
          <w:rFonts w:ascii="Arial" w:cs="Arial" w:hAnsi="Arial"/>
        </w:rPr>
        <w:t>1</w:t>
      </w:r>
      <w:r w:rsidR="00FB377E" w:rsidRPr="00A501F0">
        <w:rPr>
          <w:rFonts w:ascii="Arial" w:cs="Arial" w:hAnsi="Arial"/>
        </w:rPr>
        <w:t>/20</w:t>
      </w:r>
      <w:r w:rsidR="00657807">
        <w:rPr>
          <w:rFonts w:ascii="Arial" w:cs="Arial" w:hAnsi="Arial"/>
        </w:rPr>
        <w:t>2</w:t>
      </w:r>
      <w:r w:rsidR="00AB2E74">
        <w:rPr>
          <w:rFonts w:ascii="Arial" w:cs="Arial" w:hAnsi="Arial"/>
        </w:rPr>
        <w:t>3</w:t>
      </w:r>
      <w:r w:rsidR="00FB377E" w:rsidRPr="00A501F0">
        <w:rPr>
          <w:rFonts w:ascii="Arial" w:cs="Arial" w:hAnsi="Arial"/>
        </w:rPr>
        <w:t xml:space="preserve"> au </w:t>
      </w:r>
      <w:r w:rsidR="00643BBF">
        <w:rPr>
          <w:rFonts w:ascii="Arial" w:cs="Arial" w:hAnsi="Arial"/>
        </w:rPr>
        <w:t>31/12/20</w:t>
      </w:r>
      <w:r w:rsidR="00657807">
        <w:rPr>
          <w:rFonts w:ascii="Arial" w:cs="Arial" w:hAnsi="Arial"/>
        </w:rPr>
        <w:t>2</w:t>
      </w:r>
      <w:r w:rsidR="00AB2E74">
        <w:rPr>
          <w:rFonts w:ascii="Arial" w:cs="Arial" w:hAnsi="Arial"/>
        </w:rPr>
        <w:t>3</w:t>
      </w:r>
      <w:r w:rsidR="00E96299">
        <w:rPr>
          <w:rFonts w:ascii="Arial" w:cs="Arial" w:hAnsi="Arial"/>
        </w:rPr>
        <w:t>.</w:t>
      </w:r>
    </w:p>
    <w:p w14:paraId="63E19378" w14:textId="77777777" w:rsidP="000D6D1A" w:rsidR="00756B1F" w:rsidRDefault="00756B1F">
      <w:pPr>
        <w:pStyle w:val="Textebrut"/>
        <w:rPr>
          <w:rFonts w:ascii="Arial" w:cs="Arial" w:hAnsi="Arial"/>
        </w:rPr>
      </w:pPr>
    </w:p>
    <w:p w14:paraId="5FE35F46" w14:textId="77777777" w:rsidP="0018151E" w:rsidR="0081721D" w:rsidRDefault="0081721D" w:rsidRPr="00AC4FD8">
      <w:pPr>
        <w:pStyle w:val="Textebrut"/>
        <w:outlineLvl w:val="0"/>
        <w:rPr>
          <w:rFonts w:ascii="Arial" w:cs="Arial" w:hAnsi="Arial"/>
          <w:b/>
        </w:rPr>
      </w:pPr>
      <w:r w:rsidRPr="00AC4FD8">
        <w:rPr>
          <w:rFonts w:ascii="Arial" w:cs="Arial" w:hAnsi="Arial"/>
          <w:b/>
        </w:rPr>
        <w:t>V – DEPOT LEGAL</w:t>
      </w:r>
    </w:p>
    <w:p w14:paraId="30CAE3DC" w14:textId="77777777" w:rsidR="005874DD" w:rsidRDefault="005874DD" w:rsidRPr="00AC4FD8">
      <w:pPr>
        <w:pStyle w:val="Textebrut"/>
        <w:rPr>
          <w:rFonts w:ascii="Arial" w:cs="Arial" w:hAnsi="Arial"/>
          <w:b/>
        </w:rPr>
      </w:pPr>
    </w:p>
    <w:p w14:paraId="72944A2F" w14:textId="77777777" w:rsidP="0018151E" w:rsidR="00E81E10" w:rsidRDefault="0081721D">
      <w:pPr>
        <w:pStyle w:val="Textebrut"/>
        <w:ind w:left="708"/>
        <w:outlineLvl w:val="0"/>
        <w:rPr>
          <w:rFonts w:ascii="Arial" w:cs="Arial" w:hAnsi="Arial"/>
        </w:rPr>
      </w:pPr>
      <w:r w:rsidRPr="00AC4FD8">
        <w:rPr>
          <w:rFonts w:ascii="Arial" w:cs="Arial" w:hAnsi="Arial"/>
        </w:rPr>
        <w:t>Le présent accord</w:t>
      </w:r>
      <w:r w:rsidR="0038024F">
        <w:rPr>
          <w:rFonts w:ascii="Arial" w:cs="Arial" w:hAnsi="Arial"/>
        </w:rPr>
        <w:t xml:space="preserve"> est édité en </w:t>
      </w:r>
      <w:r w:rsidR="00657807">
        <w:rPr>
          <w:rFonts w:ascii="Arial" w:cs="Arial" w:hAnsi="Arial"/>
        </w:rPr>
        <w:t>7</w:t>
      </w:r>
      <w:r w:rsidR="00E81E10" w:rsidRPr="00AC4FD8">
        <w:rPr>
          <w:rFonts w:ascii="Arial" w:cs="Arial" w:hAnsi="Arial"/>
        </w:rPr>
        <w:t xml:space="preserve"> exemplaires</w:t>
      </w:r>
      <w:r w:rsidR="00AD0DB2">
        <w:rPr>
          <w:rFonts w:ascii="Arial" w:cs="Arial" w:hAnsi="Arial"/>
        </w:rPr>
        <w:t> :</w:t>
      </w:r>
    </w:p>
    <w:p w14:paraId="3DEED00E" w14:textId="77777777" w:rsidP="0018151E" w:rsidR="00AD0DB2" w:rsidRDefault="00AD0DB2" w:rsidRPr="00AC4FD8">
      <w:pPr>
        <w:pStyle w:val="Textebrut"/>
        <w:ind w:left="708"/>
        <w:outlineLvl w:val="0"/>
        <w:rPr>
          <w:rFonts w:ascii="Arial" w:cs="Arial" w:hAnsi="Arial"/>
        </w:rPr>
      </w:pPr>
    </w:p>
    <w:p w14:paraId="0DB080FB" w14:textId="77777777" w:rsidP="00AD0DB2" w:rsidR="00E81E10" w:rsidRDefault="002C4A30" w:rsidRPr="00AC4FD8">
      <w:pPr>
        <w:pStyle w:val="Textebrut"/>
        <w:numPr>
          <w:ilvl w:val="0"/>
          <w:numId w:val="32"/>
        </w:numPr>
        <w:rPr>
          <w:rFonts w:ascii="Arial" w:cs="Arial" w:hAnsi="Arial"/>
        </w:rPr>
      </w:pPr>
      <w:r>
        <w:rPr>
          <w:rFonts w:ascii="Arial" w:cs="Arial" w:hAnsi="Arial"/>
        </w:rPr>
        <w:t>1 exemplaire</w:t>
      </w:r>
      <w:r w:rsidR="00AD0DB2">
        <w:rPr>
          <w:rFonts w:ascii="Arial" w:cs="Arial" w:hAnsi="Arial"/>
        </w:rPr>
        <w:t xml:space="preserve"> </w:t>
      </w:r>
      <w:r w:rsidR="0081721D" w:rsidRPr="00AC4FD8">
        <w:rPr>
          <w:rFonts w:ascii="Arial" w:cs="Arial" w:hAnsi="Arial"/>
        </w:rPr>
        <w:t>ser</w:t>
      </w:r>
      <w:r>
        <w:rPr>
          <w:rFonts w:ascii="Arial" w:cs="Arial" w:hAnsi="Arial"/>
        </w:rPr>
        <w:t xml:space="preserve">a </w:t>
      </w:r>
      <w:r w:rsidR="0081721D" w:rsidRPr="00AC4FD8">
        <w:rPr>
          <w:rFonts w:ascii="Arial" w:cs="Arial" w:hAnsi="Arial"/>
        </w:rPr>
        <w:t xml:space="preserve">déposé auprès de </w:t>
      </w:r>
      <w:smartTag w:element="PersonName" w:uri="urn:schemas-microsoft-com:office:smarttags">
        <w:smartTagPr>
          <w:attr w:name="ProductID" w:val="la DIRECCTE"/>
        </w:smartTagPr>
        <w:r w:rsidR="0081721D" w:rsidRPr="00AC4FD8">
          <w:rPr>
            <w:rFonts w:ascii="Arial" w:cs="Arial" w:hAnsi="Arial"/>
          </w:rPr>
          <w:t>la D</w:t>
        </w:r>
        <w:r w:rsidR="002D5375">
          <w:rPr>
            <w:rFonts w:ascii="Arial" w:cs="Arial" w:hAnsi="Arial"/>
          </w:rPr>
          <w:t>IRECCTE</w:t>
        </w:r>
      </w:smartTag>
      <w:r w:rsidR="002D5375">
        <w:rPr>
          <w:rFonts w:ascii="Arial" w:cs="Arial" w:hAnsi="Arial"/>
        </w:rPr>
        <w:t xml:space="preserve"> </w:t>
      </w:r>
      <w:r w:rsidR="0081721D" w:rsidRPr="00AC4FD8">
        <w:rPr>
          <w:rFonts w:ascii="Arial" w:cs="Arial" w:hAnsi="Arial"/>
        </w:rPr>
        <w:t xml:space="preserve">de l’Emploi de </w:t>
      </w:r>
      <w:r w:rsidR="00E81E10" w:rsidRPr="00AC4FD8">
        <w:rPr>
          <w:rFonts w:ascii="Arial" w:cs="Arial" w:hAnsi="Arial"/>
        </w:rPr>
        <w:t>Valenciennes</w:t>
      </w:r>
      <w:r>
        <w:rPr>
          <w:rFonts w:ascii="Arial" w:cs="Arial" w:hAnsi="Arial"/>
        </w:rPr>
        <w:t xml:space="preserve"> + 1 exemplaire électronique</w:t>
      </w:r>
    </w:p>
    <w:p w14:paraId="4750D322" w14:textId="77777777" w:rsidP="00AD0DB2" w:rsidR="0081721D" w:rsidRDefault="00E81E10" w:rsidRPr="00AC4FD8">
      <w:pPr>
        <w:pStyle w:val="Textebrut"/>
        <w:numPr>
          <w:ilvl w:val="0"/>
          <w:numId w:val="32"/>
        </w:numPr>
        <w:outlineLvl w:val="0"/>
        <w:rPr>
          <w:rFonts w:ascii="Arial" w:cs="Arial" w:hAnsi="Arial"/>
        </w:rPr>
      </w:pPr>
      <w:r w:rsidRPr="00AC4FD8">
        <w:rPr>
          <w:rFonts w:ascii="Arial" w:cs="Arial" w:hAnsi="Arial"/>
        </w:rPr>
        <w:t>1</w:t>
      </w:r>
      <w:r w:rsidR="0081721D" w:rsidRPr="00AC4FD8">
        <w:rPr>
          <w:rFonts w:ascii="Arial" w:cs="Arial" w:hAnsi="Arial"/>
        </w:rPr>
        <w:t xml:space="preserve"> </w:t>
      </w:r>
      <w:r w:rsidR="00AD0DB2">
        <w:rPr>
          <w:rFonts w:ascii="Arial" w:cs="Arial" w:hAnsi="Arial"/>
        </w:rPr>
        <w:t xml:space="preserve">exemplaire </w:t>
      </w:r>
      <w:r w:rsidRPr="00AC4FD8">
        <w:rPr>
          <w:rFonts w:ascii="Arial" w:cs="Arial" w:hAnsi="Arial"/>
        </w:rPr>
        <w:t>au s</w:t>
      </w:r>
      <w:r w:rsidR="0081721D" w:rsidRPr="00AC4FD8">
        <w:rPr>
          <w:rFonts w:ascii="Arial" w:cs="Arial" w:hAnsi="Arial"/>
        </w:rPr>
        <w:t xml:space="preserve">ecrétariat du greffe du Conseil des </w:t>
      </w:r>
      <w:r w:rsidR="001D4282" w:rsidRPr="00AC4FD8">
        <w:rPr>
          <w:rFonts w:ascii="Arial" w:cs="Arial" w:hAnsi="Arial"/>
        </w:rPr>
        <w:t>P</w:t>
      </w:r>
      <w:r w:rsidR="0081721D" w:rsidRPr="00AC4FD8">
        <w:rPr>
          <w:rFonts w:ascii="Arial" w:cs="Arial" w:hAnsi="Arial"/>
        </w:rPr>
        <w:t xml:space="preserve">rud’hommes de </w:t>
      </w:r>
      <w:r w:rsidRPr="00AC4FD8">
        <w:rPr>
          <w:rFonts w:ascii="Arial" w:cs="Arial" w:hAnsi="Arial"/>
        </w:rPr>
        <w:t>Cambrai</w:t>
      </w:r>
    </w:p>
    <w:p w14:paraId="02C090CD" w14:textId="77777777" w:rsidP="00AD0DB2" w:rsidR="00E81E10" w:rsidRDefault="00E81E10" w:rsidRPr="00AC4FD8">
      <w:pPr>
        <w:pStyle w:val="Textebrut"/>
        <w:numPr>
          <w:ilvl w:val="0"/>
          <w:numId w:val="32"/>
        </w:numPr>
        <w:rPr>
          <w:rFonts w:ascii="Arial" w:cs="Arial" w:hAnsi="Arial"/>
        </w:rPr>
      </w:pPr>
      <w:r w:rsidRPr="00AC4FD8">
        <w:rPr>
          <w:rFonts w:ascii="Arial" w:cs="Arial" w:hAnsi="Arial"/>
        </w:rPr>
        <w:t xml:space="preserve">1 </w:t>
      </w:r>
      <w:r w:rsidR="00AD0DB2">
        <w:rPr>
          <w:rFonts w:ascii="Arial" w:cs="Arial" w:hAnsi="Arial"/>
        </w:rPr>
        <w:t xml:space="preserve">exemplaire </w:t>
      </w:r>
      <w:r w:rsidRPr="00AC4FD8">
        <w:rPr>
          <w:rFonts w:ascii="Arial" w:cs="Arial" w:hAnsi="Arial"/>
        </w:rPr>
        <w:t xml:space="preserve">pour </w:t>
      </w:r>
      <w:r w:rsidR="001D4282" w:rsidRPr="00AC4FD8">
        <w:rPr>
          <w:rFonts w:ascii="Arial" w:cs="Arial" w:hAnsi="Arial"/>
        </w:rPr>
        <w:t>chaque</w:t>
      </w:r>
      <w:r w:rsidRPr="00AC4FD8">
        <w:rPr>
          <w:rFonts w:ascii="Arial" w:cs="Arial" w:hAnsi="Arial"/>
        </w:rPr>
        <w:t xml:space="preserve"> organisation syndicale</w:t>
      </w:r>
    </w:p>
    <w:p w14:paraId="307FCCF5" w14:textId="77777777" w:rsidP="00AD0DB2" w:rsidR="00E81E10" w:rsidRDefault="0038024F">
      <w:pPr>
        <w:pStyle w:val="Textebrut"/>
        <w:numPr>
          <w:ilvl w:val="0"/>
          <w:numId w:val="32"/>
        </w:numPr>
        <w:rPr>
          <w:rFonts w:ascii="Arial" w:cs="Arial" w:hAnsi="Arial"/>
        </w:rPr>
      </w:pPr>
      <w:r>
        <w:rPr>
          <w:rFonts w:ascii="Arial" w:cs="Arial" w:hAnsi="Arial"/>
        </w:rPr>
        <w:t>2</w:t>
      </w:r>
      <w:r w:rsidR="00E81E10" w:rsidRPr="00AC4FD8">
        <w:rPr>
          <w:rFonts w:ascii="Arial" w:cs="Arial" w:hAnsi="Arial"/>
        </w:rPr>
        <w:t xml:space="preserve"> </w:t>
      </w:r>
      <w:r w:rsidR="00AD0DB2">
        <w:rPr>
          <w:rFonts w:ascii="Arial" w:cs="Arial" w:hAnsi="Arial"/>
        </w:rPr>
        <w:t>exemplaire</w:t>
      </w:r>
      <w:r>
        <w:rPr>
          <w:rFonts w:ascii="Arial" w:cs="Arial" w:hAnsi="Arial"/>
        </w:rPr>
        <w:t>s</w:t>
      </w:r>
      <w:r w:rsidR="00AD0DB2" w:rsidRPr="00AC4FD8">
        <w:rPr>
          <w:rFonts w:ascii="Arial" w:cs="Arial" w:hAnsi="Arial"/>
        </w:rPr>
        <w:t xml:space="preserve"> pour</w:t>
      </w:r>
      <w:r w:rsidR="00E81E10" w:rsidRPr="00AC4FD8">
        <w:rPr>
          <w:rFonts w:ascii="Arial" w:cs="Arial" w:hAnsi="Arial"/>
        </w:rPr>
        <w:t xml:space="preserve"> </w:t>
      </w:r>
      <w:r w:rsidR="00FC57B7" w:rsidRPr="00AC4FD8">
        <w:rPr>
          <w:rFonts w:ascii="Arial" w:cs="Arial" w:hAnsi="Arial"/>
        </w:rPr>
        <w:t>GRUPO ANTOLIN CAMBRAI</w:t>
      </w:r>
    </w:p>
    <w:p w14:paraId="31E6AD99" w14:textId="77777777" w:rsidP="0018151E" w:rsidR="00240660" w:rsidRDefault="00240660">
      <w:pPr>
        <w:pStyle w:val="Textebrut"/>
        <w:outlineLvl w:val="0"/>
        <w:rPr>
          <w:rFonts w:ascii="Arial" w:cs="Arial" w:hAnsi="Arial"/>
        </w:rPr>
      </w:pPr>
    </w:p>
    <w:p w14:paraId="799E81D9" w14:textId="77777777" w:rsidP="0018151E" w:rsidR="0081721D" w:rsidRDefault="00E81E10" w:rsidRPr="009C7475">
      <w:pPr>
        <w:pStyle w:val="Textebrut"/>
        <w:outlineLvl w:val="0"/>
        <w:rPr>
          <w:rFonts w:ascii="Arial" w:cs="Arial" w:hAnsi="Arial"/>
        </w:rPr>
      </w:pPr>
      <w:r w:rsidRPr="009C7475">
        <w:rPr>
          <w:rFonts w:ascii="Arial" w:cs="Arial" w:hAnsi="Arial"/>
        </w:rPr>
        <w:t>Fait à Raillencourt Sainte Olle</w:t>
      </w:r>
      <w:r w:rsidR="0081721D" w:rsidRPr="009C7475">
        <w:rPr>
          <w:rFonts w:ascii="Arial" w:cs="Arial" w:hAnsi="Arial"/>
        </w:rPr>
        <w:t>,</w:t>
      </w:r>
      <w:r w:rsidR="009712BB" w:rsidRPr="009C7475">
        <w:rPr>
          <w:rFonts w:ascii="Arial" w:cs="Arial" w:hAnsi="Arial"/>
        </w:rPr>
        <w:t xml:space="preserve"> </w:t>
      </w:r>
      <w:r w:rsidR="0038024F">
        <w:rPr>
          <w:rFonts w:ascii="Arial" w:cs="Arial" w:hAnsi="Arial"/>
        </w:rPr>
        <w:t xml:space="preserve">en </w:t>
      </w:r>
      <w:r w:rsidR="008A79F5">
        <w:rPr>
          <w:rFonts w:ascii="Arial" w:cs="Arial" w:hAnsi="Arial"/>
        </w:rPr>
        <w:t>7</w:t>
      </w:r>
      <w:r w:rsidRPr="009C7475">
        <w:rPr>
          <w:rFonts w:ascii="Arial" w:cs="Arial" w:hAnsi="Arial"/>
        </w:rPr>
        <w:t xml:space="preserve"> exemplaires </w:t>
      </w:r>
      <w:r w:rsidR="003324AC">
        <w:rPr>
          <w:rFonts w:ascii="Arial" w:cs="Arial" w:hAnsi="Arial"/>
        </w:rPr>
        <w:t xml:space="preserve">le </w:t>
      </w:r>
      <w:r w:rsidR="000A51BE">
        <w:rPr>
          <w:rFonts w:ascii="Arial" w:cs="Arial" w:hAnsi="Arial"/>
        </w:rPr>
        <w:t>2</w:t>
      </w:r>
      <w:r w:rsidR="00CB44CA">
        <w:rPr>
          <w:rFonts w:ascii="Arial" w:cs="Arial" w:hAnsi="Arial"/>
        </w:rPr>
        <w:t>8</w:t>
      </w:r>
      <w:r w:rsidR="00AB2E74">
        <w:rPr>
          <w:rFonts w:ascii="Arial" w:cs="Arial" w:hAnsi="Arial"/>
        </w:rPr>
        <w:t>/02/2023</w:t>
      </w:r>
    </w:p>
    <w:p w14:paraId="50E855AC" w14:textId="77777777" w:rsidP="006821AC" w:rsidR="00127585" w:rsidRDefault="00127585" w:rsidRPr="009C7475">
      <w:pPr>
        <w:pStyle w:val="Textebrut"/>
        <w:rPr>
          <w:rFonts w:ascii="Arial" w:cs="Arial" w:hAnsi="Arial"/>
          <w:b/>
          <w:bCs/>
        </w:rPr>
      </w:pPr>
    </w:p>
    <w:p w14:paraId="7C2B7A6D" w14:textId="77777777" w:rsidP="0018151E" w:rsidR="006821AC" w:rsidRDefault="006821AC" w:rsidRPr="009C7475">
      <w:pPr>
        <w:pStyle w:val="Textebrut"/>
        <w:outlineLvl w:val="0"/>
        <w:rPr>
          <w:rFonts w:ascii="Arial" w:cs="Arial" w:hAnsi="Arial"/>
          <w:b/>
          <w:bCs/>
        </w:rPr>
      </w:pPr>
      <w:r w:rsidRPr="009C7475">
        <w:rPr>
          <w:rFonts w:ascii="Arial" w:cs="Arial" w:hAnsi="Arial"/>
          <w:b/>
          <w:bCs/>
        </w:rPr>
        <w:t>Les délégués syndicaux</w:t>
      </w:r>
      <w:r w:rsidR="009928E7">
        <w:rPr>
          <w:rFonts w:ascii="Arial" w:cs="Arial" w:hAnsi="Arial"/>
          <w:b/>
          <w:bCs/>
        </w:rPr>
        <w:t> :</w:t>
      </w:r>
    </w:p>
    <w:p w14:paraId="2B04AAB9" w14:textId="77777777" w:rsidP="00E81E10" w:rsidR="009819F6" w:rsidRDefault="009819F6" w:rsidRPr="009C7475">
      <w:pPr>
        <w:pStyle w:val="Textebrut"/>
        <w:rPr>
          <w:rFonts w:ascii="Arial" w:cs="Arial" w:hAnsi="Arial"/>
        </w:rPr>
      </w:pPr>
    </w:p>
    <w:p w14:paraId="6D165040" w14:textId="77777777" w:rsidP="0018151E" w:rsidR="002E1DF1" w:rsidRDefault="002E1DF1" w:rsidRPr="009C7475">
      <w:pPr>
        <w:pStyle w:val="Textebrut"/>
        <w:ind w:left="708"/>
        <w:outlineLvl w:val="0"/>
        <w:rPr>
          <w:rFonts w:ascii="Arial" w:cs="Arial" w:hAnsi="Arial"/>
          <w:b/>
        </w:rPr>
      </w:pPr>
      <w:r w:rsidRPr="009C7475">
        <w:rPr>
          <w:rFonts w:ascii="Arial" w:cs="Arial" w:hAnsi="Arial"/>
          <w:b/>
        </w:rPr>
        <w:t>L’organisation syndicale CFDT</w:t>
      </w:r>
    </w:p>
    <w:p w14:paraId="0C118750" w14:textId="498473C8" w:rsidP="00206B2E" w:rsidR="002E1DF1" w:rsidRDefault="002E1DF1">
      <w:pPr>
        <w:pStyle w:val="Textebrut"/>
        <w:ind w:left="708"/>
        <w:outlineLvl w:val="0"/>
        <w:rPr>
          <w:rFonts w:ascii="Arial" w:cs="Arial" w:hAnsi="Arial"/>
        </w:rPr>
      </w:pPr>
      <w:r w:rsidRPr="009C7475">
        <w:rPr>
          <w:rFonts w:ascii="Arial" w:cs="Arial" w:hAnsi="Arial"/>
        </w:rPr>
        <w:t xml:space="preserve">Représentée par </w:t>
      </w:r>
    </w:p>
    <w:p w14:paraId="1780B672" w14:textId="77777777" w:rsidP="00464622" w:rsidR="00BD3CC7" w:rsidRDefault="00BD3CC7" w:rsidRPr="00945C31">
      <w:pPr>
        <w:pStyle w:val="Textebrut"/>
        <w:rPr>
          <w:rFonts w:ascii="Arial" w:cs="Arial" w:hAnsi="Arial"/>
          <w:b/>
          <w:sz w:val="28"/>
          <w:szCs w:val="28"/>
        </w:rPr>
      </w:pPr>
    </w:p>
    <w:p w14:paraId="3FE3F799" w14:textId="77777777" w:rsidP="0018151E" w:rsidR="002E1DF1" w:rsidRDefault="002E1DF1" w:rsidRPr="009C7475">
      <w:pPr>
        <w:pStyle w:val="Textebrut"/>
        <w:ind w:left="708"/>
        <w:outlineLvl w:val="0"/>
        <w:rPr>
          <w:rFonts w:ascii="Arial" w:cs="Arial" w:hAnsi="Arial"/>
          <w:b/>
        </w:rPr>
      </w:pPr>
      <w:r w:rsidRPr="009C7475">
        <w:rPr>
          <w:rFonts w:ascii="Arial" w:cs="Arial" w:hAnsi="Arial"/>
          <w:b/>
        </w:rPr>
        <w:t xml:space="preserve">L’organisation syndicale </w:t>
      </w:r>
      <w:r w:rsidR="0074697D">
        <w:rPr>
          <w:rFonts w:ascii="Arial" w:cs="Arial" w:hAnsi="Arial"/>
          <w:b/>
        </w:rPr>
        <w:t>CFE/</w:t>
      </w:r>
      <w:r w:rsidRPr="009C7475">
        <w:rPr>
          <w:rFonts w:ascii="Arial" w:cs="Arial" w:hAnsi="Arial"/>
          <w:b/>
        </w:rPr>
        <w:t>CGC</w:t>
      </w:r>
    </w:p>
    <w:p w14:paraId="279E8DAA" w14:textId="795A8B41" w:rsidP="0018151E" w:rsidR="002E1DF1" w:rsidRDefault="002E1DF1" w:rsidRPr="009C7475">
      <w:pPr>
        <w:pStyle w:val="Textebrut"/>
        <w:ind w:left="708"/>
        <w:outlineLvl w:val="0"/>
        <w:rPr>
          <w:rFonts w:ascii="Arial" w:cs="Arial" w:hAnsi="Arial"/>
        </w:rPr>
      </w:pPr>
      <w:r w:rsidRPr="009C7475">
        <w:rPr>
          <w:rFonts w:ascii="Arial" w:cs="Arial" w:hAnsi="Arial"/>
        </w:rPr>
        <w:t>Représentée par</w:t>
      </w:r>
      <w:r w:rsidR="00AB2E74">
        <w:rPr>
          <w:rFonts w:ascii="Arial" w:cs="Arial" w:hAnsi="Arial"/>
        </w:rPr>
        <w:t xml:space="preserve"> </w:t>
      </w:r>
    </w:p>
    <w:p w14:paraId="08AD6783" w14:textId="77777777" w:rsidP="00464622" w:rsidR="00BD3CC7" w:rsidRDefault="00BD3CC7" w:rsidRPr="00945C31">
      <w:pPr>
        <w:pStyle w:val="Textebrut"/>
        <w:rPr>
          <w:rFonts w:ascii="Arial" w:cs="Arial" w:hAnsi="Arial"/>
          <w:b/>
          <w:sz w:val="28"/>
          <w:szCs w:val="28"/>
        </w:rPr>
      </w:pPr>
    </w:p>
    <w:p w14:paraId="7F68BB44" w14:textId="77777777" w:rsidP="0018151E" w:rsidR="002E1DF1" w:rsidRDefault="002E1DF1" w:rsidRPr="009C7475">
      <w:pPr>
        <w:pStyle w:val="Textebrut"/>
        <w:ind w:left="708"/>
        <w:outlineLvl w:val="0"/>
        <w:rPr>
          <w:rFonts w:ascii="Arial" w:cs="Arial" w:hAnsi="Arial"/>
          <w:b/>
        </w:rPr>
      </w:pPr>
      <w:r w:rsidRPr="009C7475">
        <w:rPr>
          <w:rFonts w:ascii="Arial" w:cs="Arial" w:hAnsi="Arial"/>
          <w:b/>
        </w:rPr>
        <w:t>L’organisation syndicale CGT</w:t>
      </w:r>
    </w:p>
    <w:p w14:paraId="6FE5261F" w14:textId="219D4762" w:rsidP="0018151E" w:rsidR="002E1DF1" w:rsidRDefault="002E1DF1">
      <w:pPr>
        <w:pStyle w:val="Textebrut"/>
        <w:ind w:left="708"/>
        <w:outlineLvl w:val="0"/>
        <w:rPr>
          <w:rFonts w:ascii="Arial" w:cs="Arial" w:hAnsi="Arial"/>
        </w:rPr>
      </w:pPr>
      <w:r w:rsidRPr="009C7475">
        <w:rPr>
          <w:rFonts w:ascii="Arial" w:cs="Arial" w:hAnsi="Arial"/>
        </w:rPr>
        <w:t>Représentée par</w:t>
      </w:r>
      <w:r w:rsidR="00AB2E74">
        <w:rPr>
          <w:rFonts w:ascii="Arial" w:cs="Arial" w:hAnsi="Arial"/>
        </w:rPr>
        <w:t xml:space="preserve"> </w:t>
      </w:r>
    </w:p>
    <w:p w14:paraId="44F46E5E" w14:textId="77777777" w:rsidP="0018151E" w:rsidR="00657807" w:rsidRDefault="00657807">
      <w:pPr>
        <w:pStyle w:val="Textebrut"/>
        <w:ind w:left="708"/>
        <w:outlineLvl w:val="0"/>
        <w:rPr>
          <w:rFonts w:ascii="Arial" w:cs="Arial" w:hAnsi="Arial"/>
        </w:rPr>
      </w:pPr>
    </w:p>
    <w:p w14:paraId="703AF6C5" w14:textId="77777777" w:rsidP="00657807" w:rsidR="00657807" w:rsidRDefault="00657807" w:rsidRPr="009C7475">
      <w:pPr>
        <w:pStyle w:val="Textebrut"/>
        <w:ind w:left="708"/>
        <w:outlineLvl w:val="0"/>
        <w:rPr>
          <w:rFonts w:ascii="Arial" w:cs="Arial" w:hAnsi="Arial"/>
          <w:b/>
        </w:rPr>
      </w:pPr>
      <w:r w:rsidRPr="009C7475">
        <w:rPr>
          <w:rFonts w:ascii="Arial" w:cs="Arial" w:hAnsi="Arial"/>
          <w:b/>
        </w:rPr>
        <w:t xml:space="preserve">L’organisation syndicale </w:t>
      </w:r>
      <w:r w:rsidR="004B5685">
        <w:rPr>
          <w:rFonts w:ascii="Arial" w:cs="Arial" w:hAnsi="Arial"/>
          <w:b/>
        </w:rPr>
        <w:t>FO</w:t>
      </w:r>
    </w:p>
    <w:p w14:paraId="2119CF9D" w14:textId="29C83D5D" w:rsidP="00657807" w:rsidR="00657807" w:rsidRDefault="00657807" w:rsidRPr="009C7475">
      <w:pPr>
        <w:pStyle w:val="Textebrut"/>
        <w:ind w:left="708"/>
        <w:outlineLvl w:val="0"/>
        <w:rPr>
          <w:rFonts w:ascii="Arial" w:cs="Arial" w:hAnsi="Arial"/>
        </w:rPr>
      </w:pPr>
      <w:r w:rsidRPr="009C7475">
        <w:rPr>
          <w:rFonts w:ascii="Arial" w:cs="Arial" w:hAnsi="Arial"/>
        </w:rPr>
        <w:t>Représentée par</w:t>
      </w:r>
      <w:r>
        <w:rPr>
          <w:rFonts w:ascii="Arial" w:cs="Arial" w:hAnsi="Arial"/>
        </w:rPr>
        <w:t xml:space="preserve"> </w:t>
      </w:r>
    </w:p>
    <w:p w14:paraId="763E912C" w14:textId="77777777" w:rsidP="0018151E" w:rsidR="00657807" w:rsidRDefault="00657807">
      <w:pPr>
        <w:pStyle w:val="Textebrut"/>
        <w:ind w:left="708"/>
        <w:outlineLvl w:val="0"/>
        <w:rPr>
          <w:rFonts w:ascii="Arial" w:cs="Arial" w:hAnsi="Arial"/>
        </w:rPr>
      </w:pPr>
    </w:p>
    <w:p w14:paraId="59544EB4" w14:textId="77777777" w:rsidP="0018151E" w:rsidR="002E5262" w:rsidRDefault="002E5262" w:rsidRPr="009C7475">
      <w:pPr>
        <w:pStyle w:val="Textebrut"/>
        <w:ind w:left="708"/>
        <w:outlineLvl w:val="0"/>
        <w:rPr>
          <w:rFonts w:ascii="Arial" w:cs="Arial" w:hAnsi="Arial"/>
        </w:rPr>
      </w:pPr>
    </w:p>
    <w:p w14:paraId="125C23D7" w14:textId="77777777" w:rsidP="003E7E40" w:rsidR="00AA1C5D" w:rsidRDefault="005F2FFE">
      <w:pPr>
        <w:pStyle w:val="Textebrut"/>
        <w:outlineLvl w:val="0"/>
        <w:rPr>
          <w:rFonts w:ascii="Arial" w:cs="Arial" w:hAnsi="Arial"/>
          <w:b/>
        </w:rPr>
      </w:pPr>
      <w:r w:rsidRPr="00BA6583">
        <w:rPr>
          <w:rFonts w:ascii="Arial" w:cs="Arial" w:hAnsi="Arial"/>
          <w:b/>
        </w:rPr>
        <w:t xml:space="preserve">            POUR LA </w:t>
      </w:r>
      <w:r w:rsidR="00AA1C5D" w:rsidRPr="00BA6583">
        <w:rPr>
          <w:rFonts w:ascii="Arial" w:cs="Arial" w:hAnsi="Arial"/>
          <w:b/>
        </w:rPr>
        <w:t>SOCIETE</w:t>
      </w:r>
      <w:r w:rsidR="002E5262">
        <w:rPr>
          <w:rFonts w:ascii="Arial" w:cs="Arial" w:hAnsi="Arial"/>
          <w:b/>
        </w:rPr>
        <w:t> :</w:t>
      </w:r>
    </w:p>
    <w:p w14:paraId="73D7976A" w14:textId="77777777" w:rsidP="003E7E40" w:rsidR="002E5262" w:rsidRDefault="002E5262" w:rsidRPr="00BA6583">
      <w:pPr>
        <w:pStyle w:val="Textebrut"/>
        <w:outlineLvl w:val="0"/>
        <w:rPr>
          <w:rFonts w:ascii="Arial" w:cs="Arial" w:hAnsi="Arial"/>
          <w:b/>
        </w:rPr>
      </w:pPr>
    </w:p>
    <w:p w14:paraId="30D8B312" w14:textId="754A2D21" w:rsidP="004268B4" w:rsidR="004268B4" w:rsidRDefault="003E7E40">
      <w:pPr>
        <w:pStyle w:val="Textebrut"/>
        <w:ind w:firstLine="708" w:left="1416"/>
        <w:outlineLvl w:val="0"/>
        <w:rPr>
          <w:rFonts w:ascii="Arial" w:cs="Arial" w:hAnsi="Arial"/>
        </w:rPr>
      </w:pPr>
      <w:r>
        <w:rPr>
          <w:rFonts w:ascii="Arial" w:cs="Arial" w:hAnsi="Arial"/>
        </w:rPr>
        <w:t xml:space="preserve">, Directeur </w:t>
      </w:r>
    </w:p>
    <w:p w14:paraId="39B25382" w14:textId="77777777" w:rsidR="004268B4" w:rsidRDefault="004268B4">
      <w:pPr>
        <w:rPr>
          <w:rFonts w:ascii="Arial" w:cs="Arial" w:hAnsi="Arial"/>
        </w:rPr>
      </w:pPr>
      <w:r>
        <w:rPr>
          <w:rFonts w:ascii="Arial" w:cs="Arial" w:hAnsi="Arial"/>
        </w:rPr>
        <w:br w:type="page"/>
      </w:r>
    </w:p>
    <w:p w14:paraId="0B8E8327" w14:textId="4E53CD89" w:rsidP="004268B4" w:rsidR="00461C56" w:rsidRDefault="004268B4" w:rsidRPr="00402994">
      <w:pPr>
        <w:pStyle w:val="Textebrut"/>
        <w:jc w:val="center"/>
        <w:outlineLvl w:val="0"/>
        <w:rPr>
          <w:rFonts w:ascii="Arial" w:cs="Arial" w:hAnsi="Arial"/>
        </w:rPr>
      </w:pPr>
      <w:r w:rsidRPr="004268B4">
        <w:rPr>
          <w:rFonts w:ascii="Arial" w:cs="Arial" w:hAnsi="Arial"/>
        </w:rPr>
        <w:lastRenderedPageBreak/>
        <w:drawing>
          <wp:inline distB="0" distL="0" distR="0" distT="0" wp14:anchorId="0000E82D" wp14:editId="1434972F">
            <wp:extent cx="6606540" cy="8103167"/>
            <wp:effectExtent b="0" l="0" r="3810" t="0"/>
            <wp:docPr descr="Une image contenant table  Description générée automatiquement"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ne image contenant table  Description générée automatiquement" id="2" name="Imag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618" cy="81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C56" w:rsidRPr="00402994" w:rsidSect="00F0215B">
      <w:headerReference r:id="rId10" w:type="default"/>
      <w:footerReference r:id="rId11" w:type="even"/>
      <w:footerReference r:id="rId12" w:type="default"/>
      <w:pgSz w:h="16838" w:w="11906"/>
      <w:pgMar w:bottom="1021" w:footer="624" w:gutter="0" w:header="720" w:left="851" w:right="851" w:top="102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D984" w14:textId="77777777" w:rsidR="00F25E3A" w:rsidRDefault="00F25E3A">
      <w:r>
        <w:separator/>
      </w:r>
    </w:p>
  </w:endnote>
  <w:endnote w:type="continuationSeparator" w:id="0">
    <w:p w14:paraId="450D4A17" w14:textId="77777777" w:rsidR="00F25E3A" w:rsidRDefault="00F25E3A">
      <w:r>
        <w:continuationSeparator/>
      </w:r>
    </w:p>
  </w:endnote>
  <w:endnote w:type="continuationNotice" w:id="1">
    <w:p w14:paraId="160320BD" w14:textId="77777777" w:rsidR="00F25E3A" w:rsidRDefault="00F25E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Boo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8B914C2" w14:textId="77777777" w:rsidR="006626D4" w:rsidRDefault="006626D4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F5E0B00" w14:textId="77777777" w:rsidR="006626D4" w:rsidRDefault="006626D4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CE94BEC" w14:textId="11F74EAD" w:rsidR="001A1ECA" w:rsidRDefault="0065640A">
    <w:pPr>
      <w:pStyle w:val="Pieddepage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0" locked="0" relativeHeight="251657728" simplePos="0" wp14:anchorId="442A0496" wp14:editId="1EA7446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b="0" l="0" r="0" t="0"/>
              <wp:wrapNone/>
              <wp:docPr descr="{&quot;HashCode&quot;:-1887548061,&quot;Height&quot;:841.0,&quot;Width&quot;:595.0,&quot;Placement&quot;:&quot;Footer&quot;,&quot;Index&quot;:&quot;Primary&quot;,&quot;Section&quot;:1,&quot;Top&quot;:0.0,&quot;Left&quot;:0.0}" id="1" name="MSIPCMcd54416bad8782bd3575ce4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FEC33D" w14:textId="77777777" w:rsidP="001A1ECA" w:rsidR="001A1ECA" w:rsidRDefault="001A1ECA" w:rsidRPr="001A1ECA">
                          <w:pPr>
                            <w:rPr>
                              <w:rFonts w:ascii="Calibri Light" w:cs="Calibri Light" w:hAnsi="Calibri Light"/>
                              <w:color w:val="000000"/>
                              <w:sz w:val="16"/>
                            </w:rPr>
                          </w:pPr>
                          <w:r w:rsidRPr="001A1ECA">
                            <w:rPr>
                              <w:rFonts w:ascii="Calibri Light" w:cs="Calibri Light" w:hAnsi="Calibri Light"/>
                              <w:color w:val="000000"/>
                              <w:sz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anchor="b" anchorCtr="0" bIns="0" lIns="254000" rIns="9144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442A0496">
              <v:stroke joinstyle="miter"/>
              <v:path gradientshapeok="t" o:connecttype="rect"/>
            </v:shapetype>
            <v:shape alt="{&quot;HashCode&quot;:-1887548061,&quot;Height&quot;:841.0,&quot;Width&quot;:595.0,&quot;Placement&quot;:&quot;Footer&quot;,&quot;Index&quot;:&quot;Primary&quot;,&quot;Section&quot;:1,&quot;Top&quot;:0.0,&quot;Left&quot;:0.0}" filled="f" id="MSIPCMcd54416bad8782bd3575ce4e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xJ6S4gEAAJoDAAAOAAAAZHJzL2Uyb0RvYy54bWysU8Fu2zAMvQ/YPwi6L7bTJO2MOEXXosOA rhvQ9QNkWYqF2aJGKbGzrx8lJ+m23oZdBIqUH997pNfXY9+xvUJvwFa8mOWcKSuhMXZb8edv9++u OPNB2EZ0YFXFD8rz683bN+vBlWoOLXSNQkYg1peDq3gbgiuzzMtW9cLPwClLRQ3Yi0BX3GYNioHQ +y6b5/kqGwAbhyCV95S9m4p8k/C1VjJ80dqrwLqKE7eQTkxnHc9ssxblFoVrjTzSEP/AohfGUtMz 1J0Igu3QvILqjUTwoMNMQp+B1kaqpIHUFPlfap5a4VTSQuZ4d7bJ/z9Y+bh/cl+RhfEDjDTAJMK7 B5DfPbNw2wq7VTeIMLRKNNS4iJZlg/Pl8dNotS99BKmHz9DQkMUuQAIaNfbRFdLJCJ0GcDibrsbA JCUvl6v8oqCSpNr88mJ1tUwtRHn62qEPHxX0LAYVRxpqQhf7Bx8iG1GensRmFu5N16XBdvaPBD2M mcQ+Ep6oh7Ee6XVUUUNzIB0I057QXlPQAv7kbKAdqbj/sROoOOs+WfJivlzkedyqdKMAU/C+WCzo Up+ywkrCqHjN2RTehmkDdw7NtqUWk+0Wbsg4bZKmFzpHwrQASepxWeOG/X5Pr15+qc0vAAAA//8D AFBLAwQUAAYACAAAACEAbsFuU90AAAALAQAADwAAAGRycy9kb3ducmV2LnhtbEyPwU7DMBBE70j8 g7WVuFE7VISQxqkoAsS1gQ9w4m0SNV4H203D3+Oc6HFnRrNvit1sBjah870lCclaAENqrO6plfD9 9X6fAfNBkVaDJZTwix525e1NoXJtL3TAqQotiyXkcyWhC2HMOfdNh0b5tR2Rone0zqgQT9dy7dQl lpuBPwiRcqN6ih86NeJrh82pOhsJWr39bNrJnXx18Pts+nDH/Wct5d1qftkCCziH/zAs+BEdyshU 2zNpzwYJcUiIapqIJ2CLnzyLFFi9aI+bDHhZ8OsN5R8AAAD//wMAUEsBAi0AFAAGAAgAAAAhALaD OJL+AAAA4QEAABMAAAAAAAAAAAAAAAAAAAAAAFtDb250ZW50X1R5cGVzXS54bWxQSwECLQAUAAYA CAAAACEAOP0h/9YAAACUAQAACwAAAAAAAAAAAAAAAAAvAQAAX3JlbHMvLnJlbHNQSwECLQAUAAYA CAAAACEAXsSekuIBAACaAwAADgAAAAAAAAAAAAAAAAAuAgAAZHJzL2Uyb0RvYy54bWxQSwECLQAU AAYACAAAACEAbsFuU90AAAALAQAADwAAAAAAAAAAAAAAAAA8BAAAZHJzL2Rvd25yZXYueG1sUEsF BgAAAAAEAAQA8wAAAEYFAAAAAA== " o:spid="_x0000_s1026" stroked="f" style="position:absolute;margin-left:0;margin-top:805.35pt;width:595.3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type="#_x0000_t202">
              <v:textbox inset="20pt,0,,0">
                <w:txbxContent>
                  <w:p w14:paraId="1AFEC33D" w14:textId="77777777" w:rsidP="001A1ECA" w:rsidR="001A1ECA" w:rsidRDefault="001A1ECA" w:rsidRPr="001A1ECA">
                    <w:pPr>
                      <w:rPr>
                        <w:rFonts w:ascii="Calibri Light" w:cs="Calibri Light" w:hAnsi="Calibri Light"/>
                        <w:color w:val="000000"/>
                        <w:sz w:val="16"/>
                      </w:rPr>
                    </w:pPr>
                    <w:r w:rsidRPr="001A1ECA">
                      <w:rPr>
                        <w:rFonts w:ascii="Calibri Light" w:cs="Calibri Light" w:hAnsi="Calibri Light"/>
                        <w:color w:val="000000"/>
                        <w:sz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1CF022C" w14:textId="77777777" w:rsidR="00F25E3A" w:rsidRDefault="00F25E3A">
      <w:r>
        <w:separator/>
      </w:r>
    </w:p>
  </w:footnote>
  <w:footnote w:id="0" w:type="continuationSeparator">
    <w:p w14:paraId="2D704417" w14:textId="77777777" w:rsidR="00F25E3A" w:rsidRDefault="00F25E3A">
      <w:r>
        <w:continuationSeparator/>
      </w:r>
    </w:p>
  </w:footnote>
  <w:footnote w:id="1" w:type="continuationNotice">
    <w:p w14:paraId="25931BFF" w14:textId="77777777" w:rsidR="00F25E3A" w:rsidRDefault="00F25E3A"/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8DA0868" w14:textId="77777777" w:rsidR="006626D4" w:rsidRDefault="006626D4">
    <w:pPr>
      <w:pStyle w:val="En-tte"/>
    </w:pPr>
    <w:r>
      <w:tab/>
    </w:r>
    <w:r>
      <w:tab/>
    </w: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90EE8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090EE8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FC7000"/>
    <w:multiLevelType w:val="hybridMultilevel"/>
    <w:tmpl w:val="E57450EC"/>
    <w:lvl w:ilvl="0" w:tplc="CDBE796C">
      <w:start w:val="1"/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Futura Book" w:hAnsi="Futura Book" w:hint="default"/>
      </w:rPr>
    </w:lvl>
    <w:lvl w:ilvl="1" w:tplc="975413AC">
      <w:start w:val="1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Futura Book" w:hAnsi="Futura Book" w:hint="default"/>
      </w:rPr>
    </w:lvl>
    <w:lvl w:ilvl="2" w:tentative="1" w:tplc="FD68217E">
      <w:start w:val="1"/>
      <w:numFmt w:val="bullet"/>
      <w:lvlText w:val="–"/>
      <w:lvlJc w:val="left"/>
      <w:pPr>
        <w:tabs>
          <w:tab w:pos="2160" w:val="num"/>
        </w:tabs>
        <w:ind w:hanging="360" w:left="2160"/>
      </w:pPr>
      <w:rPr>
        <w:rFonts w:ascii="Futura Book" w:hAnsi="Futura Book" w:hint="default"/>
      </w:rPr>
    </w:lvl>
    <w:lvl w:ilvl="3" w:tentative="1" w:tplc="3BA0B87A">
      <w:start w:val="1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Futura Book" w:hAnsi="Futura Book" w:hint="default"/>
      </w:rPr>
    </w:lvl>
    <w:lvl w:ilvl="4" w:tentative="1" w:tplc="D1C645A4">
      <w:start w:val="1"/>
      <w:numFmt w:val="bullet"/>
      <w:lvlText w:val="–"/>
      <w:lvlJc w:val="left"/>
      <w:pPr>
        <w:tabs>
          <w:tab w:pos="3600" w:val="num"/>
        </w:tabs>
        <w:ind w:hanging="360" w:left="3600"/>
      </w:pPr>
      <w:rPr>
        <w:rFonts w:ascii="Futura Book" w:hAnsi="Futura Book" w:hint="default"/>
      </w:rPr>
    </w:lvl>
    <w:lvl w:ilvl="5" w:tentative="1" w:tplc="FD8C97F8">
      <w:start w:val="1"/>
      <w:numFmt w:val="bullet"/>
      <w:lvlText w:val="–"/>
      <w:lvlJc w:val="left"/>
      <w:pPr>
        <w:tabs>
          <w:tab w:pos="4320" w:val="num"/>
        </w:tabs>
        <w:ind w:hanging="360" w:left="4320"/>
      </w:pPr>
      <w:rPr>
        <w:rFonts w:ascii="Futura Book" w:hAnsi="Futura Book" w:hint="default"/>
      </w:rPr>
    </w:lvl>
    <w:lvl w:ilvl="6" w:tentative="1" w:tplc="6DEA07EE">
      <w:start w:val="1"/>
      <w:numFmt w:val="bullet"/>
      <w:lvlText w:val="–"/>
      <w:lvlJc w:val="left"/>
      <w:pPr>
        <w:tabs>
          <w:tab w:pos="5040" w:val="num"/>
        </w:tabs>
        <w:ind w:hanging="360" w:left="5040"/>
      </w:pPr>
      <w:rPr>
        <w:rFonts w:ascii="Futura Book" w:hAnsi="Futura Book" w:hint="default"/>
      </w:rPr>
    </w:lvl>
    <w:lvl w:ilvl="7" w:tentative="1" w:tplc="6FD0141A">
      <w:start w:val="1"/>
      <w:numFmt w:val="bullet"/>
      <w:lvlText w:val="–"/>
      <w:lvlJc w:val="left"/>
      <w:pPr>
        <w:tabs>
          <w:tab w:pos="5760" w:val="num"/>
        </w:tabs>
        <w:ind w:hanging="360" w:left="5760"/>
      </w:pPr>
      <w:rPr>
        <w:rFonts w:ascii="Futura Book" w:hAnsi="Futura Book" w:hint="default"/>
      </w:rPr>
    </w:lvl>
    <w:lvl w:ilvl="8" w:tentative="1" w:tplc="9AF42394">
      <w:start w:val="1"/>
      <w:numFmt w:val="bullet"/>
      <w:lvlText w:val="–"/>
      <w:lvlJc w:val="left"/>
      <w:pPr>
        <w:tabs>
          <w:tab w:pos="6480" w:val="num"/>
        </w:tabs>
        <w:ind w:hanging="360" w:left="6480"/>
      </w:pPr>
      <w:rPr>
        <w:rFonts w:ascii="Futura Book" w:hAnsi="Futura Book" w:hint="default"/>
      </w:rPr>
    </w:lvl>
  </w:abstractNum>
  <w:abstractNum w15:restartNumberingAfterBreak="0" w:abstractNumId="1">
    <w:nsid w:val="0913579A"/>
    <w:multiLevelType w:val="hybridMultilevel"/>
    <w:tmpl w:val="FA82D1C2"/>
    <w:lvl w:ilvl="0" w:tplc="9C387944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omic Sans MS" w:hAnsi="Comic Sans MS" w:hint="default"/>
      </w:rPr>
    </w:lvl>
    <w:lvl w:ilvl="1" w:tplc="9C7CAB90">
      <w:start w:val="168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Comic Sans MS" w:hAnsi="Comic Sans MS" w:hint="default"/>
      </w:rPr>
    </w:lvl>
    <w:lvl w:ilvl="2" w:tentative="1" w:tplc="430EE128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Comic Sans MS" w:hAnsi="Comic Sans MS" w:hint="default"/>
      </w:rPr>
    </w:lvl>
    <w:lvl w:ilvl="3" w:tentative="1" w:tplc="4EEC02E4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Comic Sans MS" w:hAnsi="Comic Sans MS" w:hint="default"/>
      </w:rPr>
    </w:lvl>
    <w:lvl w:ilvl="4" w:tentative="1" w:tplc="4FD2808A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Comic Sans MS" w:hAnsi="Comic Sans MS" w:hint="default"/>
      </w:rPr>
    </w:lvl>
    <w:lvl w:ilvl="5" w:tentative="1" w:tplc="A184B380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Comic Sans MS" w:hAnsi="Comic Sans MS" w:hint="default"/>
      </w:rPr>
    </w:lvl>
    <w:lvl w:ilvl="6" w:tentative="1" w:tplc="E4481DAA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Comic Sans MS" w:hAnsi="Comic Sans MS" w:hint="default"/>
      </w:rPr>
    </w:lvl>
    <w:lvl w:ilvl="7" w:tentative="1" w:tplc="867CA296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Comic Sans MS" w:hAnsi="Comic Sans MS" w:hint="default"/>
      </w:rPr>
    </w:lvl>
    <w:lvl w:ilvl="8" w:tentative="1" w:tplc="E5F80482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Comic Sans MS" w:hAnsi="Comic Sans MS" w:hint="default"/>
      </w:rPr>
    </w:lvl>
  </w:abstractNum>
  <w:abstractNum w15:restartNumberingAfterBreak="0" w:abstractNumId="2">
    <w:nsid w:val="0CAA135F"/>
    <w:multiLevelType w:val="hybridMultilevel"/>
    <w:tmpl w:val="221E428C"/>
    <w:lvl w:ilvl="0" w:tplc="121AE420">
      <w:start w:val="8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E312D6D"/>
    <w:multiLevelType w:val="hybridMultilevel"/>
    <w:tmpl w:val="CF1AC368"/>
    <w:lvl w:ilvl="0" w:tplc="E53A72E2">
      <w:start w:val="1"/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Futura Book" w:hAnsi="Futura Book" w:hint="default"/>
      </w:rPr>
    </w:lvl>
    <w:lvl w:ilvl="1" w:tplc="A802F58A">
      <w:start w:val="1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Futura Book" w:hAnsi="Futura Book" w:hint="default"/>
      </w:rPr>
    </w:lvl>
    <w:lvl w:ilvl="2" w:tentative="1" w:tplc="3E5481B0">
      <w:start w:val="1"/>
      <w:numFmt w:val="bullet"/>
      <w:lvlText w:val="–"/>
      <w:lvlJc w:val="left"/>
      <w:pPr>
        <w:tabs>
          <w:tab w:pos="2160" w:val="num"/>
        </w:tabs>
        <w:ind w:hanging="360" w:left="2160"/>
      </w:pPr>
      <w:rPr>
        <w:rFonts w:ascii="Futura Book" w:hAnsi="Futura Book" w:hint="default"/>
      </w:rPr>
    </w:lvl>
    <w:lvl w:ilvl="3" w:tentative="1" w:tplc="B0B0DABE">
      <w:start w:val="1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Futura Book" w:hAnsi="Futura Book" w:hint="default"/>
      </w:rPr>
    </w:lvl>
    <w:lvl w:ilvl="4" w:tentative="1" w:tplc="547444B0">
      <w:start w:val="1"/>
      <w:numFmt w:val="bullet"/>
      <w:lvlText w:val="–"/>
      <w:lvlJc w:val="left"/>
      <w:pPr>
        <w:tabs>
          <w:tab w:pos="3600" w:val="num"/>
        </w:tabs>
        <w:ind w:hanging="360" w:left="3600"/>
      </w:pPr>
      <w:rPr>
        <w:rFonts w:ascii="Futura Book" w:hAnsi="Futura Book" w:hint="default"/>
      </w:rPr>
    </w:lvl>
    <w:lvl w:ilvl="5" w:tentative="1" w:tplc="91C6DD62">
      <w:start w:val="1"/>
      <w:numFmt w:val="bullet"/>
      <w:lvlText w:val="–"/>
      <w:lvlJc w:val="left"/>
      <w:pPr>
        <w:tabs>
          <w:tab w:pos="4320" w:val="num"/>
        </w:tabs>
        <w:ind w:hanging="360" w:left="4320"/>
      </w:pPr>
      <w:rPr>
        <w:rFonts w:ascii="Futura Book" w:hAnsi="Futura Book" w:hint="default"/>
      </w:rPr>
    </w:lvl>
    <w:lvl w:ilvl="6" w:tentative="1" w:tplc="72B065CC">
      <w:start w:val="1"/>
      <w:numFmt w:val="bullet"/>
      <w:lvlText w:val="–"/>
      <w:lvlJc w:val="left"/>
      <w:pPr>
        <w:tabs>
          <w:tab w:pos="5040" w:val="num"/>
        </w:tabs>
        <w:ind w:hanging="360" w:left="5040"/>
      </w:pPr>
      <w:rPr>
        <w:rFonts w:ascii="Futura Book" w:hAnsi="Futura Book" w:hint="default"/>
      </w:rPr>
    </w:lvl>
    <w:lvl w:ilvl="7" w:tentative="1" w:tplc="A6467560">
      <w:start w:val="1"/>
      <w:numFmt w:val="bullet"/>
      <w:lvlText w:val="–"/>
      <w:lvlJc w:val="left"/>
      <w:pPr>
        <w:tabs>
          <w:tab w:pos="5760" w:val="num"/>
        </w:tabs>
        <w:ind w:hanging="360" w:left="5760"/>
      </w:pPr>
      <w:rPr>
        <w:rFonts w:ascii="Futura Book" w:hAnsi="Futura Book" w:hint="default"/>
      </w:rPr>
    </w:lvl>
    <w:lvl w:ilvl="8" w:tentative="1" w:tplc="6DA86934">
      <w:start w:val="1"/>
      <w:numFmt w:val="bullet"/>
      <w:lvlText w:val="–"/>
      <w:lvlJc w:val="left"/>
      <w:pPr>
        <w:tabs>
          <w:tab w:pos="6480" w:val="num"/>
        </w:tabs>
        <w:ind w:hanging="360" w:left="6480"/>
      </w:pPr>
      <w:rPr>
        <w:rFonts w:ascii="Futura Book" w:hAnsi="Futura Book" w:hint="default"/>
      </w:rPr>
    </w:lvl>
  </w:abstractNum>
  <w:abstractNum w15:restartNumberingAfterBreak="0" w:abstractNumId="4">
    <w:nsid w:val="16F61799"/>
    <w:multiLevelType w:val="singleLevel"/>
    <w:tmpl w:val="16B807DE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</w:abstractNum>
  <w:abstractNum w15:restartNumberingAfterBreak="0" w:abstractNumId="5">
    <w:nsid w:val="1734694C"/>
    <w:multiLevelType w:val="singleLevel"/>
    <w:tmpl w:val="16B807DE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</w:abstractNum>
  <w:abstractNum w15:restartNumberingAfterBreak="0" w:abstractNumId="6">
    <w:nsid w:val="1AA60E63"/>
    <w:multiLevelType w:val="hybridMultilevel"/>
    <w:tmpl w:val="F092B53A"/>
    <w:lvl w:ilvl="0" w:tplc="040C000D">
      <w:start w:val="1"/>
      <w:numFmt w:val="bullet"/>
      <w:lvlText w:val=""/>
      <w:lvlJc w:val="left"/>
      <w:pPr>
        <w:tabs>
          <w:tab w:pos="1287" w:val="num"/>
        </w:tabs>
        <w:ind w:hanging="360" w:left="1287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7">
    <w:nsid w:val="1C2A2517"/>
    <w:multiLevelType w:val="hybridMultilevel"/>
    <w:tmpl w:val="B0DA2A3E"/>
    <w:lvl w:ilvl="0" w:tplc="34D0594E">
      <w:start w:val="1"/>
      <w:numFmt w:val="decimal"/>
      <w:lvlText w:val="%1."/>
      <w:lvlJc w:val="left"/>
      <w:pPr>
        <w:tabs>
          <w:tab w:pos="502" w:val="num"/>
        </w:tabs>
        <w:ind w:hanging="360" w:left="502"/>
      </w:pPr>
      <w:rPr>
        <w:rFonts w:hint="default"/>
      </w:rPr>
    </w:lvl>
    <w:lvl w:ilvl="1" w:tplc="F3B89092">
      <w:start w:val="1"/>
      <w:numFmt w:val="upperLetter"/>
      <w:lvlText w:val="%2)"/>
      <w:lvlJc w:val="left"/>
      <w:pPr>
        <w:tabs>
          <w:tab w:pos="1222" w:val="num"/>
        </w:tabs>
        <w:ind w:hanging="360" w:left="1222"/>
      </w:pPr>
      <w:rPr>
        <w:rFonts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1942" w:val="num"/>
        </w:tabs>
        <w:ind w:hanging="180" w:left="1942"/>
      </w:pPr>
    </w:lvl>
    <w:lvl w:ilvl="3" w:tentative="1" w:tplc="040C000F">
      <w:start w:val="1"/>
      <w:numFmt w:val="decimal"/>
      <w:lvlText w:val="%4."/>
      <w:lvlJc w:val="left"/>
      <w:pPr>
        <w:tabs>
          <w:tab w:pos="2662" w:val="num"/>
        </w:tabs>
        <w:ind w:hanging="360" w:left="2662"/>
      </w:pPr>
    </w:lvl>
    <w:lvl w:ilvl="4" w:tentative="1" w:tplc="040C0019">
      <w:start w:val="1"/>
      <w:numFmt w:val="lowerLetter"/>
      <w:lvlText w:val="%5."/>
      <w:lvlJc w:val="left"/>
      <w:pPr>
        <w:tabs>
          <w:tab w:pos="3382" w:val="num"/>
        </w:tabs>
        <w:ind w:hanging="360" w:left="3382"/>
      </w:pPr>
    </w:lvl>
    <w:lvl w:ilvl="5" w:tentative="1" w:tplc="040C001B">
      <w:start w:val="1"/>
      <w:numFmt w:val="lowerRoman"/>
      <w:lvlText w:val="%6."/>
      <w:lvlJc w:val="right"/>
      <w:pPr>
        <w:tabs>
          <w:tab w:pos="4102" w:val="num"/>
        </w:tabs>
        <w:ind w:hanging="180" w:left="4102"/>
      </w:pPr>
    </w:lvl>
    <w:lvl w:ilvl="6" w:tentative="1" w:tplc="040C000F">
      <w:start w:val="1"/>
      <w:numFmt w:val="decimal"/>
      <w:lvlText w:val="%7."/>
      <w:lvlJc w:val="left"/>
      <w:pPr>
        <w:tabs>
          <w:tab w:pos="4822" w:val="num"/>
        </w:tabs>
        <w:ind w:hanging="360" w:left="4822"/>
      </w:pPr>
    </w:lvl>
    <w:lvl w:ilvl="7" w:tentative="1" w:tplc="040C0019">
      <w:start w:val="1"/>
      <w:numFmt w:val="lowerLetter"/>
      <w:lvlText w:val="%8."/>
      <w:lvlJc w:val="left"/>
      <w:pPr>
        <w:tabs>
          <w:tab w:pos="5542" w:val="num"/>
        </w:tabs>
        <w:ind w:hanging="360" w:left="5542"/>
      </w:pPr>
    </w:lvl>
    <w:lvl w:ilvl="8" w:tentative="1" w:tplc="040C001B">
      <w:start w:val="1"/>
      <w:numFmt w:val="lowerRoman"/>
      <w:lvlText w:val="%9."/>
      <w:lvlJc w:val="right"/>
      <w:pPr>
        <w:tabs>
          <w:tab w:pos="6262" w:val="num"/>
        </w:tabs>
        <w:ind w:hanging="180" w:left="6262"/>
      </w:pPr>
    </w:lvl>
  </w:abstractNum>
  <w:abstractNum w15:restartNumberingAfterBreak="0" w:abstractNumId="8">
    <w:nsid w:val="1EAC6D20"/>
    <w:multiLevelType w:val="hybridMultilevel"/>
    <w:tmpl w:val="730E59DA"/>
    <w:lvl w:ilvl="0" w:tplc="040C0001">
      <w:start w:val="1"/>
      <w:numFmt w:val="bullet"/>
      <w:lvlText w:val=""/>
      <w:lvlJc w:val="left"/>
      <w:pPr>
        <w:tabs>
          <w:tab w:pos="2190" w:val="num"/>
        </w:tabs>
        <w:ind w:hanging="360" w:left="219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910" w:val="num"/>
        </w:tabs>
        <w:ind w:hanging="360" w:left="291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630" w:val="num"/>
        </w:tabs>
        <w:ind w:hanging="360" w:left="363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350" w:val="num"/>
        </w:tabs>
        <w:ind w:hanging="360" w:left="435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70" w:val="num"/>
        </w:tabs>
        <w:ind w:hanging="360" w:left="507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90" w:val="num"/>
        </w:tabs>
        <w:ind w:hanging="360" w:left="579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510" w:val="num"/>
        </w:tabs>
        <w:ind w:hanging="360" w:left="651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230" w:val="num"/>
        </w:tabs>
        <w:ind w:hanging="360" w:left="723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950" w:val="num"/>
        </w:tabs>
        <w:ind w:hanging="360" w:left="7950"/>
      </w:pPr>
      <w:rPr>
        <w:rFonts w:ascii="Wingdings" w:hAnsi="Wingdings" w:hint="default"/>
      </w:rPr>
    </w:lvl>
  </w:abstractNum>
  <w:abstractNum w15:restartNumberingAfterBreak="0" w:abstractNumId="9">
    <w:nsid w:val="1F2179EF"/>
    <w:multiLevelType w:val="singleLevel"/>
    <w:tmpl w:val="16B807DE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</w:abstractNum>
  <w:abstractNum w15:restartNumberingAfterBreak="0" w:abstractNumId="10">
    <w:nsid w:val="22776F97"/>
    <w:multiLevelType w:val="hybridMultilevel"/>
    <w:tmpl w:val="B9966246"/>
    <w:lvl w:ilvl="0" w:tplc="052A8AC2">
      <w:start w:val="1"/>
      <w:numFmt w:val="decimal"/>
      <w:lvlText w:val="%1."/>
      <w:lvlJc w:val="left"/>
      <w:pPr>
        <w:ind w:hanging="360" w:left="4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200"/>
      </w:pPr>
    </w:lvl>
    <w:lvl w:ilvl="2" w:tentative="1" w:tplc="040C001B">
      <w:start w:val="1"/>
      <w:numFmt w:val="lowerRoman"/>
      <w:lvlText w:val="%3."/>
      <w:lvlJc w:val="right"/>
      <w:pPr>
        <w:ind w:hanging="180" w:left="1920"/>
      </w:pPr>
    </w:lvl>
    <w:lvl w:ilvl="3" w:tentative="1" w:tplc="040C000F">
      <w:start w:val="1"/>
      <w:numFmt w:val="decimal"/>
      <w:lvlText w:val="%4."/>
      <w:lvlJc w:val="left"/>
      <w:pPr>
        <w:ind w:hanging="360" w:left="2640"/>
      </w:pPr>
    </w:lvl>
    <w:lvl w:ilvl="4" w:tentative="1" w:tplc="040C0019">
      <w:start w:val="1"/>
      <w:numFmt w:val="lowerLetter"/>
      <w:lvlText w:val="%5."/>
      <w:lvlJc w:val="left"/>
      <w:pPr>
        <w:ind w:hanging="360" w:left="3360"/>
      </w:pPr>
    </w:lvl>
    <w:lvl w:ilvl="5" w:tentative="1" w:tplc="040C001B">
      <w:start w:val="1"/>
      <w:numFmt w:val="lowerRoman"/>
      <w:lvlText w:val="%6."/>
      <w:lvlJc w:val="right"/>
      <w:pPr>
        <w:ind w:hanging="180" w:left="4080"/>
      </w:pPr>
    </w:lvl>
    <w:lvl w:ilvl="6" w:tentative="1" w:tplc="040C000F">
      <w:start w:val="1"/>
      <w:numFmt w:val="decimal"/>
      <w:lvlText w:val="%7."/>
      <w:lvlJc w:val="left"/>
      <w:pPr>
        <w:ind w:hanging="360" w:left="4800"/>
      </w:pPr>
    </w:lvl>
    <w:lvl w:ilvl="7" w:tentative="1" w:tplc="040C0019">
      <w:start w:val="1"/>
      <w:numFmt w:val="lowerLetter"/>
      <w:lvlText w:val="%8."/>
      <w:lvlJc w:val="left"/>
      <w:pPr>
        <w:ind w:hanging="360" w:left="5520"/>
      </w:pPr>
    </w:lvl>
    <w:lvl w:ilvl="8" w:tentative="1" w:tplc="040C001B">
      <w:start w:val="1"/>
      <w:numFmt w:val="lowerRoman"/>
      <w:lvlText w:val="%9."/>
      <w:lvlJc w:val="right"/>
      <w:pPr>
        <w:ind w:hanging="180" w:left="6240"/>
      </w:pPr>
    </w:lvl>
  </w:abstractNum>
  <w:abstractNum w15:restartNumberingAfterBreak="0" w:abstractNumId="11">
    <w:nsid w:val="22BA7071"/>
    <w:multiLevelType w:val="singleLevel"/>
    <w:tmpl w:val="16B807DE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</w:abstractNum>
  <w:abstractNum w15:restartNumberingAfterBreak="0" w:abstractNumId="12">
    <w:nsid w:val="2446476F"/>
    <w:multiLevelType w:val="singleLevel"/>
    <w:tmpl w:val="FB688CA6"/>
    <w:lvl w:ilvl="0">
      <w:start w:val="2"/>
      <w:numFmt w:val="bullet"/>
      <w:lvlText w:val="-"/>
      <w:lvlJc w:val="left"/>
      <w:pPr>
        <w:tabs>
          <w:tab w:pos="2624" w:val="num"/>
        </w:tabs>
        <w:ind w:hanging="360" w:left="2624"/>
      </w:pPr>
      <w:rPr>
        <w:rFonts w:hint="default"/>
      </w:rPr>
    </w:lvl>
  </w:abstractNum>
  <w:abstractNum w15:restartNumberingAfterBreak="0" w:abstractNumId="13">
    <w:nsid w:val="25515143"/>
    <w:multiLevelType w:val="hybridMultilevel"/>
    <w:tmpl w:val="992008D0"/>
    <w:lvl w:ilvl="0" w:tplc="040C000D">
      <w:start w:val="1"/>
      <w:numFmt w:val="bullet"/>
      <w:lvlText w:val=""/>
      <w:lvlJc w:val="left"/>
      <w:pPr>
        <w:tabs>
          <w:tab w:pos="1428" w:val="num"/>
        </w:tabs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14">
    <w:nsid w:val="26844565"/>
    <w:multiLevelType w:val="hybridMultilevel"/>
    <w:tmpl w:val="CFE8AC92"/>
    <w:lvl w:ilvl="0" w:tplc="040C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15">
    <w:nsid w:val="2B9704EA"/>
    <w:multiLevelType w:val="hybridMultilevel"/>
    <w:tmpl w:val="B0DA2A3E"/>
    <w:lvl w:ilvl="0" w:tplc="34D0594E">
      <w:start w:val="1"/>
      <w:numFmt w:val="decimal"/>
      <w:lvlText w:val="%1."/>
      <w:lvlJc w:val="left"/>
      <w:pPr>
        <w:tabs>
          <w:tab w:pos="502" w:val="num"/>
        </w:tabs>
        <w:ind w:hanging="360" w:left="502"/>
      </w:pPr>
      <w:rPr>
        <w:rFonts w:hint="default"/>
      </w:rPr>
    </w:lvl>
    <w:lvl w:ilvl="1" w:tplc="F3B89092">
      <w:start w:val="1"/>
      <w:numFmt w:val="upperLetter"/>
      <w:lvlText w:val="%2)"/>
      <w:lvlJc w:val="left"/>
      <w:pPr>
        <w:tabs>
          <w:tab w:pos="1222" w:val="num"/>
        </w:tabs>
        <w:ind w:hanging="360" w:left="1222"/>
      </w:pPr>
      <w:rPr>
        <w:rFonts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1942" w:val="num"/>
        </w:tabs>
        <w:ind w:hanging="180" w:left="1942"/>
      </w:pPr>
    </w:lvl>
    <w:lvl w:ilvl="3" w:tentative="1" w:tplc="040C000F">
      <w:start w:val="1"/>
      <w:numFmt w:val="decimal"/>
      <w:lvlText w:val="%4."/>
      <w:lvlJc w:val="left"/>
      <w:pPr>
        <w:tabs>
          <w:tab w:pos="2662" w:val="num"/>
        </w:tabs>
        <w:ind w:hanging="360" w:left="2662"/>
      </w:pPr>
    </w:lvl>
    <w:lvl w:ilvl="4" w:tentative="1" w:tplc="040C0019">
      <w:start w:val="1"/>
      <w:numFmt w:val="lowerLetter"/>
      <w:lvlText w:val="%5."/>
      <w:lvlJc w:val="left"/>
      <w:pPr>
        <w:tabs>
          <w:tab w:pos="3382" w:val="num"/>
        </w:tabs>
        <w:ind w:hanging="360" w:left="3382"/>
      </w:pPr>
    </w:lvl>
    <w:lvl w:ilvl="5" w:tentative="1" w:tplc="040C001B">
      <w:start w:val="1"/>
      <w:numFmt w:val="lowerRoman"/>
      <w:lvlText w:val="%6."/>
      <w:lvlJc w:val="right"/>
      <w:pPr>
        <w:tabs>
          <w:tab w:pos="4102" w:val="num"/>
        </w:tabs>
        <w:ind w:hanging="180" w:left="4102"/>
      </w:pPr>
    </w:lvl>
    <w:lvl w:ilvl="6" w:tentative="1" w:tplc="040C000F">
      <w:start w:val="1"/>
      <w:numFmt w:val="decimal"/>
      <w:lvlText w:val="%7."/>
      <w:lvlJc w:val="left"/>
      <w:pPr>
        <w:tabs>
          <w:tab w:pos="4822" w:val="num"/>
        </w:tabs>
        <w:ind w:hanging="360" w:left="4822"/>
      </w:pPr>
    </w:lvl>
    <w:lvl w:ilvl="7" w:tentative="1" w:tplc="040C0019">
      <w:start w:val="1"/>
      <w:numFmt w:val="lowerLetter"/>
      <w:lvlText w:val="%8."/>
      <w:lvlJc w:val="left"/>
      <w:pPr>
        <w:tabs>
          <w:tab w:pos="5542" w:val="num"/>
        </w:tabs>
        <w:ind w:hanging="360" w:left="5542"/>
      </w:pPr>
    </w:lvl>
    <w:lvl w:ilvl="8" w:tentative="1" w:tplc="040C001B">
      <w:start w:val="1"/>
      <w:numFmt w:val="lowerRoman"/>
      <w:lvlText w:val="%9."/>
      <w:lvlJc w:val="right"/>
      <w:pPr>
        <w:tabs>
          <w:tab w:pos="6262" w:val="num"/>
        </w:tabs>
        <w:ind w:hanging="180" w:left="6262"/>
      </w:pPr>
    </w:lvl>
  </w:abstractNum>
  <w:abstractNum w15:restartNumberingAfterBreak="0" w:abstractNumId="16">
    <w:nsid w:val="2E3D0F7F"/>
    <w:multiLevelType w:val="hybridMultilevel"/>
    <w:tmpl w:val="396A0E96"/>
    <w:lvl w:ilvl="0" w:tplc="07081EFC">
      <w:start w:val="1"/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Futura Book" w:hAnsi="Futura Book" w:hint="default"/>
      </w:rPr>
    </w:lvl>
    <w:lvl w:ilvl="1" w:tplc="1A14E86E">
      <w:start w:val="1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Futura Book" w:hAnsi="Futura Book" w:hint="default"/>
      </w:rPr>
    </w:lvl>
    <w:lvl w:ilvl="2" w:tentative="1" w:tplc="5E30EF12">
      <w:start w:val="1"/>
      <w:numFmt w:val="bullet"/>
      <w:lvlText w:val="–"/>
      <w:lvlJc w:val="left"/>
      <w:pPr>
        <w:tabs>
          <w:tab w:pos="2160" w:val="num"/>
        </w:tabs>
        <w:ind w:hanging="360" w:left="2160"/>
      </w:pPr>
      <w:rPr>
        <w:rFonts w:ascii="Futura Book" w:hAnsi="Futura Book" w:hint="default"/>
      </w:rPr>
    </w:lvl>
    <w:lvl w:ilvl="3" w:tentative="1" w:tplc="3D2AED60">
      <w:start w:val="1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Futura Book" w:hAnsi="Futura Book" w:hint="default"/>
      </w:rPr>
    </w:lvl>
    <w:lvl w:ilvl="4" w:tentative="1" w:tplc="FB324CF8">
      <w:start w:val="1"/>
      <w:numFmt w:val="bullet"/>
      <w:lvlText w:val="–"/>
      <w:lvlJc w:val="left"/>
      <w:pPr>
        <w:tabs>
          <w:tab w:pos="3600" w:val="num"/>
        </w:tabs>
        <w:ind w:hanging="360" w:left="3600"/>
      </w:pPr>
      <w:rPr>
        <w:rFonts w:ascii="Futura Book" w:hAnsi="Futura Book" w:hint="default"/>
      </w:rPr>
    </w:lvl>
    <w:lvl w:ilvl="5" w:tentative="1" w:tplc="3C0E64D4">
      <w:start w:val="1"/>
      <w:numFmt w:val="bullet"/>
      <w:lvlText w:val="–"/>
      <w:lvlJc w:val="left"/>
      <w:pPr>
        <w:tabs>
          <w:tab w:pos="4320" w:val="num"/>
        </w:tabs>
        <w:ind w:hanging="360" w:left="4320"/>
      </w:pPr>
      <w:rPr>
        <w:rFonts w:ascii="Futura Book" w:hAnsi="Futura Book" w:hint="default"/>
      </w:rPr>
    </w:lvl>
    <w:lvl w:ilvl="6" w:tentative="1" w:tplc="828EF8CC">
      <w:start w:val="1"/>
      <w:numFmt w:val="bullet"/>
      <w:lvlText w:val="–"/>
      <w:lvlJc w:val="left"/>
      <w:pPr>
        <w:tabs>
          <w:tab w:pos="5040" w:val="num"/>
        </w:tabs>
        <w:ind w:hanging="360" w:left="5040"/>
      </w:pPr>
      <w:rPr>
        <w:rFonts w:ascii="Futura Book" w:hAnsi="Futura Book" w:hint="default"/>
      </w:rPr>
    </w:lvl>
    <w:lvl w:ilvl="7" w:tentative="1" w:tplc="756AF4A0">
      <w:start w:val="1"/>
      <w:numFmt w:val="bullet"/>
      <w:lvlText w:val="–"/>
      <w:lvlJc w:val="left"/>
      <w:pPr>
        <w:tabs>
          <w:tab w:pos="5760" w:val="num"/>
        </w:tabs>
        <w:ind w:hanging="360" w:left="5760"/>
      </w:pPr>
      <w:rPr>
        <w:rFonts w:ascii="Futura Book" w:hAnsi="Futura Book" w:hint="default"/>
      </w:rPr>
    </w:lvl>
    <w:lvl w:ilvl="8" w:tentative="1" w:tplc="217C1720">
      <w:start w:val="1"/>
      <w:numFmt w:val="bullet"/>
      <w:lvlText w:val="–"/>
      <w:lvlJc w:val="left"/>
      <w:pPr>
        <w:tabs>
          <w:tab w:pos="6480" w:val="num"/>
        </w:tabs>
        <w:ind w:hanging="360" w:left="6480"/>
      </w:pPr>
      <w:rPr>
        <w:rFonts w:ascii="Futura Book" w:hAnsi="Futura Book" w:hint="default"/>
      </w:rPr>
    </w:lvl>
  </w:abstractNum>
  <w:abstractNum w15:restartNumberingAfterBreak="0" w:abstractNumId="17">
    <w:nsid w:val="31624330"/>
    <w:multiLevelType w:val="hybridMultilevel"/>
    <w:tmpl w:val="954CEB48"/>
    <w:lvl w:ilvl="0" w:tplc="AF34E4A8">
      <w:start w:val="1"/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Futura Book" w:hAnsi="Futura Book" w:hint="default"/>
      </w:rPr>
    </w:lvl>
    <w:lvl w:ilvl="1" w:tplc="88B067A4">
      <w:start w:val="158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Futura Book" w:hAnsi="Futura Book" w:hint="default"/>
      </w:rPr>
    </w:lvl>
    <w:lvl w:ilvl="2" w:tentative="1" w:tplc="6A34D9AE">
      <w:start w:val="1"/>
      <w:numFmt w:val="bullet"/>
      <w:lvlText w:val="–"/>
      <w:lvlJc w:val="left"/>
      <w:pPr>
        <w:tabs>
          <w:tab w:pos="2160" w:val="num"/>
        </w:tabs>
        <w:ind w:hanging="360" w:left="2160"/>
      </w:pPr>
      <w:rPr>
        <w:rFonts w:ascii="Futura Book" w:hAnsi="Futura Book" w:hint="default"/>
      </w:rPr>
    </w:lvl>
    <w:lvl w:ilvl="3" w:tentative="1" w:tplc="90E8A1E8">
      <w:start w:val="1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Futura Book" w:hAnsi="Futura Book" w:hint="default"/>
      </w:rPr>
    </w:lvl>
    <w:lvl w:ilvl="4" w:tentative="1" w:tplc="CD466E22">
      <w:start w:val="1"/>
      <w:numFmt w:val="bullet"/>
      <w:lvlText w:val="–"/>
      <w:lvlJc w:val="left"/>
      <w:pPr>
        <w:tabs>
          <w:tab w:pos="3600" w:val="num"/>
        </w:tabs>
        <w:ind w:hanging="360" w:left="3600"/>
      </w:pPr>
      <w:rPr>
        <w:rFonts w:ascii="Futura Book" w:hAnsi="Futura Book" w:hint="default"/>
      </w:rPr>
    </w:lvl>
    <w:lvl w:ilvl="5" w:tentative="1" w:tplc="77D211A4">
      <w:start w:val="1"/>
      <w:numFmt w:val="bullet"/>
      <w:lvlText w:val="–"/>
      <w:lvlJc w:val="left"/>
      <w:pPr>
        <w:tabs>
          <w:tab w:pos="4320" w:val="num"/>
        </w:tabs>
        <w:ind w:hanging="360" w:left="4320"/>
      </w:pPr>
      <w:rPr>
        <w:rFonts w:ascii="Futura Book" w:hAnsi="Futura Book" w:hint="default"/>
      </w:rPr>
    </w:lvl>
    <w:lvl w:ilvl="6" w:tentative="1" w:tplc="0332183E">
      <w:start w:val="1"/>
      <w:numFmt w:val="bullet"/>
      <w:lvlText w:val="–"/>
      <w:lvlJc w:val="left"/>
      <w:pPr>
        <w:tabs>
          <w:tab w:pos="5040" w:val="num"/>
        </w:tabs>
        <w:ind w:hanging="360" w:left="5040"/>
      </w:pPr>
      <w:rPr>
        <w:rFonts w:ascii="Futura Book" w:hAnsi="Futura Book" w:hint="default"/>
      </w:rPr>
    </w:lvl>
    <w:lvl w:ilvl="7" w:tentative="1" w:tplc="5C0A8818">
      <w:start w:val="1"/>
      <w:numFmt w:val="bullet"/>
      <w:lvlText w:val="–"/>
      <w:lvlJc w:val="left"/>
      <w:pPr>
        <w:tabs>
          <w:tab w:pos="5760" w:val="num"/>
        </w:tabs>
        <w:ind w:hanging="360" w:left="5760"/>
      </w:pPr>
      <w:rPr>
        <w:rFonts w:ascii="Futura Book" w:hAnsi="Futura Book" w:hint="default"/>
      </w:rPr>
    </w:lvl>
    <w:lvl w:ilvl="8" w:tentative="1" w:tplc="73AE6210">
      <w:start w:val="1"/>
      <w:numFmt w:val="bullet"/>
      <w:lvlText w:val="–"/>
      <w:lvlJc w:val="left"/>
      <w:pPr>
        <w:tabs>
          <w:tab w:pos="6480" w:val="num"/>
        </w:tabs>
        <w:ind w:hanging="360" w:left="6480"/>
      </w:pPr>
      <w:rPr>
        <w:rFonts w:ascii="Futura Book" w:hAnsi="Futura Book" w:hint="default"/>
      </w:rPr>
    </w:lvl>
  </w:abstractNum>
  <w:abstractNum w15:restartNumberingAfterBreak="0" w:abstractNumId="18">
    <w:nsid w:val="32B2135D"/>
    <w:multiLevelType w:val="hybridMultilevel"/>
    <w:tmpl w:val="6AC0B9F4"/>
    <w:lvl w:ilvl="0" w:tplc="040C000D">
      <w:start w:val="1"/>
      <w:numFmt w:val="bullet"/>
      <w:lvlText w:val=""/>
      <w:lvlJc w:val="left"/>
      <w:pPr>
        <w:tabs>
          <w:tab w:pos="1287" w:val="num"/>
        </w:tabs>
        <w:ind w:hanging="360" w:left="1287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19">
    <w:nsid w:val="32C90524"/>
    <w:multiLevelType w:val="hybridMultilevel"/>
    <w:tmpl w:val="B0DA2A3E"/>
    <w:lvl w:ilvl="0" w:tplc="34D0594E">
      <w:start w:val="1"/>
      <w:numFmt w:val="decimal"/>
      <w:lvlText w:val="%1."/>
      <w:lvlJc w:val="left"/>
      <w:pPr>
        <w:tabs>
          <w:tab w:pos="502" w:val="num"/>
        </w:tabs>
        <w:ind w:hanging="360" w:left="502"/>
      </w:pPr>
      <w:rPr>
        <w:rFonts w:hint="default"/>
      </w:rPr>
    </w:lvl>
    <w:lvl w:ilvl="1" w:tplc="F3B89092">
      <w:start w:val="1"/>
      <w:numFmt w:val="upperLetter"/>
      <w:lvlText w:val="%2)"/>
      <w:lvlJc w:val="left"/>
      <w:pPr>
        <w:tabs>
          <w:tab w:pos="1222" w:val="num"/>
        </w:tabs>
        <w:ind w:hanging="360" w:left="1222"/>
      </w:pPr>
      <w:rPr>
        <w:rFonts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1942" w:val="num"/>
        </w:tabs>
        <w:ind w:hanging="180" w:left="1942"/>
      </w:pPr>
    </w:lvl>
    <w:lvl w:ilvl="3" w:tentative="1" w:tplc="040C000F">
      <w:start w:val="1"/>
      <w:numFmt w:val="decimal"/>
      <w:lvlText w:val="%4."/>
      <w:lvlJc w:val="left"/>
      <w:pPr>
        <w:tabs>
          <w:tab w:pos="2662" w:val="num"/>
        </w:tabs>
        <w:ind w:hanging="360" w:left="2662"/>
      </w:pPr>
    </w:lvl>
    <w:lvl w:ilvl="4" w:tentative="1" w:tplc="040C0019">
      <w:start w:val="1"/>
      <w:numFmt w:val="lowerLetter"/>
      <w:lvlText w:val="%5."/>
      <w:lvlJc w:val="left"/>
      <w:pPr>
        <w:tabs>
          <w:tab w:pos="3382" w:val="num"/>
        </w:tabs>
        <w:ind w:hanging="360" w:left="3382"/>
      </w:pPr>
    </w:lvl>
    <w:lvl w:ilvl="5" w:tentative="1" w:tplc="040C001B">
      <w:start w:val="1"/>
      <w:numFmt w:val="lowerRoman"/>
      <w:lvlText w:val="%6."/>
      <w:lvlJc w:val="right"/>
      <w:pPr>
        <w:tabs>
          <w:tab w:pos="4102" w:val="num"/>
        </w:tabs>
        <w:ind w:hanging="180" w:left="4102"/>
      </w:pPr>
    </w:lvl>
    <w:lvl w:ilvl="6" w:tentative="1" w:tplc="040C000F">
      <w:start w:val="1"/>
      <w:numFmt w:val="decimal"/>
      <w:lvlText w:val="%7."/>
      <w:lvlJc w:val="left"/>
      <w:pPr>
        <w:tabs>
          <w:tab w:pos="4822" w:val="num"/>
        </w:tabs>
        <w:ind w:hanging="360" w:left="4822"/>
      </w:pPr>
    </w:lvl>
    <w:lvl w:ilvl="7" w:tentative="1" w:tplc="040C0019">
      <w:start w:val="1"/>
      <w:numFmt w:val="lowerLetter"/>
      <w:lvlText w:val="%8."/>
      <w:lvlJc w:val="left"/>
      <w:pPr>
        <w:tabs>
          <w:tab w:pos="5542" w:val="num"/>
        </w:tabs>
        <w:ind w:hanging="360" w:left="5542"/>
      </w:pPr>
    </w:lvl>
    <w:lvl w:ilvl="8" w:tentative="1" w:tplc="040C001B">
      <w:start w:val="1"/>
      <w:numFmt w:val="lowerRoman"/>
      <w:lvlText w:val="%9."/>
      <w:lvlJc w:val="right"/>
      <w:pPr>
        <w:tabs>
          <w:tab w:pos="6262" w:val="num"/>
        </w:tabs>
        <w:ind w:hanging="180" w:left="6262"/>
      </w:pPr>
    </w:lvl>
  </w:abstractNum>
  <w:abstractNum w15:restartNumberingAfterBreak="0" w:abstractNumId="20">
    <w:nsid w:val="33E357D6"/>
    <w:multiLevelType w:val="hybridMultilevel"/>
    <w:tmpl w:val="D026B944"/>
    <w:lvl w:ilvl="0" w:tplc="2034AF0C">
      <w:numFmt w:val="bullet"/>
      <w:lvlText w:val="-"/>
      <w:lvlJc w:val="left"/>
      <w:pPr>
        <w:ind w:hanging="360" w:left="1068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21">
    <w:nsid w:val="341B3C4D"/>
    <w:multiLevelType w:val="hybridMultilevel"/>
    <w:tmpl w:val="CCAA0B16"/>
    <w:lvl w:ilvl="0" w:tplc="486A6944">
      <w:start w:val="1"/>
      <w:numFmt w:val="decimal"/>
      <w:lvlText w:val="%1."/>
      <w:lvlJc w:val="left"/>
      <w:pPr>
        <w:ind w:hanging="360" w:left="502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200"/>
      </w:pPr>
    </w:lvl>
    <w:lvl w:ilvl="2" w:tentative="1" w:tplc="040C001B">
      <w:start w:val="1"/>
      <w:numFmt w:val="lowerRoman"/>
      <w:lvlText w:val="%3."/>
      <w:lvlJc w:val="right"/>
      <w:pPr>
        <w:ind w:hanging="180" w:left="1920"/>
      </w:pPr>
    </w:lvl>
    <w:lvl w:ilvl="3" w:tentative="1" w:tplc="040C000F">
      <w:start w:val="1"/>
      <w:numFmt w:val="decimal"/>
      <w:lvlText w:val="%4."/>
      <w:lvlJc w:val="left"/>
      <w:pPr>
        <w:ind w:hanging="360" w:left="2640"/>
      </w:pPr>
    </w:lvl>
    <w:lvl w:ilvl="4" w:tentative="1" w:tplc="040C0019">
      <w:start w:val="1"/>
      <w:numFmt w:val="lowerLetter"/>
      <w:lvlText w:val="%5."/>
      <w:lvlJc w:val="left"/>
      <w:pPr>
        <w:ind w:hanging="360" w:left="3360"/>
      </w:pPr>
    </w:lvl>
    <w:lvl w:ilvl="5" w:tentative="1" w:tplc="040C001B">
      <w:start w:val="1"/>
      <w:numFmt w:val="lowerRoman"/>
      <w:lvlText w:val="%6."/>
      <w:lvlJc w:val="right"/>
      <w:pPr>
        <w:ind w:hanging="180" w:left="4080"/>
      </w:pPr>
    </w:lvl>
    <w:lvl w:ilvl="6" w:tentative="1" w:tplc="040C000F">
      <w:start w:val="1"/>
      <w:numFmt w:val="decimal"/>
      <w:lvlText w:val="%7."/>
      <w:lvlJc w:val="left"/>
      <w:pPr>
        <w:ind w:hanging="360" w:left="4800"/>
      </w:pPr>
    </w:lvl>
    <w:lvl w:ilvl="7" w:tentative="1" w:tplc="040C0019">
      <w:start w:val="1"/>
      <w:numFmt w:val="lowerLetter"/>
      <w:lvlText w:val="%8."/>
      <w:lvlJc w:val="left"/>
      <w:pPr>
        <w:ind w:hanging="360" w:left="5520"/>
      </w:pPr>
    </w:lvl>
    <w:lvl w:ilvl="8" w:tentative="1" w:tplc="040C001B">
      <w:start w:val="1"/>
      <w:numFmt w:val="lowerRoman"/>
      <w:lvlText w:val="%9."/>
      <w:lvlJc w:val="right"/>
      <w:pPr>
        <w:ind w:hanging="180" w:left="6240"/>
      </w:pPr>
    </w:lvl>
  </w:abstractNum>
  <w:abstractNum w15:restartNumberingAfterBreak="0" w:abstractNumId="22">
    <w:nsid w:val="37B97D48"/>
    <w:multiLevelType w:val="hybridMultilevel"/>
    <w:tmpl w:val="04D24F72"/>
    <w:lvl w:ilvl="0" w:tplc="040C0001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23">
    <w:nsid w:val="3B0B596D"/>
    <w:multiLevelType w:val="hybridMultilevel"/>
    <w:tmpl w:val="4800B6CA"/>
    <w:lvl w:ilvl="0" w:tplc="1E5E82CC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BA60140"/>
    <w:multiLevelType w:val="hybridMultilevel"/>
    <w:tmpl w:val="57FA65BC"/>
    <w:lvl w:ilvl="0" w:tplc="386CD47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Futura Book" w:hAnsi="Futura Book" w:hint="default"/>
      </w:rPr>
    </w:lvl>
    <w:lvl w:ilvl="1" w:tplc="152C9D30">
      <w:start w:val="158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Futura Book" w:hAnsi="Futura Book" w:hint="default"/>
      </w:rPr>
    </w:lvl>
    <w:lvl w:ilvl="2" w:tentative="1" w:tplc="C0807846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Futura Book" w:hAnsi="Futura Book" w:hint="default"/>
      </w:rPr>
    </w:lvl>
    <w:lvl w:ilvl="3" w:tentative="1" w:tplc="7ED081C0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Futura Book" w:hAnsi="Futura Book" w:hint="default"/>
      </w:rPr>
    </w:lvl>
    <w:lvl w:ilvl="4" w:tentative="1" w:tplc="447CAE4A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Futura Book" w:hAnsi="Futura Book" w:hint="default"/>
      </w:rPr>
    </w:lvl>
    <w:lvl w:ilvl="5" w:tentative="1" w:tplc="F732B982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Futura Book" w:hAnsi="Futura Book" w:hint="default"/>
      </w:rPr>
    </w:lvl>
    <w:lvl w:ilvl="6" w:tentative="1" w:tplc="5A58778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Futura Book" w:hAnsi="Futura Book" w:hint="default"/>
      </w:rPr>
    </w:lvl>
    <w:lvl w:ilvl="7" w:tentative="1" w:tplc="66F2AB7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Futura Book" w:hAnsi="Futura Book" w:hint="default"/>
      </w:rPr>
    </w:lvl>
    <w:lvl w:ilvl="8" w:tentative="1" w:tplc="C31A476A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Futura Book" w:hAnsi="Futura Book" w:hint="default"/>
      </w:rPr>
    </w:lvl>
  </w:abstractNum>
  <w:abstractNum w15:restartNumberingAfterBreak="0" w:abstractNumId="25">
    <w:nsid w:val="3D594FBB"/>
    <w:multiLevelType w:val="hybridMultilevel"/>
    <w:tmpl w:val="59C41F9C"/>
    <w:lvl w:ilvl="0" w:tplc="1C5A0886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3F4F7ABD"/>
    <w:multiLevelType w:val="singleLevel"/>
    <w:tmpl w:val="16B807DE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</w:abstractNum>
  <w:abstractNum w15:restartNumberingAfterBreak="0" w:abstractNumId="27">
    <w:nsid w:val="40511442"/>
    <w:multiLevelType w:val="hybridMultilevel"/>
    <w:tmpl w:val="94FC00F0"/>
    <w:lvl w:ilvl="0" w:tplc="34BC8F18">
      <w:start w:val="1"/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Futura Book" w:hAnsi="Futura Book" w:hint="default"/>
      </w:rPr>
    </w:lvl>
    <w:lvl w:ilvl="1" w:tplc="201ADA42">
      <w:start w:val="1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Futura Book" w:hAnsi="Futura Book" w:hint="default"/>
      </w:rPr>
    </w:lvl>
    <w:lvl w:ilvl="2" w:tentative="1" w:tplc="D5FE071A">
      <w:start w:val="1"/>
      <w:numFmt w:val="bullet"/>
      <w:lvlText w:val="–"/>
      <w:lvlJc w:val="left"/>
      <w:pPr>
        <w:tabs>
          <w:tab w:pos="2160" w:val="num"/>
        </w:tabs>
        <w:ind w:hanging="360" w:left="2160"/>
      </w:pPr>
      <w:rPr>
        <w:rFonts w:ascii="Futura Book" w:hAnsi="Futura Book" w:hint="default"/>
      </w:rPr>
    </w:lvl>
    <w:lvl w:ilvl="3" w:tentative="1" w:tplc="B6FEA74E">
      <w:start w:val="1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Futura Book" w:hAnsi="Futura Book" w:hint="default"/>
      </w:rPr>
    </w:lvl>
    <w:lvl w:ilvl="4" w:tentative="1" w:tplc="0F06BA4E">
      <w:start w:val="1"/>
      <w:numFmt w:val="bullet"/>
      <w:lvlText w:val="–"/>
      <w:lvlJc w:val="left"/>
      <w:pPr>
        <w:tabs>
          <w:tab w:pos="3600" w:val="num"/>
        </w:tabs>
        <w:ind w:hanging="360" w:left="3600"/>
      </w:pPr>
      <w:rPr>
        <w:rFonts w:ascii="Futura Book" w:hAnsi="Futura Book" w:hint="default"/>
      </w:rPr>
    </w:lvl>
    <w:lvl w:ilvl="5" w:tentative="1" w:tplc="B386B988">
      <w:start w:val="1"/>
      <w:numFmt w:val="bullet"/>
      <w:lvlText w:val="–"/>
      <w:lvlJc w:val="left"/>
      <w:pPr>
        <w:tabs>
          <w:tab w:pos="4320" w:val="num"/>
        </w:tabs>
        <w:ind w:hanging="360" w:left="4320"/>
      </w:pPr>
      <w:rPr>
        <w:rFonts w:ascii="Futura Book" w:hAnsi="Futura Book" w:hint="default"/>
      </w:rPr>
    </w:lvl>
    <w:lvl w:ilvl="6" w:tentative="1" w:tplc="0BE6ED66">
      <w:start w:val="1"/>
      <w:numFmt w:val="bullet"/>
      <w:lvlText w:val="–"/>
      <w:lvlJc w:val="left"/>
      <w:pPr>
        <w:tabs>
          <w:tab w:pos="5040" w:val="num"/>
        </w:tabs>
        <w:ind w:hanging="360" w:left="5040"/>
      </w:pPr>
      <w:rPr>
        <w:rFonts w:ascii="Futura Book" w:hAnsi="Futura Book" w:hint="default"/>
      </w:rPr>
    </w:lvl>
    <w:lvl w:ilvl="7" w:tentative="1" w:tplc="05E45426">
      <w:start w:val="1"/>
      <w:numFmt w:val="bullet"/>
      <w:lvlText w:val="–"/>
      <w:lvlJc w:val="left"/>
      <w:pPr>
        <w:tabs>
          <w:tab w:pos="5760" w:val="num"/>
        </w:tabs>
        <w:ind w:hanging="360" w:left="5760"/>
      </w:pPr>
      <w:rPr>
        <w:rFonts w:ascii="Futura Book" w:hAnsi="Futura Book" w:hint="default"/>
      </w:rPr>
    </w:lvl>
    <w:lvl w:ilvl="8" w:tentative="1" w:tplc="CCCE701E">
      <w:start w:val="1"/>
      <w:numFmt w:val="bullet"/>
      <w:lvlText w:val="–"/>
      <w:lvlJc w:val="left"/>
      <w:pPr>
        <w:tabs>
          <w:tab w:pos="6480" w:val="num"/>
        </w:tabs>
        <w:ind w:hanging="360" w:left="6480"/>
      </w:pPr>
      <w:rPr>
        <w:rFonts w:ascii="Futura Book" w:hAnsi="Futura Book" w:hint="default"/>
      </w:rPr>
    </w:lvl>
  </w:abstractNum>
  <w:abstractNum w15:restartNumberingAfterBreak="0" w:abstractNumId="28">
    <w:nsid w:val="42B027EF"/>
    <w:multiLevelType w:val="hybridMultilevel"/>
    <w:tmpl w:val="C4F8FEC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45A622A3"/>
    <w:multiLevelType w:val="hybridMultilevel"/>
    <w:tmpl w:val="75A22DEA"/>
    <w:lvl w:ilvl="0" w:tplc="34D0594E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plc="F3B89092">
      <w:start w:val="1"/>
      <w:numFmt w:val="upperLetter"/>
      <w:lvlText w:val="%2)"/>
      <w:lvlJc w:val="left"/>
      <w:pPr>
        <w:tabs>
          <w:tab w:pos="1222" w:val="num"/>
        </w:tabs>
        <w:ind w:hanging="360" w:left="1222"/>
      </w:pPr>
      <w:rPr>
        <w:rFonts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1942" w:val="num"/>
        </w:tabs>
        <w:ind w:hanging="180" w:left="1942"/>
      </w:pPr>
    </w:lvl>
    <w:lvl w:ilvl="3" w:tentative="1" w:tplc="040C000F">
      <w:start w:val="1"/>
      <w:numFmt w:val="decimal"/>
      <w:lvlText w:val="%4."/>
      <w:lvlJc w:val="left"/>
      <w:pPr>
        <w:tabs>
          <w:tab w:pos="2662" w:val="num"/>
        </w:tabs>
        <w:ind w:hanging="360" w:left="2662"/>
      </w:pPr>
    </w:lvl>
    <w:lvl w:ilvl="4" w:tentative="1" w:tplc="040C0019">
      <w:start w:val="1"/>
      <w:numFmt w:val="lowerLetter"/>
      <w:lvlText w:val="%5."/>
      <w:lvlJc w:val="left"/>
      <w:pPr>
        <w:tabs>
          <w:tab w:pos="3382" w:val="num"/>
        </w:tabs>
        <w:ind w:hanging="360" w:left="3382"/>
      </w:pPr>
    </w:lvl>
    <w:lvl w:ilvl="5" w:tentative="1" w:tplc="040C001B">
      <w:start w:val="1"/>
      <w:numFmt w:val="lowerRoman"/>
      <w:lvlText w:val="%6."/>
      <w:lvlJc w:val="right"/>
      <w:pPr>
        <w:tabs>
          <w:tab w:pos="4102" w:val="num"/>
        </w:tabs>
        <w:ind w:hanging="180" w:left="4102"/>
      </w:pPr>
    </w:lvl>
    <w:lvl w:ilvl="6" w:tentative="1" w:tplc="040C000F">
      <w:start w:val="1"/>
      <w:numFmt w:val="decimal"/>
      <w:lvlText w:val="%7."/>
      <w:lvlJc w:val="left"/>
      <w:pPr>
        <w:tabs>
          <w:tab w:pos="4822" w:val="num"/>
        </w:tabs>
        <w:ind w:hanging="360" w:left="4822"/>
      </w:pPr>
    </w:lvl>
    <w:lvl w:ilvl="7" w:tentative="1" w:tplc="040C0019">
      <w:start w:val="1"/>
      <w:numFmt w:val="lowerLetter"/>
      <w:lvlText w:val="%8."/>
      <w:lvlJc w:val="left"/>
      <w:pPr>
        <w:tabs>
          <w:tab w:pos="5542" w:val="num"/>
        </w:tabs>
        <w:ind w:hanging="360" w:left="5542"/>
      </w:pPr>
    </w:lvl>
    <w:lvl w:ilvl="8" w:tentative="1" w:tplc="040C001B">
      <w:start w:val="1"/>
      <w:numFmt w:val="lowerRoman"/>
      <w:lvlText w:val="%9."/>
      <w:lvlJc w:val="right"/>
      <w:pPr>
        <w:tabs>
          <w:tab w:pos="6262" w:val="num"/>
        </w:tabs>
        <w:ind w:hanging="180" w:left="6262"/>
      </w:pPr>
    </w:lvl>
  </w:abstractNum>
  <w:abstractNum w15:restartNumberingAfterBreak="0" w:abstractNumId="30">
    <w:nsid w:val="491319DE"/>
    <w:multiLevelType w:val="singleLevel"/>
    <w:tmpl w:val="16B807DE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</w:abstractNum>
  <w:abstractNum w15:restartNumberingAfterBreak="0" w:abstractNumId="31">
    <w:nsid w:val="4C897368"/>
    <w:multiLevelType w:val="hybridMultilevel"/>
    <w:tmpl w:val="B0DA2A3E"/>
    <w:lvl w:ilvl="0" w:tplc="34D0594E">
      <w:start w:val="1"/>
      <w:numFmt w:val="decimal"/>
      <w:lvlText w:val="%1."/>
      <w:lvlJc w:val="left"/>
      <w:pPr>
        <w:tabs>
          <w:tab w:pos="502" w:val="num"/>
        </w:tabs>
        <w:ind w:hanging="360" w:left="502"/>
      </w:pPr>
      <w:rPr>
        <w:rFonts w:hint="default"/>
      </w:rPr>
    </w:lvl>
    <w:lvl w:ilvl="1" w:tplc="F3B89092">
      <w:start w:val="1"/>
      <w:numFmt w:val="upperLetter"/>
      <w:lvlText w:val="%2)"/>
      <w:lvlJc w:val="left"/>
      <w:pPr>
        <w:tabs>
          <w:tab w:pos="1222" w:val="num"/>
        </w:tabs>
        <w:ind w:hanging="360" w:left="1222"/>
      </w:pPr>
      <w:rPr>
        <w:rFonts w:hint="default"/>
      </w:rPr>
    </w:lvl>
    <w:lvl w:ilvl="2" w:tentative="1" w:tplc="040C001B">
      <w:start w:val="1"/>
      <w:numFmt w:val="lowerRoman"/>
      <w:lvlText w:val="%3."/>
      <w:lvlJc w:val="right"/>
      <w:pPr>
        <w:tabs>
          <w:tab w:pos="1942" w:val="num"/>
        </w:tabs>
        <w:ind w:hanging="180" w:left="1942"/>
      </w:pPr>
    </w:lvl>
    <w:lvl w:ilvl="3" w:tentative="1" w:tplc="040C000F">
      <w:start w:val="1"/>
      <w:numFmt w:val="decimal"/>
      <w:lvlText w:val="%4."/>
      <w:lvlJc w:val="left"/>
      <w:pPr>
        <w:tabs>
          <w:tab w:pos="2662" w:val="num"/>
        </w:tabs>
        <w:ind w:hanging="360" w:left="2662"/>
      </w:pPr>
    </w:lvl>
    <w:lvl w:ilvl="4" w:tentative="1" w:tplc="040C0019">
      <w:start w:val="1"/>
      <w:numFmt w:val="lowerLetter"/>
      <w:lvlText w:val="%5."/>
      <w:lvlJc w:val="left"/>
      <w:pPr>
        <w:tabs>
          <w:tab w:pos="3382" w:val="num"/>
        </w:tabs>
        <w:ind w:hanging="360" w:left="3382"/>
      </w:pPr>
    </w:lvl>
    <w:lvl w:ilvl="5" w:tentative="1" w:tplc="040C001B">
      <w:start w:val="1"/>
      <w:numFmt w:val="lowerRoman"/>
      <w:lvlText w:val="%6."/>
      <w:lvlJc w:val="right"/>
      <w:pPr>
        <w:tabs>
          <w:tab w:pos="4102" w:val="num"/>
        </w:tabs>
        <w:ind w:hanging="180" w:left="4102"/>
      </w:pPr>
    </w:lvl>
    <w:lvl w:ilvl="6" w:tentative="1" w:tplc="040C000F">
      <w:start w:val="1"/>
      <w:numFmt w:val="decimal"/>
      <w:lvlText w:val="%7."/>
      <w:lvlJc w:val="left"/>
      <w:pPr>
        <w:tabs>
          <w:tab w:pos="4822" w:val="num"/>
        </w:tabs>
        <w:ind w:hanging="360" w:left="4822"/>
      </w:pPr>
    </w:lvl>
    <w:lvl w:ilvl="7" w:tentative="1" w:tplc="040C0019">
      <w:start w:val="1"/>
      <w:numFmt w:val="lowerLetter"/>
      <w:lvlText w:val="%8."/>
      <w:lvlJc w:val="left"/>
      <w:pPr>
        <w:tabs>
          <w:tab w:pos="5542" w:val="num"/>
        </w:tabs>
        <w:ind w:hanging="360" w:left="5542"/>
      </w:pPr>
    </w:lvl>
    <w:lvl w:ilvl="8" w:tentative="1" w:tplc="040C001B">
      <w:start w:val="1"/>
      <w:numFmt w:val="lowerRoman"/>
      <w:lvlText w:val="%9."/>
      <w:lvlJc w:val="right"/>
      <w:pPr>
        <w:tabs>
          <w:tab w:pos="6262" w:val="num"/>
        </w:tabs>
        <w:ind w:hanging="180" w:left="6262"/>
      </w:pPr>
    </w:lvl>
  </w:abstractNum>
  <w:abstractNum w15:restartNumberingAfterBreak="0" w:abstractNumId="32">
    <w:nsid w:val="4EF13C23"/>
    <w:multiLevelType w:val="hybridMultilevel"/>
    <w:tmpl w:val="95BAAAFE"/>
    <w:lvl w:ilvl="0" w:tplc="040C0001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33">
    <w:nsid w:val="51B95C66"/>
    <w:multiLevelType w:val="hybridMultilevel"/>
    <w:tmpl w:val="DB0AA24A"/>
    <w:lvl w:ilvl="0" w:tplc="5838BB7A">
      <w:start w:val="1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15:restartNumberingAfterBreak="0" w:abstractNumId="34">
    <w:nsid w:val="525C635F"/>
    <w:multiLevelType w:val="singleLevel"/>
    <w:tmpl w:val="16B807DE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</w:abstractNum>
  <w:abstractNum w15:restartNumberingAfterBreak="0" w:abstractNumId="35">
    <w:nsid w:val="5F701355"/>
    <w:multiLevelType w:val="multilevel"/>
    <w:tmpl w:val="5E80E5EA"/>
    <w:lvl w:ilvl="0">
      <w:start w:val="1"/>
      <w:numFmt w:val="decimal"/>
      <w:lvlText w:val="%1."/>
      <w:lvlJc w:val="left"/>
      <w:pPr>
        <w:tabs>
          <w:tab w:pos="989" w:val="num"/>
        </w:tabs>
        <w:ind w:hanging="705" w:left="989"/>
      </w:pPr>
      <w:rPr>
        <w:rFonts w:hint="default"/>
      </w:rPr>
    </w:lvl>
    <w:lvl w:ilvl="1">
      <w:numFmt w:val="decimalZero"/>
      <w:isLgl/>
      <w:lvlText w:val="%1.%2"/>
      <w:lvlJc w:val="left"/>
      <w:pPr>
        <w:tabs>
          <w:tab w:pos="1305" w:val="num"/>
        </w:tabs>
        <w:ind w:hanging="600" w:left="13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pos="2130" w:val="num"/>
        </w:tabs>
        <w:ind w:hanging="720" w:left="21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pos="3195" w:val="num"/>
        </w:tabs>
        <w:ind w:hanging="1080" w:left="31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pos="3900" w:val="num"/>
        </w:tabs>
        <w:ind w:hanging="1080" w:left="39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pos="4965" w:val="num"/>
        </w:tabs>
        <w:ind w:hanging="1440" w:left="49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pos="6030" w:val="num"/>
        </w:tabs>
        <w:ind w:hanging="1800" w:left="603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pos="6735" w:val="num"/>
        </w:tabs>
        <w:ind w:hanging="1800" w:left="673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pos="7800" w:val="num"/>
        </w:tabs>
        <w:ind w:hanging="2160" w:left="7800"/>
      </w:pPr>
      <w:rPr>
        <w:rFonts w:hint="default"/>
      </w:rPr>
    </w:lvl>
  </w:abstractNum>
  <w:abstractNum w15:restartNumberingAfterBreak="0" w:abstractNumId="36">
    <w:nsid w:val="60A30A01"/>
    <w:multiLevelType w:val="singleLevel"/>
    <w:tmpl w:val="040C0005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37">
    <w:nsid w:val="62C85059"/>
    <w:multiLevelType w:val="hybridMultilevel"/>
    <w:tmpl w:val="50403CBA"/>
    <w:lvl w:ilvl="0" w:tplc="3B7C7E8C">
      <w:start w:val="1"/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Futura Book" w:hAnsi="Futura Book" w:hint="default"/>
      </w:rPr>
    </w:lvl>
    <w:lvl w:ilvl="1" w:tplc="3C8AF9C4">
      <w:start w:val="1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Futura Book" w:hAnsi="Futura Book" w:hint="default"/>
      </w:rPr>
    </w:lvl>
    <w:lvl w:ilvl="2" w:tentative="1" w:tplc="99B66338">
      <w:start w:val="1"/>
      <w:numFmt w:val="bullet"/>
      <w:lvlText w:val="–"/>
      <w:lvlJc w:val="left"/>
      <w:pPr>
        <w:tabs>
          <w:tab w:pos="2160" w:val="num"/>
        </w:tabs>
        <w:ind w:hanging="360" w:left="2160"/>
      </w:pPr>
      <w:rPr>
        <w:rFonts w:ascii="Futura Book" w:hAnsi="Futura Book" w:hint="default"/>
      </w:rPr>
    </w:lvl>
    <w:lvl w:ilvl="3" w:tentative="1" w:tplc="CCC09CB6">
      <w:start w:val="1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Futura Book" w:hAnsi="Futura Book" w:hint="default"/>
      </w:rPr>
    </w:lvl>
    <w:lvl w:ilvl="4" w:tentative="1" w:tplc="5F58505C">
      <w:start w:val="1"/>
      <w:numFmt w:val="bullet"/>
      <w:lvlText w:val="–"/>
      <w:lvlJc w:val="left"/>
      <w:pPr>
        <w:tabs>
          <w:tab w:pos="3600" w:val="num"/>
        </w:tabs>
        <w:ind w:hanging="360" w:left="3600"/>
      </w:pPr>
      <w:rPr>
        <w:rFonts w:ascii="Futura Book" w:hAnsi="Futura Book" w:hint="default"/>
      </w:rPr>
    </w:lvl>
    <w:lvl w:ilvl="5" w:tentative="1" w:tplc="390E1AC8">
      <w:start w:val="1"/>
      <w:numFmt w:val="bullet"/>
      <w:lvlText w:val="–"/>
      <w:lvlJc w:val="left"/>
      <w:pPr>
        <w:tabs>
          <w:tab w:pos="4320" w:val="num"/>
        </w:tabs>
        <w:ind w:hanging="360" w:left="4320"/>
      </w:pPr>
      <w:rPr>
        <w:rFonts w:ascii="Futura Book" w:hAnsi="Futura Book" w:hint="default"/>
      </w:rPr>
    </w:lvl>
    <w:lvl w:ilvl="6" w:tentative="1" w:tplc="BAB8B706">
      <w:start w:val="1"/>
      <w:numFmt w:val="bullet"/>
      <w:lvlText w:val="–"/>
      <w:lvlJc w:val="left"/>
      <w:pPr>
        <w:tabs>
          <w:tab w:pos="5040" w:val="num"/>
        </w:tabs>
        <w:ind w:hanging="360" w:left="5040"/>
      </w:pPr>
      <w:rPr>
        <w:rFonts w:ascii="Futura Book" w:hAnsi="Futura Book" w:hint="default"/>
      </w:rPr>
    </w:lvl>
    <w:lvl w:ilvl="7" w:tentative="1" w:tplc="054C6F18">
      <w:start w:val="1"/>
      <w:numFmt w:val="bullet"/>
      <w:lvlText w:val="–"/>
      <w:lvlJc w:val="left"/>
      <w:pPr>
        <w:tabs>
          <w:tab w:pos="5760" w:val="num"/>
        </w:tabs>
        <w:ind w:hanging="360" w:left="5760"/>
      </w:pPr>
      <w:rPr>
        <w:rFonts w:ascii="Futura Book" w:hAnsi="Futura Book" w:hint="default"/>
      </w:rPr>
    </w:lvl>
    <w:lvl w:ilvl="8" w:tentative="1" w:tplc="7BD287F4">
      <w:start w:val="1"/>
      <w:numFmt w:val="bullet"/>
      <w:lvlText w:val="–"/>
      <w:lvlJc w:val="left"/>
      <w:pPr>
        <w:tabs>
          <w:tab w:pos="6480" w:val="num"/>
        </w:tabs>
        <w:ind w:hanging="360" w:left="6480"/>
      </w:pPr>
      <w:rPr>
        <w:rFonts w:ascii="Futura Book" w:hAnsi="Futura Book" w:hint="default"/>
      </w:rPr>
    </w:lvl>
  </w:abstractNum>
  <w:abstractNum w15:restartNumberingAfterBreak="0" w:abstractNumId="38">
    <w:nsid w:val="6AC84A47"/>
    <w:multiLevelType w:val="singleLevel"/>
    <w:tmpl w:val="16B807DE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</w:abstractNum>
  <w:abstractNum w15:restartNumberingAfterBreak="0" w:abstractNumId="39">
    <w:nsid w:val="6FFD1B1B"/>
    <w:multiLevelType w:val="singleLevel"/>
    <w:tmpl w:val="040C0005"/>
    <w:lvl w:ilvl="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40">
    <w:nsid w:val="7CED76D6"/>
    <w:multiLevelType w:val="singleLevel"/>
    <w:tmpl w:val="16B807DE"/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</w:abstractNum>
  <w:abstractNum w15:restartNumberingAfterBreak="0" w:abstractNumId="41">
    <w:nsid w:val="7D061249"/>
    <w:multiLevelType w:val="hybridMultilevel"/>
    <w:tmpl w:val="6D94375E"/>
    <w:lvl w:ilvl="0" w:tplc="040C000D">
      <w:start w:val="1"/>
      <w:numFmt w:val="bullet"/>
      <w:lvlText w:val="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7EF1281C"/>
    <w:multiLevelType w:val="hybridMultilevel"/>
    <w:tmpl w:val="D122C6CE"/>
    <w:lvl w:ilvl="0" w:tplc="040C000D">
      <w:start w:val="1"/>
      <w:numFmt w:val="bullet"/>
      <w:lvlText w:val=""/>
      <w:lvlJc w:val="left"/>
      <w:pPr>
        <w:tabs>
          <w:tab w:pos="2136" w:val="num"/>
        </w:tabs>
        <w:ind w:hanging="360" w:left="213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856" w:val="num"/>
        </w:tabs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576" w:val="num"/>
        </w:tabs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296" w:val="num"/>
        </w:tabs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016" w:val="num"/>
        </w:tabs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736" w:val="num"/>
        </w:tabs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456" w:val="num"/>
        </w:tabs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176" w:val="num"/>
        </w:tabs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896" w:val="num"/>
        </w:tabs>
        <w:ind w:hanging="360" w:left="7896"/>
      </w:pPr>
      <w:rPr>
        <w:rFonts w:ascii="Wingdings" w:hAnsi="Wingdings" w:hint="default"/>
      </w:rPr>
    </w:lvl>
  </w:abstractNum>
  <w:abstractNum w15:restartNumberingAfterBreak="0" w:abstractNumId="43">
    <w:nsid w:val="7F04135A"/>
    <w:multiLevelType w:val="hybridMultilevel"/>
    <w:tmpl w:val="CAE687BE"/>
    <w:lvl w:ilvl="0" w:tplc="66CE7A28">
      <w:start w:val="5"/>
      <w:numFmt w:val="bullet"/>
      <w:lvlText w:val="-"/>
      <w:lvlJc w:val="left"/>
      <w:pPr>
        <w:ind w:hanging="360" w:left="1211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93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65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7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9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1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53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25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71"/>
      </w:pPr>
      <w:rPr>
        <w:rFonts w:ascii="Wingdings" w:hAnsi="Wingdings" w:hint="default"/>
      </w:rPr>
    </w:lvl>
  </w:abstractNum>
  <w:num w:numId="1">
    <w:abstractNumId w:val="36"/>
  </w:num>
  <w:num w:numId="2">
    <w:abstractNumId w:val="39"/>
  </w:num>
  <w:num w:numId="3">
    <w:abstractNumId w:val="4"/>
  </w:num>
  <w:num w:numId="4">
    <w:abstractNumId w:val="5"/>
  </w:num>
  <w:num w:numId="5">
    <w:abstractNumId w:val="34"/>
  </w:num>
  <w:num w:numId="6">
    <w:abstractNumId w:val="40"/>
  </w:num>
  <w:num w:numId="7">
    <w:abstractNumId w:val="26"/>
  </w:num>
  <w:num w:numId="8">
    <w:abstractNumId w:val="38"/>
  </w:num>
  <w:num w:numId="9">
    <w:abstractNumId w:val="30"/>
  </w:num>
  <w:num w:numId="10">
    <w:abstractNumId w:val="9"/>
  </w:num>
  <w:num w:numId="11">
    <w:abstractNumId w:val="11"/>
  </w:num>
  <w:num w:numId="12">
    <w:abstractNumId w:val="35"/>
  </w:num>
  <w:num w:numId="13">
    <w:abstractNumId w:val="8"/>
  </w:num>
  <w:num w:numId="14">
    <w:abstractNumId w:val="12"/>
  </w:num>
  <w:num w:numId="15">
    <w:abstractNumId w:val="32"/>
  </w:num>
  <w:num w:numId="16">
    <w:abstractNumId w:val="22"/>
  </w:num>
  <w:num w:numId="17">
    <w:abstractNumId w:val="14"/>
  </w:num>
  <w:num w:numId="18">
    <w:abstractNumId w:val="16"/>
  </w:num>
  <w:num w:numId="19">
    <w:abstractNumId w:val="27"/>
  </w:num>
  <w:num w:numId="20">
    <w:abstractNumId w:val="0"/>
  </w:num>
  <w:num w:numId="21">
    <w:abstractNumId w:val="3"/>
  </w:num>
  <w:num w:numId="22">
    <w:abstractNumId w:val="37"/>
  </w:num>
  <w:num w:numId="23">
    <w:abstractNumId w:val="17"/>
  </w:num>
  <w:num w:numId="24">
    <w:abstractNumId w:val="24"/>
  </w:num>
  <w:num w:numId="25">
    <w:abstractNumId w:val="1"/>
  </w:num>
  <w:num w:numId="26">
    <w:abstractNumId w:val="29"/>
  </w:num>
  <w:num w:numId="27">
    <w:abstractNumId w:val="33"/>
  </w:num>
  <w:num w:numId="28">
    <w:abstractNumId w:val="41"/>
  </w:num>
  <w:num w:numId="29">
    <w:abstractNumId w:val="42"/>
  </w:num>
  <w:num w:numId="30">
    <w:abstractNumId w:val="18"/>
  </w:num>
  <w:num w:numId="31">
    <w:abstractNumId w:val="6"/>
  </w:num>
  <w:num w:numId="32">
    <w:abstractNumId w:val="13"/>
  </w:num>
  <w:num w:numId="33">
    <w:abstractNumId w:val="43"/>
  </w:num>
  <w:num w:numId="34">
    <w:abstractNumId w:val="19"/>
  </w:num>
  <w:num w:numId="35">
    <w:abstractNumId w:val="10"/>
  </w:num>
  <w:num w:numId="36">
    <w:abstractNumId w:val="7"/>
  </w:num>
  <w:num w:numId="37">
    <w:abstractNumId w:val="15"/>
  </w:num>
  <w:num w:numId="3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0"/>
  </w:num>
  <w:num w:numId="40">
    <w:abstractNumId w:val="21"/>
  </w:num>
  <w:num w:numId="41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9"/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</w:num>
  <w:num w:numId="47">
    <w:abstractNumId w:val="28"/>
  </w:num>
  <w:num w:numId="48">
    <w:abstractNumId w:val="25"/>
  </w:num>
  <w:num w:numId="49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embedSystemFonts/>
  <w:attachedTemplate r:id="rId1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3074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39"/>
    <w:rsid w:val="00004028"/>
    <w:rsid w:val="00004B2F"/>
    <w:rsid w:val="000056D5"/>
    <w:rsid w:val="00006DD6"/>
    <w:rsid w:val="00007218"/>
    <w:rsid w:val="000120EF"/>
    <w:rsid w:val="00012570"/>
    <w:rsid w:val="00015ECE"/>
    <w:rsid w:val="000241E3"/>
    <w:rsid w:val="00037ECE"/>
    <w:rsid w:val="00037FD1"/>
    <w:rsid w:val="00047657"/>
    <w:rsid w:val="0005051D"/>
    <w:rsid w:val="00055F78"/>
    <w:rsid w:val="00060EC2"/>
    <w:rsid w:val="0006189C"/>
    <w:rsid w:val="000649D3"/>
    <w:rsid w:val="00066846"/>
    <w:rsid w:val="00067F59"/>
    <w:rsid w:val="000704F8"/>
    <w:rsid w:val="00075BD6"/>
    <w:rsid w:val="00075EA6"/>
    <w:rsid w:val="0007634F"/>
    <w:rsid w:val="00083C84"/>
    <w:rsid w:val="0008744C"/>
    <w:rsid w:val="00090EE8"/>
    <w:rsid w:val="000A11DF"/>
    <w:rsid w:val="000A1351"/>
    <w:rsid w:val="000A180D"/>
    <w:rsid w:val="000A1F02"/>
    <w:rsid w:val="000A2C2D"/>
    <w:rsid w:val="000A2E0A"/>
    <w:rsid w:val="000A51BE"/>
    <w:rsid w:val="000A5C8E"/>
    <w:rsid w:val="000A6CEE"/>
    <w:rsid w:val="000A7AB5"/>
    <w:rsid w:val="000B1B9C"/>
    <w:rsid w:val="000B4DC6"/>
    <w:rsid w:val="000C54EC"/>
    <w:rsid w:val="000C701E"/>
    <w:rsid w:val="000D4C77"/>
    <w:rsid w:val="000D5415"/>
    <w:rsid w:val="000D6066"/>
    <w:rsid w:val="000D6D1A"/>
    <w:rsid w:val="000E5B63"/>
    <w:rsid w:val="0010459E"/>
    <w:rsid w:val="0010750B"/>
    <w:rsid w:val="00110406"/>
    <w:rsid w:val="0011131F"/>
    <w:rsid w:val="0011383B"/>
    <w:rsid w:val="00115189"/>
    <w:rsid w:val="00120805"/>
    <w:rsid w:val="00120938"/>
    <w:rsid w:val="001258BD"/>
    <w:rsid w:val="00126F0E"/>
    <w:rsid w:val="00127585"/>
    <w:rsid w:val="00134719"/>
    <w:rsid w:val="00137CB5"/>
    <w:rsid w:val="00137E65"/>
    <w:rsid w:val="001479FD"/>
    <w:rsid w:val="001544A3"/>
    <w:rsid w:val="0015533F"/>
    <w:rsid w:val="001649F8"/>
    <w:rsid w:val="001655BF"/>
    <w:rsid w:val="00165B06"/>
    <w:rsid w:val="001666A4"/>
    <w:rsid w:val="001670F6"/>
    <w:rsid w:val="0017189E"/>
    <w:rsid w:val="0018151E"/>
    <w:rsid w:val="001834F3"/>
    <w:rsid w:val="00190C97"/>
    <w:rsid w:val="00192554"/>
    <w:rsid w:val="00192881"/>
    <w:rsid w:val="00193567"/>
    <w:rsid w:val="001A1ECA"/>
    <w:rsid w:val="001A67A7"/>
    <w:rsid w:val="001A7354"/>
    <w:rsid w:val="001B0F26"/>
    <w:rsid w:val="001B2E11"/>
    <w:rsid w:val="001B795E"/>
    <w:rsid w:val="001C1BF7"/>
    <w:rsid w:val="001C242F"/>
    <w:rsid w:val="001C5087"/>
    <w:rsid w:val="001D0ACD"/>
    <w:rsid w:val="001D4282"/>
    <w:rsid w:val="001E589A"/>
    <w:rsid w:val="001F386C"/>
    <w:rsid w:val="001F546F"/>
    <w:rsid w:val="001F58C5"/>
    <w:rsid w:val="0020492A"/>
    <w:rsid w:val="00205F05"/>
    <w:rsid w:val="0020665F"/>
    <w:rsid w:val="00206B2E"/>
    <w:rsid w:val="0020779E"/>
    <w:rsid w:val="00207834"/>
    <w:rsid w:val="00210D80"/>
    <w:rsid w:val="002136F2"/>
    <w:rsid w:val="00215D06"/>
    <w:rsid w:val="002200A1"/>
    <w:rsid w:val="002249CA"/>
    <w:rsid w:val="002250D8"/>
    <w:rsid w:val="00225CBD"/>
    <w:rsid w:val="00232DD3"/>
    <w:rsid w:val="00237E37"/>
    <w:rsid w:val="00240660"/>
    <w:rsid w:val="00240690"/>
    <w:rsid w:val="00242034"/>
    <w:rsid w:val="0025218B"/>
    <w:rsid w:val="00256B2A"/>
    <w:rsid w:val="00256D15"/>
    <w:rsid w:val="002645E6"/>
    <w:rsid w:val="00273D35"/>
    <w:rsid w:val="00283926"/>
    <w:rsid w:val="0028475F"/>
    <w:rsid w:val="00286E45"/>
    <w:rsid w:val="0029363C"/>
    <w:rsid w:val="002A0479"/>
    <w:rsid w:val="002A343A"/>
    <w:rsid w:val="002A5B65"/>
    <w:rsid w:val="002A5CE3"/>
    <w:rsid w:val="002A7685"/>
    <w:rsid w:val="002C107C"/>
    <w:rsid w:val="002C4A30"/>
    <w:rsid w:val="002C58E1"/>
    <w:rsid w:val="002C5D85"/>
    <w:rsid w:val="002C7934"/>
    <w:rsid w:val="002C7E31"/>
    <w:rsid w:val="002D5375"/>
    <w:rsid w:val="002D62B6"/>
    <w:rsid w:val="002E1DF1"/>
    <w:rsid w:val="002E28F3"/>
    <w:rsid w:val="002E3CEB"/>
    <w:rsid w:val="002E5262"/>
    <w:rsid w:val="002E5DBA"/>
    <w:rsid w:val="002E6676"/>
    <w:rsid w:val="002F0060"/>
    <w:rsid w:val="002F4EF0"/>
    <w:rsid w:val="002F5334"/>
    <w:rsid w:val="002F75B8"/>
    <w:rsid w:val="002F7D7A"/>
    <w:rsid w:val="0030025F"/>
    <w:rsid w:val="00302A46"/>
    <w:rsid w:val="00302B69"/>
    <w:rsid w:val="00303E6F"/>
    <w:rsid w:val="00306143"/>
    <w:rsid w:val="00313F34"/>
    <w:rsid w:val="00315C14"/>
    <w:rsid w:val="00323C8C"/>
    <w:rsid w:val="003255EA"/>
    <w:rsid w:val="00330315"/>
    <w:rsid w:val="003324AC"/>
    <w:rsid w:val="00337E52"/>
    <w:rsid w:val="00340520"/>
    <w:rsid w:val="00342C7C"/>
    <w:rsid w:val="003441F8"/>
    <w:rsid w:val="003442D8"/>
    <w:rsid w:val="0036149E"/>
    <w:rsid w:val="0037233F"/>
    <w:rsid w:val="00374708"/>
    <w:rsid w:val="003800FE"/>
    <w:rsid w:val="0038024F"/>
    <w:rsid w:val="00381527"/>
    <w:rsid w:val="00381EC8"/>
    <w:rsid w:val="00382184"/>
    <w:rsid w:val="00382D34"/>
    <w:rsid w:val="00384DAC"/>
    <w:rsid w:val="003901C1"/>
    <w:rsid w:val="003917D8"/>
    <w:rsid w:val="00393AB2"/>
    <w:rsid w:val="00393E52"/>
    <w:rsid w:val="00394410"/>
    <w:rsid w:val="00397BD1"/>
    <w:rsid w:val="003A015E"/>
    <w:rsid w:val="003A20DE"/>
    <w:rsid w:val="003A5640"/>
    <w:rsid w:val="003A5991"/>
    <w:rsid w:val="003B1F7F"/>
    <w:rsid w:val="003B2FD0"/>
    <w:rsid w:val="003C0D80"/>
    <w:rsid w:val="003C36EF"/>
    <w:rsid w:val="003C6EEB"/>
    <w:rsid w:val="003C7D77"/>
    <w:rsid w:val="003D02D3"/>
    <w:rsid w:val="003D3680"/>
    <w:rsid w:val="003E074D"/>
    <w:rsid w:val="003E7E40"/>
    <w:rsid w:val="003F65D3"/>
    <w:rsid w:val="003F69BD"/>
    <w:rsid w:val="00402994"/>
    <w:rsid w:val="00407495"/>
    <w:rsid w:val="00413A64"/>
    <w:rsid w:val="00415698"/>
    <w:rsid w:val="00416015"/>
    <w:rsid w:val="004165A8"/>
    <w:rsid w:val="00420207"/>
    <w:rsid w:val="00420A9A"/>
    <w:rsid w:val="00421199"/>
    <w:rsid w:val="00425003"/>
    <w:rsid w:val="004257F8"/>
    <w:rsid w:val="004268B4"/>
    <w:rsid w:val="00426B3B"/>
    <w:rsid w:val="004277FD"/>
    <w:rsid w:val="00431A23"/>
    <w:rsid w:val="00433B13"/>
    <w:rsid w:val="0043756E"/>
    <w:rsid w:val="00437EFA"/>
    <w:rsid w:val="004420F9"/>
    <w:rsid w:val="00443741"/>
    <w:rsid w:val="00444F22"/>
    <w:rsid w:val="004505CB"/>
    <w:rsid w:val="0045174B"/>
    <w:rsid w:val="0045401A"/>
    <w:rsid w:val="00454AEA"/>
    <w:rsid w:val="00455EFA"/>
    <w:rsid w:val="004567F4"/>
    <w:rsid w:val="00461698"/>
    <w:rsid w:val="00461C56"/>
    <w:rsid w:val="00462269"/>
    <w:rsid w:val="0046416C"/>
    <w:rsid w:val="00464622"/>
    <w:rsid w:val="00466155"/>
    <w:rsid w:val="004712D3"/>
    <w:rsid w:val="00473FFC"/>
    <w:rsid w:val="00475DDC"/>
    <w:rsid w:val="004766E6"/>
    <w:rsid w:val="00483928"/>
    <w:rsid w:val="00483DE8"/>
    <w:rsid w:val="00492A6B"/>
    <w:rsid w:val="004A1A90"/>
    <w:rsid w:val="004A249D"/>
    <w:rsid w:val="004A5106"/>
    <w:rsid w:val="004A59F8"/>
    <w:rsid w:val="004B16FA"/>
    <w:rsid w:val="004B1805"/>
    <w:rsid w:val="004B3B9E"/>
    <w:rsid w:val="004B495B"/>
    <w:rsid w:val="004B5685"/>
    <w:rsid w:val="004C0115"/>
    <w:rsid w:val="004C7404"/>
    <w:rsid w:val="004D0769"/>
    <w:rsid w:val="004D0DBE"/>
    <w:rsid w:val="004E1A0E"/>
    <w:rsid w:val="004E1F0E"/>
    <w:rsid w:val="004E2EF7"/>
    <w:rsid w:val="004E575B"/>
    <w:rsid w:val="004E6224"/>
    <w:rsid w:val="004E67F7"/>
    <w:rsid w:val="004F4075"/>
    <w:rsid w:val="004F4B4B"/>
    <w:rsid w:val="004F5207"/>
    <w:rsid w:val="004F57DF"/>
    <w:rsid w:val="004F7622"/>
    <w:rsid w:val="004F778F"/>
    <w:rsid w:val="005033C9"/>
    <w:rsid w:val="00503E17"/>
    <w:rsid w:val="0050433E"/>
    <w:rsid w:val="0050774C"/>
    <w:rsid w:val="00511ADF"/>
    <w:rsid w:val="00512542"/>
    <w:rsid w:val="00514945"/>
    <w:rsid w:val="00520446"/>
    <w:rsid w:val="00522FD9"/>
    <w:rsid w:val="00530A72"/>
    <w:rsid w:val="0053149F"/>
    <w:rsid w:val="00533D91"/>
    <w:rsid w:val="00537C1E"/>
    <w:rsid w:val="005409A0"/>
    <w:rsid w:val="00542D42"/>
    <w:rsid w:val="00547650"/>
    <w:rsid w:val="00551556"/>
    <w:rsid w:val="00551DE6"/>
    <w:rsid w:val="00555E84"/>
    <w:rsid w:val="00560D37"/>
    <w:rsid w:val="005639D5"/>
    <w:rsid w:val="00564EF7"/>
    <w:rsid w:val="00571096"/>
    <w:rsid w:val="00575998"/>
    <w:rsid w:val="005874DD"/>
    <w:rsid w:val="0059169F"/>
    <w:rsid w:val="00591968"/>
    <w:rsid w:val="0059303F"/>
    <w:rsid w:val="00593650"/>
    <w:rsid w:val="005A1140"/>
    <w:rsid w:val="005A1415"/>
    <w:rsid w:val="005A20FA"/>
    <w:rsid w:val="005A4888"/>
    <w:rsid w:val="005A743B"/>
    <w:rsid w:val="005A754A"/>
    <w:rsid w:val="005C065B"/>
    <w:rsid w:val="005C3010"/>
    <w:rsid w:val="005D19C9"/>
    <w:rsid w:val="005D4EA3"/>
    <w:rsid w:val="005D56CD"/>
    <w:rsid w:val="005D70A6"/>
    <w:rsid w:val="005E2151"/>
    <w:rsid w:val="005E35C2"/>
    <w:rsid w:val="005F2645"/>
    <w:rsid w:val="005F2FFE"/>
    <w:rsid w:val="005F405D"/>
    <w:rsid w:val="005F776D"/>
    <w:rsid w:val="00605D67"/>
    <w:rsid w:val="006141AA"/>
    <w:rsid w:val="006143D9"/>
    <w:rsid w:val="00614C58"/>
    <w:rsid w:val="00616CBC"/>
    <w:rsid w:val="00621310"/>
    <w:rsid w:val="006216F9"/>
    <w:rsid w:val="00640897"/>
    <w:rsid w:val="00640EDC"/>
    <w:rsid w:val="00642CDC"/>
    <w:rsid w:val="00643BBF"/>
    <w:rsid w:val="00645802"/>
    <w:rsid w:val="0065640A"/>
    <w:rsid w:val="00657807"/>
    <w:rsid w:val="00660900"/>
    <w:rsid w:val="00661E8A"/>
    <w:rsid w:val="0066229B"/>
    <w:rsid w:val="006626D4"/>
    <w:rsid w:val="006628E5"/>
    <w:rsid w:val="00662CED"/>
    <w:rsid w:val="00666667"/>
    <w:rsid w:val="00666CA0"/>
    <w:rsid w:val="00670293"/>
    <w:rsid w:val="006713A4"/>
    <w:rsid w:val="0067772F"/>
    <w:rsid w:val="006821AC"/>
    <w:rsid w:val="00683701"/>
    <w:rsid w:val="006854CA"/>
    <w:rsid w:val="00687C9A"/>
    <w:rsid w:val="00692B87"/>
    <w:rsid w:val="00696760"/>
    <w:rsid w:val="00697907"/>
    <w:rsid w:val="006A2116"/>
    <w:rsid w:val="006A313E"/>
    <w:rsid w:val="006A42DB"/>
    <w:rsid w:val="006B65EF"/>
    <w:rsid w:val="006B6809"/>
    <w:rsid w:val="006C5199"/>
    <w:rsid w:val="006D19C4"/>
    <w:rsid w:val="006D1BD9"/>
    <w:rsid w:val="006D2938"/>
    <w:rsid w:val="006D40E1"/>
    <w:rsid w:val="006D42D0"/>
    <w:rsid w:val="006D4CC3"/>
    <w:rsid w:val="006E4F07"/>
    <w:rsid w:val="006F259B"/>
    <w:rsid w:val="006F4F51"/>
    <w:rsid w:val="0070493E"/>
    <w:rsid w:val="00706FDF"/>
    <w:rsid w:val="007071B5"/>
    <w:rsid w:val="0071102F"/>
    <w:rsid w:val="00712A1C"/>
    <w:rsid w:val="0071479B"/>
    <w:rsid w:val="00715E24"/>
    <w:rsid w:val="0071698C"/>
    <w:rsid w:val="00720362"/>
    <w:rsid w:val="00727F2E"/>
    <w:rsid w:val="00731483"/>
    <w:rsid w:val="00731A95"/>
    <w:rsid w:val="00734FB2"/>
    <w:rsid w:val="0073651F"/>
    <w:rsid w:val="00742C63"/>
    <w:rsid w:val="007464E1"/>
    <w:rsid w:val="0074697D"/>
    <w:rsid w:val="00746DBE"/>
    <w:rsid w:val="00756B1F"/>
    <w:rsid w:val="007575E5"/>
    <w:rsid w:val="00761152"/>
    <w:rsid w:val="0076367B"/>
    <w:rsid w:val="00767F39"/>
    <w:rsid w:val="00773DE9"/>
    <w:rsid w:val="00780098"/>
    <w:rsid w:val="007820AC"/>
    <w:rsid w:val="0078336E"/>
    <w:rsid w:val="00790062"/>
    <w:rsid w:val="007938C0"/>
    <w:rsid w:val="00793B56"/>
    <w:rsid w:val="007A0341"/>
    <w:rsid w:val="007A05A5"/>
    <w:rsid w:val="007A24B3"/>
    <w:rsid w:val="007A3035"/>
    <w:rsid w:val="007A42A8"/>
    <w:rsid w:val="007B129C"/>
    <w:rsid w:val="007B3F7F"/>
    <w:rsid w:val="007B4F80"/>
    <w:rsid w:val="007C0AF1"/>
    <w:rsid w:val="007C106E"/>
    <w:rsid w:val="007C4690"/>
    <w:rsid w:val="007C6321"/>
    <w:rsid w:val="007D38CA"/>
    <w:rsid w:val="007D5BB1"/>
    <w:rsid w:val="007D7EC1"/>
    <w:rsid w:val="007E0257"/>
    <w:rsid w:val="007E0711"/>
    <w:rsid w:val="007E505D"/>
    <w:rsid w:val="007F1671"/>
    <w:rsid w:val="007F2D63"/>
    <w:rsid w:val="007F461E"/>
    <w:rsid w:val="007F6E0E"/>
    <w:rsid w:val="0080095A"/>
    <w:rsid w:val="00803902"/>
    <w:rsid w:val="0080406A"/>
    <w:rsid w:val="00805524"/>
    <w:rsid w:val="00806423"/>
    <w:rsid w:val="0081297D"/>
    <w:rsid w:val="0081721D"/>
    <w:rsid w:val="008222E2"/>
    <w:rsid w:val="00825E86"/>
    <w:rsid w:val="00830E78"/>
    <w:rsid w:val="00841474"/>
    <w:rsid w:val="00843964"/>
    <w:rsid w:val="00845968"/>
    <w:rsid w:val="00847D64"/>
    <w:rsid w:val="00854E16"/>
    <w:rsid w:val="0085612A"/>
    <w:rsid w:val="00861471"/>
    <w:rsid w:val="00862519"/>
    <w:rsid w:val="0086263C"/>
    <w:rsid w:val="00870AD4"/>
    <w:rsid w:val="00872B1B"/>
    <w:rsid w:val="00872CB5"/>
    <w:rsid w:val="008749F4"/>
    <w:rsid w:val="00885123"/>
    <w:rsid w:val="00893413"/>
    <w:rsid w:val="00897F88"/>
    <w:rsid w:val="008A54CF"/>
    <w:rsid w:val="008A6B65"/>
    <w:rsid w:val="008A79F5"/>
    <w:rsid w:val="008B167E"/>
    <w:rsid w:val="008B7E30"/>
    <w:rsid w:val="008C1A9D"/>
    <w:rsid w:val="008D2F7C"/>
    <w:rsid w:val="008D338F"/>
    <w:rsid w:val="008D5803"/>
    <w:rsid w:val="008D695E"/>
    <w:rsid w:val="008D771F"/>
    <w:rsid w:val="008E05E1"/>
    <w:rsid w:val="008E6A84"/>
    <w:rsid w:val="008E7A84"/>
    <w:rsid w:val="008F0F2D"/>
    <w:rsid w:val="008F30DE"/>
    <w:rsid w:val="008F50C9"/>
    <w:rsid w:val="008F7323"/>
    <w:rsid w:val="0090022E"/>
    <w:rsid w:val="009019C3"/>
    <w:rsid w:val="00902C39"/>
    <w:rsid w:val="00904CA4"/>
    <w:rsid w:val="00906D4E"/>
    <w:rsid w:val="00911AB5"/>
    <w:rsid w:val="00912948"/>
    <w:rsid w:val="00913F81"/>
    <w:rsid w:val="00915CD4"/>
    <w:rsid w:val="00916A4F"/>
    <w:rsid w:val="00916EAB"/>
    <w:rsid w:val="00922167"/>
    <w:rsid w:val="009242B0"/>
    <w:rsid w:val="00925396"/>
    <w:rsid w:val="00926D15"/>
    <w:rsid w:val="00927081"/>
    <w:rsid w:val="00932666"/>
    <w:rsid w:val="009361C7"/>
    <w:rsid w:val="009379E7"/>
    <w:rsid w:val="00937A56"/>
    <w:rsid w:val="0094527C"/>
    <w:rsid w:val="00945C31"/>
    <w:rsid w:val="00947B2B"/>
    <w:rsid w:val="00955F45"/>
    <w:rsid w:val="00961D0C"/>
    <w:rsid w:val="00963805"/>
    <w:rsid w:val="00964BC6"/>
    <w:rsid w:val="009712BB"/>
    <w:rsid w:val="00971EEC"/>
    <w:rsid w:val="009727DF"/>
    <w:rsid w:val="009741C5"/>
    <w:rsid w:val="00975A45"/>
    <w:rsid w:val="00977F34"/>
    <w:rsid w:val="009819F6"/>
    <w:rsid w:val="00987D79"/>
    <w:rsid w:val="009928E7"/>
    <w:rsid w:val="009948AD"/>
    <w:rsid w:val="00996716"/>
    <w:rsid w:val="00997693"/>
    <w:rsid w:val="009A2E11"/>
    <w:rsid w:val="009A6EC1"/>
    <w:rsid w:val="009B1221"/>
    <w:rsid w:val="009B1758"/>
    <w:rsid w:val="009B251E"/>
    <w:rsid w:val="009B6681"/>
    <w:rsid w:val="009B75A1"/>
    <w:rsid w:val="009C123B"/>
    <w:rsid w:val="009C38ED"/>
    <w:rsid w:val="009C5F95"/>
    <w:rsid w:val="009C7475"/>
    <w:rsid w:val="009D0DFD"/>
    <w:rsid w:val="009D30C6"/>
    <w:rsid w:val="009D6D6C"/>
    <w:rsid w:val="009E1C51"/>
    <w:rsid w:val="009F2E93"/>
    <w:rsid w:val="009F41D3"/>
    <w:rsid w:val="009F4B94"/>
    <w:rsid w:val="00A01F6B"/>
    <w:rsid w:val="00A02E65"/>
    <w:rsid w:val="00A05DF5"/>
    <w:rsid w:val="00A06E82"/>
    <w:rsid w:val="00A107BC"/>
    <w:rsid w:val="00A1136F"/>
    <w:rsid w:val="00A1545A"/>
    <w:rsid w:val="00A322EC"/>
    <w:rsid w:val="00A34B1B"/>
    <w:rsid w:val="00A36BB7"/>
    <w:rsid w:val="00A40374"/>
    <w:rsid w:val="00A4197F"/>
    <w:rsid w:val="00A44230"/>
    <w:rsid w:val="00A4696F"/>
    <w:rsid w:val="00A46FAA"/>
    <w:rsid w:val="00A501F0"/>
    <w:rsid w:val="00A765C2"/>
    <w:rsid w:val="00A86522"/>
    <w:rsid w:val="00A9031F"/>
    <w:rsid w:val="00A92884"/>
    <w:rsid w:val="00AA0293"/>
    <w:rsid w:val="00AA1C5D"/>
    <w:rsid w:val="00AA5604"/>
    <w:rsid w:val="00AA5714"/>
    <w:rsid w:val="00AA5C93"/>
    <w:rsid w:val="00AB2E74"/>
    <w:rsid w:val="00AB7C8E"/>
    <w:rsid w:val="00AB7DE1"/>
    <w:rsid w:val="00AC082B"/>
    <w:rsid w:val="00AC4FD8"/>
    <w:rsid w:val="00AC5652"/>
    <w:rsid w:val="00AD0499"/>
    <w:rsid w:val="00AD0BF1"/>
    <w:rsid w:val="00AD0DB2"/>
    <w:rsid w:val="00AD11E4"/>
    <w:rsid w:val="00AD1B61"/>
    <w:rsid w:val="00AD64A7"/>
    <w:rsid w:val="00AD7856"/>
    <w:rsid w:val="00AE1643"/>
    <w:rsid w:val="00AE176A"/>
    <w:rsid w:val="00AE2BC3"/>
    <w:rsid w:val="00AF0924"/>
    <w:rsid w:val="00AF2827"/>
    <w:rsid w:val="00AF3A7B"/>
    <w:rsid w:val="00AF3D1E"/>
    <w:rsid w:val="00AF6405"/>
    <w:rsid w:val="00AF781F"/>
    <w:rsid w:val="00B04AED"/>
    <w:rsid w:val="00B06BD5"/>
    <w:rsid w:val="00B11A1D"/>
    <w:rsid w:val="00B1447C"/>
    <w:rsid w:val="00B233C8"/>
    <w:rsid w:val="00B245CC"/>
    <w:rsid w:val="00B24677"/>
    <w:rsid w:val="00B24EB2"/>
    <w:rsid w:val="00B25021"/>
    <w:rsid w:val="00B27DD1"/>
    <w:rsid w:val="00B32B1B"/>
    <w:rsid w:val="00B421E5"/>
    <w:rsid w:val="00B45998"/>
    <w:rsid w:val="00B522CD"/>
    <w:rsid w:val="00B538D1"/>
    <w:rsid w:val="00B574B7"/>
    <w:rsid w:val="00B6360A"/>
    <w:rsid w:val="00B715C6"/>
    <w:rsid w:val="00B817F1"/>
    <w:rsid w:val="00BA1FCC"/>
    <w:rsid w:val="00BA3D47"/>
    <w:rsid w:val="00BA4791"/>
    <w:rsid w:val="00BA6583"/>
    <w:rsid w:val="00BB1919"/>
    <w:rsid w:val="00BB1A0C"/>
    <w:rsid w:val="00BB6D32"/>
    <w:rsid w:val="00BC1259"/>
    <w:rsid w:val="00BC225F"/>
    <w:rsid w:val="00BD1CA0"/>
    <w:rsid w:val="00BD3CC7"/>
    <w:rsid w:val="00BD52DF"/>
    <w:rsid w:val="00BE4516"/>
    <w:rsid w:val="00BE6E9E"/>
    <w:rsid w:val="00BE7CCC"/>
    <w:rsid w:val="00BF0AC4"/>
    <w:rsid w:val="00C008F2"/>
    <w:rsid w:val="00C019D3"/>
    <w:rsid w:val="00C04B81"/>
    <w:rsid w:val="00C070AD"/>
    <w:rsid w:val="00C12714"/>
    <w:rsid w:val="00C1684C"/>
    <w:rsid w:val="00C20150"/>
    <w:rsid w:val="00C203EE"/>
    <w:rsid w:val="00C235D6"/>
    <w:rsid w:val="00C2641B"/>
    <w:rsid w:val="00C273B4"/>
    <w:rsid w:val="00C3207F"/>
    <w:rsid w:val="00C37241"/>
    <w:rsid w:val="00C401B3"/>
    <w:rsid w:val="00C44E49"/>
    <w:rsid w:val="00C51FAE"/>
    <w:rsid w:val="00C5591E"/>
    <w:rsid w:val="00C60ADD"/>
    <w:rsid w:val="00C61FD3"/>
    <w:rsid w:val="00C63C5A"/>
    <w:rsid w:val="00C66A22"/>
    <w:rsid w:val="00C712A3"/>
    <w:rsid w:val="00C728C7"/>
    <w:rsid w:val="00C751B0"/>
    <w:rsid w:val="00C75C9A"/>
    <w:rsid w:val="00C77320"/>
    <w:rsid w:val="00C80521"/>
    <w:rsid w:val="00C8577F"/>
    <w:rsid w:val="00C86939"/>
    <w:rsid w:val="00C86A4B"/>
    <w:rsid w:val="00C95A8D"/>
    <w:rsid w:val="00CA2A6F"/>
    <w:rsid w:val="00CB1A04"/>
    <w:rsid w:val="00CB2212"/>
    <w:rsid w:val="00CB44CA"/>
    <w:rsid w:val="00CB5529"/>
    <w:rsid w:val="00CF0D3C"/>
    <w:rsid w:val="00CF147B"/>
    <w:rsid w:val="00CF2AE1"/>
    <w:rsid w:val="00CF3EC7"/>
    <w:rsid w:val="00CF44C2"/>
    <w:rsid w:val="00CF703D"/>
    <w:rsid w:val="00D02C46"/>
    <w:rsid w:val="00D06ABA"/>
    <w:rsid w:val="00D10D99"/>
    <w:rsid w:val="00D17548"/>
    <w:rsid w:val="00D208CF"/>
    <w:rsid w:val="00D22BBC"/>
    <w:rsid w:val="00D26667"/>
    <w:rsid w:val="00D323F2"/>
    <w:rsid w:val="00D32D80"/>
    <w:rsid w:val="00D330CA"/>
    <w:rsid w:val="00D40E2D"/>
    <w:rsid w:val="00D41274"/>
    <w:rsid w:val="00D41B0C"/>
    <w:rsid w:val="00D42436"/>
    <w:rsid w:val="00D44AD1"/>
    <w:rsid w:val="00D47D92"/>
    <w:rsid w:val="00D54708"/>
    <w:rsid w:val="00D554F5"/>
    <w:rsid w:val="00D60FFC"/>
    <w:rsid w:val="00D675B6"/>
    <w:rsid w:val="00D741A9"/>
    <w:rsid w:val="00D81460"/>
    <w:rsid w:val="00D86626"/>
    <w:rsid w:val="00D91D92"/>
    <w:rsid w:val="00DA114C"/>
    <w:rsid w:val="00DA1429"/>
    <w:rsid w:val="00DA1B88"/>
    <w:rsid w:val="00DA6CD1"/>
    <w:rsid w:val="00DB35FD"/>
    <w:rsid w:val="00DB4877"/>
    <w:rsid w:val="00DB5E9B"/>
    <w:rsid w:val="00DB6966"/>
    <w:rsid w:val="00DB7885"/>
    <w:rsid w:val="00DC0962"/>
    <w:rsid w:val="00DC1164"/>
    <w:rsid w:val="00DC3501"/>
    <w:rsid w:val="00DC3EF1"/>
    <w:rsid w:val="00DC4360"/>
    <w:rsid w:val="00DC5DB9"/>
    <w:rsid w:val="00DD0138"/>
    <w:rsid w:val="00DD1D2E"/>
    <w:rsid w:val="00DD72F4"/>
    <w:rsid w:val="00DE6291"/>
    <w:rsid w:val="00DF0AFF"/>
    <w:rsid w:val="00E02F4A"/>
    <w:rsid w:val="00E03F80"/>
    <w:rsid w:val="00E04126"/>
    <w:rsid w:val="00E04B74"/>
    <w:rsid w:val="00E109F0"/>
    <w:rsid w:val="00E12D87"/>
    <w:rsid w:val="00E13657"/>
    <w:rsid w:val="00E16EBF"/>
    <w:rsid w:val="00E2041F"/>
    <w:rsid w:val="00E20B31"/>
    <w:rsid w:val="00E20CC3"/>
    <w:rsid w:val="00E2395F"/>
    <w:rsid w:val="00E24F90"/>
    <w:rsid w:val="00E311EC"/>
    <w:rsid w:val="00E33FBB"/>
    <w:rsid w:val="00E355B3"/>
    <w:rsid w:val="00E4794A"/>
    <w:rsid w:val="00E50344"/>
    <w:rsid w:val="00E52BB1"/>
    <w:rsid w:val="00E530F9"/>
    <w:rsid w:val="00E53917"/>
    <w:rsid w:val="00E53DDC"/>
    <w:rsid w:val="00E548EC"/>
    <w:rsid w:val="00E60A3E"/>
    <w:rsid w:val="00E62F4B"/>
    <w:rsid w:val="00E64542"/>
    <w:rsid w:val="00E72E55"/>
    <w:rsid w:val="00E75AD3"/>
    <w:rsid w:val="00E81E10"/>
    <w:rsid w:val="00E85DEC"/>
    <w:rsid w:val="00E90616"/>
    <w:rsid w:val="00E916CB"/>
    <w:rsid w:val="00E93607"/>
    <w:rsid w:val="00E9370E"/>
    <w:rsid w:val="00E94E72"/>
    <w:rsid w:val="00E96299"/>
    <w:rsid w:val="00E97350"/>
    <w:rsid w:val="00EA2529"/>
    <w:rsid w:val="00EA4C3E"/>
    <w:rsid w:val="00EA6967"/>
    <w:rsid w:val="00EB3919"/>
    <w:rsid w:val="00EB4BBB"/>
    <w:rsid w:val="00EC139F"/>
    <w:rsid w:val="00EC187A"/>
    <w:rsid w:val="00EC2B54"/>
    <w:rsid w:val="00EC65E5"/>
    <w:rsid w:val="00ED04C7"/>
    <w:rsid w:val="00EE099A"/>
    <w:rsid w:val="00EE2C6C"/>
    <w:rsid w:val="00EE48C9"/>
    <w:rsid w:val="00EE5672"/>
    <w:rsid w:val="00EE64DD"/>
    <w:rsid w:val="00EF03C8"/>
    <w:rsid w:val="00EF0D5E"/>
    <w:rsid w:val="00EF3AFF"/>
    <w:rsid w:val="00EF5536"/>
    <w:rsid w:val="00EF7EF2"/>
    <w:rsid w:val="00F006ED"/>
    <w:rsid w:val="00F00ADC"/>
    <w:rsid w:val="00F0215B"/>
    <w:rsid w:val="00F07F85"/>
    <w:rsid w:val="00F1029E"/>
    <w:rsid w:val="00F17274"/>
    <w:rsid w:val="00F25E3A"/>
    <w:rsid w:val="00F25E51"/>
    <w:rsid w:val="00F30839"/>
    <w:rsid w:val="00F308A3"/>
    <w:rsid w:val="00F367D9"/>
    <w:rsid w:val="00F441E5"/>
    <w:rsid w:val="00F46A82"/>
    <w:rsid w:val="00F53102"/>
    <w:rsid w:val="00F6327C"/>
    <w:rsid w:val="00F70C7A"/>
    <w:rsid w:val="00F713DE"/>
    <w:rsid w:val="00F736BF"/>
    <w:rsid w:val="00F73706"/>
    <w:rsid w:val="00F743D6"/>
    <w:rsid w:val="00F75EAE"/>
    <w:rsid w:val="00F764E6"/>
    <w:rsid w:val="00F82AD5"/>
    <w:rsid w:val="00F82DAF"/>
    <w:rsid w:val="00F833B7"/>
    <w:rsid w:val="00F9086A"/>
    <w:rsid w:val="00F90C24"/>
    <w:rsid w:val="00F912D6"/>
    <w:rsid w:val="00F9187E"/>
    <w:rsid w:val="00F953F7"/>
    <w:rsid w:val="00F96227"/>
    <w:rsid w:val="00F970AB"/>
    <w:rsid w:val="00FA24F5"/>
    <w:rsid w:val="00FA54B4"/>
    <w:rsid w:val="00FB377E"/>
    <w:rsid w:val="00FB683C"/>
    <w:rsid w:val="00FC0416"/>
    <w:rsid w:val="00FC57B7"/>
    <w:rsid w:val="00FC7C20"/>
    <w:rsid w:val="00FD19AB"/>
    <w:rsid w:val="00FD1B18"/>
    <w:rsid w:val="00FD3970"/>
    <w:rsid w:val="00FE0348"/>
    <w:rsid w:val="00FE3D41"/>
    <w:rsid w:val="00FE46F6"/>
    <w:rsid w:val="00FE7B14"/>
    <w:rsid w:val="00FE7CDC"/>
    <w:rsid w:val="00FE7F30"/>
    <w:rsid w:val="00FF6021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3074" v:ext="edit"/>
    <o:shapelayout v:ext="edit">
      <o:idmap data="2" v:ext="edit"/>
    </o:shapelayout>
  </w:shapeDefaults>
  <w:decimalSymbol w:val=","/>
  <w:listSeparator w:val=";"/>
  <w14:docId w14:val="1756DA01"/>
  <w15:chartTrackingRefBased/>
  <w15:docId w15:val="{D576A8C1-8556-4319-8156-0D27E731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zh-CN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90062"/>
    <w:rPr>
      <w:lang w:eastAsia="fr-FR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Textebrut" w:type="paragraph">
    <w:name w:val="Plain Text"/>
    <w:basedOn w:val="Normal"/>
    <w:link w:val="TextebrutCar"/>
    <w:rPr>
      <w:rFonts w:ascii="Courier New" w:hAnsi="Courier New"/>
    </w:r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Grilledutableau" w:type="table">
    <w:name w:val="Table Grid"/>
    <w:basedOn w:val="TableauNormal"/>
    <w:rsid w:val="0039441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xplorateurdedocuments" w:type="paragraph">
    <w:name w:val="Document Map"/>
    <w:basedOn w:val="Normal"/>
    <w:semiHidden/>
    <w:rsid w:val="0018151E"/>
    <w:pPr>
      <w:shd w:color="auto" w:fill="000080" w:val="clear"/>
    </w:pPr>
    <w:rPr>
      <w:rFonts w:ascii="Tahoma" w:cs="Tahoma" w:hAnsi="Tahoma"/>
    </w:rPr>
  </w:style>
  <w:style w:styleId="Textedebulles" w:type="paragraph">
    <w:name w:val="Balloon Text"/>
    <w:basedOn w:val="Normal"/>
    <w:semiHidden/>
    <w:rsid w:val="0073651F"/>
    <w:rPr>
      <w:rFonts w:ascii="Tahoma" w:cs="Tahoma" w:hAnsi="Tahoma"/>
      <w:sz w:val="16"/>
      <w:szCs w:val="16"/>
    </w:rPr>
  </w:style>
  <w:style w:styleId="NormalWeb" w:type="paragraph">
    <w:name w:val="Normal (Web)"/>
    <w:basedOn w:val="Normal"/>
    <w:uiPriority w:val="99"/>
    <w:unhideWhenUsed/>
    <w:rsid w:val="00F713DE"/>
    <w:pPr>
      <w:spacing w:after="100" w:afterAutospacing="1" w:before="100" w:beforeAutospacing="1"/>
    </w:pPr>
    <w:rPr>
      <w:sz w:val="24"/>
      <w:szCs w:val="24"/>
    </w:rPr>
  </w:style>
  <w:style w:styleId="Paragraphedeliste" w:type="paragraph">
    <w:name w:val="List Paragraph"/>
    <w:basedOn w:val="Normal"/>
    <w:uiPriority w:val="34"/>
    <w:qFormat/>
    <w:rsid w:val="00F713DE"/>
    <w:pPr>
      <w:ind w:left="708"/>
    </w:pPr>
  </w:style>
  <w:style w:customStyle="1" w:styleId="TextebrutCar" w:type="character">
    <w:name w:val="Texte brut Car"/>
    <w:link w:val="Textebrut"/>
    <w:rsid w:val="00461C56"/>
    <w:rPr>
      <w:rFonts w:ascii="Courier New" w:hAnsi="Courier New"/>
    </w:rPr>
  </w:style>
  <w:style w:styleId="Lienhypertexte" w:type="character">
    <w:name w:val="Hyperlink"/>
    <w:uiPriority w:val="99"/>
    <w:unhideWhenUsed/>
    <w:rsid w:val="00C12714"/>
    <w:rPr>
      <w:color w:val="0000FF"/>
      <w:u w:val="single"/>
    </w:rPr>
  </w:style>
  <w:style w:styleId="Rvision" w:type="paragraph">
    <w:name w:val="Revision"/>
    <w:hidden/>
    <w:uiPriority w:val="99"/>
    <w:semiHidden/>
    <w:rsid w:val="00F96227"/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emf" Type="http://schemas.openxmlformats.org/officeDocument/2006/relationships/image"/><Relationship Id="rId9" Target="media/image2.pn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Documents%20and%20Settings/frdou0010/Bureau/lettre%20antolin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3289C-E2FE-40BB-B5D9-510668AB4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antolin</Template>
  <TotalTime>0</TotalTime>
  <Pages>3</Pages>
  <Words>532</Words>
  <Characters>2981</Characters>
  <Application>Microsoft Office Word</Application>
  <DocSecurity>0</DocSecurity>
  <Lines>24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NEGOCIATIONS ANNUELLES OBLIGATOIRES</vt:lpstr>
    </vt:vector>
  </TitlesOfParts>
  <Company>GRUPO ANTOLIN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2023-03-15T09:51:00Z</dcterms:created>
  <cp:lastPrinted>2023-02-28T13:34:00Z</cp:lastPrinted>
  <dcterms:modified xsi:type="dcterms:W3CDTF">2023-03-15T09:54:00Z</dcterms:modified>
  <cp:revision>3</cp:revision>
  <dc:title>NEGOCIATIONS ANNUELLES OBLIGATOIRES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64abe0f0-0f3c-4622-8ff5-55cb8d839ac5_Enabled" pid="2">
    <vt:lpwstr>true</vt:lpwstr>
  </property>
  <property fmtid="{D5CDD505-2E9C-101B-9397-08002B2CF9AE}" name="MSIP_Label_64abe0f0-0f3c-4622-8ff5-55cb8d839ac5_SetDate" pid="3">
    <vt:lpwstr>2023-03-15T09:54:30Z</vt:lpwstr>
  </property>
  <property fmtid="{D5CDD505-2E9C-101B-9397-08002B2CF9AE}" name="MSIP_Label_64abe0f0-0f3c-4622-8ff5-55cb8d839ac5_Method" pid="4">
    <vt:lpwstr>Privileged</vt:lpwstr>
  </property>
  <property fmtid="{D5CDD505-2E9C-101B-9397-08002B2CF9AE}" name="MSIP_Label_64abe0f0-0f3c-4622-8ff5-55cb8d839ac5_Name" pid="5">
    <vt:lpwstr>64abe0f0-0f3c-4622-8ff5-55cb8d839ac5</vt:lpwstr>
  </property>
  <property fmtid="{D5CDD505-2E9C-101B-9397-08002B2CF9AE}" name="MSIP_Label_64abe0f0-0f3c-4622-8ff5-55cb8d839ac5_SiteId" pid="6">
    <vt:lpwstr>a9e8893d-f1a4-4d8d-978f-862edfd3686a</vt:lpwstr>
  </property>
  <property fmtid="{D5CDD505-2E9C-101B-9397-08002B2CF9AE}" name="MSIP_Label_64abe0f0-0f3c-4622-8ff5-55cb8d839ac5_ActionId" pid="7">
    <vt:lpwstr>0ac8dea7-a705-4968-aae1-4f79a41dfb38</vt:lpwstr>
  </property>
  <property fmtid="{D5CDD505-2E9C-101B-9397-08002B2CF9AE}" name="MSIP_Label_64abe0f0-0f3c-4622-8ff5-55cb8d839ac5_ContentBits" pid="8">
    <vt:lpwstr>2</vt:lpwstr>
  </property>
</Properties>
</file>