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12E34" w:rsidR="00D12E34" w:rsidRDefault="00D12E34">
      <w:pPr>
        <w:tabs>
          <w:tab w:pos="4536" w:val="left"/>
        </w:tabs>
        <w:rPr>
          <w:rFonts w:cs="Arial"/>
          <w:b/>
          <w:sz w:val="16"/>
        </w:rPr>
      </w:pPr>
    </w:p>
    <w:p w:rsidP="00D12E34" w:rsidR="00D12E34" w:rsidRDefault="00D12E34">
      <w:pPr>
        <w:jc w:val="both"/>
        <w:rPr>
          <w:rFonts w:cs="Arial"/>
          <w:sz w:val="20"/>
        </w:rPr>
      </w:pPr>
    </w:p>
    <w:p w:rsidP="00D12E34" w:rsidR="00D12E34" w:rsidRDefault="00D12E34">
      <w:pPr>
        <w:jc w:val="both"/>
        <w:rPr>
          <w:rFonts w:cs="Arial"/>
        </w:rPr>
      </w:pPr>
    </w:p>
    <w:p w:rsidP="00D12E34" w:rsidR="00D12E34" w:rsidRDefault="00D12E34">
      <w:pPr>
        <w:jc w:val="both"/>
        <w:rPr>
          <w:rFonts w:cs="Arial"/>
        </w:rPr>
      </w:pPr>
    </w:p>
    <w:p w:rsidP="00D12E34" w:rsidR="00D12E34" w:rsidRDefault="00D12E34">
      <w:pPr>
        <w:jc w:val="both"/>
        <w:rPr>
          <w:rFonts w:cs="Arial"/>
        </w:rPr>
      </w:pPr>
    </w:p>
    <w:p w:rsidP="00D12E34" w:rsidR="00D12E34" w:rsidRDefault="00D12E34">
      <w:pPr>
        <w:jc w:val="both"/>
        <w:rPr>
          <w:rFonts w:cs="Arial"/>
        </w:rPr>
      </w:pPr>
    </w:p>
    <w:p w:rsidP="00D12E34" w:rsidR="00D12E34" w:rsidRDefault="00D12E34">
      <w:pPr>
        <w:jc w:val="both"/>
        <w:rPr>
          <w:rFonts w:cs="Arial"/>
        </w:rPr>
      </w:pPr>
    </w:p>
    <w:p w:rsidP="00D12E34" w:rsidR="00D12E34" w:rsidRDefault="00D12E34">
      <w:pPr>
        <w:jc w:val="both"/>
        <w:rPr>
          <w:rFonts w:cs="Arial"/>
        </w:rPr>
      </w:pPr>
    </w:p>
    <w:p w:rsidP="00D12E34" w:rsidR="000718E9" w:rsidRDefault="000718E9">
      <w:pPr>
        <w:jc w:val="both"/>
        <w:rPr>
          <w:rFonts w:cs="Arial"/>
        </w:rPr>
      </w:pPr>
    </w:p>
    <w:p w:rsidP="00D12E34" w:rsidR="000718E9" w:rsidRDefault="000718E9">
      <w:pPr>
        <w:jc w:val="both"/>
        <w:rPr>
          <w:rFonts w:cs="Arial"/>
        </w:rPr>
      </w:pPr>
    </w:p>
    <w:p w:rsidP="00D12E34" w:rsidR="000718E9" w:rsidRDefault="000718E9">
      <w:pPr>
        <w:jc w:val="both"/>
        <w:rPr>
          <w:rFonts w:cs="Arial"/>
        </w:rPr>
      </w:pPr>
    </w:p>
    <w:p w:rsidP="000718E9" w:rsidR="000718E9" w:rsidRDefault="000718E9" w:rsidRPr="001079A4">
      <w:pPr>
        <w:autoSpaceDE w:val="0"/>
        <w:autoSpaceDN w:val="0"/>
        <w:adjustRightInd w:val="0"/>
        <w:ind w:right="-494"/>
        <w:jc w:val="center"/>
        <w:rPr>
          <w:b/>
          <w:bCs/>
          <w:sz w:val="28"/>
          <w:szCs w:val="28"/>
        </w:rPr>
      </w:pPr>
      <w:r w:rsidRPr="001079A4">
        <w:rPr>
          <w:b/>
          <w:bCs/>
          <w:sz w:val="28"/>
          <w:szCs w:val="28"/>
        </w:rPr>
        <w:t xml:space="preserve">ACCORD DU </w:t>
      </w:r>
      <w:r>
        <w:rPr>
          <w:b/>
          <w:bCs/>
          <w:sz w:val="28"/>
          <w:szCs w:val="28"/>
        </w:rPr>
        <w:t>1</w:t>
      </w:r>
      <w:r w:rsidR="008928BB">
        <w:rPr>
          <w:b/>
          <w:bCs/>
          <w:sz w:val="28"/>
          <w:szCs w:val="28"/>
        </w:rPr>
        <w:t>2 JANVIER 2022</w:t>
      </w:r>
    </w:p>
    <w:p w:rsidP="000718E9" w:rsidR="000718E9" w:rsidRDefault="000718E9" w:rsidRPr="001079A4">
      <w:pPr>
        <w:autoSpaceDE w:val="0"/>
        <w:autoSpaceDN w:val="0"/>
        <w:adjustRightInd w:val="0"/>
        <w:ind w:right="-494"/>
        <w:jc w:val="center"/>
        <w:rPr>
          <w:b/>
          <w:bCs/>
          <w:sz w:val="28"/>
          <w:szCs w:val="28"/>
        </w:rPr>
      </w:pPr>
      <w:r w:rsidRPr="001079A4">
        <w:rPr>
          <w:b/>
          <w:bCs/>
          <w:sz w:val="28"/>
          <w:szCs w:val="28"/>
        </w:rPr>
        <w:t>RELATIF A LA NEGOCIATION</w:t>
      </w:r>
    </w:p>
    <w:p w:rsidP="000718E9" w:rsidR="000718E9" w:rsidRDefault="000718E9" w:rsidRPr="001079A4">
      <w:pPr>
        <w:autoSpaceDE w:val="0"/>
        <w:autoSpaceDN w:val="0"/>
        <w:adjustRightInd w:val="0"/>
        <w:ind w:right="-494"/>
        <w:jc w:val="center"/>
        <w:rPr>
          <w:b/>
          <w:bCs/>
          <w:sz w:val="28"/>
          <w:szCs w:val="28"/>
        </w:rPr>
      </w:pPr>
      <w:r w:rsidRPr="001079A4">
        <w:rPr>
          <w:b/>
          <w:bCs/>
          <w:sz w:val="28"/>
          <w:szCs w:val="28"/>
        </w:rPr>
        <w:t>ANNUELLE OBLIGATOIRE SUR LES SALAIRES</w:t>
      </w:r>
    </w:p>
    <w:p w:rsidP="000718E9" w:rsidR="000718E9" w:rsidRDefault="000718E9" w:rsidRPr="001079A4">
      <w:pPr>
        <w:autoSpaceDE w:val="0"/>
        <w:autoSpaceDN w:val="0"/>
        <w:adjustRightInd w:val="0"/>
        <w:ind w:right="-494"/>
        <w:jc w:val="center"/>
        <w:rPr>
          <w:b/>
          <w:bCs/>
          <w:sz w:val="28"/>
          <w:szCs w:val="28"/>
        </w:rPr>
      </w:pPr>
      <w:r w:rsidRPr="001079A4">
        <w:rPr>
          <w:b/>
          <w:bCs/>
          <w:sz w:val="28"/>
          <w:szCs w:val="28"/>
        </w:rPr>
        <w:t xml:space="preserve">ET </w:t>
      </w:r>
      <w:smartTag w:element="PersonName" w:uri="urn:schemas-microsoft-com:office:smarttags">
        <w:smartTagPr>
          <w:attr w:name="ProductID" w:val="LA DUREE DU TRAVAIL"/>
        </w:smartTagPr>
        <w:r w:rsidRPr="001079A4">
          <w:rPr>
            <w:b/>
            <w:bCs/>
            <w:sz w:val="28"/>
            <w:szCs w:val="28"/>
          </w:rPr>
          <w:t>LA DUREE DU TRAVAIL</w:t>
        </w:r>
      </w:smartTag>
    </w:p>
    <w:p w:rsidP="000718E9" w:rsidR="000718E9" w:rsidRDefault="000718E9">
      <w:pPr>
        <w:autoSpaceDE w:val="0"/>
        <w:autoSpaceDN w:val="0"/>
        <w:adjustRightInd w:val="0"/>
        <w:ind w:right="-494"/>
        <w:jc w:val="both"/>
        <w:rPr>
          <w:b/>
          <w:bCs/>
        </w:rPr>
      </w:pPr>
    </w:p>
    <w:p w:rsidP="000718E9" w:rsidR="000718E9" w:rsidRDefault="000718E9" w:rsidRPr="00555993">
      <w:pPr>
        <w:autoSpaceDE w:val="0"/>
        <w:autoSpaceDN w:val="0"/>
        <w:adjustRightInd w:val="0"/>
        <w:ind w:right="-494"/>
        <w:jc w:val="both"/>
        <w:rPr>
          <w:b/>
          <w:bCs/>
        </w:rPr>
      </w:pPr>
    </w:p>
    <w:p w:rsidP="008D3D4A" w:rsidR="008D3D4A" w:rsidRDefault="000718E9" w:rsidRPr="00555993">
      <w:pPr>
        <w:autoSpaceDE w:val="0"/>
        <w:autoSpaceDN w:val="0"/>
        <w:adjustRightInd w:val="0"/>
        <w:ind w:right="-494"/>
        <w:jc w:val="both"/>
      </w:pPr>
      <w:r w:rsidRPr="00555993">
        <w:t>Entre :</w:t>
      </w:r>
      <w:r w:rsidRPr="00555993">
        <w:tab/>
      </w:r>
      <w:r w:rsidRPr="00555993">
        <w:tab/>
      </w:r>
      <w:r w:rsidR="008D3D4A" w:rsidRPr="00555993">
        <w:t xml:space="preserve">La société </w:t>
      </w:r>
      <w:r w:rsidR="008D3D4A" w:rsidRPr="00555993">
        <w:rPr>
          <w:b/>
        </w:rPr>
        <w:t>DEFI GROUP SAS</w:t>
      </w:r>
    </w:p>
    <w:p w:rsidP="008D3D4A" w:rsidR="008D3D4A" w:rsidRDefault="008D3D4A" w:rsidRPr="00555993">
      <w:pPr>
        <w:autoSpaceDE w:val="0"/>
        <w:autoSpaceDN w:val="0"/>
        <w:adjustRightInd w:val="0"/>
        <w:ind w:firstLine="708" w:left="708" w:right="-494"/>
        <w:jc w:val="both"/>
      </w:pPr>
      <w:r w:rsidRPr="00555993">
        <w:t>Située ZI de Mitry-Compans</w:t>
      </w:r>
    </w:p>
    <w:p w:rsidP="008D3D4A" w:rsidR="008D3D4A" w:rsidRDefault="008D3D4A" w:rsidRPr="00555993">
      <w:pPr>
        <w:autoSpaceDE w:val="0"/>
        <w:autoSpaceDN w:val="0"/>
        <w:adjustRightInd w:val="0"/>
        <w:ind w:firstLine="708" w:left="708" w:right="-494"/>
        <w:jc w:val="both"/>
      </w:pPr>
      <w:r w:rsidRPr="00555993">
        <w:t>16, rue Denis Papin</w:t>
      </w:r>
    </w:p>
    <w:p w:rsidP="008D3D4A" w:rsidR="008D3D4A" w:rsidRDefault="008D3D4A" w:rsidRPr="00555993">
      <w:pPr>
        <w:autoSpaceDE w:val="0"/>
        <w:autoSpaceDN w:val="0"/>
        <w:adjustRightInd w:val="0"/>
        <w:ind w:firstLine="708" w:left="708" w:right="-494"/>
        <w:jc w:val="both"/>
      </w:pPr>
      <w:r w:rsidRPr="00555993">
        <w:t>77290 MITRY-MORY</w:t>
      </w:r>
    </w:p>
    <w:p w:rsidP="008D3D4A" w:rsidR="008D3D4A" w:rsidRDefault="008D3D4A">
      <w:pPr>
        <w:autoSpaceDE w:val="0"/>
        <w:autoSpaceDN w:val="0"/>
        <w:adjustRightInd w:val="0"/>
        <w:ind w:firstLine="708" w:left="708" w:right="-494"/>
        <w:jc w:val="both"/>
      </w:pPr>
      <w:r w:rsidRPr="00555993">
        <w:t xml:space="preserve">Représentée par </w:t>
      </w:r>
    </w:p>
    <w:p w:rsidP="008D3D4A" w:rsidR="008D3D4A" w:rsidRDefault="008D3D4A" w:rsidRPr="00555993">
      <w:pPr>
        <w:autoSpaceDE w:val="0"/>
        <w:autoSpaceDN w:val="0"/>
        <w:adjustRightInd w:val="0"/>
        <w:ind w:firstLine="708" w:left="708" w:right="-494"/>
        <w:jc w:val="both"/>
      </w:pPr>
      <w:r>
        <w:t xml:space="preserve">En qualité de </w:t>
      </w:r>
    </w:p>
    <w:p w:rsidP="000718E9" w:rsidR="000718E9" w:rsidRDefault="000718E9">
      <w:pPr>
        <w:autoSpaceDE w:val="0"/>
        <w:autoSpaceDN w:val="0"/>
        <w:adjustRightInd w:val="0"/>
        <w:ind w:right="-494"/>
        <w:jc w:val="both"/>
      </w:pPr>
    </w:p>
    <w:p w:rsidP="000718E9" w:rsidR="000718E9" w:rsidRDefault="000718E9" w:rsidRPr="00555993">
      <w:pPr>
        <w:autoSpaceDE w:val="0"/>
        <w:autoSpaceDN w:val="0"/>
        <w:adjustRightInd w:val="0"/>
        <w:ind w:right="-494"/>
        <w:jc w:val="both"/>
      </w:pPr>
    </w:p>
    <w:p w:rsidP="000718E9" w:rsidR="000718E9" w:rsidRDefault="000718E9">
      <w:pPr>
        <w:ind w:right="120"/>
        <w:jc w:val="both"/>
        <w:rPr>
          <w:rFonts w:cs="Arial"/>
        </w:rPr>
      </w:pPr>
      <w:r w:rsidRPr="00555993">
        <w:rPr>
          <w:rFonts w:cs="Arial"/>
        </w:rPr>
        <w:t xml:space="preserve">Et les </w:t>
      </w:r>
      <w:r>
        <w:rPr>
          <w:rFonts w:cs="Arial"/>
        </w:rPr>
        <w:t>Organisations S</w:t>
      </w:r>
      <w:r w:rsidRPr="00555993">
        <w:rPr>
          <w:rFonts w:cs="Arial"/>
        </w:rPr>
        <w:t>yndicales de salariés représentatives dans l’Entreprise</w:t>
      </w:r>
      <w:r>
        <w:rPr>
          <w:rFonts w:cs="Arial"/>
        </w:rPr>
        <w:t xml:space="preserve"> ayant valablement nommé un Délégué Syndical Central</w:t>
      </w:r>
      <w:r w:rsidRPr="00555993">
        <w:rPr>
          <w:rFonts w:cs="Arial"/>
        </w:rPr>
        <w:t> :</w:t>
      </w:r>
    </w:p>
    <w:p w:rsidP="000718E9" w:rsidR="000718E9" w:rsidRDefault="000718E9">
      <w:pPr>
        <w:ind w:right="120"/>
        <w:jc w:val="both"/>
        <w:rPr>
          <w:rFonts w:cs="Arial"/>
        </w:rPr>
      </w:pPr>
    </w:p>
    <w:p w:rsidP="000718E9" w:rsidR="000718E9" w:rsidRDefault="000718E9">
      <w:pPr>
        <w:ind w:right="120"/>
        <w:jc w:val="both"/>
        <w:rPr>
          <w:rFonts w:cs="Arial"/>
        </w:rPr>
      </w:pPr>
    </w:p>
    <w:p w:rsidP="000718E9" w:rsidR="000718E9" w:rsidRDefault="000718E9" w:rsidRPr="00555993">
      <w:pPr>
        <w:ind w:right="120"/>
        <w:jc w:val="both"/>
        <w:rPr>
          <w:rFonts w:cs="Arial"/>
        </w:rPr>
      </w:pPr>
    </w:p>
    <w:p w:rsidP="000718E9" w:rsidR="000718E9" w:rsidRDefault="000718E9" w:rsidRPr="00555993">
      <w:pPr>
        <w:numPr>
          <w:ilvl w:val="0"/>
          <w:numId w:val="1"/>
        </w:numPr>
        <w:ind w:right="120"/>
        <w:jc w:val="both"/>
        <w:rPr>
          <w:rFonts w:cs="Arial"/>
          <w:b/>
        </w:rPr>
      </w:pPr>
      <w:r w:rsidRPr="00555993">
        <w:rPr>
          <w:rFonts w:cs="Arial"/>
          <w:b/>
        </w:rPr>
        <w:t>Syn</w:t>
      </w:r>
      <w:r w:rsidR="003B660C">
        <w:rPr>
          <w:rFonts w:cs="Arial"/>
          <w:b/>
        </w:rPr>
        <w:t>dicat : CONFEDERATION FRANCAISE</w:t>
      </w:r>
      <w:r w:rsidRPr="00555993">
        <w:rPr>
          <w:rFonts w:cs="Arial"/>
          <w:b/>
        </w:rPr>
        <w:t xml:space="preserve"> DES TRAVAILLEURS CHRETIENS (CFTC)</w:t>
      </w:r>
    </w:p>
    <w:p w:rsidP="000718E9" w:rsidR="000718E9" w:rsidRDefault="000718E9" w:rsidRPr="00555993">
      <w:pPr>
        <w:ind w:firstLine="708" w:right="120"/>
        <w:jc w:val="both"/>
        <w:rPr>
          <w:rFonts w:cs="Arial"/>
        </w:rPr>
      </w:pPr>
      <w:r w:rsidRPr="00555993">
        <w:rPr>
          <w:rFonts w:cs="Arial"/>
        </w:rPr>
        <w:t xml:space="preserve">Représenté par </w:t>
      </w:r>
    </w:p>
    <w:p w:rsidP="000718E9" w:rsidR="000718E9" w:rsidRDefault="000718E9">
      <w:pPr>
        <w:ind w:firstLine="708" w:right="120"/>
        <w:jc w:val="both"/>
        <w:rPr>
          <w:rFonts w:cs="Arial"/>
        </w:rPr>
      </w:pPr>
      <w:r w:rsidRPr="00555993">
        <w:rPr>
          <w:rFonts w:cs="Arial"/>
        </w:rPr>
        <w:t>En qualité de Délégué Syndical Central.</w:t>
      </w:r>
    </w:p>
    <w:p w:rsidP="000718E9" w:rsidR="000718E9" w:rsidRDefault="000718E9">
      <w:pPr>
        <w:ind w:firstLine="708" w:right="120"/>
        <w:jc w:val="both"/>
        <w:rPr>
          <w:rFonts w:cs="Arial"/>
        </w:rPr>
      </w:pPr>
    </w:p>
    <w:p w:rsidP="000718E9" w:rsidR="000718E9" w:rsidRDefault="000718E9">
      <w:pPr>
        <w:ind w:firstLine="708" w:right="120"/>
        <w:jc w:val="both"/>
        <w:rPr>
          <w:rFonts w:cs="Arial"/>
        </w:rPr>
      </w:pPr>
    </w:p>
    <w:p w:rsidP="000718E9" w:rsidR="000718E9" w:rsidRDefault="000718E9" w:rsidRPr="00555993">
      <w:pPr>
        <w:numPr>
          <w:ilvl w:val="0"/>
          <w:numId w:val="1"/>
        </w:numPr>
        <w:ind w:right="120"/>
        <w:jc w:val="both"/>
        <w:rPr>
          <w:rFonts w:cs="Arial"/>
          <w:b/>
        </w:rPr>
      </w:pPr>
      <w:r w:rsidRPr="00555993">
        <w:rPr>
          <w:rFonts w:cs="Arial"/>
          <w:b/>
        </w:rPr>
        <w:t>Syndicat : FORCE OUVRIERE (FO)</w:t>
      </w:r>
    </w:p>
    <w:p w:rsidP="000718E9" w:rsidR="000718E9" w:rsidRDefault="000718E9" w:rsidRPr="00555993">
      <w:pPr>
        <w:ind w:firstLine="708" w:right="120"/>
        <w:jc w:val="both"/>
        <w:rPr>
          <w:rFonts w:cs="Arial"/>
        </w:rPr>
      </w:pPr>
      <w:r w:rsidRPr="00555993">
        <w:rPr>
          <w:rFonts w:cs="Arial"/>
        </w:rPr>
        <w:t xml:space="preserve">Représenté par </w:t>
      </w:r>
    </w:p>
    <w:p w:rsidP="000718E9" w:rsidR="000718E9" w:rsidRDefault="000718E9">
      <w:pPr>
        <w:ind w:firstLine="708" w:right="120"/>
        <w:jc w:val="both"/>
        <w:rPr>
          <w:rFonts w:cs="Arial"/>
        </w:rPr>
      </w:pPr>
      <w:r w:rsidRPr="00555993">
        <w:rPr>
          <w:rFonts w:cs="Arial"/>
        </w:rPr>
        <w:t>En qualité de Délégué Syndical Central.</w:t>
      </w:r>
    </w:p>
    <w:p w:rsidP="000718E9" w:rsidR="000718E9" w:rsidRDefault="000718E9" w:rsidRPr="00555993">
      <w:pPr>
        <w:ind w:firstLine="708" w:right="120"/>
        <w:jc w:val="both"/>
        <w:rPr>
          <w:rFonts w:cs="Arial"/>
        </w:rPr>
      </w:pPr>
    </w:p>
    <w:p w:rsidP="000718E9" w:rsidR="000718E9" w:rsidRDefault="000718E9" w:rsidRPr="00555993">
      <w:pPr>
        <w:ind w:firstLine="708" w:right="120"/>
        <w:jc w:val="both"/>
        <w:rPr>
          <w:rFonts w:cs="Arial"/>
        </w:rPr>
      </w:pPr>
    </w:p>
    <w:p w:rsidP="000718E9" w:rsidR="000718E9" w:rsidRDefault="000718E9" w:rsidRPr="00555993">
      <w:pPr>
        <w:autoSpaceDE w:val="0"/>
        <w:autoSpaceDN w:val="0"/>
        <w:adjustRightInd w:val="0"/>
        <w:ind w:right="-494"/>
        <w:jc w:val="both"/>
      </w:pPr>
      <w:proofErr w:type="gramStart"/>
      <w:r w:rsidRPr="00555993">
        <w:t>il</w:t>
      </w:r>
      <w:proofErr w:type="gramEnd"/>
      <w:r w:rsidRPr="00555993">
        <w:t xml:space="preserve"> a été convenu ce qui suit :</w:t>
      </w:r>
    </w:p>
    <w:p w:rsidP="000718E9" w:rsidR="000718E9" w:rsidRDefault="000718E9">
      <w:pPr>
        <w:autoSpaceDE w:val="0"/>
        <w:autoSpaceDN w:val="0"/>
        <w:adjustRightInd w:val="0"/>
        <w:ind w:right="-494"/>
        <w:jc w:val="both"/>
        <w:rPr>
          <w:b/>
          <w:bCs/>
        </w:rPr>
      </w:pPr>
    </w:p>
    <w:p w:rsidP="000718E9" w:rsidR="000718E9" w:rsidRDefault="000718E9">
      <w:pPr>
        <w:autoSpaceDE w:val="0"/>
        <w:autoSpaceDN w:val="0"/>
        <w:adjustRightInd w:val="0"/>
        <w:ind w:right="-494"/>
        <w:jc w:val="both"/>
        <w:rPr>
          <w:b/>
          <w:bCs/>
        </w:rPr>
      </w:pPr>
    </w:p>
    <w:p w:rsidP="000718E9" w:rsidR="000718E9" w:rsidRDefault="000718E9">
      <w:pPr>
        <w:autoSpaceDE w:val="0"/>
        <w:autoSpaceDN w:val="0"/>
        <w:adjustRightInd w:val="0"/>
        <w:ind w:right="-494"/>
        <w:jc w:val="both"/>
        <w:rPr>
          <w:b/>
          <w:bCs/>
        </w:rPr>
      </w:pPr>
    </w:p>
    <w:p w:rsidP="000718E9" w:rsidR="000718E9" w:rsidRDefault="000718E9">
      <w:pPr>
        <w:autoSpaceDE w:val="0"/>
        <w:autoSpaceDN w:val="0"/>
        <w:adjustRightInd w:val="0"/>
        <w:ind w:right="-494"/>
        <w:jc w:val="both"/>
        <w:rPr>
          <w:b/>
          <w:bCs/>
        </w:rPr>
      </w:pPr>
    </w:p>
    <w:p w:rsidP="000718E9" w:rsidR="000718E9" w:rsidRDefault="000718E9">
      <w:pPr>
        <w:autoSpaceDE w:val="0"/>
        <w:autoSpaceDN w:val="0"/>
        <w:adjustRightInd w:val="0"/>
        <w:ind w:right="-494"/>
        <w:jc w:val="both"/>
        <w:rPr>
          <w:b/>
          <w:bCs/>
        </w:rPr>
      </w:pPr>
    </w:p>
    <w:p w:rsidP="000718E9" w:rsidR="000718E9" w:rsidRDefault="000718E9">
      <w:pPr>
        <w:autoSpaceDE w:val="0"/>
        <w:autoSpaceDN w:val="0"/>
        <w:adjustRightInd w:val="0"/>
        <w:ind w:right="-494"/>
        <w:jc w:val="both"/>
        <w:rPr>
          <w:b/>
          <w:bCs/>
        </w:rPr>
      </w:pPr>
    </w:p>
    <w:p w:rsidP="000718E9" w:rsidR="000718E9" w:rsidRDefault="000718E9">
      <w:pPr>
        <w:autoSpaceDE w:val="0"/>
        <w:autoSpaceDN w:val="0"/>
        <w:adjustRightInd w:val="0"/>
        <w:ind w:right="-494"/>
        <w:jc w:val="both"/>
        <w:rPr>
          <w:b/>
          <w:bCs/>
        </w:rPr>
      </w:pPr>
    </w:p>
    <w:p w:rsidP="000718E9" w:rsidR="000718E9" w:rsidRDefault="000718E9">
      <w:pPr>
        <w:autoSpaceDE w:val="0"/>
        <w:autoSpaceDN w:val="0"/>
        <w:adjustRightInd w:val="0"/>
        <w:ind w:right="-494"/>
        <w:jc w:val="both"/>
        <w:rPr>
          <w:b/>
          <w:bCs/>
        </w:rPr>
      </w:pPr>
    </w:p>
    <w:p w:rsidP="000718E9" w:rsidR="000718E9" w:rsidRDefault="000718E9">
      <w:pPr>
        <w:autoSpaceDE w:val="0"/>
        <w:autoSpaceDN w:val="0"/>
        <w:adjustRightInd w:val="0"/>
        <w:ind w:right="-494"/>
        <w:jc w:val="both"/>
        <w:rPr>
          <w:b/>
          <w:bCs/>
        </w:rPr>
      </w:pPr>
    </w:p>
    <w:p w:rsidP="000718E9" w:rsidR="000718E9" w:rsidRDefault="000718E9">
      <w:pPr>
        <w:autoSpaceDE w:val="0"/>
        <w:autoSpaceDN w:val="0"/>
        <w:adjustRightInd w:val="0"/>
        <w:ind w:right="-494"/>
        <w:jc w:val="both"/>
        <w:rPr>
          <w:b/>
          <w:bCs/>
        </w:rPr>
      </w:pPr>
    </w:p>
    <w:p w:rsidP="000718E9" w:rsidR="000718E9" w:rsidRDefault="000718E9">
      <w:pPr>
        <w:autoSpaceDE w:val="0"/>
        <w:autoSpaceDN w:val="0"/>
        <w:adjustRightInd w:val="0"/>
        <w:ind w:right="-494"/>
        <w:jc w:val="both"/>
        <w:rPr>
          <w:b/>
          <w:bCs/>
        </w:rPr>
      </w:pPr>
    </w:p>
    <w:p w:rsidP="000718E9" w:rsidR="000718E9" w:rsidRDefault="000718E9">
      <w:pPr>
        <w:autoSpaceDE w:val="0"/>
        <w:autoSpaceDN w:val="0"/>
        <w:adjustRightInd w:val="0"/>
        <w:ind w:right="-494"/>
        <w:jc w:val="both"/>
        <w:rPr>
          <w:b/>
          <w:bCs/>
        </w:rPr>
      </w:pPr>
    </w:p>
    <w:p w:rsidP="000718E9" w:rsidR="006631E4" w:rsidRDefault="006631E4">
      <w:pPr>
        <w:autoSpaceDE w:val="0"/>
        <w:autoSpaceDN w:val="0"/>
        <w:adjustRightInd w:val="0"/>
        <w:ind w:right="-494"/>
        <w:jc w:val="both"/>
        <w:rPr>
          <w:b/>
          <w:bCs/>
        </w:rPr>
      </w:pPr>
    </w:p>
    <w:p w:rsidP="000718E9" w:rsidR="006631E4" w:rsidRDefault="006631E4">
      <w:pPr>
        <w:autoSpaceDE w:val="0"/>
        <w:autoSpaceDN w:val="0"/>
        <w:adjustRightInd w:val="0"/>
        <w:ind w:right="-494"/>
        <w:jc w:val="both"/>
        <w:rPr>
          <w:b/>
          <w:bCs/>
        </w:rPr>
      </w:pPr>
    </w:p>
    <w:p w:rsidP="000718E9" w:rsidR="000718E9" w:rsidRDefault="000718E9" w:rsidRPr="00555993">
      <w:pPr>
        <w:autoSpaceDE w:val="0"/>
        <w:autoSpaceDN w:val="0"/>
        <w:adjustRightInd w:val="0"/>
        <w:ind w:right="-494"/>
        <w:jc w:val="both"/>
        <w:rPr>
          <w:b/>
          <w:bCs/>
        </w:rPr>
      </w:pPr>
      <w:r w:rsidRPr="00555993">
        <w:rPr>
          <w:b/>
          <w:bCs/>
        </w:rPr>
        <w:t xml:space="preserve">Article 1 </w:t>
      </w:r>
      <w:r w:rsidRPr="00555993">
        <w:t xml:space="preserve">– </w:t>
      </w:r>
      <w:r w:rsidRPr="00555993">
        <w:rPr>
          <w:b/>
          <w:bCs/>
        </w:rPr>
        <w:t>CHAMP D’APPLICATION</w:t>
      </w:r>
    </w:p>
    <w:p w:rsidP="000718E9" w:rsidR="000718E9" w:rsidRDefault="000718E9" w:rsidRPr="00555993">
      <w:pPr>
        <w:autoSpaceDE w:val="0"/>
        <w:autoSpaceDN w:val="0"/>
        <w:adjustRightInd w:val="0"/>
        <w:ind w:right="-494"/>
        <w:jc w:val="both"/>
        <w:rPr>
          <w:b/>
          <w:bCs/>
        </w:rPr>
      </w:pPr>
    </w:p>
    <w:p w:rsidP="000718E9" w:rsidR="000718E9" w:rsidRDefault="000718E9" w:rsidRPr="00555993">
      <w:pPr>
        <w:autoSpaceDE w:val="0"/>
        <w:autoSpaceDN w:val="0"/>
        <w:adjustRightInd w:val="0"/>
        <w:ind w:right="-494"/>
        <w:jc w:val="both"/>
      </w:pPr>
      <w:r w:rsidRPr="00555993">
        <w:t>Le présent accord s’applique à l’ensemble du personnel des établissements</w:t>
      </w:r>
      <w:r>
        <w:t xml:space="preserve"> français</w:t>
      </w:r>
      <w:r w:rsidRPr="00555993">
        <w:t xml:space="preserve"> de la société DEFI GROUP :</w:t>
      </w:r>
    </w:p>
    <w:p w:rsidP="000718E9" w:rsidR="000718E9" w:rsidRDefault="000718E9" w:rsidRPr="00555993">
      <w:pPr>
        <w:autoSpaceDE w:val="0"/>
        <w:autoSpaceDN w:val="0"/>
        <w:adjustRightInd w:val="0"/>
        <w:ind w:right="-494"/>
        <w:jc w:val="both"/>
      </w:pPr>
    </w:p>
    <w:p w:rsidP="000718E9" w:rsidR="000718E9" w:rsidRDefault="000718E9">
      <w:pPr>
        <w:numPr>
          <w:ilvl w:val="0"/>
          <w:numId w:val="4"/>
        </w:numPr>
        <w:autoSpaceDE w:val="0"/>
        <w:autoSpaceDN w:val="0"/>
        <w:adjustRightInd w:val="0"/>
        <w:spacing w:line="360" w:lineRule="auto"/>
        <w:ind w:hanging="357" w:left="1060" w:right="-493"/>
        <w:jc w:val="both"/>
      </w:pPr>
      <w:r w:rsidRPr="00555993">
        <w:t>établissement principal de M</w:t>
      </w:r>
      <w:r>
        <w:t>ITRY-MORY</w:t>
      </w:r>
      <w:r w:rsidRPr="00555993">
        <w:t xml:space="preserve"> (</w:t>
      </w:r>
      <w:r>
        <w:t>MM</w:t>
      </w:r>
      <w:r w:rsidRPr="00555993">
        <w:t>) ;</w:t>
      </w:r>
    </w:p>
    <w:p w:rsidP="000718E9" w:rsidR="000718E9" w:rsidRDefault="000718E9" w:rsidRPr="00555993">
      <w:pPr>
        <w:numPr>
          <w:ilvl w:val="0"/>
          <w:numId w:val="4"/>
        </w:numPr>
        <w:autoSpaceDE w:val="0"/>
        <w:autoSpaceDN w:val="0"/>
        <w:adjustRightInd w:val="0"/>
        <w:spacing w:line="360" w:lineRule="auto"/>
        <w:ind w:hanging="357" w:left="1060" w:right="-493"/>
        <w:jc w:val="both"/>
      </w:pPr>
      <w:r w:rsidRPr="00555993">
        <w:t>é</w:t>
      </w:r>
      <w:r>
        <w:t xml:space="preserve">tablissement secondaire de LA FLECHE </w:t>
      </w:r>
      <w:r w:rsidRPr="00555993">
        <w:t>(</w:t>
      </w:r>
      <w:r>
        <w:t>LF) ;</w:t>
      </w:r>
    </w:p>
    <w:p w:rsidP="000718E9" w:rsidR="000718E9" w:rsidRDefault="000718E9">
      <w:pPr>
        <w:numPr>
          <w:ilvl w:val="0"/>
          <w:numId w:val="4"/>
        </w:numPr>
        <w:autoSpaceDE w:val="0"/>
        <w:autoSpaceDN w:val="0"/>
        <w:adjustRightInd w:val="0"/>
        <w:spacing w:line="360" w:lineRule="auto"/>
        <w:ind w:hanging="357" w:left="1060" w:right="-493"/>
        <w:jc w:val="both"/>
      </w:pPr>
      <w:r w:rsidRPr="00555993">
        <w:t>établis</w:t>
      </w:r>
      <w:r>
        <w:t xml:space="preserve">sement secondaire de LIZY-SUR-OURCQ </w:t>
      </w:r>
      <w:r w:rsidRPr="00555993">
        <w:t>(</w:t>
      </w:r>
      <w:r>
        <w:t>LO</w:t>
      </w:r>
      <w:r w:rsidRPr="00555993">
        <w:t>) ;</w:t>
      </w:r>
    </w:p>
    <w:p w:rsidP="000718E9" w:rsidR="000718E9" w:rsidRDefault="000718E9">
      <w:pPr>
        <w:numPr>
          <w:ilvl w:val="0"/>
          <w:numId w:val="4"/>
        </w:numPr>
        <w:autoSpaceDE w:val="0"/>
        <w:autoSpaceDN w:val="0"/>
        <w:adjustRightInd w:val="0"/>
        <w:spacing w:line="360" w:lineRule="auto"/>
        <w:ind w:hanging="357" w:left="1060" w:right="-493"/>
        <w:jc w:val="both"/>
      </w:pPr>
      <w:r>
        <w:t>établissement secondaire de MEAUX (ME) ;</w:t>
      </w:r>
    </w:p>
    <w:p w:rsidP="000718E9" w:rsidR="000718E9" w:rsidRDefault="000718E9">
      <w:pPr>
        <w:numPr>
          <w:ilvl w:val="0"/>
          <w:numId w:val="4"/>
        </w:numPr>
        <w:autoSpaceDE w:val="0"/>
        <w:autoSpaceDN w:val="0"/>
        <w:adjustRightInd w:val="0"/>
        <w:spacing w:line="360" w:lineRule="auto"/>
        <w:ind w:hanging="357" w:left="1060" w:right="-493"/>
        <w:jc w:val="both"/>
      </w:pPr>
      <w:r>
        <w:t>établissement secondaire de PIREY (PI).</w:t>
      </w:r>
    </w:p>
    <w:p w:rsidP="000718E9" w:rsidR="000718E9" w:rsidRDefault="000718E9" w:rsidRPr="00555993">
      <w:pPr>
        <w:autoSpaceDE w:val="0"/>
        <w:autoSpaceDN w:val="0"/>
        <w:adjustRightInd w:val="0"/>
        <w:spacing w:line="360" w:lineRule="auto"/>
        <w:ind w:left="1060" w:right="-493"/>
        <w:jc w:val="both"/>
      </w:pPr>
    </w:p>
    <w:p w:rsidP="000718E9" w:rsidR="000718E9" w:rsidRDefault="000718E9">
      <w:pPr>
        <w:autoSpaceDE w:val="0"/>
        <w:autoSpaceDN w:val="0"/>
        <w:adjustRightInd w:val="0"/>
        <w:ind w:right="-494"/>
        <w:jc w:val="both"/>
        <w:rPr>
          <w:b/>
          <w:bCs/>
        </w:rPr>
      </w:pPr>
      <w:r>
        <w:rPr>
          <w:b/>
          <w:bCs/>
        </w:rPr>
        <w:t>Article 2</w:t>
      </w:r>
      <w:r w:rsidRPr="001079A4">
        <w:rPr>
          <w:b/>
          <w:bCs/>
        </w:rPr>
        <w:t xml:space="preserve"> </w:t>
      </w:r>
      <w:r w:rsidRPr="001079A4">
        <w:t xml:space="preserve">– </w:t>
      </w:r>
      <w:r>
        <w:rPr>
          <w:b/>
          <w:bCs/>
        </w:rPr>
        <w:t>ORGANISATION ET STRUCTURE DE LA NEGOCIATION</w:t>
      </w:r>
    </w:p>
    <w:p w:rsidP="000718E9" w:rsidR="00645308" w:rsidRDefault="00645308" w:rsidRPr="00645308">
      <w:pPr>
        <w:autoSpaceDE w:val="0"/>
        <w:autoSpaceDN w:val="0"/>
        <w:adjustRightInd w:val="0"/>
        <w:ind w:right="-494"/>
        <w:jc w:val="both"/>
        <w:rPr>
          <w:b/>
          <w:bCs/>
        </w:rPr>
      </w:pPr>
    </w:p>
    <w:p w:rsidP="000718E9" w:rsidR="000718E9" w:rsidRDefault="000718E9">
      <w:pPr>
        <w:tabs>
          <w:tab w:pos="0" w:val="left"/>
          <w:tab w:pos="5580" w:val="left"/>
        </w:tabs>
      </w:pPr>
      <w:r>
        <w:t xml:space="preserve">Les parties ont été convoquées à une première réunion qui s’est tenue le </w:t>
      </w:r>
      <w:r w:rsidR="008928BB">
        <w:t>lundi 20</w:t>
      </w:r>
      <w:r w:rsidR="00645308">
        <w:t xml:space="preserve"> décembre 202</w:t>
      </w:r>
      <w:r w:rsidR="008928BB">
        <w:t>1</w:t>
      </w:r>
      <w:r>
        <w:t xml:space="preserve">. </w:t>
      </w:r>
    </w:p>
    <w:p w:rsidP="000718E9" w:rsidR="000718E9" w:rsidRDefault="000718E9">
      <w:pPr>
        <w:tabs>
          <w:tab w:pos="0" w:val="left"/>
          <w:tab w:pos="5580" w:val="left"/>
        </w:tabs>
      </w:pPr>
    </w:p>
    <w:p w:rsidP="000718E9" w:rsidR="000718E9" w:rsidRDefault="000718E9">
      <w:pPr>
        <w:tabs>
          <w:tab w:pos="0" w:val="left"/>
          <w:tab w:pos="5580" w:val="left"/>
        </w:tabs>
        <w:jc w:val="both"/>
      </w:pPr>
      <w:r>
        <w:t>Après accord sur le calendrier des réunions, les parties se sont rencontrées à deux autres reprises pour la remise des informations et documents nécessaires, l’exposition des revendications et propositions thématiques et la négociation.</w:t>
      </w:r>
    </w:p>
    <w:p w:rsidP="000718E9" w:rsidR="000718E9" w:rsidRDefault="000718E9">
      <w:pPr>
        <w:tabs>
          <w:tab w:pos="0" w:val="left"/>
          <w:tab w:pos="5580" w:val="left"/>
        </w:tabs>
        <w:jc w:val="both"/>
      </w:pPr>
    </w:p>
    <w:p w:rsidP="000718E9" w:rsidR="000718E9" w:rsidRDefault="000718E9">
      <w:pPr>
        <w:tabs>
          <w:tab w:pos="0" w:val="left"/>
          <w:tab w:pos="5580" w:val="left"/>
        </w:tabs>
        <w:jc w:val="both"/>
      </w:pPr>
      <w:r>
        <w:t>Les dates des différentes réunions ont</w:t>
      </w:r>
      <w:r w:rsidR="00A21ED1">
        <w:t xml:space="preserve"> donc</w:t>
      </w:r>
      <w:r>
        <w:t xml:space="preserve"> été : </w:t>
      </w:r>
    </w:p>
    <w:p w:rsidP="000718E9" w:rsidR="000718E9" w:rsidRDefault="000718E9">
      <w:pPr>
        <w:numPr>
          <w:ilvl w:val="5"/>
          <w:numId w:val="2"/>
        </w:numPr>
        <w:tabs>
          <w:tab w:pos="4500" w:val="clear"/>
          <w:tab w:pos="0" w:val="left"/>
          <w:tab w:pos="284" w:val="num"/>
          <w:tab w:pos="5580" w:val="left"/>
        </w:tabs>
        <w:ind w:hanging="4500" w:left="4536"/>
        <w:jc w:val="both"/>
      </w:pPr>
      <w:r w:rsidRPr="00B70AEC">
        <w:t xml:space="preserve">le </w:t>
      </w:r>
      <w:r w:rsidR="008928BB">
        <w:t>lundi 20 d</w:t>
      </w:r>
      <w:r>
        <w:t>écembre 20</w:t>
      </w:r>
      <w:r w:rsidR="00180265">
        <w:t>2</w:t>
      </w:r>
      <w:r w:rsidR="008928BB">
        <w:t>1</w:t>
      </w:r>
      <w:r>
        <w:t xml:space="preserve"> en présence des délégués syndicaux </w:t>
      </w:r>
      <w:r w:rsidR="00A21ED1">
        <w:t>CFTC et FO ci-dessus mentionnés ;</w:t>
      </w:r>
    </w:p>
    <w:p w:rsidP="000718E9" w:rsidR="000718E9" w:rsidRDefault="00180265" w:rsidRPr="00B70AEC">
      <w:pPr>
        <w:numPr>
          <w:ilvl w:val="5"/>
          <w:numId w:val="2"/>
        </w:numPr>
        <w:tabs>
          <w:tab w:pos="4500" w:val="clear"/>
          <w:tab w:pos="0" w:val="left"/>
          <w:tab w:pos="284" w:val="left"/>
        </w:tabs>
        <w:ind w:hanging="4500" w:left="4536"/>
      </w:pPr>
      <w:r>
        <w:t xml:space="preserve">le jeudi </w:t>
      </w:r>
      <w:r w:rsidR="008928BB">
        <w:t>6</w:t>
      </w:r>
      <w:r w:rsidR="000718E9">
        <w:t xml:space="preserve"> janvier 202</w:t>
      </w:r>
      <w:r w:rsidR="008928BB">
        <w:t>2</w:t>
      </w:r>
      <w:r w:rsidR="000718E9">
        <w:t xml:space="preserve"> en présence des </w:t>
      </w:r>
      <w:r w:rsidR="00A21ED1">
        <w:t xml:space="preserve">mêmes </w:t>
      </w:r>
      <w:r w:rsidR="000718E9">
        <w:t>délégués syndicaux CFTC et FO ;</w:t>
      </w:r>
    </w:p>
    <w:p w:rsidP="000718E9" w:rsidR="000718E9" w:rsidRDefault="000718E9">
      <w:pPr>
        <w:numPr>
          <w:ilvl w:val="5"/>
          <w:numId w:val="2"/>
        </w:numPr>
        <w:tabs>
          <w:tab w:pos="4500" w:val="clear"/>
          <w:tab w:pos="0" w:val="left"/>
          <w:tab w:pos="284" w:val="left"/>
        </w:tabs>
        <w:ind w:hanging="4500" w:left="4536"/>
        <w:jc w:val="both"/>
      </w:pPr>
      <w:r>
        <w:t xml:space="preserve">le </w:t>
      </w:r>
      <w:r w:rsidR="008928BB">
        <w:t xml:space="preserve">mercredi 12 </w:t>
      </w:r>
      <w:r>
        <w:t>janvier 202</w:t>
      </w:r>
      <w:r w:rsidR="008928BB">
        <w:t>2</w:t>
      </w:r>
      <w:r w:rsidRPr="000C43D3">
        <w:t xml:space="preserve"> </w:t>
      </w:r>
      <w:r>
        <w:t xml:space="preserve">en présence des </w:t>
      </w:r>
      <w:r w:rsidR="00A21ED1">
        <w:t xml:space="preserve">mêmes </w:t>
      </w:r>
      <w:r>
        <w:t>délégués syndicaux CFTC et FO.</w:t>
      </w:r>
    </w:p>
    <w:p w:rsidP="000718E9" w:rsidR="000718E9" w:rsidRDefault="000718E9">
      <w:pPr>
        <w:tabs>
          <w:tab w:pos="0" w:val="left"/>
          <w:tab w:pos="5580" w:val="left"/>
        </w:tabs>
      </w:pPr>
    </w:p>
    <w:p w:rsidP="000718E9" w:rsidR="000718E9" w:rsidRDefault="000718E9">
      <w:pPr>
        <w:tabs>
          <w:tab w:pos="0" w:val="left"/>
          <w:tab w:pos="5580" w:val="left"/>
        </w:tabs>
      </w:pPr>
      <w:r>
        <w:t>D’un commun accord entre les parties, les thèmes suivants ont été abordés :</w:t>
      </w:r>
    </w:p>
    <w:p w:rsidP="008928BB" w:rsidR="000718E9" w:rsidRDefault="000718E9" w:rsidRPr="008928BB">
      <w:pPr>
        <w:numPr>
          <w:ilvl w:val="0"/>
          <w:numId w:val="3"/>
        </w:numPr>
        <w:tabs>
          <w:tab w:pos="0" w:val="left"/>
          <w:tab w:pos="5580" w:val="left"/>
        </w:tabs>
        <w:rPr>
          <w:b/>
        </w:rPr>
      </w:pPr>
      <w:r w:rsidRPr="003304AF">
        <w:rPr>
          <w:b/>
        </w:rPr>
        <w:t xml:space="preserve">salaires effectifs ; </w:t>
      </w:r>
    </w:p>
    <w:p w:rsidP="000718E9" w:rsidR="000718E9" w:rsidRDefault="000718E9">
      <w:pPr>
        <w:numPr>
          <w:ilvl w:val="0"/>
          <w:numId w:val="3"/>
        </w:numPr>
        <w:tabs>
          <w:tab w:pos="0" w:val="left"/>
          <w:tab w:pos="5580" w:val="left"/>
        </w:tabs>
        <w:rPr>
          <w:b/>
        </w:rPr>
      </w:pPr>
      <w:r>
        <w:rPr>
          <w:b/>
        </w:rPr>
        <w:t>prime de panier</w:t>
      </w:r>
      <w:r w:rsidR="00A45A5B">
        <w:rPr>
          <w:b/>
        </w:rPr>
        <w:t xml:space="preserve"> / tickets restaurants</w:t>
      </w:r>
      <w:r w:rsidRPr="003304AF">
        <w:rPr>
          <w:b/>
        </w:rPr>
        <w:t> ;</w:t>
      </w:r>
    </w:p>
    <w:p w:rsidP="000718E9" w:rsidR="000718E9" w:rsidRDefault="000718E9" w:rsidRPr="003304AF">
      <w:pPr>
        <w:numPr>
          <w:ilvl w:val="0"/>
          <w:numId w:val="3"/>
        </w:numPr>
        <w:tabs>
          <w:tab w:pos="0" w:val="left"/>
          <w:tab w:pos="5580" w:val="left"/>
        </w:tabs>
        <w:rPr>
          <w:b/>
        </w:rPr>
      </w:pPr>
      <w:r>
        <w:rPr>
          <w:b/>
        </w:rPr>
        <w:t>transport</w:t>
      </w:r>
      <w:r w:rsidR="003A4676">
        <w:rPr>
          <w:b/>
        </w:rPr>
        <w:t xml:space="preserve"> et mobilité</w:t>
      </w:r>
      <w:r>
        <w:rPr>
          <w:b/>
        </w:rPr>
        <w:t> ;</w:t>
      </w:r>
    </w:p>
    <w:p w:rsidP="000718E9" w:rsidR="000718E9" w:rsidRDefault="000718E9" w:rsidRPr="003304AF">
      <w:pPr>
        <w:numPr>
          <w:ilvl w:val="0"/>
          <w:numId w:val="3"/>
        </w:numPr>
        <w:tabs>
          <w:tab w:pos="0" w:val="left"/>
          <w:tab w:pos="5580" w:val="left"/>
        </w:tabs>
        <w:rPr>
          <w:b/>
        </w:rPr>
      </w:pPr>
      <w:r w:rsidRPr="003304AF">
        <w:rPr>
          <w:b/>
        </w:rPr>
        <w:t>13</w:t>
      </w:r>
      <w:r w:rsidRPr="003304AF">
        <w:rPr>
          <w:b/>
          <w:vertAlign w:val="superscript"/>
        </w:rPr>
        <w:t>ème</w:t>
      </w:r>
      <w:r w:rsidRPr="003304AF">
        <w:rPr>
          <w:b/>
        </w:rPr>
        <w:t xml:space="preserve"> mois ;</w:t>
      </w:r>
    </w:p>
    <w:p w:rsidP="000718E9" w:rsidR="000718E9" w:rsidRDefault="000718E9">
      <w:pPr>
        <w:numPr>
          <w:ilvl w:val="0"/>
          <w:numId w:val="3"/>
        </w:numPr>
        <w:tabs>
          <w:tab w:pos="0" w:val="left"/>
          <w:tab w:pos="5580" w:val="left"/>
        </w:tabs>
        <w:rPr>
          <w:b/>
        </w:rPr>
      </w:pPr>
      <w:r w:rsidRPr="003304AF">
        <w:rPr>
          <w:b/>
        </w:rPr>
        <w:t xml:space="preserve">durée et organisation du temps de travail ; </w:t>
      </w:r>
    </w:p>
    <w:p w:rsidP="000718E9" w:rsidR="000718E9" w:rsidRDefault="000718E9" w:rsidRPr="003304AF">
      <w:pPr>
        <w:numPr>
          <w:ilvl w:val="0"/>
          <w:numId w:val="3"/>
        </w:numPr>
        <w:tabs>
          <w:tab w:pos="0" w:val="left"/>
          <w:tab w:pos="5580" w:val="left"/>
        </w:tabs>
        <w:rPr>
          <w:b/>
        </w:rPr>
      </w:pPr>
      <w:r w:rsidRPr="003304AF">
        <w:rPr>
          <w:b/>
        </w:rPr>
        <w:t>chèques-vacances ;</w:t>
      </w:r>
    </w:p>
    <w:p w:rsidP="000718E9" w:rsidR="000718E9" w:rsidRDefault="000718E9" w:rsidRPr="003304AF">
      <w:pPr>
        <w:numPr>
          <w:ilvl w:val="0"/>
          <w:numId w:val="3"/>
        </w:numPr>
        <w:tabs>
          <w:tab w:pos="0" w:val="left"/>
          <w:tab w:pos="5580" w:val="left"/>
        </w:tabs>
        <w:rPr>
          <w:b/>
        </w:rPr>
      </w:pPr>
      <w:r w:rsidRPr="003304AF">
        <w:rPr>
          <w:b/>
        </w:rPr>
        <w:t>égalité professionnelle </w:t>
      </w:r>
      <w:r>
        <w:rPr>
          <w:b/>
        </w:rPr>
        <w:t xml:space="preserve">et qualité de vie au travail </w:t>
      </w:r>
      <w:r w:rsidRPr="003304AF">
        <w:rPr>
          <w:b/>
        </w:rPr>
        <w:t>;</w:t>
      </w:r>
    </w:p>
    <w:p w:rsidP="000718E9" w:rsidR="000718E9" w:rsidRDefault="000718E9" w:rsidRPr="003304AF">
      <w:pPr>
        <w:numPr>
          <w:ilvl w:val="0"/>
          <w:numId w:val="3"/>
        </w:numPr>
        <w:tabs>
          <w:tab w:pos="0" w:val="left"/>
          <w:tab w:pos="5580" w:val="left"/>
        </w:tabs>
        <w:rPr>
          <w:b/>
        </w:rPr>
      </w:pPr>
      <w:r w:rsidRPr="003304AF">
        <w:rPr>
          <w:b/>
        </w:rPr>
        <w:t>épargne salariale ;</w:t>
      </w:r>
    </w:p>
    <w:p w:rsidP="000718E9" w:rsidR="000718E9" w:rsidRDefault="000718E9" w:rsidRPr="003304AF">
      <w:pPr>
        <w:numPr>
          <w:ilvl w:val="0"/>
          <w:numId w:val="3"/>
        </w:numPr>
        <w:tabs>
          <w:tab w:pos="0" w:val="left"/>
          <w:tab w:pos="5580" w:val="left"/>
        </w:tabs>
        <w:rPr>
          <w:b/>
        </w:rPr>
      </w:pPr>
      <w:r w:rsidRPr="003304AF">
        <w:rPr>
          <w:b/>
        </w:rPr>
        <w:t>compte épargne temps (CET) ;</w:t>
      </w:r>
    </w:p>
    <w:p w:rsidP="000718E9" w:rsidR="000718E9" w:rsidRDefault="000718E9" w:rsidRPr="003304AF">
      <w:pPr>
        <w:numPr>
          <w:ilvl w:val="0"/>
          <w:numId w:val="3"/>
        </w:numPr>
        <w:tabs>
          <w:tab w:pos="0" w:val="left"/>
          <w:tab w:pos="5580" w:val="left"/>
        </w:tabs>
        <w:rPr>
          <w:b/>
        </w:rPr>
      </w:pPr>
      <w:r>
        <w:rPr>
          <w:b/>
        </w:rPr>
        <w:t xml:space="preserve">retraite, </w:t>
      </w:r>
      <w:r w:rsidRPr="003304AF">
        <w:rPr>
          <w:b/>
        </w:rPr>
        <w:t>prévoyance et santé ;</w:t>
      </w:r>
    </w:p>
    <w:p w:rsidP="000718E9" w:rsidR="000718E9" w:rsidRDefault="000718E9" w:rsidRPr="003304AF">
      <w:pPr>
        <w:numPr>
          <w:ilvl w:val="0"/>
          <w:numId w:val="3"/>
        </w:numPr>
        <w:tabs>
          <w:tab w:pos="0" w:val="left"/>
          <w:tab w:pos="5580" w:val="left"/>
        </w:tabs>
        <w:rPr>
          <w:b/>
        </w:rPr>
      </w:pPr>
      <w:r w:rsidRPr="003304AF">
        <w:rPr>
          <w:b/>
        </w:rPr>
        <w:t>travailleurs handicapés ;</w:t>
      </w:r>
    </w:p>
    <w:p w:rsidP="000718E9" w:rsidR="000718E9" w:rsidRDefault="000718E9" w:rsidRPr="003304AF">
      <w:pPr>
        <w:numPr>
          <w:ilvl w:val="0"/>
          <w:numId w:val="3"/>
        </w:numPr>
        <w:tabs>
          <w:tab w:pos="0" w:val="left"/>
          <w:tab w:pos="5580" w:val="left"/>
        </w:tabs>
        <w:rPr>
          <w:b/>
        </w:rPr>
      </w:pPr>
      <w:r w:rsidRPr="003304AF">
        <w:rPr>
          <w:b/>
        </w:rPr>
        <w:t>droit d’expression.</w:t>
      </w:r>
    </w:p>
    <w:p w:rsidP="000718E9" w:rsidR="000718E9" w:rsidRDefault="000718E9">
      <w:pPr>
        <w:tabs>
          <w:tab w:pos="0" w:val="left"/>
          <w:tab w:pos="5580" w:val="left"/>
        </w:tabs>
        <w:ind w:left="360"/>
      </w:pPr>
    </w:p>
    <w:p w:rsidP="000718E9" w:rsidR="000718E9" w:rsidRDefault="000718E9">
      <w:pPr>
        <w:tabs>
          <w:tab w:pos="0" w:val="left"/>
          <w:tab w:pos="5580" w:val="left"/>
        </w:tabs>
        <w:jc w:val="both"/>
        <w:outlineLvl w:val="0"/>
      </w:pPr>
      <w:r>
        <w:t xml:space="preserve">Chacun de ces thèmes a fait l’objet d’une présentation, d’un débat et d’une négociation centrale entre les parties, en tenant toutefois compte des spécificités locales, techniques et historiques de chaque établissement. </w:t>
      </w:r>
    </w:p>
    <w:p w:rsidP="000718E9" w:rsidR="000718E9" w:rsidRDefault="000718E9">
      <w:pPr>
        <w:tabs>
          <w:tab w:pos="0" w:val="left"/>
          <w:tab w:pos="5580" w:val="left"/>
        </w:tabs>
      </w:pPr>
    </w:p>
    <w:p w:rsidP="000718E9" w:rsidR="006631E4" w:rsidRDefault="006631E4">
      <w:pPr>
        <w:autoSpaceDE w:val="0"/>
        <w:autoSpaceDN w:val="0"/>
        <w:adjustRightInd w:val="0"/>
        <w:ind w:right="-494"/>
        <w:jc w:val="both"/>
        <w:rPr>
          <w:b/>
          <w:bCs/>
        </w:rPr>
      </w:pPr>
      <w:bookmarkStart w:id="0" w:name="OLE_LINK1"/>
      <w:bookmarkStart w:id="1" w:name="OLE_LINK2"/>
    </w:p>
    <w:p w:rsidP="000718E9" w:rsidR="006631E4" w:rsidRDefault="006631E4">
      <w:pPr>
        <w:autoSpaceDE w:val="0"/>
        <w:autoSpaceDN w:val="0"/>
        <w:adjustRightInd w:val="0"/>
        <w:ind w:right="-494"/>
        <w:jc w:val="both"/>
        <w:rPr>
          <w:b/>
          <w:bCs/>
        </w:rPr>
      </w:pPr>
    </w:p>
    <w:p w:rsidP="000718E9" w:rsidR="006631E4" w:rsidRDefault="006631E4">
      <w:pPr>
        <w:autoSpaceDE w:val="0"/>
        <w:autoSpaceDN w:val="0"/>
        <w:adjustRightInd w:val="0"/>
        <w:ind w:right="-494"/>
        <w:jc w:val="both"/>
        <w:rPr>
          <w:b/>
          <w:bCs/>
        </w:rPr>
      </w:pPr>
    </w:p>
    <w:p w:rsidP="000718E9" w:rsidR="006631E4" w:rsidRDefault="006631E4">
      <w:pPr>
        <w:autoSpaceDE w:val="0"/>
        <w:autoSpaceDN w:val="0"/>
        <w:adjustRightInd w:val="0"/>
        <w:ind w:right="-494"/>
        <w:jc w:val="both"/>
        <w:rPr>
          <w:b/>
          <w:bCs/>
        </w:rPr>
      </w:pPr>
    </w:p>
    <w:p w:rsidP="000718E9" w:rsidR="006631E4" w:rsidRDefault="006631E4">
      <w:pPr>
        <w:autoSpaceDE w:val="0"/>
        <w:autoSpaceDN w:val="0"/>
        <w:adjustRightInd w:val="0"/>
        <w:ind w:right="-494"/>
        <w:jc w:val="both"/>
        <w:rPr>
          <w:b/>
          <w:bCs/>
        </w:rPr>
      </w:pPr>
    </w:p>
    <w:p w:rsidP="000718E9" w:rsidR="006631E4" w:rsidRDefault="006631E4">
      <w:pPr>
        <w:autoSpaceDE w:val="0"/>
        <w:autoSpaceDN w:val="0"/>
        <w:adjustRightInd w:val="0"/>
        <w:ind w:right="-494"/>
        <w:jc w:val="both"/>
        <w:rPr>
          <w:b/>
          <w:bCs/>
        </w:rPr>
      </w:pPr>
    </w:p>
    <w:p w:rsidP="000718E9" w:rsidR="006631E4" w:rsidRDefault="006631E4">
      <w:pPr>
        <w:autoSpaceDE w:val="0"/>
        <w:autoSpaceDN w:val="0"/>
        <w:adjustRightInd w:val="0"/>
        <w:ind w:right="-494"/>
        <w:jc w:val="both"/>
        <w:rPr>
          <w:b/>
          <w:bCs/>
        </w:rPr>
      </w:pPr>
    </w:p>
    <w:p w:rsidP="000718E9" w:rsidR="006631E4" w:rsidRDefault="006631E4">
      <w:pPr>
        <w:autoSpaceDE w:val="0"/>
        <w:autoSpaceDN w:val="0"/>
        <w:adjustRightInd w:val="0"/>
        <w:ind w:right="-494"/>
        <w:jc w:val="both"/>
        <w:rPr>
          <w:b/>
          <w:bCs/>
        </w:rPr>
      </w:pPr>
    </w:p>
    <w:p w:rsidP="000718E9" w:rsidR="000718E9" w:rsidRDefault="000718E9">
      <w:pPr>
        <w:autoSpaceDE w:val="0"/>
        <w:autoSpaceDN w:val="0"/>
        <w:adjustRightInd w:val="0"/>
        <w:ind w:right="-494"/>
        <w:jc w:val="both"/>
        <w:rPr>
          <w:b/>
          <w:bCs/>
        </w:rPr>
      </w:pPr>
      <w:r w:rsidRPr="001079A4">
        <w:rPr>
          <w:b/>
          <w:bCs/>
        </w:rPr>
        <w:t xml:space="preserve">Article </w:t>
      </w:r>
      <w:r>
        <w:rPr>
          <w:b/>
          <w:bCs/>
        </w:rPr>
        <w:t>3</w:t>
      </w:r>
      <w:r w:rsidRPr="001079A4">
        <w:rPr>
          <w:b/>
          <w:bCs/>
        </w:rPr>
        <w:t xml:space="preserve"> – E</w:t>
      </w:r>
      <w:r>
        <w:rPr>
          <w:b/>
          <w:bCs/>
        </w:rPr>
        <w:t xml:space="preserve">NTREE EN VIGUEUR ET DUREE </w:t>
      </w:r>
    </w:p>
    <w:p w:rsidP="000718E9" w:rsidR="000718E9" w:rsidRDefault="000718E9">
      <w:pPr>
        <w:autoSpaceDE w:val="0"/>
        <w:autoSpaceDN w:val="0"/>
        <w:adjustRightInd w:val="0"/>
        <w:ind w:right="-494"/>
        <w:jc w:val="both"/>
        <w:rPr>
          <w:b/>
          <w:bCs/>
        </w:rPr>
      </w:pPr>
    </w:p>
    <w:bookmarkEnd w:id="0"/>
    <w:bookmarkEnd w:id="1"/>
    <w:p w:rsidP="000718E9" w:rsidR="000718E9" w:rsidRDefault="000718E9">
      <w:pPr>
        <w:autoSpaceDE w:val="0"/>
        <w:autoSpaceDN w:val="0"/>
        <w:adjustRightInd w:val="0"/>
        <w:ind w:right="-494"/>
        <w:jc w:val="both"/>
      </w:pPr>
      <w:r w:rsidRPr="001079A4">
        <w:t>Le présent accord est conclu pour une durée déterminée</w:t>
      </w:r>
      <w:r w:rsidR="008928BB">
        <w:t xml:space="preserve"> d’un an soit du 3</w:t>
      </w:r>
      <w:r>
        <w:t xml:space="preserve"> janvier 202</w:t>
      </w:r>
      <w:r w:rsidR="008928BB">
        <w:t>2 au 3 janvier 2023</w:t>
      </w:r>
      <w:r w:rsidRPr="001079A4">
        <w:t>.</w:t>
      </w:r>
    </w:p>
    <w:p w:rsidP="000718E9" w:rsidR="00A21ED1" w:rsidRDefault="00A21ED1">
      <w:pPr>
        <w:autoSpaceDE w:val="0"/>
        <w:autoSpaceDN w:val="0"/>
        <w:adjustRightInd w:val="0"/>
        <w:ind w:right="-494"/>
        <w:jc w:val="both"/>
      </w:pPr>
    </w:p>
    <w:p w:rsidP="000718E9" w:rsidR="000718E9" w:rsidRDefault="000718E9">
      <w:pPr>
        <w:autoSpaceDE w:val="0"/>
        <w:autoSpaceDN w:val="0"/>
        <w:adjustRightInd w:val="0"/>
        <w:ind w:right="-494"/>
        <w:jc w:val="both"/>
      </w:pPr>
    </w:p>
    <w:p w:rsidP="000718E9" w:rsidR="000718E9" w:rsidRDefault="000718E9">
      <w:pPr>
        <w:autoSpaceDE w:val="0"/>
        <w:autoSpaceDN w:val="0"/>
        <w:adjustRightInd w:val="0"/>
        <w:ind w:right="-494"/>
        <w:jc w:val="both"/>
        <w:rPr>
          <w:b/>
          <w:bCs/>
        </w:rPr>
      </w:pPr>
      <w:r w:rsidRPr="0052292A">
        <w:rPr>
          <w:b/>
          <w:bCs/>
        </w:rPr>
        <w:t>Article</w:t>
      </w:r>
      <w:r>
        <w:rPr>
          <w:b/>
          <w:bCs/>
        </w:rPr>
        <w:t xml:space="preserve"> 4 – NEGOCIATION THEMATIQUE</w:t>
      </w:r>
    </w:p>
    <w:p w:rsidP="000718E9" w:rsidR="000718E9" w:rsidRDefault="000718E9">
      <w:pPr>
        <w:autoSpaceDE w:val="0"/>
        <w:autoSpaceDN w:val="0"/>
        <w:adjustRightInd w:val="0"/>
        <w:ind w:right="-494"/>
        <w:jc w:val="both"/>
        <w:rPr>
          <w:b/>
          <w:bCs/>
        </w:rPr>
      </w:pPr>
    </w:p>
    <w:p w:rsidP="000718E9" w:rsidR="000718E9" w:rsidRDefault="000718E9">
      <w:pPr>
        <w:autoSpaceDE w:val="0"/>
        <w:autoSpaceDN w:val="0"/>
        <w:adjustRightInd w:val="0"/>
        <w:ind w:left="1440" w:right="-494"/>
        <w:jc w:val="both"/>
      </w:pPr>
    </w:p>
    <w:p w:rsidP="000718E9" w:rsidR="000718E9" w:rsidRDefault="000718E9">
      <w:pPr>
        <w:numPr>
          <w:ilvl w:val="0"/>
          <w:numId w:val="7"/>
        </w:numPr>
        <w:autoSpaceDE w:val="0"/>
        <w:autoSpaceDN w:val="0"/>
        <w:adjustRightInd w:val="0"/>
        <w:ind w:right="-494"/>
        <w:jc w:val="both"/>
      </w:pPr>
      <w:r>
        <w:t xml:space="preserve">SALAIRES EFFECTIFS </w:t>
      </w:r>
    </w:p>
    <w:p w:rsidP="000718E9" w:rsidR="000718E9" w:rsidRDefault="000718E9">
      <w:pPr>
        <w:autoSpaceDE w:val="0"/>
        <w:autoSpaceDN w:val="0"/>
        <w:adjustRightInd w:val="0"/>
        <w:ind w:right="-494"/>
        <w:jc w:val="both"/>
        <w:rPr>
          <w:b/>
          <w:bCs/>
        </w:rPr>
      </w:pPr>
    </w:p>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3557"/>
        <w:gridCol w:w="3454"/>
      </w:tblGrid>
      <w:tr w:rsidR="000718E9" w:rsidRPr="00ED0BA1" w:rsidTr="00D553D0">
        <w:trPr>
          <w:jc w:val="center"/>
        </w:trPr>
        <w:tc>
          <w:tcPr>
            <w:tcW w:type="dxa" w:w="3557"/>
            <w:shd w:color="auto" w:fill="auto" w:val="clear"/>
            <w:vAlign w:val="center"/>
          </w:tcPr>
          <w:p w:rsidP="00D553D0" w:rsidR="000718E9" w:rsidRDefault="000718E9" w:rsidRPr="00ED0BA1">
            <w:pPr>
              <w:tabs>
                <w:tab w:pos="0" w:val="left"/>
                <w:tab w:pos="5580" w:val="left"/>
              </w:tabs>
              <w:jc w:val="center"/>
              <w:rPr>
                <w:b/>
              </w:rPr>
            </w:pPr>
          </w:p>
          <w:p w:rsidP="00D553D0" w:rsidR="000718E9" w:rsidRDefault="000718E9" w:rsidRPr="00FB14A8">
            <w:pPr>
              <w:tabs>
                <w:tab w:pos="0" w:val="left"/>
                <w:tab w:pos="5580" w:val="left"/>
              </w:tabs>
              <w:jc w:val="center"/>
              <w:rPr>
                <w:b/>
                <w:sz w:val="22"/>
                <w:szCs w:val="22"/>
              </w:rPr>
            </w:pPr>
            <w:r w:rsidRPr="00FB14A8">
              <w:rPr>
                <w:b/>
                <w:sz w:val="22"/>
                <w:szCs w:val="22"/>
              </w:rPr>
              <w:t>DEMANDES</w:t>
            </w:r>
          </w:p>
          <w:p w:rsidP="00D553D0" w:rsidR="000718E9" w:rsidRDefault="000718E9" w:rsidRPr="00FB14A8">
            <w:pPr>
              <w:tabs>
                <w:tab w:pos="0" w:val="left"/>
                <w:tab w:pos="5580" w:val="left"/>
              </w:tabs>
              <w:jc w:val="center"/>
              <w:rPr>
                <w:b/>
                <w:sz w:val="22"/>
                <w:szCs w:val="22"/>
              </w:rPr>
            </w:pPr>
            <w:r>
              <w:rPr>
                <w:b/>
                <w:sz w:val="22"/>
                <w:szCs w:val="22"/>
              </w:rPr>
              <w:t>CFTC</w:t>
            </w:r>
          </w:p>
          <w:p w:rsidP="00D553D0" w:rsidR="000718E9" w:rsidRDefault="000718E9" w:rsidRPr="00FB14A8">
            <w:pPr>
              <w:tabs>
                <w:tab w:pos="0" w:val="left"/>
                <w:tab w:pos="5580" w:val="left"/>
              </w:tabs>
              <w:jc w:val="center"/>
              <w:rPr>
                <w:b/>
                <w:sz w:val="22"/>
                <w:szCs w:val="22"/>
              </w:rPr>
            </w:pPr>
            <w:r>
              <w:rPr>
                <w:b/>
                <w:sz w:val="22"/>
                <w:szCs w:val="22"/>
              </w:rPr>
              <w:t>()</w:t>
            </w:r>
          </w:p>
          <w:p w:rsidP="00D553D0" w:rsidR="000718E9" w:rsidRDefault="000718E9" w:rsidRPr="00ED0BA1">
            <w:pPr>
              <w:tabs>
                <w:tab w:pos="0" w:val="left"/>
                <w:tab w:pos="5580" w:val="left"/>
              </w:tabs>
              <w:jc w:val="center"/>
              <w:rPr>
                <w:b/>
              </w:rPr>
            </w:pPr>
          </w:p>
        </w:tc>
        <w:tc>
          <w:tcPr>
            <w:tcW w:type="dxa" w:w="3454"/>
          </w:tcPr>
          <w:p w:rsidP="00D553D0" w:rsidR="000718E9" w:rsidRDefault="000718E9">
            <w:pPr>
              <w:tabs>
                <w:tab w:pos="0" w:val="left"/>
                <w:tab w:pos="5580" w:val="left"/>
              </w:tabs>
              <w:jc w:val="center"/>
              <w:rPr>
                <w:b/>
                <w:sz w:val="22"/>
                <w:szCs w:val="22"/>
              </w:rPr>
            </w:pPr>
          </w:p>
          <w:p w:rsidP="00D553D0" w:rsidR="000718E9" w:rsidRDefault="000718E9" w:rsidRPr="00FB14A8">
            <w:pPr>
              <w:tabs>
                <w:tab w:pos="0" w:val="left"/>
                <w:tab w:pos="5580" w:val="left"/>
              </w:tabs>
              <w:jc w:val="center"/>
              <w:rPr>
                <w:b/>
                <w:sz w:val="22"/>
                <w:szCs w:val="22"/>
              </w:rPr>
            </w:pPr>
            <w:r w:rsidRPr="00FB14A8">
              <w:rPr>
                <w:b/>
                <w:sz w:val="22"/>
                <w:szCs w:val="22"/>
              </w:rPr>
              <w:t>DEMANDES</w:t>
            </w:r>
          </w:p>
          <w:p w:rsidP="00D553D0" w:rsidR="000718E9" w:rsidRDefault="000718E9" w:rsidRPr="00FB14A8">
            <w:pPr>
              <w:tabs>
                <w:tab w:pos="0" w:val="left"/>
                <w:tab w:pos="5580" w:val="left"/>
              </w:tabs>
              <w:jc w:val="center"/>
              <w:rPr>
                <w:b/>
                <w:sz w:val="22"/>
                <w:szCs w:val="22"/>
              </w:rPr>
            </w:pPr>
            <w:r>
              <w:rPr>
                <w:b/>
                <w:sz w:val="22"/>
                <w:szCs w:val="22"/>
              </w:rPr>
              <w:t>FO</w:t>
            </w:r>
          </w:p>
          <w:p w:rsidP="00D553D0" w:rsidR="000718E9" w:rsidRDefault="000718E9" w:rsidRPr="00FB14A8">
            <w:pPr>
              <w:tabs>
                <w:tab w:pos="0" w:val="left"/>
                <w:tab w:pos="5580" w:val="left"/>
              </w:tabs>
              <w:jc w:val="center"/>
              <w:rPr>
                <w:b/>
                <w:sz w:val="22"/>
                <w:szCs w:val="22"/>
              </w:rPr>
            </w:pPr>
            <w:r>
              <w:rPr>
                <w:b/>
                <w:sz w:val="22"/>
                <w:szCs w:val="22"/>
              </w:rPr>
              <w:t>()</w:t>
            </w:r>
          </w:p>
          <w:p w:rsidP="00D553D0" w:rsidR="000718E9" w:rsidRDefault="000718E9">
            <w:pPr>
              <w:tabs>
                <w:tab w:pos="0" w:val="left"/>
                <w:tab w:pos="5580" w:val="left"/>
              </w:tabs>
              <w:jc w:val="center"/>
              <w:rPr>
                <w:b/>
                <w:sz w:val="22"/>
                <w:szCs w:val="22"/>
              </w:rPr>
            </w:pPr>
          </w:p>
        </w:tc>
      </w:tr>
      <w:tr w:rsidR="000718E9" w:rsidRPr="00ED0BA1" w:rsidTr="00D553D0">
        <w:trPr>
          <w:jc w:val="center"/>
        </w:trPr>
        <w:tc>
          <w:tcPr>
            <w:tcW w:type="dxa" w:w="3557"/>
            <w:shd w:color="auto" w:fill="auto" w:val="clear"/>
            <w:vAlign w:val="center"/>
          </w:tcPr>
          <w:p w:rsidP="00F85B80" w:rsidR="000718E9" w:rsidRDefault="000718E9">
            <w:pPr>
              <w:tabs>
                <w:tab w:pos="0" w:val="left"/>
                <w:tab w:pos="5580" w:val="left"/>
              </w:tabs>
              <w:rPr>
                <w:color w:val="000000"/>
                <w:sz w:val="20"/>
              </w:rPr>
            </w:pPr>
          </w:p>
          <w:p w:rsidP="0064731C" w:rsidR="000718E9" w:rsidRDefault="00A45A5B">
            <w:pPr>
              <w:tabs>
                <w:tab w:pos="0" w:val="left"/>
                <w:tab w:pos="5580" w:val="left"/>
              </w:tabs>
              <w:jc w:val="center"/>
              <w:rPr>
                <w:color w:val="000000"/>
                <w:sz w:val="20"/>
              </w:rPr>
            </w:pPr>
            <w:r>
              <w:rPr>
                <w:color w:val="000000"/>
                <w:sz w:val="20"/>
              </w:rPr>
              <w:t>Demande d’a</w:t>
            </w:r>
            <w:r w:rsidR="000718E9">
              <w:rPr>
                <w:color w:val="000000"/>
                <w:sz w:val="20"/>
              </w:rPr>
              <w:t xml:space="preserve">pplication au </w:t>
            </w:r>
            <w:r w:rsidR="008928BB">
              <w:rPr>
                <w:color w:val="000000"/>
                <w:sz w:val="20"/>
              </w:rPr>
              <w:t>3</w:t>
            </w:r>
            <w:r w:rsidR="000718E9">
              <w:rPr>
                <w:color w:val="000000"/>
                <w:sz w:val="20"/>
              </w:rPr>
              <w:t xml:space="preserve"> janvier 202</w:t>
            </w:r>
            <w:r w:rsidR="008928BB">
              <w:rPr>
                <w:color w:val="000000"/>
                <w:sz w:val="20"/>
              </w:rPr>
              <w:t>2</w:t>
            </w:r>
            <w:r w:rsidR="000718E9">
              <w:rPr>
                <w:color w:val="000000"/>
                <w:sz w:val="20"/>
              </w:rPr>
              <w:t xml:space="preserve"> </w:t>
            </w:r>
            <w:r w:rsidR="000718E9" w:rsidRPr="00ED0BA1">
              <w:rPr>
                <w:color w:val="000000"/>
                <w:sz w:val="20"/>
              </w:rPr>
              <w:t>d’une augmentation</w:t>
            </w:r>
            <w:r w:rsidR="0064731C">
              <w:rPr>
                <w:color w:val="000000"/>
                <w:sz w:val="20"/>
              </w:rPr>
              <w:t xml:space="preserve"> de </w:t>
            </w:r>
            <w:r w:rsidR="00FD6A70">
              <w:rPr>
                <w:color w:val="000000"/>
                <w:sz w:val="20"/>
              </w:rPr>
              <w:t>+</w:t>
            </w:r>
            <w:r w:rsidR="0064731C">
              <w:rPr>
                <w:color w:val="000000"/>
                <w:sz w:val="20"/>
              </w:rPr>
              <w:t>1% pour l’ensemble des salariés DEFI GROUP cadres et non cadres.</w:t>
            </w:r>
          </w:p>
          <w:p w:rsidP="00D553D0" w:rsidR="000718E9" w:rsidRDefault="000718E9" w:rsidRPr="002152EA">
            <w:pPr>
              <w:jc w:val="center"/>
            </w:pPr>
          </w:p>
        </w:tc>
        <w:tc>
          <w:tcPr>
            <w:tcW w:type="dxa" w:w="3454"/>
          </w:tcPr>
          <w:p w:rsidP="00D553D0" w:rsidR="000718E9" w:rsidRDefault="000718E9">
            <w:pPr>
              <w:tabs>
                <w:tab w:pos="0" w:val="left"/>
                <w:tab w:pos="5580" w:val="left"/>
              </w:tabs>
              <w:jc w:val="center"/>
              <w:rPr>
                <w:color w:val="000000"/>
                <w:sz w:val="20"/>
              </w:rPr>
            </w:pPr>
          </w:p>
          <w:p w:rsidP="00D553D0" w:rsidR="000718E9" w:rsidRDefault="00A45A5B">
            <w:pPr>
              <w:tabs>
                <w:tab w:pos="0" w:val="left"/>
                <w:tab w:pos="5580" w:val="left"/>
              </w:tabs>
              <w:jc w:val="center"/>
              <w:rPr>
                <w:color w:val="000000"/>
                <w:sz w:val="20"/>
              </w:rPr>
            </w:pPr>
            <w:r>
              <w:rPr>
                <w:color w:val="000000"/>
                <w:sz w:val="20"/>
              </w:rPr>
              <w:t>Demande d’a</w:t>
            </w:r>
            <w:r w:rsidR="00EE7240">
              <w:rPr>
                <w:color w:val="000000"/>
                <w:sz w:val="20"/>
              </w:rPr>
              <w:t xml:space="preserve">pplication au </w:t>
            </w:r>
            <w:r w:rsidR="008928BB">
              <w:rPr>
                <w:color w:val="000000"/>
                <w:sz w:val="20"/>
              </w:rPr>
              <w:t>3</w:t>
            </w:r>
            <w:r w:rsidR="00EE7240">
              <w:rPr>
                <w:color w:val="000000"/>
                <w:sz w:val="20"/>
              </w:rPr>
              <w:t xml:space="preserve"> janvier 202</w:t>
            </w:r>
            <w:r w:rsidR="008928BB">
              <w:rPr>
                <w:color w:val="000000"/>
                <w:sz w:val="20"/>
              </w:rPr>
              <w:t>2</w:t>
            </w:r>
            <w:r w:rsidR="000718E9">
              <w:rPr>
                <w:color w:val="000000"/>
                <w:sz w:val="20"/>
              </w:rPr>
              <w:t xml:space="preserve"> </w:t>
            </w:r>
            <w:r w:rsidR="000718E9" w:rsidRPr="00ED0BA1">
              <w:rPr>
                <w:color w:val="000000"/>
                <w:sz w:val="20"/>
              </w:rPr>
              <w:t>d’une augmentation</w:t>
            </w:r>
            <w:r w:rsidR="008928BB">
              <w:rPr>
                <w:color w:val="000000"/>
                <w:sz w:val="20"/>
              </w:rPr>
              <w:t xml:space="preserve"> de +0.64</w:t>
            </w:r>
            <w:r w:rsidR="000718E9">
              <w:rPr>
                <w:color w:val="000000"/>
                <w:sz w:val="20"/>
              </w:rPr>
              <w:t>% pour l’ensemble des salariés DEFI GROUP</w:t>
            </w:r>
            <w:r w:rsidR="008928BB">
              <w:rPr>
                <w:color w:val="000000"/>
                <w:sz w:val="20"/>
              </w:rPr>
              <w:t xml:space="preserve"> cadres et non cadres</w:t>
            </w:r>
          </w:p>
          <w:p w:rsidP="00D553D0" w:rsidR="008928BB" w:rsidRDefault="008928BB">
            <w:pPr>
              <w:tabs>
                <w:tab w:pos="0" w:val="left"/>
                <w:tab w:pos="5580" w:val="left"/>
              </w:tabs>
              <w:jc w:val="center"/>
              <w:rPr>
                <w:color w:val="000000"/>
                <w:sz w:val="20"/>
              </w:rPr>
            </w:pPr>
          </w:p>
          <w:p w:rsidP="00D553D0" w:rsidR="008928BB" w:rsidRDefault="008928BB">
            <w:pPr>
              <w:tabs>
                <w:tab w:pos="0" w:val="left"/>
                <w:tab w:pos="5580" w:val="left"/>
              </w:tabs>
              <w:jc w:val="center"/>
              <w:rPr>
                <w:color w:val="000000"/>
                <w:sz w:val="20"/>
              </w:rPr>
            </w:pPr>
            <w:r>
              <w:rPr>
                <w:color w:val="000000"/>
                <w:sz w:val="20"/>
              </w:rPr>
              <w:t>OU</w:t>
            </w:r>
          </w:p>
          <w:p w:rsidP="00D553D0" w:rsidR="008928BB" w:rsidRDefault="008928BB">
            <w:pPr>
              <w:tabs>
                <w:tab w:pos="0" w:val="left"/>
                <w:tab w:pos="5580" w:val="left"/>
              </w:tabs>
              <w:jc w:val="center"/>
              <w:rPr>
                <w:color w:val="000000"/>
                <w:sz w:val="20"/>
              </w:rPr>
            </w:pPr>
          </w:p>
          <w:p w:rsidP="00D553D0" w:rsidR="008928BB" w:rsidRDefault="008928BB">
            <w:pPr>
              <w:tabs>
                <w:tab w:pos="0" w:val="left"/>
                <w:tab w:pos="5580" w:val="left"/>
              </w:tabs>
              <w:jc w:val="center"/>
              <w:rPr>
                <w:color w:val="000000"/>
                <w:sz w:val="20"/>
              </w:rPr>
            </w:pPr>
            <w:r>
              <w:rPr>
                <w:color w:val="000000"/>
                <w:sz w:val="20"/>
              </w:rPr>
              <w:t>Distribution d’une prime MACRON de 120€ aux ouvriers et employés les plus méritants.</w:t>
            </w:r>
          </w:p>
          <w:p w:rsidP="00D553D0" w:rsidR="008928BB" w:rsidRDefault="008928BB">
            <w:pPr>
              <w:tabs>
                <w:tab w:pos="0" w:val="left"/>
                <w:tab w:pos="5580" w:val="left"/>
              </w:tabs>
              <w:jc w:val="center"/>
              <w:rPr>
                <w:color w:val="000000"/>
                <w:sz w:val="20"/>
              </w:rPr>
            </w:pPr>
          </w:p>
          <w:p w:rsidP="00D553D0" w:rsidR="000718E9" w:rsidRDefault="000718E9">
            <w:pPr>
              <w:tabs>
                <w:tab w:pos="0" w:val="left"/>
                <w:tab w:pos="5580" w:val="left"/>
              </w:tabs>
              <w:jc w:val="center"/>
              <w:rPr>
                <w:color w:val="000000"/>
                <w:sz w:val="20"/>
              </w:rPr>
            </w:pPr>
          </w:p>
        </w:tc>
      </w:tr>
    </w:tbl>
    <w:p w:rsidP="000718E9" w:rsidR="000718E9" w:rsidRDefault="000718E9">
      <w:pPr>
        <w:autoSpaceDE w:val="0"/>
        <w:autoSpaceDN w:val="0"/>
        <w:adjustRightInd w:val="0"/>
        <w:ind w:left="1440" w:right="-494"/>
        <w:jc w:val="both"/>
      </w:pPr>
    </w:p>
    <w:p w:rsidP="000718E9" w:rsidR="00B6315E" w:rsidRDefault="00B6315E">
      <w:pPr>
        <w:tabs>
          <w:tab w:pos="0" w:val="left"/>
          <w:tab w:pos="5580" w:val="left"/>
        </w:tabs>
        <w:jc w:val="both"/>
        <w:rPr>
          <w:b/>
          <w:u w:val="single"/>
        </w:rPr>
      </w:pPr>
    </w:p>
    <w:p w:rsidP="000718E9" w:rsidR="000718E9" w:rsidRDefault="000718E9">
      <w:pPr>
        <w:tabs>
          <w:tab w:pos="0" w:val="left"/>
          <w:tab w:pos="5580" w:val="left"/>
        </w:tabs>
        <w:jc w:val="both"/>
        <w:rPr>
          <w:b/>
        </w:rPr>
      </w:pPr>
      <w:r w:rsidRPr="004A713D">
        <w:rPr>
          <w:b/>
          <w:u w:val="single"/>
        </w:rPr>
        <w:t>DECISION</w:t>
      </w:r>
      <w:r w:rsidRPr="004A713D">
        <w:rPr>
          <w:b/>
        </w:rPr>
        <w:t xml:space="preserve"> : </w:t>
      </w:r>
    </w:p>
    <w:p w:rsidP="000718E9" w:rsidR="000718E9" w:rsidRDefault="000718E9" w:rsidRPr="004A713D">
      <w:pPr>
        <w:tabs>
          <w:tab w:pos="0" w:val="left"/>
          <w:tab w:pos="5580" w:val="left"/>
        </w:tabs>
        <w:jc w:val="both"/>
        <w:rPr>
          <w:b/>
        </w:rPr>
      </w:pPr>
    </w:p>
    <w:p w:rsidP="000718E9" w:rsidR="000718E9" w:rsidRDefault="000718E9" w:rsidRPr="00CF6490">
      <w:pPr>
        <w:tabs>
          <w:tab w:pos="0" w:val="left"/>
          <w:tab w:pos="5580" w:val="left"/>
        </w:tabs>
        <w:jc w:val="both"/>
        <w:rPr>
          <w:b/>
        </w:rPr>
      </w:pPr>
      <w:r>
        <w:rPr>
          <w:b/>
        </w:rPr>
        <w:t>-</w:t>
      </w:r>
      <w:r w:rsidRPr="004A713D">
        <w:rPr>
          <w:b/>
        </w:rPr>
        <w:t xml:space="preserve"> </w:t>
      </w:r>
      <w:r w:rsidRPr="004A713D">
        <w:rPr>
          <w:b/>
          <w:color w:val="000000"/>
        </w:rPr>
        <w:t xml:space="preserve">revalorisation du </w:t>
      </w:r>
      <w:r>
        <w:rPr>
          <w:b/>
          <w:color w:val="000000"/>
        </w:rPr>
        <w:t xml:space="preserve">SMIC de </w:t>
      </w:r>
      <w:r w:rsidRPr="007E564E">
        <w:rPr>
          <w:b/>
          <w:color w:val="000000"/>
          <w:u w:val="single"/>
        </w:rPr>
        <w:t>+</w:t>
      </w:r>
      <w:r w:rsidR="008928BB">
        <w:rPr>
          <w:b/>
          <w:color w:val="000000"/>
          <w:u w:val="single"/>
        </w:rPr>
        <w:t>0.9</w:t>
      </w:r>
      <w:r w:rsidRPr="007E564E">
        <w:rPr>
          <w:b/>
          <w:color w:val="000000"/>
          <w:u w:val="single"/>
        </w:rPr>
        <w:t>%</w:t>
      </w:r>
      <w:r>
        <w:rPr>
          <w:b/>
          <w:color w:val="000000"/>
        </w:rPr>
        <w:t xml:space="preserve"> pour</w:t>
      </w:r>
      <w:r w:rsidRPr="004A713D">
        <w:rPr>
          <w:b/>
          <w:color w:val="000000"/>
        </w:rPr>
        <w:t xml:space="preserve"> un taux horaire minimum</w:t>
      </w:r>
      <w:r>
        <w:rPr>
          <w:b/>
          <w:color w:val="000000"/>
        </w:rPr>
        <w:t xml:space="preserve"> brut</w:t>
      </w:r>
      <w:r w:rsidRPr="004A713D">
        <w:rPr>
          <w:b/>
          <w:color w:val="000000"/>
        </w:rPr>
        <w:t xml:space="preserve"> </w:t>
      </w:r>
      <w:r w:rsidR="008928BB">
        <w:rPr>
          <w:b/>
        </w:rPr>
        <w:t>de 10.57</w:t>
      </w:r>
      <w:r w:rsidRPr="00CF6490">
        <w:rPr>
          <w:b/>
        </w:rPr>
        <w:t>€, soit un salaire mensuel brut de 1 </w:t>
      </w:r>
      <w:r w:rsidR="008928BB">
        <w:rPr>
          <w:b/>
        </w:rPr>
        <w:t>603</w:t>
      </w:r>
      <w:r w:rsidRPr="00CF6490">
        <w:rPr>
          <w:b/>
        </w:rPr>
        <w:t>,</w:t>
      </w:r>
      <w:r w:rsidR="0064688E">
        <w:rPr>
          <w:b/>
        </w:rPr>
        <w:t>12</w:t>
      </w:r>
      <w:r w:rsidRPr="00CF6490">
        <w:rPr>
          <w:b/>
        </w:rPr>
        <w:t xml:space="preserve"> € ;</w:t>
      </w:r>
    </w:p>
    <w:p w:rsidP="000718E9" w:rsidR="000718E9" w:rsidRDefault="000718E9">
      <w:pPr>
        <w:tabs>
          <w:tab w:pos="0" w:val="left"/>
          <w:tab w:pos="142" w:val="left"/>
        </w:tabs>
        <w:jc w:val="both"/>
        <w:rPr>
          <w:b/>
        </w:rPr>
      </w:pPr>
    </w:p>
    <w:p w:rsidP="008928BB" w:rsidR="008928BB" w:rsidRDefault="000718E9">
      <w:pPr>
        <w:tabs>
          <w:tab w:pos="0" w:val="left"/>
          <w:tab w:pos="142" w:val="left"/>
        </w:tabs>
        <w:jc w:val="both"/>
        <w:rPr>
          <w:b/>
          <w:color w:val="000000"/>
        </w:rPr>
      </w:pPr>
      <w:r>
        <w:rPr>
          <w:b/>
          <w:color w:val="000000"/>
        </w:rPr>
        <w:t xml:space="preserve">- </w:t>
      </w:r>
      <w:r w:rsidR="008928BB">
        <w:rPr>
          <w:b/>
          <w:color w:val="000000"/>
        </w:rPr>
        <w:t xml:space="preserve">malgré les derniers mois particulièrement difficiles, impactés par la crise sanitaire, la crise des matières premières et dernièrement la pénurie de semi-conducteurs, il est décidé l’attribution dès janvier 2022 </w:t>
      </w:r>
      <w:r w:rsidR="008928BB" w:rsidRPr="004A713D">
        <w:rPr>
          <w:b/>
          <w:color w:val="000000"/>
        </w:rPr>
        <w:t>d’une</w:t>
      </w:r>
      <w:r w:rsidR="008928BB">
        <w:rPr>
          <w:b/>
          <w:color w:val="000000"/>
        </w:rPr>
        <w:t xml:space="preserve"> enveloppe d’</w:t>
      </w:r>
      <w:r w:rsidR="008928BB" w:rsidRPr="004A713D">
        <w:rPr>
          <w:b/>
          <w:color w:val="000000"/>
        </w:rPr>
        <w:t>augmentation</w:t>
      </w:r>
      <w:r w:rsidR="008928BB">
        <w:rPr>
          <w:b/>
          <w:color w:val="000000"/>
        </w:rPr>
        <w:t>s</w:t>
      </w:r>
      <w:r w:rsidR="008928BB" w:rsidRPr="004A713D">
        <w:rPr>
          <w:b/>
          <w:color w:val="000000"/>
        </w:rPr>
        <w:t xml:space="preserve"> individuelle</w:t>
      </w:r>
      <w:r w:rsidR="008928BB">
        <w:rPr>
          <w:b/>
          <w:color w:val="000000"/>
        </w:rPr>
        <w:t>s</w:t>
      </w:r>
      <w:r w:rsidR="008928BB" w:rsidRPr="004A713D">
        <w:rPr>
          <w:b/>
          <w:color w:val="000000"/>
        </w:rPr>
        <w:t>* de</w:t>
      </w:r>
      <w:r w:rsidR="008928BB">
        <w:rPr>
          <w:b/>
          <w:color w:val="000000"/>
        </w:rPr>
        <w:t xml:space="preserve"> </w:t>
      </w:r>
      <w:r w:rsidR="008928BB" w:rsidRPr="00EE7240">
        <w:rPr>
          <w:b/>
          <w:color w:val="000000"/>
          <w:u w:val="single"/>
        </w:rPr>
        <w:t>+1%</w:t>
      </w:r>
      <w:r w:rsidR="008928BB" w:rsidRPr="004A713D">
        <w:rPr>
          <w:b/>
          <w:color w:val="000000"/>
        </w:rPr>
        <w:t xml:space="preserve"> pour les </w:t>
      </w:r>
      <w:r w:rsidR="008928BB">
        <w:rPr>
          <w:b/>
          <w:color w:val="000000"/>
        </w:rPr>
        <w:t>salariés ouvriers, employés, agents de maîtrise et cadres.</w:t>
      </w:r>
    </w:p>
    <w:p w:rsidP="008928BB" w:rsidR="008928BB" w:rsidRDefault="008928BB">
      <w:pPr>
        <w:tabs>
          <w:tab w:pos="0" w:val="left"/>
          <w:tab w:pos="142" w:val="left"/>
        </w:tabs>
        <w:jc w:val="both"/>
        <w:rPr>
          <w:b/>
          <w:color w:val="000000"/>
        </w:rPr>
      </w:pPr>
    </w:p>
    <w:p w:rsidP="008928BB" w:rsidR="008928BB" w:rsidRDefault="008928BB">
      <w:pPr>
        <w:tabs>
          <w:tab w:pos="0" w:val="left"/>
          <w:tab w:pos="142" w:val="left"/>
        </w:tabs>
        <w:jc w:val="both"/>
        <w:rPr>
          <w:b/>
          <w:color w:val="000000"/>
        </w:rPr>
      </w:pPr>
      <w:r>
        <w:rPr>
          <w:b/>
          <w:color w:val="000000"/>
        </w:rPr>
        <w:t xml:space="preserve">Ce geste est notamment décidé en raison des efforts fournis par les salariés des sites qui ont </w:t>
      </w:r>
      <w:r w:rsidR="008C3A4D">
        <w:rPr>
          <w:b/>
          <w:color w:val="000000"/>
        </w:rPr>
        <w:t xml:space="preserve">été moins touchés par la crise </w:t>
      </w:r>
      <w:r>
        <w:rPr>
          <w:b/>
          <w:color w:val="000000"/>
        </w:rPr>
        <w:t>et qui ont permis le maintien de la production</w:t>
      </w:r>
      <w:r w:rsidR="008C3A4D">
        <w:rPr>
          <w:b/>
          <w:color w:val="000000"/>
        </w:rPr>
        <w:t xml:space="preserve"> à de bons niveaux</w:t>
      </w:r>
      <w:r>
        <w:rPr>
          <w:b/>
          <w:color w:val="000000"/>
        </w:rPr>
        <w:t>.</w:t>
      </w:r>
      <w:r w:rsidR="00D259B5">
        <w:rPr>
          <w:b/>
          <w:color w:val="000000"/>
        </w:rPr>
        <w:t xml:space="preserve"> </w:t>
      </w:r>
      <w:r w:rsidR="00741261">
        <w:rPr>
          <w:b/>
          <w:color w:val="000000"/>
        </w:rPr>
        <w:t>Il est également destiné à motiver les salariés qui vont être sollicités durant l’année 2022 sur les démarrages de nouveaux projets et la reprise tant attendue d’une activité soutenue.</w:t>
      </w:r>
    </w:p>
    <w:p w:rsidP="008928BB" w:rsidR="00D259B5" w:rsidRDefault="00D259B5">
      <w:pPr>
        <w:tabs>
          <w:tab w:pos="0" w:val="left"/>
          <w:tab w:pos="142" w:val="left"/>
        </w:tabs>
        <w:jc w:val="both"/>
        <w:rPr>
          <w:b/>
          <w:color w:val="000000"/>
        </w:rPr>
      </w:pPr>
    </w:p>
    <w:p w:rsidP="008928BB" w:rsidR="008928BB" w:rsidRDefault="00861D32">
      <w:pPr>
        <w:tabs>
          <w:tab w:pos="0" w:val="left"/>
          <w:tab w:pos="142" w:val="left"/>
        </w:tabs>
        <w:jc w:val="both"/>
        <w:rPr>
          <w:b/>
          <w:color w:val="000000"/>
        </w:rPr>
      </w:pPr>
      <w:r>
        <w:rPr>
          <w:b/>
          <w:color w:val="000000"/>
        </w:rPr>
        <w:t>D’un commun accord entre les parties cette revalorisation ne touchera pas le</w:t>
      </w:r>
      <w:r w:rsidR="00741261">
        <w:rPr>
          <w:b/>
          <w:color w:val="000000"/>
        </w:rPr>
        <w:t>s salariés totalisant plus de 10</w:t>
      </w:r>
      <w:r>
        <w:rPr>
          <w:b/>
          <w:color w:val="000000"/>
        </w:rPr>
        <w:t xml:space="preserve"> jours </w:t>
      </w:r>
      <w:r w:rsidR="00B2651D">
        <w:rPr>
          <w:b/>
          <w:color w:val="000000"/>
        </w:rPr>
        <w:t xml:space="preserve">ouvrés </w:t>
      </w:r>
      <w:r>
        <w:rPr>
          <w:b/>
          <w:color w:val="000000"/>
        </w:rPr>
        <w:t>d’arrêt sur l’année civile.</w:t>
      </w:r>
    </w:p>
    <w:p w:rsidP="008928BB" w:rsidR="008928BB" w:rsidRDefault="008928BB">
      <w:pPr>
        <w:tabs>
          <w:tab w:pos="0" w:val="left"/>
          <w:tab w:pos="142" w:val="left"/>
        </w:tabs>
        <w:jc w:val="both"/>
        <w:rPr>
          <w:b/>
          <w:color w:val="000000"/>
        </w:rPr>
      </w:pPr>
    </w:p>
    <w:p w:rsidP="008928BB" w:rsidR="00D259B5" w:rsidRDefault="00D259B5">
      <w:pPr>
        <w:tabs>
          <w:tab w:pos="0" w:val="left"/>
          <w:tab w:pos="142" w:val="left"/>
        </w:tabs>
        <w:jc w:val="both"/>
        <w:rPr>
          <w:b/>
          <w:color w:val="000000"/>
        </w:rPr>
      </w:pPr>
    </w:p>
    <w:p w:rsidP="008928BB" w:rsidR="00D259B5" w:rsidRDefault="00D259B5">
      <w:pPr>
        <w:tabs>
          <w:tab w:pos="0" w:val="left"/>
          <w:tab w:pos="142" w:val="left"/>
        </w:tabs>
        <w:jc w:val="both"/>
        <w:rPr>
          <w:b/>
          <w:color w:val="000000"/>
        </w:rPr>
      </w:pPr>
    </w:p>
    <w:p w:rsidP="008928BB" w:rsidR="00D259B5" w:rsidRDefault="00D259B5">
      <w:pPr>
        <w:tabs>
          <w:tab w:pos="0" w:val="left"/>
          <w:tab w:pos="142" w:val="left"/>
        </w:tabs>
        <w:jc w:val="both"/>
        <w:rPr>
          <w:b/>
          <w:color w:val="000000"/>
        </w:rPr>
      </w:pPr>
    </w:p>
    <w:p w:rsidP="008928BB" w:rsidR="008928BB" w:rsidRDefault="008928BB" w:rsidRPr="00C460F3">
      <w:pPr>
        <w:autoSpaceDE w:val="0"/>
        <w:autoSpaceDN w:val="0"/>
        <w:adjustRightInd w:val="0"/>
        <w:ind w:right="-494"/>
        <w:jc w:val="both"/>
        <w:rPr>
          <w:sz w:val="20"/>
        </w:rPr>
      </w:pPr>
      <w:r w:rsidRPr="00D66D11">
        <w:t xml:space="preserve">* </w:t>
      </w:r>
      <w:r w:rsidR="008C3A4D">
        <w:rPr>
          <w:sz w:val="20"/>
        </w:rPr>
        <w:t xml:space="preserve">comme habituellement </w:t>
      </w:r>
      <w:r w:rsidRPr="00C460F3">
        <w:rPr>
          <w:sz w:val="20"/>
        </w:rPr>
        <w:t>le chef de service préconise l’augmentation désirée pour chaque membre de son équipe en fonction de ses résultats, de son comportement et de sa présence sur l’année. Le taux fixé n’est donc qu’une moyenne indicative fixée par la Direction, pouvant être amené à évoluer individuellement à la hausse ou à la baisse.</w:t>
      </w:r>
    </w:p>
    <w:p w:rsidP="000718E9" w:rsidR="00B6315E" w:rsidRDefault="00B6315E">
      <w:pPr>
        <w:tabs>
          <w:tab w:pos="0" w:val="left"/>
          <w:tab w:pos="142" w:val="left"/>
        </w:tabs>
        <w:jc w:val="both"/>
        <w:rPr>
          <w:b/>
          <w:color w:val="000000"/>
        </w:rPr>
      </w:pPr>
    </w:p>
    <w:p w:rsidP="000718E9" w:rsidR="000718E9" w:rsidRDefault="000718E9">
      <w:pPr>
        <w:numPr>
          <w:ilvl w:val="0"/>
          <w:numId w:val="7"/>
        </w:numPr>
        <w:autoSpaceDE w:val="0"/>
        <w:autoSpaceDN w:val="0"/>
        <w:adjustRightInd w:val="0"/>
        <w:ind w:right="-494"/>
        <w:jc w:val="both"/>
      </w:pPr>
      <w:r>
        <w:t>PRIME DE PANIER</w:t>
      </w:r>
      <w:r w:rsidR="00A45A5B">
        <w:t xml:space="preserve"> </w:t>
      </w:r>
    </w:p>
    <w:p w:rsidP="00BB47F2" w:rsidR="00BB47F2" w:rsidRDefault="00BB47F2">
      <w:pPr>
        <w:autoSpaceDE w:val="0"/>
        <w:autoSpaceDN w:val="0"/>
        <w:adjustRightInd w:val="0"/>
        <w:ind w:right="-494"/>
        <w:jc w:val="both"/>
      </w:pPr>
    </w:p>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3528"/>
        <w:gridCol w:w="3554"/>
      </w:tblGrid>
      <w:tr w:rsidR="00BB47F2" w:rsidRPr="00ED0BA1" w:rsidTr="003A018A">
        <w:trPr>
          <w:jc w:val="center"/>
        </w:trPr>
        <w:tc>
          <w:tcPr>
            <w:tcW w:type="dxa" w:w="3528"/>
            <w:shd w:color="auto" w:fill="auto" w:val="clear"/>
            <w:vAlign w:val="center"/>
          </w:tcPr>
          <w:p w:rsidP="003A018A" w:rsidR="00BB47F2" w:rsidRDefault="00BB47F2">
            <w:pPr>
              <w:tabs>
                <w:tab w:pos="0" w:val="left"/>
                <w:tab w:pos="5580" w:val="left"/>
              </w:tabs>
              <w:jc w:val="center"/>
              <w:rPr>
                <w:b/>
                <w:sz w:val="22"/>
                <w:szCs w:val="22"/>
              </w:rPr>
            </w:pPr>
          </w:p>
          <w:p w:rsidP="003A018A" w:rsidR="00BB47F2" w:rsidRDefault="00BB47F2" w:rsidRPr="00FB14A8">
            <w:pPr>
              <w:tabs>
                <w:tab w:pos="0" w:val="left"/>
                <w:tab w:pos="5580" w:val="left"/>
              </w:tabs>
              <w:jc w:val="center"/>
              <w:rPr>
                <w:b/>
                <w:sz w:val="22"/>
                <w:szCs w:val="22"/>
              </w:rPr>
            </w:pPr>
          </w:p>
          <w:p w:rsidP="003A018A" w:rsidR="00BB47F2" w:rsidRDefault="00BB47F2" w:rsidRPr="00FB14A8">
            <w:pPr>
              <w:tabs>
                <w:tab w:pos="0" w:val="left"/>
                <w:tab w:pos="5580" w:val="left"/>
              </w:tabs>
              <w:jc w:val="center"/>
              <w:rPr>
                <w:b/>
                <w:sz w:val="22"/>
                <w:szCs w:val="22"/>
              </w:rPr>
            </w:pPr>
            <w:r w:rsidRPr="00FB14A8">
              <w:rPr>
                <w:b/>
                <w:sz w:val="22"/>
                <w:szCs w:val="22"/>
              </w:rPr>
              <w:t>DEMANDES</w:t>
            </w:r>
          </w:p>
          <w:p w:rsidP="003A018A" w:rsidR="00BB47F2" w:rsidRDefault="00BB47F2" w:rsidRPr="00FB14A8">
            <w:pPr>
              <w:tabs>
                <w:tab w:pos="0" w:val="left"/>
                <w:tab w:pos="5580" w:val="left"/>
              </w:tabs>
              <w:jc w:val="center"/>
              <w:rPr>
                <w:b/>
                <w:sz w:val="22"/>
                <w:szCs w:val="22"/>
              </w:rPr>
            </w:pPr>
            <w:r>
              <w:rPr>
                <w:b/>
                <w:sz w:val="22"/>
                <w:szCs w:val="22"/>
              </w:rPr>
              <w:t>CFTC</w:t>
            </w:r>
          </w:p>
          <w:p w:rsidP="003A018A" w:rsidR="00BB47F2" w:rsidRDefault="00BB47F2" w:rsidRPr="00FB14A8">
            <w:pPr>
              <w:tabs>
                <w:tab w:pos="0" w:val="left"/>
                <w:tab w:pos="5580" w:val="left"/>
              </w:tabs>
              <w:jc w:val="center"/>
              <w:rPr>
                <w:b/>
                <w:sz w:val="22"/>
                <w:szCs w:val="22"/>
              </w:rPr>
            </w:pPr>
          </w:p>
          <w:p w:rsidP="008D3D4A" w:rsidR="00BB47F2" w:rsidRDefault="00BB47F2" w:rsidRPr="00FB14A8">
            <w:pPr>
              <w:tabs>
                <w:tab w:pos="0" w:val="left"/>
                <w:tab w:pos="5580" w:val="left"/>
              </w:tabs>
              <w:jc w:val="center"/>
              <w:rPr>
                <w:b/>
                <w:sz w:val="22"/>
                <w:szCs w:val="22"/>
              </w:rPr>
            </w:pPr>
          </w:p>
        </w:tc>
        <w:tc>
          <w:tcPr>
            <w:tcW w:type="dxa" w:w="3554"/>
          </w:tcPr>
          <w:p w:rsidP="003A018A" w:rsidR="00BB47F2" w:rsidRDefault="00BB47F2">
            <w:pPr>
              <w:tabs>
                <w:tab w:pos="0" w:val="left"/>
                <w:tab w:pos="5580" w:val="left"/>
              </w:tabs>
              <w:jc w:val="center"/>
              <w:rPr>
                <w:b/>
                <w:sz w:val="22"/>
                <w:szCs w:val="22"/>
              </w:rPr>
            </w:pPr>
          </w:p>
          <w:p w:rsidP="003A018A" w:rsidR="00BB47F2" w:rsidRDefault="00BB47F2">
            <w:pPr>
              <w:tabs>
                <w:tab w:pos="0" w:val="left"/>
                <w:tab w:pos="5580" w:val="left"/>
              </w:tabs>
              <w:jc w:val="center"/>
              <w:rPr>
                <w:b/>
                <w:sz w:val="22"/>
                <w:szCs w:val="22"/>
              </w:rPr>
            </w:pPr>
          </w:p>
          <w:p w:rsidP="003A018A" w:rsidR="00BB47F2" w:rsidRDefault="00BB47F2">
            <w:pPr>
              <w:tabs>
                <w:tab w:pos="0" w:val="left"/>
                <w:tab w:pos="5580" w:val="left"/>
              </w:tabs>
              <w:jc w:val="center"/>
              <w:rPr>
                <w:b/>
                <w:sz w:val="22"/>
                <w:szCs w:val="22"/>
              </w:rPr>
            </w:pPr>
            <w:r>
              <w:rPr>
                <w:b/>
                <w:sz w:val="22"/>
                <w:szCs w:val="22"/>
              </w:rPr>
              <w:t xml:space="preserve">DEMANDES </w:t>
            </w:r>
          </w:p>
          <w:p w:rsidP="003A018A" w:rsidR="00BB47F2" w:rsidRDefault="00BB47F2">
            <w:pPr>
              <w:tabs>
                <w:tab w:pos="0" w:val="left"/>
                <w:tab w:pos="5580" w:val="left"/>
              </w:tabs>
              <w:jc w:val="center"/>
              <w:rPr>
                <w:b/>
                <w:sz w:val="22"/>
                <w:szCs w:val="22"/>
              </w:rPr>
            </w:pPr>
            <w:r>
              <w:rPr>
                <w:b/>
                <w:sz w:val="22"/>
                <w:szCs w:val="22"/>
              </w:rPr>
              <w:t>FO</w:t>
            </w:r>
          </w:p>
          <w:p w:rsidP="003A018A" w:rsidR="00BB47F2" w:rsidRDefault="00BB47F2">
            <w:pPr>
              <w:tabs>
                <w:tab w:pos="0" w:val="left"/>
                <w:tab w:pos="5580" w:val="left"/>
              </w:tabs>
              <w:jc w:val="center"/>
              <w:rPr>
                <w:b/>
                <w:sz w:val="22"/>
                <w:szCs w:val="22"/>
              </w:rPr>
            </w:pPr>
          </w:p>
          <w:p w:rsidP="003A018A" w:rsidR="00BB47F2" w:rsidRDefault="00BB47F2">
            <w:pPr>
              <w:tabs>
                <w:tab w:pos="0" w:val="left"/>
                <w:tab w:pos="5580" w:val="left"/>
              </w:tabs>
              <w:jc w:val="center"/>
              <w:rPr>
                <w:b/>
                <w:sz w:val="22"/>
                <w:szCs w:val="22"/>
              </w:rPr>
            </w:pPr>
          </w:p>
        </w:tc>
      </w:tr>
      <w:tr w:rsidR="00BB47F2" w:rsidRPr="00ED0BA1" w:rsidTr="003A018A">
        <w:trPr>
          <w:jc w:val="center"/>
        </w:trPr>
        <w:tc>
          <w:tcPr>
            <w:tcW w:type="dxa" w:w="3528"/>
            <w:shd w:color="auto" w:fill="auto" w:val="clear"/>
            <w:vAlign w:val="center"/>
          </w:tcPr>
          <w:p w:rsidP="00BB47F2" w:rsidR="00BB47F2" w:rsidRDefault="00BB47F2">
            <w:pPr>
              <w:jc w:val="center"/>
              <w:rPr>
                <w:color w:val="000000"/>
                <w:sz w:val="20"/>
              </w:rPr>
            </w:pPr>
          </w:p>
          <w:p w:rsidP="00FD6A70" w:rsidR="00AC6DDE" w:rsidRDefault="00BB47F2">
            <w:pPr>
              <w:jc w:val="center"/>
              <w:rPr>
                <w:color w:val="000000"/>
                <w:sz w:val="20"/>
              </w:rPr>
            </w:pPr>
            <w:r>
              <w:rPr>
                <w:color w:val="000000"/>
                <w:sz w:val="20"/>
              </w:rPr>
              <w:t>Demande de revalorisat</w:t>
            </w:r>
            <w:r w:rsidR="00AC6DDE">
              <w:rPr>
                <w:color w:val="000000"/>
                <w:sz w:val="20"/>
              </w:rPr>
              <w:t xml:space="preserve">ion de la prime de panier pour tous les sites à 7€ par jour. </w:t>
            </w:r>
          </w:p>
          <w:p w:rsidP="00FD6A70" w:rsidR="00AC6DDE" w:rsidRDefault="00AC6DDE">
            <w:pPr>
              <w:jc w:val="center"/>
              <w:rPr>
                <w:color w:val="000000"/>
                <w:sz w:val="20"/>
              </w:rPr>
            </w:pPr>
          </w:p>
          <w:p w:rsidP="005E6DAC" w:rsidR="00BB47F2" w:rsidRDefault="00BB47F2" w:rsidRPr="00ED0BA1">
            <w:pPr>
              <w:rPr>
                <w:color w:val="000000"/>
                <w:sz w:val="20"/>
              </w:rPr>
            </w:pPr>
          </w:p>
        </w:tc>
        <w:tc>
          <w:tcPr>
            <w:tcW w:type="dxa" w:w="3554"/>
          </w:tcPr>
          <w:p w:rsidP="003A018A" w:rsidR="00BB47F2" w:rsidRDefault="00BB47F2">
            <w:pPr>
              <w:jc w:val="center"/>
              <w:rPr>
                <w:color w:val="000000"/>
                <w:sz w:val="20"/>
              </w:rPr>
            </w:pPr>
          </w:p>
          <w:p w:rsidP="00AC6DDE" w:rsidR="00AC6DDE" w:rsidRDefault="00AC6DDE">
            <w:pPr>
              <w:jc w:val="center"/>
              <w:rPr>
                <w:color w:val="000000"/>
                <w:sz w:val="20"/>
              </w:rPr>
            </w:pPr>
            <w:r>
              <w:rPr>
                <w:color w:val="000000"/>
                <w:sz w:val="20"/>
              </w:rPr>
              <w:t xml:space="preserve">Demande de revalorisation de la prime de panier pour tous les sites à 8€ par jour. </w:t>
            </w:r>
          </w:p>
          <w:p w:rsidP="00AC6DDE" w:rsidR="00AC6DDE" w:rsidRDefault="00AC6DDE">
            <w:pPr>
              <w:jc w:val="center"/>
              <w:rPr>
                <w:color w:val="000000"/>
                <w:sz w:val="20"/>
              </w:rPr>
            </w:pPr>
          </w:p>
          <w:p w:rsidP="005E6DAC" w:rsidR="00BB47F2" w:rsidRDefault="00BB47F2">
            <w:pPr>
              <w:jc w:val="center"/>
              <w:rPr>
                <w:color w:val="000000"/>
                <w:sz w:val="20"/>
              </w:rPr>
            </w:pPr>
          </w:p>
        </w:tc>
      </w:tr>
    </w:tbl>
    <w:p w:rsidP="000718E9" w:rsidR="000718E9" w:rsidRDefault="000718E9">
      <w:pPr>
        <w:autoSpaceDE w:val="0"/>
        <w:autoSpaceDN w:val="0"/>
        <w:adjustRightInd w:val="0"/>
        <w:ind w:left="1440" w:right="-494"/>
        <w:jc w:val="both"/>
      </w:pPr>
    </w:p>
    <w:p w:rsidP="00932491" w:rsidR="00CF42C1" w:rsidRDefault="00CF42C1">
      <w:pPr>
        <w:autoSpaceDE w:val="0"/>
        <w:autoSpaceDN w:val="0"/>
        <w:adjustRightInd w:val="0"/>
        <w:ind w:right="-494"/>
        <w:jc w:val="both"/>
        <w:rPr>
          <w:b/>
          <w:u w:val="single"/>
        </w:rPr>
      </w:pPr>
    </w:p>
    <w:p w:rsidP="00932491" w:rsidR="00932491" w:rsidRDefault="00932491" w:rsidRPr="00C50D06">
      <w:pPr>
        <w:autoSpaceDE w:val="0"/>
        <w:autoSpaceDN w:val="0"/>
        <w:adjustRightInd w:val="0"/>
        <w:ind w:right="-494"/>
        <w:jc w:val="both"/>
        <w:rPr>
          <w:b/>
        </w:rPr>
      </w:pPr>
      <w:r w:rsidRPr="00C50D06">
        <w:rPr>
          <w:b/>
          <w:u w:val="single"/>
        </w:rPr>
        <w:t>DECISION</w:t>
      </w:r>
      <w:r w:rsidRPr="00C50D06">
        <w:rPr>
          <w:b/>
        </w:rPr>
        <w:t xml:space="preserve"> : </w:t>
      </w:r>
    </w:p>
    <w:p w:rsidP="00932491" w:rsidR="00932491" w:rsidRDefault="00932491" w:rsidRPr="00932491">
      <w:pPr>
        <w:autoSpaceDE w:val="0"/>
        <w:autoSpaceDN w:val="0"/>
        <w:adjustRightInd w:val="0"/>
        <w:ind w:right="-494"/>
        <w:jc w:val="both"/>
        <w:rPr>
          <w:b/>
        </w:rPr>
      </w:pPr>
    </w:p>
    <w:p w:rsidP="009D14B3" w:rsidR="000718E9" w:rsidRDefault="000670A9">
      <w:pPr>
        <w:pStyle w:val="Paragraphedeliste"/>
        <w:numPr>
          <w:ilvl w:val="0"/>
          <w:numId w:val="3"/>
        </w:numPr>
        <w:autoSpaceDE w:val="0"/>
        <w:autoSpaceDN w:val="0"/>
        <w:adjustRightInd w:val="0"/>
        <w:ind w:left="1440" w:right="27"/>
        <w:jc w:val="both"/>
        <w:rPr>
          <w:b/>
        </w:rPr>
      </w:pPr>
      <w:r>
        <w:rPr>
          <w:b/>
        </w:rPr>
        <w:t xml:space="preserve">Pour tous les sites, fixation de la prime de panier à </w:t>
      </w:r>
      <w:r w:rsidR="00430DDA">
        <w:rPr>
          <w:b/>
          <w:u w:val="single"/>
        </w:rPr>
        <w:t>7</w:t>
      </w:r>
      <w:r w:rsidR="006631E4">
        <w:rPr>
          <w:b/>
          <w:u w:val="single"/>
        </w:rPr>
        <w:t xml:space="preserve"> </w:t>
      </w:r>
      <w:r w:rsidR="00932491" w:rsidRPr="00861D32">
        <w:rPr>
          <w:b/>
          <w:u w:val="single"/>
        </w:rPr>
        <w:t>€ par jour</w:t>
      </w:r>
      <w:r w:rsidR="00932491" w:rsidRPr="00932491">
        <w:rPr>
          <w:b/>
        </w:rPr>
        <w:t xml:space="preserve">, étant </w:t>
      </w:r>
      <w:r w:rsidR="000718E9" w:rsidRPr="00932491">
        <w:rPr>
          <w:b/>
        </w:rPr>
        <w:t>précisé que l'indemnité de panier est uniquement due au personnel travaillant en équipe à temps plein, lorsque la durée continue de travail au poste est d'au moins 6 heures.</w:t>
      </w:r>
    </w:p>
    <w:p w:rsidP="007B7425" w:rsidR="007B7425" w:rsidRDefault="007B7425">
      <w:pPr>
        <w:autoSpaceDE w:val="0"/>
        <w:autoSpaceDN w:val="0"/>
        <w:adjustRightInd w:val="0"/>
        <w:ind w:right="27"/>
        <w:jc w:val="both"/>
        <w:rPr>
          <w:b/>
        </w:rPr>
      </w:pPr>
    </w:p>
    <w:p w:rsidP="007B7425" w:rsidR="005E6DAC" w:rsidRDefault="007B7425" w:rsidRPr="007B7425">
      <w:pPr>
        <w:autoSpaceDE w:val="0"/>
        <w:autoSpaceDN w:val="0"/>
        <w:adjustRightInd w:val="0"/>
        <w:ind w:left="1418" w:right="27"/>
        <w:jc w:val="both"/>
      </w:pPr>
      <w:r w:rsidRPr="007B7425">
        <w:t>A</w:t>
      </w:r>
      <w:r>
        <w:t xml:space="preserve"> noter que le</w:t>
      </w:r>
      <w:r w:rsidRPr="007B7425">
        <w:t xml:space="preserve"> plafond d’exonération des cotisations sociales de la prime de panier est conventionnellement fixé à </w:t>
      </w:r>
      <w:r w:rsidRPr="007B7425">
        <w:rPr>
          <w:u w:val="single"/>
        </w:rPr>
        <w:t>6.80</w:t>
      </w:r>
      <w:r w:rsidR="006631E4">
        <w:rPr>
          <w:u w:val="single"/>
        </w:rPr>
        <w:t xml:space="preserve"> </w:t>
      </w:r>
      <w:r w:rsidRPr="007B7425">
        <w:rPr>
          <w:u w:val="single"/>
        </w:rPr>
        <w:t>€</w:t>
      </w:r>
      <w:r w:rsidRPr="007B7425">
        <w:t>. A compter de janvier 2022, la part excédentaire (0.20</w:t>
      </w:r>
      <w:r w:rsidR="006631E4">
        <w:t xml:space="preserve"> </w:t>
      </w:r>
      <w:r w:rsidRPr="007B7425">
        <w:t>€ pour l’année 2022) sera donc obligatoirement soumise aux cotisations.</w:t>
      </w:r>
    </w:p>
    <w:p w:rsidP="000670A9" w:rsidR="000670A9" w:rsidRDefault="000670A9">
      <w:pPr>
        <w:autoSpaceDE w:val="0"/>
        <w:autoSpaceDN w:val="0"/>
        <w:adjustRightInd w:val="0"/>
        <w:ind w:right="27"/>
        <w:jc w:val="both"/>
        <w:rPr>
          <w:b/>
        </w:rPr>
      </w:pPr>
    </w:p>
    <w:p w:rsidP="000670A9" w:rsidR="000670A9" w:rsidRDefault="000670A9" w:rsidRPr="000670A9">
      <w:pPr>
        <w:autoSpaceDE w:val="0"/>
        <w:autoSpaceDN w:val="0"/>
        <w:adjustRightInd w:val="0"/>
        <w:ind w:right="27"/>
        <w:jc w:val="both"/>
        <w:rPr>
          <w:b/>
        </w:rPr>
      </w:pPr>
    </w:p>
    <w:p w:rsidP="00C266E4" w:rsidR="00C266E4" w:rsidRDefault="00C266E4">
      <w:pPr>
        <w:numPr>
          <w:ilvl w:val="0"/>
          <w:numId w:val="7"/>
        </w:numPr>
        <w:autoSpaceDE w:val="0"/>
        <w:autoSpaceDN w:val="0"/>
        <w:adjustRightInd w:val="0"/>
        <w:ind w:right="-494"/>
        <w:jc w:val="both"/>
      </w:pPr>
      <w:r>
        <w:t>TICKETS RESTAURANTS</w:t>
      </w:r>
    </w:p>
    <w:p w:rsidP="005E6DAC" w:rsidR="005E6DAC" w:rsidRDefault="005E6DAC">
      <w:pPr>
        <w:autoSpaceDE w:val="0"/>
        <w:autoSpaceDN w:val="0"/>
        <w:adjustRightInd w:val="0"/>
        <w:ind w:right="-494"/>
        <w:jc w:val="both"/>
      </w:pPr>
    </w:p>
    <w:p w:rsidP="005E6DAC" w:rsidR="005E6DAC" w:rsidRDefault="005E6DAC">
      <w:pPr>
        <w:autoSpaceDE w:val="0"/>
        <w:autoSpaceDN w:val="0"/>
        <w:adjustRightInd w:val="0"/>
        <w:ind w:right="-494"/>
        <w:jc w:val="both"/>
      </w:pPr>
    </w:p>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1" w:lastRow="1" w:noHBand="0" w:noVBand="0" w:val="01E0"/>
      </w:tblPr>
      <w:tblGrid>
        <w:gridCol w:w="3528"/>
        <w:gridCol w:w="3554"/>
      </w:tblGrid>
      <w:tr w:rsidR="005E6DAC" w:rsidRPr="00ED0BA1" w:rsidTr="002143F1">
        <w:trPr>
          <w:jc w:val="center"/>
        </w:trPr>
        <w:tc>
          <w:tcPr>
            <w:tcW w:type="dxa" w:w="3528"/>
            <w:shd w:color="auto" w:fill="auto" w:val="clear"/>
            <w:vAlign w:val="center"/>
          </w:tcPr>
          <w:p w:rsidP="002143F1" w:rsidR="005E6DAC" w:rsidRDefault="005E6DAC">
            <w:pPr>
              <w:tabs>
                <w:tab w:pos="0" w:val="left"/>
                <w:tab w:pos="5580" w:val="left"/>
              </w:tabs>
              <w:jc w:val="center"/>
              <w:rPr>
                <w:b/>
                <w:sz w:val="22"/>
                <w:szCs w:val="22"/>
              </w:rPr>
            </w:pPr>
          </w:p>
          <w:p w:rsidP="002143F1" w:rsidR="005E6DAC" w:rsidRDefault="005E6DAC" w:rsidRPr="00FB14A8">
            <w:pPr>
              <w:tabs>
                <w:tab w:pos="0" w:val="left"/>
                <w:tab w:pos="5580" w:val="left"/>
              </w:tabs>
              <w:jc w:val="center"/>
              <w:rPr>
                <w:b/>
                <w:sz w:val="22"/>
                <w:szCs w:val="22"/>
              </w:rPr>
            </w:pPr>
          </w:p>
          <w:p w:rsidP="002143F1" w:rsidR="005E6DAC" w:rsidRDefault="005E6DAC" w:rsidRPr="00FB14A8">
            <w:pPr>
              <w:tabs>
                <w:tab w:pos="0" w:val="left"/>
                <w:tab w:pos="5580" w:val="left"/>
              </w:tabs>
              <w:jc w:val="center"/>
              <w:rPr>
                <w:b/>
                <w:sz w:val="22"/>
                <w:szCs w:val="22"/>
              </w:rPr>
            </w:pPr>
            <w:r w:rsidRPr="00FB14A8">
              <w:rPr>
                <w:b/>
                <w:sz w:val="22"/>
                <w:szCs w:val="22"/>
              </w:rPr>
              <w:t>DEMANDES</w:t>
            </w:r>
          </w:p>
          <w:p w:rsidP="002143F1" w:rsidR="005E6DAC" w:rsidRDefault="005E6DAC" w:rsidRPr="00FB14A8">
            <w:pPr>
              <w:tabs>
                <w:tab w:pos="0" w:val="left"/>
                <w:tab w:pos="5580" w:val="left"/>
              </w:tabs>
              <w:jc w:val="center"/>
              <w:rPr>
                <w:b/>
                <w:sz w:val="22"/>
                <w:szCs w:val="22"/>
              </w:rPr>
            </w:pPr>
            <w:r>
              <w:rPr>
                <w:b/>
                <w:sz w:val="22"/>
                <w:szCs w:val="22"/>
              </w:rPr>
              <w:t>CFTC</w:t>
            </w:r>
          </w:p>
          <w:p w:rsidP="002143F1" w:rsidR="005E6DAC" w:rsidRDefault="005E6DAC" w:rsidRPr="00FB14A8">
            <w:pPr>
              <w:tabs>
                <w:tab w:pos="0" w:val="left"/>
                <w:tab w:pos="5580" w:val="left"/>
              </w:tabs>
              <w:jc w:val="center"/>
              <w:rPr>
                <w:b/>
                <w:sz w:val="22"/>
                <w:szCs w:val="22"/>
              </w:rPr>
            </w:pPr>
          </w:p>
          <w:p w:rsidP="008D3D4A" w:rsidR="005E6DAC" w:rsidRDefault="005E6DAC" w:rsidRPr="00FB14A8">
            <w:pPr>
              <w:tabs>
                <w:tab w:pos="0" w:val="left"/>
                <w:tab w:pos="5580" w:val="left"/>
              </w:tabs>
              <w:jc w:val="center"/>
              <w:rPr>
                <w:b/>
                <w:sz w:val="22"/>
                <w:szCs w:val="22"/>
              </w:rPr>
            </w:pPr>
          </w:p>
        </w:tc>
        <w:tc>
          <w:tcPr>
            <w:tcW w:type="dxa" w:w="3554"/>
          </w:tcPr>
          <w:p w:rsidP="002143F1" w:rsidR="005E6DAC" w:rsidRDefault="005E6DAC">
            <w:pPr>
              <w:tabs>
                <w:tab w:pos="0" w:val="left"/>
                <w:tab w:pos="5580" w:val="left"/>
              </w:tabs>
              <w:jc w:val="center"/>
              <w:rPr>
                <w:b/>
                <w:sz w:val="22"/>
                <w:szCs w:val="22"/>
              </w:rPr>
            </w:pPr>
          </w:p>
          <w:p w:rsidP="002143F1" w:rsidR="005E6DAC" w:rsidRDefault="005E6DAC">
            <w:pPr>
              <w:tabs>
                <w:tab w:pos="0" w:val="left"/>
                <w:tab w:pos="5580" w:val="left"/>
              </w:tabs>
              <w:jc w:val="center"/>
              <w:rPr>
                <w:b/>
                <w:sz w:val="22"/>
                <w:szCs w:val="22"/>
              </w:rPr>
            </w:pPr>
          </w:p>
          <w:p w:rsidP="002143F1" w:rsidR="005E6DAC" w:rsidRDefault="005E6DAC">
            <w:pPr>
              <w:tabs>
                <w:tab w:pos="0" w:val="left"/>
                <w:tab w:pos="5580" w:val="left"/>
              </w:tabs>
              <w:jc w:val="center"/>
              <w:rPr>
                <w:b/>
                <w:sz w:val="22"/>
                <w:szCs w:val="22"/>
              </w:rPr>
            </w:pPr>
            <w:r>
              <w:rPr>
                <w:b/>
                <w:sz w:val="22"/>
                <w:szCs w:val="22"/>
              </w:rPr>
              <w:t xml:space="preserve">DEMANDES </w:t>
            </w:r>
          </w:p>
          <w:p w:rsidP="002143F1" w:rsidR="005E6DAC" w:rsidRDefault="005E6DAC">
            <w:pPr>
              <w:tabs>
                <w:tab w:pos="0" w:val="left"/>
                <w:tab w:pos="5580" w:val="left"/>
              </w:tabs>
              <w:jc w:val="center"/>
              <w:rPr>
                <w:b/>
                <w:sz w:val="22"/>
                <w:szCs w:val="22"/>
              </w:rPr>
            </w:pPr>
            <w:r>
              <w:rPr>
                <w:b/>
                <w:sz w:val="22"/>
                <w:szCs w:val="22"/>
              </w:rPr>
              <w:t>FO</w:t>
            </w:r>
          </w:p>
          <w:p w:rsidP="002143F1" w:rsidR="005E6DAC" w:rsidRDefault="005E6DAC">
            <w:pPr>
              <w:tabs>
                <w:tab w:pos="0" w:val="left"/>
                <w:tab w:pos="5580" w:val="left"/>
              </w:tabs>
              <w:jc w:val="center"/>
              <w:rPr>
                <w:b/>
                <w:sz w:val="22"/>
                <w:szCs w:val="22"/>
              </w:rPr>
            </w:pPr>
          </w:p>
          <w:p w:rsidP="002143F1" w:rsidR="005E6DAC" w:rsidRDefault="005E6DAC">
            <w:pPr>
              <w:tabs>
                <w:tab w:pos="0" w:val="left"/>
                <w:tab w:pos="5580" w:val="left"/>
              </w:tabs>
              <w:jc w:val="center"/>
              <w:rPr>
                <w:b/>
                <w:sz w:val="22"/>
                <w:szCs w:val="22"/>
              </w:rPr>
            </w:pPr>
          </w:p>
        </w:tc>
      </w:tr>
      <w:tr w:rsidR="005E6DAC" w:rsidRPr="00ED0BA1" w:rsidTr="002143F1">
        <w:trPr>
          <w:jc w:val="center"/>
        </w:trPr>
        <w:tc>
          <w:tcPr>
            <w:tcW w:type="dxa" w:w="3528"/>
            <w:shd w:color="auto" w:fill="auto" w:val="clear"/>
            <w:vAlign w:val="center"/>
          </w:tcPr>
          <w:p w:rsidP="002143F1" w:rsidR="005E6DAC" w:rsidRDefault="005E6DAC">
            <w:pPr>
              <w:jc w:val="center"/>
              <w:rPr>
                <w:color w:val="000000"/>
                <w:sz w:val="20"/>
              </w:rPr>
            </w:pPr>
          </w:p>
          <w:p w:rsidP="002143F1" w:rsidR="005E6DAC" w:rsidRDefault="005E6DAC">
            <w:pPr>
              <w:jc w:val="center"/>
              <w:rPr>
                <w:color w:val="000000"/>
                <w:sz w:val="20"/>
              </w:rPr>
            </w:pPr>
          </w:p>
          <w:p w:rsidP="002143F1" w:rsidR="005E6DAC" w:rsidRDefault="005E6DAC">
            <w:pPr>
              <w:jc w:val="center"/>
              <w:rPr>
                <w:color w:val="000000"/>
                <w:sz w:val="20"/>
              </w:rPr>
            </w:pPr>
            <w:r>
              <w:rPr>
                <w:color w:val="000000"/>
                <w:sz w:val="20"/>
              </w:rPr>
              <w:t xml:space="preserve">Demande de revalorisation des tickets-restaurant pour tous les sites à 7€ par jour. </w:t>
            </w:r>
          </w:p>
          <w:p w:rsidP="002143F1" w:rsidR="005E6DAC" w:rsidRDefault="005E6DAC">
            <w:pPr>
              <w:jc w:val="center"/>
              <w:rPr>
                <w:color w:val="000000"/>
                <w:sz w:val="20"/>
              </w:rPr>
            </w:pPr>
          </w:p>
          <w:p w:rsidP="002143F1" w:rsidR="005E6DAC" w:rsidRDefault="005E6DAC" w:rsidRPr="00ED0BA1">
            <w:pPr>
              <w:jc w:val="center"/>
              <w:rPr>
                <w:color w:val="000000"/>
                <w:sz w:val="20"/>
              </w:rPr>
            </w:pPr>
          </w:p>
        </w:tc>
        <w:tc>
          <w:tcPr>
            <w:tcW w:type="dxa" w:w="3554"/>
          </w:tcPr>
          <w:p w:rsidP="002143F1" w:rsidR="005E6DAC" w:rsidRDefault="005E6DAC">
            <w:pPr>
              <w:jc w:val="center"/>
              <w:rPr>
                <w:color w:val="000000"/>
                <w:sz w:val="20"/>
              </w:rPr>
            </w:pPr>
          </w:p>
          <w:p w:rsidP="002143F1" w:rsidR="005E6DAC" w:rsidRDefault="005E6DAC">
            <w:pPr>
              <w:jc w:val="center"/>
              <w:rPr>
                <w:color w:val="000000"/>
                <w:sz w:val="20"/>
              </w:rPr>
            </w:pPr>
          </w:p>
          <w:p w:rsidP="002143F1" w:rsidR="005E6DAC" w:rsidRDefault="005E6DAC">
            <w:pPr>
              <w:jc w:val="center"/>
              <w:rPr>
                <w:color w:val="000000"/>
                <w:sz w:val="20"/>
              </w:rPr>
            </w:pPr>
            <w:r>
              <w:rPr>
                <w:color w:val="000000"/>
                <w:sz w:val="20"/>
              </w:rPr>
              <w:t xml:space="preserve">Demande de revalorisation des tickets-restaurant pour tous les sites à 8€ par jour. </w:t>
            </w:r>
          </w:p>
          <w:p w:rsidP="002143F1" w:rsidR="005E6DAC" w:rsidRDefault="005E6DAC">
            <w:pPr>
              <w:jc w:val="center"/>
              <w:rPr>
                <w:color w:val="000000"/>
                <w:sz w:val="20"/>
              </w:rPr>
            </w:pPr>
          </w:p>
        </w:tc>
      </w:tr>
    </w:tbl>
    <w:p w:rsidP="005E6DAC" w:rsidR="005E6DAC" w:rsidRDefault="005E6DAC">
      <w:pPr>
        <w:autoSpaceDE w:val="0"/>
        <w:autoSpaceDN w:val="0"/>
        <w:adjustRightInd w:val="0"/>
        <w:ind w:right="-494"/>
        <w:jc w:val="both"/>
      </w:pPr>
    </w:p>
    <w:p w:rsidP="00C266E4" w:rsidR="00C266E4" w:rsidRDefault="00C266E4">
      <w:pPr>
        <w:autoSpaceDE w:val="0"/>
        <w:autoSpaceDN w:val="0"/>
        <w:adjustRightInd w:val="0"/>
        <w:ind w:right="-494"/>
        <w:jc w:val="both"/>
      </w:pPr>
    </w:p>
    <w:p w:rsidP="005E6DAC" w:rsidR="005E6DAC" w:rsidRDefault="005E6DAC">
      <w:pPr>
        <w:pStyle w:val="Paragraphedeliste"/>
        <w:numPr>
          <w:ilvl w:val="0"/>
          <w:numId w:val="3"/>
        </w:numPr>
        <w:autoSpaceDE w:val="0"/>
        <w:autoSpaceDN w:val="0"/>
        <w:adjustRightInd w:val="0"/>
        <w:ind w:left="1440" w:right="27"/>
        <w:jc w:val="both"/>
        <w:rPr>
          <w:b/>
        </w:rPr>
      </w:pPr>
      <w:r>
        <w:rPr>
          <w:b/>
        </w:rPr>
        <w:t xml:space="preserve">Pour tous les sites, fixation du ticket-restaurant à </w:t>
      </w:r>
      <w:r w:rsidRPr="00861D32">
        <w:rPr>
          <w:b/>
          <w:u w:val="single"/>
        </w:rPr>
        <w:t>8</w:t>
      </w:r>
      <w:r w:rsidR="006631E4">
        <w:rPr>
          <w:b/>
          <w:u w:val="single"/>
        </w:rPr>
        <w:t xml:space="preserve"> </w:t>
      </w:r>
      <w:r w:rsidRPr="00861D32">
        <w:rPr>
          <w:b/>
          <w:u w:val="single"/>
        </w:rPr>
        <w:t>€ par jour</w:t>
      </w:r>
      <w:r>
        <w:rPr>
          <w:b/>
        </w:rPr>
        <w:t xml:space="preserve"> selon les mêmes modalités de distribution que fixée par l’accord collectif du 11 janvier 2021.</w:t>
      </w:r>
    </w:p>
    <w:p w:rsidP="00C266E4" w:rsidR="005E6DAC" w:rsidRDefault="005E6DAC">
      <w:pPr>
        <w:autoSpaceDE w:val="0"/>
        <w:autoSpaceDN w:val="0"/>
        <w:adjustRightInd w:val="0"/>
        <w:ind w:right="-494"/>
        <w:jc w:val="both"/>
      </w:pPr>
    </w:p>
    <w:p w:rsidP="005E6DAC" w:rsidR="005E6DAC" w:rsidRDefault="005E6DAC">
      <w:pPr>
        <w:autoSpaceDE w:val="0"/>
        <w:autoSpaceDN w:val="0"/>
        <w:adjustRightInd w:val="0"/>
        <w:ind w:left="1134" w:right="-494"/>
        <w:jc w:val="both"/>
        <w:rPr>
          <w:b/>
        </w:rPr>
      </w:pPr>
    </w:p>
    <w:p w:rsidP="005E6DAC" w:rsidR="005E6DAC" w:rsidRDefault="005E6DAC">
      <w:pPr>
        <w:autoSpaceDE w:val="0"/>
        <w:autoSpaceDN w:val="0"/>
        <w:adjustRightInd w:val="0"/>
        <w:ind w:left="1134" w:right="-494"/>
        <w:jc w:val="both"/>
        <w:rPr>
          <w:b/>
        </w:rPr>
      </w:pPr>
      <w:r w:rsidRPr="005E6DAC">
        <w:rPr>
          <w:b/>
        </w:rPr>
        <w:t xml:space="preserve">Les parties se félicitent de la fin de l’harmonisation de primes de panier et tickets-restaurant sur l’ensemble des sites de DEFI GROUP, qui disposent désormais </w:t>
      </w:r>
      <w:r>
        <w:rPr>
          <w:b/>
        </w:rPr>
        <w:t xml:space="preserve">tous </w:t>
      </w:r>
      <w:r w:rsidRPr="005E6DAC">
        <w:rPr>
          <w:b/>
        </w:rPr>
        <w:t>des mêmes niveaux</w:t>
      </w:r>
      <w:r>
        <w:rPr>
          <w:b/>
        </w:rPr>
        <w:t xml:space="preserve"> soit :</w:t>
      </w:r>
    </w:p>
    <w:p w:rsidP="005E6DAC" w:rsidR="005E6DAC" w:rsidRDefault="005E6DAC">
      <w:pPr>
        <w:autoSpaceDE w:val="0"/>
        <w:autoSpaceDN w:val="0"/>
        <w:adjustRightInd w:val="0"/>
        <w:ind w:left="1134" w:right="-494"/>
        <w:jc w:val="both"/>
        <w:rPr>
          <w:b/>
        </w:rPr>
      </w:pPr>
    </w:p>
    <w:p w:rsidP="005E6DAC" w:rsidR="005E6DAC" w:rsidRDefault="002E3E13">
      <w:pPr>
        <w:autoSpaceDE w:val="0"/>
        <w:autoSpaceDN w:val="0"/>
        <w:adjustRightInd w:val="0"/>
        <w:ind w:left="1134" w:right="-494"/>
        <w:jc w:val="center"/>
        <w:rPr>
          <w:b/>
        </w:rPr>
      </w:pPr>
      <w:r>
        <w:rPr>
          <w:b/>
        </w:rPr>
        <w:t>PRIME DE PANIER = 7</w:t>
      </w:r>
      <w:r w:rsidR="005E6DAC">
        <w:rPr>
          <w:b/>
        </w:rPr>
        <w:t xml:space="preserve"> Euros</w:t>
      </w:r>
    </w:p>
    <w:p w:rsidP="005E6DAC" w:rsidR="005E6DAC" w:rsidRDefault="005E6DAC">
      <w:pPr>
        <w:autoSpaceDE w:val="0"/>
        <w:autoSpaceDN w:val="0"/>
        <w:adjustRightInd w:val="0"/>
        <w:ind w:left="1134" w:right="-494"/>
        <w:jc w:val="center"/>
        <w:rPr>
          <w:b/>
        </w:rPr>
      </w:pPr>
      <w:r>
        <w:rPr>
          <w:b/>
        </w:rPr>
        <w:t>TICKET-RESTAURANT = 8 Euros</w:t>
      </w:r>
    </w:p>
    <w:p w:rsidP="005E6DAC" w:rsidR="005E6DAC" w:rsidRDefault="005E6DAC">
      <w:pPr>
        <w:autoSpaceDE w:val="0"/>
        <w:autoSpaceDN w:val="0"/>
        <w:adjustRightInd w:val="0"/>
        <w:ind w:left="1134" w:right="-494"/>
        <w:jc w:val="both"/>
        <w:rPr>
          <w:b/>
        </w:rPr>
      </w:pPr>
    </w:p>
    <w:p w:rsidP="005E6DAC" w:rsidR="005E6DAC" w:rsidRDefault="005E6DAC">
      <w:pPr>
        <w:autoSpaceDE w:val="0"/>
        <w:autoSpaceDN w:val="0"/>
        <w:adjustRightInd w:val="0"/>
        <w:ind w:left="1134" w:right="-494"/>
        <w:jc w:val="both"/>
        <w:rPr>
          <w:b/>
        </w:rPr>
      </w:pPr>
    </w:p>
    <w:p w:rsidP="000718E9" w:rsidR="000718E9" w:rsidRDefault="000718E9">
      <w:pPr>
        <w:numPr>
          <w:ilvl w:val="0"/>
          <w:numId w:val="7"/>
        </w:numPr>
        <w:autoSpaceDE w:val="0"/>
        <w:autoSpaceDN w:val="0"/>
        <w:adjustRightInd w:val="0"/>
        <w:ind w:right="-494"/>
        <w:jc w:val="both"/>
      </w:pPr>
      <w:r>
        <w:lastRenderedPageBreak/>
        <w:t>TRANSPORT</w:t>
      </w:r>
      <w:r w:rsidR="00490549">
        <w:t xml:space="preserve"> ET MOBILITE</w:t>
      </w:r>
    </w:p>
    <w:p w:rsidP="000718E9" w:rsidR="000718E9" w:rsidRDefault="000718E9">
      <w:pPr>
        <w:autoSpaceDE w:val="0"/>
        <w:autoSpaceDN w:val="0"/>
        <w:adjustRightInd w:val="0"/>
        <w:ind w:right="27"/>
        <w:jc w:val="both"/>
      </w:pPr>
    </w:p>
    <w:p w:rsidP="000718E9" w:rsidR="000718E9" w:rsidRDefault="000718E9">
      <w:pPr>
        <w:autoSpaceDE w:val="0"/>
        <w:autoSpaceDN w:val="0"/>
        <w:adjustRightInd w:val="0"/>
        <w:ind w:right="27"/>
        <w:jc w:val="both"/>
      </w:pPr>
      <w:r>
        <w:t>Il est rappelé que les titres d’abonnement transport seront remboursés sur justificatif à hauteur de 50% de leur valeur, dans les meilleurs délais et au plus tard à la fin du mois suivant celui pour lequel ils ont été validés.</w:t>
      </w:r>
    </w:p>
    <w:p w:rsidP="000718E9" w:rsidR="00490549" w:rsidRDefault="00490549">
      <w:pPr>
        <w:autoSpaceDE w:val="0"/>
        <w:autoSpaceDN w:val="0"/>
        <w:adjustRightInd w:val="0"/>
        <w:ind w:right="27"/>
        <w:jc w:val="both"/>
      </w:pPr>
    </w:p>
    <w:p w:rsidP="000718E9" w:rsidR="00490549" w:rsidRDefault="00490549">
      <w:pPr>
        <w:autoSpaceDE w:val="0"/>
        <w:autoSpaceDN w:val="0"/>
        <w:adjustRightInd w:val="0"/>
        <w:ind w:right="27"/>
        <w:jc w:val="both"/>
      </w:pPr>
      <w:r>
        <w:t xml:space="preserve">Aucune nouvelle demande </w:t>
      </w:r>
      <w:r w:rsidR="00F23963">
        <w:t xml:space="preserve">particulière </w:t>
      </w:r>
      <w:r>
        <w:t>n’est formulée p</w:t>
      </w:r>
      <w:r w:rsidR="003A4676">
        <w:t>ar les partenaires sociaux sur l</w:t>
      </w:r>
      <w:r>
        <w:t>e thème</w:t>
      </w:r>
      <w:r w:rsidR="003A4676">
        <w:t xml:space="preserve"> des</w:t>
      </w:r>
      <w:r>
        <w:t xml:space="preserve"> </w:t>
      </w:r>
      <w:r w:rsidR="003A4676">
        <w:t>trajets domicile-travail.</w:t>
      </w:r>
    </w:p>
    <w:p w:rsidP="000718E9" w:rsidR="000718E9" w:rsidRDefault="000718E9" w:rsidRPr="00034606">
      <w:pPr>
        <w:autoSpaceDE w:val="0"/>
        <w:autoSpaceDN w:val="0"/>
        <w:adjustRightInd w:val="0"/>
        <w:ind w:right="27"/>
        <w:jc w:val="both"/>
        <w:rPr>
          <w:b/>
        </w:rPr>
      </w:pPr>
    </w:p>
    <w:p w:rsidP="000718E9" w:rsidR="000718E9" w:rsidRDefault="000718E9">
      <w:pPr>
        <w:autoSpaceDE w:val="0"/>
        <w:autoSpaceDN w:val="0"/>
        <w:adjustRightInd w:val="0"/>
        <w:ind w:right="27"/>
        <w:jc w:val="both"/>
      </w:pPr>
    </w:p>
    <w:p w:rsidP="000718E9" w:rsidR="000718E9" w:rsidRDefault="000718E9">
      <w:pPr>
        <w:numPr>
          <w:ilvl w:val="0"/>
          <w:numId w:val="7"/>
        </w:numPr>
        <w:autoSpaceDE w:val="0"/>
        <w:autoSpaceDN w:val="0"/>
        <w:adjustRightInd w:val="0"/>
        <w:ind w:right="-494"/>
        <w:jc w:val="both"/>
      </w:pPr>
      <w:r>
        <w:t>13</w:t>
      </w:r>
      <w:r w:rsidRPr="006A6FFD">
        <w:t>ème</w:t>
      </w:r>
      <w:r>
        <w:t xml:space="preserve"> MOIS</w:t>
      </w:r>
    </w:p>
    <w:p w:rsidP="000718E9" w:rsidR="000718E9" w:rsidRDefault="000718E9">
      <w:pPr>
        <w:autoSpaceDE w:val="0"/>
        <w:autoSpaceDN w:val="0"/>
        <w:adjustRightInd w:val="0"/>
        <w:ind w:right="-494"/>
        <w:jc w:val="both"/>
      </w:pPr>
    </w:p>
    <w:p w:rsidP="000718E9" w:rsidR="000718E9" w:rsidRDefault="000718E9">
      <w:pPr>
        <w:jc w:val="both"/>
      </w:pPr>
      <w:r w:rsidRPr="00857AB0">
        <w:rPr>
          <w:u w:val="single"/>
        </w:rPr>
        <w:t>Principe</w:t>
      </w:r>
      <w:r w:rsidRPr="00857AB0">
        <w:t xml:space="preserve"> : </w:t>
      </w:r>
      <w:r>
        <w:t>le</w:t>
      </w:r>
      <w:r w:rsidRPr="00D45D0C">
        <w:t xml:space="preserve"> montant annuel</w:t>
      </w:r>
      <w:r>
        <w:t xml:space="preserve"> du 13</w:t>
      </w:r>
      <w:r w:rsidRPr="00857AB0">
        <w:rPr>
          <w:vertAlign w:val="superscript"/>
        </w:rPr>
        <w:t>ème</w:t>
      </w:r>
      <w:r>
        <w:t xml:space="preserve"> mois </w:t>
      </w:r>
      <w:r w:rsidRPr="00D45D0C">
        <w:t>ne peut être supérieur au montant du sala</w:t>
      </w:r>
      <w:r>
        <w:t>ire de base du mois de décembre</w:t>
      </w:r>
      <w:r w:rsidRPr="00D45D0C">
        <w:t xml:space="preserve">. Le treizième mois est </w:t>
      </w:r>
      <w:r>
        <w:t>réglé e</w:t>
      </w:r>
      <w:r w:rsidRPr="00D45D0C">
        <w:t>n deux fois sous forme d’un acompte d’un montant de 50% payé avec la paie du mois de juin et le solde payé sur la paie du mois de décembre</w:t>
      </w:r>
      <w:r>
        <w:t xml:space="preserve"> (acompte au 15 décembre avant congés de fin d’année)</w:t>
      </w:r>
      <w:r w:rsidRPr="00D45D0C">
        <w:t xml:space="preserve">. </w:t>
      </w:r>
      <w:r w:rsidR="002A0219">
        <w:t xml:space="preserve">A noter que le prélèvement à la source (PAS) est appliqué </w:t>
      </w:r>
    </w:p>
    <w:p w:rsidP="000718E9" w:rsidR="000718E9" w:rsidRDefault="000718E9">
      <w:pPr>
        <w:jc w:val="both"/>
      </w:pPr>
    </w:p>
    <w:p w:rsidP="000718E9" w:rsidR="000718E9" w:rsidRDefault="000718E9">
      <w:pPr>
        <w:jc w:val="both"/>
      </w:pPr>
      <w:r>
        <w:t xml:space="preserve">Sauf dispositions contractuelles plus favorables, le nombre d’heures ouvrant droit au treizième mois est minoré par les types d’absences suivantes : </w:t>
      </w:r>
    </w:p>
    <w:p w:rsidP="000718E9" w:rsidR="000718E9" w:rsidRDefault="000718E9">
      <w:pPr>
        <w:numPr>
          <w:ilvl w:val="0"/>
          <w:numId w:val="3"/>
        </w:numPr>
        <w:ind w:firstLine="567" w:left="0"/>
        <w:jc w:val="both"/>
      </w:pPr>
      <w:r>
        <w:t>maladie maintenue ou non ;</w:t>
      </w:r>
    </w:p>
    <w:p w:rsidP="000718E9" w:rsidR="000718E9" w:rsidRDefault="000718E9">
      <w:pPr>
        <w:numPr>
          <w:ilvl w:val="0"/>
          <w:numId w:val="3"/>
        </w:numPr>
        <w:ind w:firstLine="567" w:left="0"/>
        <w:jc w:val="both"/>
      </w:pPr>
      <w:r>
        <w:t>maladie professionnelle non reconnue et/ou non maintenue ;</w:t>
      </w:r>
    </w:p>
    <w:p w:rsidP="000718E9" w:rsidR="00315273" w:rsidRDefault="00315273">
      <w:pPr>
        <w:numPr>
          <w:ilvl w:val="0"/>
          <w:numId w:val="3"/>
        </w:numPr>
        <w:ind w:firstLine="567" w:left="0"/>
        <w:jc w:val="both"/>
      </w:pPr>
      <w:r>
        <w:t>maternité ;</w:t>
      </w:r>
    </w:p>
    <w:p w:rsidP="000718E9" w:rsidR="000718E9" w:rsidRDefault="000718E9">
      <w:pPr>
        <w:numPr>
          <w:ilvl w:val="0"/>
          <w:numId w:val="3"/>
        </w:numPr>
        <w:ind w:firstLine="567" w:left="0"/>
        <w:jc w:val="both"/>
      </w:pPr>
      <w:r>
        <w:t>absences ;</w:t>
      </w:r>
    </w:p>
    <w:p w:rsidP="000718E9" w:rsidR="000718E9" w:rsidRDefault="000718E9">
      <w:pPr>
        <w:numPr>
          <w:ilvl w:val="0"/>
          <w:numId w:val="3"/>
        </w:numPr>
        <w:ind w:firstLine="567" w:left="0"/>
        <w:jc w:val="both"/>
      </w:pPr>
      <w:r>
        <w:t>accident du travail non maintenu.</w:t>
      </w:r>
    </w:p>
    <w:p w:rsidP="00315273" w:rsidR="007A0065" w:rsidRDefault="007A0065">
      <w:pPr>
        <w:ind w:left="567"/>
        <w:jc w:val="both"/>
      </w:pPr>
    </w:p>
    <w:p w:rsidP="000718E9" w:rsidR="000718E9" w:rsidRDefault="000718E9">
      <w:pPr>
        <w:jc w:val="both"/>
      </w:pPr>
      <w:r w:rsidRPr="00D45D0C">
        <w:t>Pour le personnel cadre, seules les heures d’absences d’entrée/sortie</w:t>
      </w:r>
      <w:r>
        <w:t xml:space="preserve"> et les heures pour une absence non maintenue</w:t>
      </w:r>
      <w:r w:rsidRPr="00D45D0C">
        <w:t xml:space="preserve"> sont prises en compte pour proratiser le treizième mois</w:t>
      </w:r>
      <w:r>
        <w:t>.</w:t>
      </w:r>
    </w:p>
    <w:p w:rsidP="000718E9" w:rsidR="00EF4601" w:rsidRDefault="00EF4601">
      <w:pPr>
        <w:jc w:val="both"/>
      </w:pPr>
    </w:p>
    <w:p w:rsidP="000718E9" w:rsidR="000718E9" w:rsidRDefault="000718E9" w:rsidRPr="00D45D0C">
      <w:pPr>
        <w:ind w:left="708"/>
        <w:jc w:val="both"/>
      </w:pPr>
    </w:p>
    <w:p w:rsidP="000718E9" w:rsidR="000718E9" w:rsidRDefault="000718E9">
      <w:pPr>
        <w:numPr>
          <w:ilvl w:val="0"/>
          <w:numId w:val="7"/>
        </w:numPr>
        <w:autoSpaceDE w:val="0"/>
        <w:autoSpaceDN w:val="0"/>
        <w:adjustRightInd w:val="0"/>
        <w:ind w:right="-494"/>
        <w:jc w:val="both"/>
      </w:pPr>
      <w:r w:rsidRPr="00FB14A8">
        <w:t>DUREE ET ORGANISATION DU TEMPS DE TRAVAIL</w:t>
      </w:r>
    </w:p>
    <w:p w:rsidP="000718E9" w:rsidR="000718E9" w:rsidRDefault="000718E9">
      <w:pPr>
        <w:autoSpaceDE w:val="0"/>
        <w:autoSpaceDN w:val="0"/>
        <w:adjustRightInd w:val="0"/>
        <w:ind w:right="-494"/>
        <w:jc w:val="both"/>
      </w:pPr>
    </w:p>
    <w:p w:rsidP="000718E9" w:rsidR="0028102C" w:rsidRDefault="000718E9">
      <w:pPr>
        <w:autoSpaceDE w:val="0"/>
        <w:autoSpaceDN w:val="0"/>
        <w:adjustRightInd w:val="0"/>
        <w:ind w:right="27"/>
        <w:jc w:val="both"/>
      </w:pPr>
      <w:r>
        <w:t>Les Organisations Syndicales ont émis le souhait de conserver les accords sur le temps de travail actuellement en application dans les établi</w:t>
      </w:r>
      <w:r w:rsidR="0028102C">
        <w:t>ssements français de DEFI GROUP, excepté le site de Lizy-sur-Ourcq en cours de négociation.</w:t>
      </w:r>
    </w:p>
    <w:p w:rsidP="000718E9" w:rsidR="000718E9" w:rsidRDefault="000718E9">
      <w:pPr>
        <w:autoSpaceDE w:val="0"/>
        <w:autoSpaceDN w:val="0"/>
        <w:adjustRightInd w:val="0"/>
        <w:ind w:right="27"/>
        <w:jc w:val="both"/>
      </w:pPr>
    </w:p>
    <w:p w:rsidP="000718E9" w:rsidR="000718E9" w:rsidRDefault="000718E9">
      <w:pPr>
        <w:numPr>
          <w:ilvl w:val="0"/>
          <w:numId w:val="9"/>
        </w:numPr>
        <w:autoSpaceDE w:val="0"/>
        <w:autoSpaceDN w:val="0"/>
        <w:adjustRightInd w:val="0"/>
        <w:ind w:right="-494"/>
        <w:jc w:val="both"/>
      </w:pPr>
      <w:r w:rsidRPr="004655D1">
        <w:t>JRTT</w:t>
      </w:r>
    </w:p>
    <w:p w:rsidP="000718E9" w:rsidR="000718E9" w:rsidRDefault="000718E9" w:rsidRPr="004655D1">
      <w:pPr>
        <w:autoSpaceDE w:val="0"/>
        <w:autoSpaceDN w:val="0"/>
        <w:adjustRightInd w:val="0"/>
        <w:ind w:left="1440" w:right="-494"/>
        <w:jc w:val="both"/>
      </w:pPr>
    </w:p>
    <w:p w:rsidP="000718E9" w:rsidR="000718E9" w:rsidRDefault="000718E9">
      <w:pPr>
        <w:autoSpaceDE w:val="0"/>
        <w:autoSpaceDN w:val="0"/>
        <w:adjustRightInd w:val="0"/>
        <w:jc w:val="both"/>
      </w:pPr>
      <w:r>
        <w:t xml:space="preserve">Pour les sites de MM et de LF il est convenu entre les parties de conserver le </w:t>
      </w:r>
      <w:r w:rsidRPr="00E6487F">
        <w:t xml:space="preserve">système d’acquisition de </w:t>
      </w:r>
      <w:r>
        <w:t>J</w:t>
      </w:r>
      <w:r w:rsidRPr="00E6487F">
        <w:t>RTT à raison de 1 JRTT par mois soit 12 par an.</w:t>
      </w:r>
    </w:p>
    <w:p w:rsidP="000718E9" w:rsidR="000718E9" w:rsidRDefault="000718E9" w:rsidRPr="00E6487F">
      <w:pPr>
        <w:autoSpaceDE w:val="0"/>
        <w:autoSpaceDN w:val="0"/>
        <w:adjustRightInd w:val="0"/>
        <w:jc w:val="both"/>
      </w:pPr>
    </w:p>
    <w:p w:rsidP="000718E9" w:rsidR="000718E9" w:rsidRDefault="000718E9" w:rsidRPr="00751F0B">
      <w:pPr>
        <w:autoSpaceDE w:val="0"/>
        <w:autoSpaceDN w:val="0"/>
        <w:adjustRightInd w:val="0"/>
        <w:jc w:val="both"/>
      </w:pPr>
      <w:r>
        <w:t>L’</w:t>
      </w:r>
      <w:r w:rsidRPr="00751F0B">
        <w:t>attribution forfaitaire</w:t>
      </w:r>
      <w:r>
        <w:t xml:space="preserve"> des JRTT</w:t>
      </w:r>
      <w:r w:rsidRPr="00751F0B">
        <w:t xml:space="preserve"> sera </w:t>
      </w:r>
      <w:r>
        <w:t xml:space="preserve">toujours </w:t>
      </w:r>
      <w:r w:rsidRPr="00751F0B">
        <w:t>effectuée en début d’année à chaque salarié. Cette attribution sera minorée au fur et à mesure de l’année en fonction du nombre d’heures d’absences passées en paye. Chaque employé possède donc un nombre de jours de RTT défini dès le mois de janvier, qu’il pourra ensuite poser tout au long de l’année.</w:t>
      </w:r>
    </w:p>
    <w:p w:rsidP="000718E9" w:rsidR="000718E9" w:rsidRDefault="000718E9" w:rsidRPr="00E5716E">
      <w:pPr>
        <w:autoSpaceDE w:val="0"/>
        <w:autoSpaceDN w:val="0"/>
        <w:adjustRightInd w:val="0"/>
        <w:jc w:val="both"/>
      </w:pPr>
    </w:p>
    <w:p w:rsidP="000718E9" w:rsidR="000718E9" w:rsidRDefault="000718E9">
      <w:pPr>
        <w:autoSpaceDE w:val="0"/>
        <w:autoSpaceDN w:val="0"/>
        <w:adjustRightInd w:val="0"/>
        <w:jc w:val="both"/>
      </w:pPr>
      <w:r w:rsidRPr="00E6487F">
        <w:t xml:space="preserve">La répartition JRTT employé / employeur </w:t>
      </w:r>
      <w:r>
        <w:t xml:space="preserve">actuelle </w:t>
      </w:r>
      <w:r w:rsidRPr="00E6487F">
        <w:t>demeure inchangée.</w:t>
      </w:r>
    </w:p>
    <w:p w:rsidP="000718E9" w:rsidR="000718E9" w:rsidRDefault="000718E9">
      <w:pPr>
        <w:autoSpaceDE w:val="0"/>
        <w:autoSpaceDN w:val="0"/>
        <w:adjustRightInd w:val="0"/>
        <w:jc w:val="both"/>
      </w:pPr>
    </w:p>
    <w:p w:rsidP="000718E9" w:rsidR="006631E4" w:rsidRDefault="000718E9">
      <w:pPr>
        <w:autoSpaceDE w:val="0"/>
        <w:autoSpaceDN w:val="0"/>
        <w:adjustRightInd w:val="0"/>
        <w:jc w:val="both"/>
      </w:pPr>
      <w:r>
        <w:t xml:space="preserve">Il est rappelé que les </w:t>
      </w:r>
      <w:r w:rsidRPr="001A2525">
        <w:t>salariés doivent prendre la totalité de leurs jours de RTT au cours de l’année civile d’acquisition, soit du 1er janvier au 31 décembre, sous forme de journées ou de demi-journées.</w:t>
      </w:r>
      <w:r>
        <w:t xml:space="preserve"> </w:t>
      </w:r>
      <w:r w:rsidRPr="0008769F">
        <w:t>Si le</w:t>
      </w:r>
      <w:r>
        <w:t xml:space="preserve">s salariés n’ont pas pris tous leurs jours de RTT, ils peuvent à leur demande </w:t>
      </w:r>
      <w:r w:rsidRPr="0008769F">
        <w:t xml:space="preserve">les verser sur </w:t>
      </w:r>
      <w:r>
        <w:t xml:space="preserve">leur </w:t>
      </w:r>
      <w:r w:rsidRPr="0008769F">
        <w:t>compte épargne temps</w:t>
      </w:r>
      <w:r>
        <w:t xml:space="preserve"> (CET),</w:t>
      </w:r>
      <w:r w:rsidRPr="0008769F">
        <w:t xml:space="preserve"> dans la limite du plafon</w:t>
      </w:r>
      <w:r>
        <w:t xml:space="preserve">d </w:t>
      </w:r>
      <w:r w:rsidRPr="0008769F">
        <w:t xml:space="preserve">autorisé. À défaut, ils sont perdus et ne donnent lieu, ni à une indemnisation, ni </w:t>
      </w:r>
    </w:p>
    <w:p w:rsidP="000718E9" w:rsidR="007A0065" w:rsidRDefault="000718E9">
      <w:pPr>
        <w:autoSpaceDE w:val="0"/>
        <w:autoSpaceDN w:val="0"/>
        <w:adjustRightInd w:val="0"/>
        <w:jc w:val="both"/>
      </w:pPr>
      <w:proofErr w:type="gramStart"/>
      <w:r w:rsidRPr="0008769F">
        <w:t>à</w:t>
      </w:r>
      <w:proofErr w:type="gramEnd"/>
      <w:r w:rsidRPr="0008769F">
        <w:t xml:space="preserve"> un report.</w:t>
      </w:r>
      <w:r>
        <w:t xml:space="preserve"> Seuls </w:t>
      </w:r>
      <w:r w:rsidRPr="00501D5A">
        <w:t>les salariés cadres au forfait jours peuvent en reporter la prise jusqu’au 31 mars de l’année suivante.</w:t>
      </w:r>
    </w:p>
    <w:p w:rsidP="000718E9" w:rsidR="007038D3" w:rsidRDefault="007038D3">
      <w:pPr>
        <w:autoSpaceDE w:val="0"/>
        <w:autoSpaceDN w:val="0"/>
        <w:adjustRightInd w:val="0"/>
        <w:jc w:val="both"/>
      </w:pPr>
    </w:p>
    <w:p w:rsidP="000718E9" w:rsidR="007038D3" w:rsidRDefault="007038D3">
      <w:pPr>
        <w:autoSpaceDE w:val="0"/>
        <w:autoSpaceDN w:val="0"/>
        <w:adjustRightInd w:val="0"/>
        <w:jc w:val="both"/>
      </w:pPr>
      <w:r>
        <w:t>Rappel : en période de chômage partiel le contrat de travail est suspendu et la logique d’acquisition des RTT est donc remise en cause</w:t>
      </w:r>
      <w:r w:rsidR="000C21D9">
        <w:t xml:space="preserve"> puisque la durée du travail effectif n’excède plus 35h hebdomadaires.</w:t>
      </w:r>
    </w:p>
    <w:p w:rsidP="000718E9" w:rsidR="00D702AC" w:rsidRDefault="00D702AC">
      <w:pPr>
        <w:autoSpaceDE w:val="0"/>
        <w:autoSpaceDN w:val="0"/>
        <w:adjustRightInd w:val="0"/>
        <w:jc w:val="both"/>
      </w:pPr>
    </w:p>
    <w:p w:rsidP="000718E9" w:rsidR="000718E9" w:rsidRDefault="000718E9">
      <w:pPr>
        <w:numPr>
          <w:ilvl w:val="0"/>
          <w:numId w:val="9"/>
        </w:numPr>
        <w:autoSpaceDE w:val="0"/>
        <w:autoSpaceDN w:val="0"/>
        <w:adjustRightInd w:val="0"/>
        <w:ind w:right="-494"/>
        <w:jc w:val="both"/>
      </w:pPr>
      <w:r w:rsidRPr="004655D1">
        <w:t>CONGES PAYES</w:t>
      </w:r>
    </w:p>
    <w:p w:rsidP="000718E9" w:rsidR="000718E9" w:rsidRDefault="000718E9">
      <w:pPr>
        <w:pStyle w:val="NormalWeb"/>
        <w:jc w:val="both"/>
        <w:rPr>
          <w:rFonts w:ascii="Arial Narrow" w:hAnsi="Arial Narrow"/>
        </w:rPr>
      </w:pPr>
      <w:r>
        <w:rPr>
          <w:rFonts w:ascii="Arial Narrow" w:hAnsi="Arial Narrow"/>
        </w:rPr>
        <w:t>L</w:t>
      </w:r>
      <w:r w:rsidRPr="00856C43">
        <w:rPr>
          <w:rFonts w:ascii="Arial Narrow" w:hAnsi="Arial Narrow"/>
        </w:rPr>
        <w:t>a période de prise des congés payés</w:t>
      </w:r>
      <w:r>
        <w:rPr>
          <w:rFonts w:ascii="Arial Narrow" w:hAnsi="Arial Narrow"/>
        </w:rPr>
        <w:t xml:space="preserve"> </w:t>
      </w:r>
      <w:r w:rsidRPr="00856C43">
        <w:rPr>
          <w:rFonts w:ascii="Arial Narrow" w:hAnsi="Arial Narrow"/>
        </w:rPr>
        <w:t>s'étend</w:t>
      </w:r>
      <w:r>
        <w:rPr>
          <w:rFonts w:ascii="Arial Narrow" w:hAnsi="Arial Narrow"/>
        </w:rPr>
        <w:t xml:space="preserve"> </w:t>
      </w:r>
      <w:r w:rsidRPr="00856C43">
        <w:rPr>
          <w:rFonts w:ascii="Arial Narrow" w:hAnsi="Arial Narrow"/>
        </w:rPr>
        <w:t>sur toute l'année.</w:t>
      </w:r>
      <w:r>
        <w:rPr>
          <w:rFonts w:ascii="Arial Narrow" w:hAnsi="Arial Narrow"/>
        </w:rPr>
        <w:t xml:space="preserve"> </w:t>
      </w:r>
      <w:r w:rsidRPr="00013971">
        <w:rPr>
          <w:rFonts w:ascii="Arial Narrow" w:hAnsi="Arial Narrow"/>
        </w:rPr>
        <w:t>Il découle de</w:t>
      </w:r>
      <w:r>
        <w:rPr>
          <w:rFonts w:ascii="Arial Narrow" w:hAnsi="Arial Narrow"/>
        </w:rPr>
        <w:t xml:space="preserve"> l’article L.3141-1 du Code du T</w:t>
      </w:r>
      <w:r w:rsidRPr="00013971">
        <w:rPr>
          <w:rFonts w:ascii="Arial Narrow" w:hAnsi="Arial Narrow"/>
        </w:rPr>
        <w:t>ravail qui est d’ordre public, que tout salarié a le droit et l’obligation de prendre chaque année tous les congés payés qu’il a acquis, sous peine d’être perdus.</w:t>
      </w:r>
    </w:p>
    <w:p w:rsidP="000718E9" w:rsidR="000718E9" w:rsidRDefault="00BC4691">
      <w:pPr>
        <w:pStyle w:val="Listenumros"/>
        <w:numPr>
          <w:ilvl w:val="0"/>
          <w:numId w:val="0"/>
        </w:numPr>
        <w:jc w:val="both"/>
        <w:rPr>
          <w:rFonts w:ascii="Arial Narrow" w:hAnsi="Arial Narrow"/>
        </w:rPr>
      </w:pPr>
      <w:r>
        <w:rPr>
          <w:rFonts w:ascii="Arial Narrow" w:hAnsi="Arial Narrow"/>
        </w:rPr>
        <w:t>En raison de la crise actuelle des semi-conducteurs, l</w:t>
      </w:r>
      <w:r w:rsidR="000718E9">
        <w:rPr>
          <w:rFonts w:ascii="Arial Narrow" w:hAnsi="Arial Narrow"/>
        </w:rPr>
        <w:t>a visibilité sur les calendriers de travail de nos usines clientes ne nous permet pas de fixer dès le mois de janvier l’or</w:t>
      </w:r>
      <w:r w:rsidR="007A0065">
        <w:rPr>
          <w:rFonts w:ascii="Arial Narrow" w:hAnsi="Arial Narrow"/>
        </w:rPr>
        <w:t>ganisation des congés d’été 202</w:t>
      </w:r>
      <w:r>
        <w:rPr>
          <w:rFonts w:ascii="Arial Narrow" w:hAnsi="Arial Narrow"/>
        </w:rPr>
        <w:t>2</w:t>
      </w:r>
      <w:r w:rsidR="000718E9">
        <w:rPr>
          <w:rFonts w:ascii="Arial Narrow" w:hAnsi="Arial Narrow"/>
        </w:rPr>
        <w:t xml:space="preserve"> et les dates exactes de fermeture. Cette organisation sera donc soumise à l’avis des CSE de chaque établissement </w:t>
      </w:r>
      <w:r w:rsidR="0062525B">
        <w:rPr>
          <w:rFonts w:ascii="Arial Narrow" w:hAnsi="Arial Narrow"/>
        </w:rPr>
        <w:t>avant le 1</w:t>
      </w:r>
      <w:r w:rsidR="0062525B" w:rsidRPr="0062525B">
        <w:rPr>
          <w:rFonts w:ascii="Arial Narrow" w:hAnsi="Arial Narrow"/>
          <w:vertAlign w:val="superscript"/>
        </w:rPr>
        <w:t>er</w:t>
      </w:r>
      <w:r w:rsidR="0062525B">
        <w:rPr>
          <w:rFonts w:ascii="Arial Narrow" w:hAnsi="Arial Narrow"/>
        </w:rPr>
        <w:t xml:space="preserve"> juin </w:t>
      </w:r>
      <w:r w:rsidR="000718E9">
        <w:rPr>
          <w:rFonts w:ascii="Arial Narrow" w:hAnsi="Arial Narrow"/>
        </w:rPr>
        <w:t>202</w:t>
      </w:r>
      <w:r>
        <w:rPr>
          <w:rFonts w:ascii="Arial Narrow" w:hAnsi="Arial Narrow"/>
        </w:rPr>
        <w:t>2</w:t>
      </w:r>
      <w:r w:rsidR="000718E9">
        <w:rPr>
          <w:rFonts w:ascii="Arial Narrow" w:hAnsi="Arial Narrow"/>
        </w:rPr>
        <w:t xml:space="preserve"> au plus tard</w:t>
      </w:r>
      <w:r w:rsidR="000718E9" w:rsidRPr="00856C43">
        <w:rPr>
          <w:rFonts w:ascii="Arial Narrow" w:hAnsi="Arial Narrow"/>
        </w:rPr>
        <w:t>.</w:t>
      </w:r>
    </w:p>
    <w:p w:rsidP="000718E9" w:rsidR="000718E9" w:rsidRDefault="000718E9">
      <w:pPr>
        <w:pStyle w:val="Listenumros"/>
        <w:numPr>
          <w:ilvl w:val="0"/>
          <w:numId w:val="0"/>
        </w:numPr>
        <w:jc w:val="both"/>
        <w:rPr>
          <w:rFonts w:ascii="Arial Narrow" w:hAnsi="Arial Narrow"/>
        </w:rPr>
      </w:pPr>
    </w:p>
    <w:p w:rsidP="000718E9" w:rsidR="000718E9" w:rsidRDefault="000718E9">
      <w:pPr>
        <w:pStyle w:val="Listenumros"/>
        <w:numPr>
          <w:ilvl w:val="0"/>
          <w:numId w:val="0"/>
        </w:numPr>
        <w:jc w:val="both"/>
        <w:rPr>
          <w:rFonts w:ascii="Arial Narrow" w:hAnsi="Arial Narrow"/>
        </w:rPr>
      </w:pPr>
      <w:r w:rsidRPr="00856C43">
        <w:rPr>
          <w:rFonts w:ascii="Arial Narrow" w:hAnsi="Arial Narrow"/>
        </w:rPr>
        <w:t>Les dates et l'ordre des départ</w:t>
      </w:r>
      <w:r>
        <w:rPr>
          <w:rFonts w:ascii="Arial Narrow" w:hAnsi="Arial Narrow"/>
        </w:rPr>
        <w:t>s, prenant en compte les spécificités de chaque site et les contraintes organisationnelles de chaque service,</w:t>
      </w:r>
      <w:r w:rsidRPr="00856C43">
        <w:rPr>
          <w:rFonts w:ascii="Arial Narrow" w:hAnsi="Arial Narrow"/>
        </w:rPr>
        <w:t xml:space="preserve"> s</w:t>
      </w:r>
      <w:r>
        <w:rPr>
          <w:rFonts w:ascii="Arial Narrow" w:hAnsi="Arial Narrow"/>
        </w:rPr>
        <w:t>er</w:t>
      </w:r>
      <w:r w:rsidRPr="00856C43">
        <w:rPr>
          <w:rFonts w:ascii="Arial Narrow" w:hAnsi="Arial Narrow"/>
        </w:rPr>
        <w:t>ont</w:t>
      </w:r>
      <w:r>
        <w:rPr>
          <w:rFonts w:ascii="Arial Narrow" w:hAnsi="Arial Narrow"/>
        </w:rPr>
        <w:t xml:space="preserve"> </w:t>
      </w:r>
      <w:r w:rsidRPr="00856C43">
        <w:rPr>
          <w:rFonts w:ascii="Arial Narrow" w:hAnsi="Arial Narrow"/>
        </w:rPr>
        <w:t>communiqués</w:t>
      </w:r>
      <w:r>
        <w:rPr>
          <w:rFonts w:ascii="Arial Narrow" w:hAnsi="Arial Narrow"/>
        </w:rPr>
        <w:t xml:space="preserve"> par voie normale d’affichage </w:t>
      </w:r>
      <w:r w:rsidRPr="00856C43">
        <w:rPr>
          <w:rFonts w:ascii="Arial Narrow" w:hAnsi="Arial Narrow"/>
        </w:rPr>
        <w:t xml:space="preserve">dans les locaux </w:t>
      </w:r>
      <w:r>
        <w:rPr>
          <w:rFonts w:ascii="Arial Narrow" w:hAnsi="Arial Narrow"/>
        </w:rPr>
        <w:t>de chaque établissement.</w:t>
      </w:r>
    </w:p>
    <w:p w:rsidP="000718E9" w:rsidR="000718E9" w:rsidRDefault="000718E9">
      <w:pPr>
        <w:pStyle w:val="Listenumros"/>
        <w:numPr>
          <w:ilvl w:val="0"/>
          <w:numId w:val="0"/>
        </w:numPr>
        <w:jc w:val="both"/>
        <w:rPr>
          <w:rFonts w:ascii="Arial Narrow" w:hAnsi="Arial Narrow"/>
        </w:rPr>
      </w:pPr>
    </w:p>
    <w:p w:rsidP="000718E9" w:rsidR="000718E9" w:rsidRDefault="000718E9">
      <w:pPr>
        <w:pStyle w:val="Listenumros"/>
        <w:numPr>
          <w:ilvl w:val="0"/>
          <w:numId w:val="0"/>
        </w:numPr>
        <w:jc w:val="both"/>
        <w:rPr>
          <w:rFonts w:ascii="Arial Narrow" w:hAnsi="Arial Narrow"/>
          <w:b/>
        </w:rPr>
      </w:pPr>
      <w:r>
        <w:rPr>
          <w:rFonts w:ascii="Arial Narrow" w:hAnsi="Arial Narrow"/>
          <w:b/>
        </w:rPr>
        <w:t xml:space="preserve">Le congé principal d’été sera obligatoirement composé de 3 semaines continues et d’une </w:t>
      </w:r>
      <w:r w:rsidRPr="00144584">
        <w:rPr>
          <w:rFonts w:ascii="Arial Narrow" w:hAnsi="Arial Narrow"/>
          <w:b/>
        </w:rPr>
        <w:t>quatrième semaine</w:t>
      </w:r>
      <w:r>
        <w:rPr>
          <w:rFonts w:ascii="Arial Narrow" w:hAnsi="Arial Narrow"/>
          <w:b/>
        </w:rPr>
        <w:t xml:space="preserve"> variable. Cette quatrième semaine pourra </w:t>
      </w:r>
      <w:r w:rsidRPr="00E70D76">
        <w:rPr>
          <w:rFonts w:ascii="Arial Narrow" w:hAnsi="Arial Narrow"/>
          <w:b/>
        </w:rPr>
        <w:t>être prise</w:t>
      </w:r>
      <w:r>
        <w:rPr>
          <w:rFonts w:ascii="Arial Narrow" w:hAnsi="Arial Narrow"/>
          <w:b/>
        </w:rPr>
        <w:t xml:space="preserve"> individuellement,</w:t>
      </w:r>
      <w:r w:rsidRPr="00E70D76">
        <w:rPr>
          <w:rFonts w:ascii="Arial Narrow" w:hAnsi="Arial Narrow"/>
          <w:b/>
        </w:rPr>
        <w:t xml:space="preserve"> </w:t>
      </w:r>
      <w:r>
        <w:rPr>
          <w:rFonts w:ascii="Arial Narrow" w:hAnsi="Arial Narrow"/>
          <w:b/>
        </w:rPr>
        <w:t xml:space="preserve">au choix de chaque salarié, </w:t>
      </w:r>
      <w:r w:rsidRPr="00E70D76">
        <w:rPr>
          <w:rFonts w:ascii="Arial Narrow" w:hAnsi="Arial Narrow"/>
          <w:b/>
        </w:rPr>
        <w:t>en</w:t>
      </w:r>
      <w:r>
        <w:rPr>
          <w:rFonts w:ascii="Arial Narrow" w:hAnsi="Arial Narrow"/>
          <w:b/>
        </w:rPr>
        <w:t>tre</w:t>
      </w:r>
      <w:r w:rsidRPr="00E70D76">
        <w:rPr>
          <w:rFonts w:ascii="Arial Narrow" w:hAnsi="Arial Narrow"/>
          <w:b/>
        </w:rPr>
        <w:t xml:space="preserve"> le 1er </w:t>
      </w:r>
      <w:r w:rsidR="009F7681">
        <w:rPr>
          <w:rFonts w:ascii="Arial Narrow" w:hAnsi="Arial Narrow"/>
          <w:b/>
        </w:rPr>
        <w:t>juin et le 31 octobre 2022</w:t>
      </w:r>
      <w:r>
        <w:rPr>
          <w:rFonts w:ascii="Arial Narrow" w:hAnsi="Arial Narrow"/>
          <w:b/>
        </w:rPr>
        <w:t>, ou éventuellement à la suite des trois semaines obligatoires.</w:t>
      </w:r>
    </w:p>
    <w:p w:rsidP="000718E9" w:rsidR="000718E9" w:rsidRDefault="000718E9">
      <w:pPr>
        <w:pStyle w:val="Listenumros"/>
        <w:numPr>
          <w:ilvl w:val="0"/>
          <w:numId w:val="0"/>
        </w:numPr>
        <w:jc w:val="both"/>
        <w:rPr>
          <w:rFonts w:ascii="Arial Narrow" w:hAnsi="Arial Narrow"/>
          <w:b/>
        </w:rPr>
      </w:pPr>
    </w:p>
    <w:p w:rsidP="000718E9" w:rsidR="000718E9" w:rsidRDefault="000718E9" w:rsidRPr="000A4A86">
      <w:pPr>
        <w:pStyle w:val="Listenumros"/>
        <w:numPr>
          <w:ilvl w:val="0"/>
          <w:numId w:val="0"/>
        </w:numPr>
        <w:jc w:val="both"/>
        <w:rPr>
          <w:rFonts w:ascii="Arial Narrow" w:hAnsi="Arial Narrow"/>
        </w:rPr>
      </w:pPr>
      <w:r w:rsidRPr="000A4A86">
        <w:rPr>
          <w:rFonts w:ascii="Arial Narrow" w:hAnsi="Arial Narrow"/>
        </w:rPr>
        <w:t>Conformément à l’article L3141-21 du Code du Travail, le présent accord d'entreprise fixe la période du congé principal et en précise les éventuelles règles de fractionnement. Il est ainsi convenu entre les parties, et sans que l’accord individuel du salarié ne soit nécessaire, qu’aucun jour de fractionnement ne sera dû en cas de non-respect de la période du congé principal de quatre semaines par le salarié.</w:t>
      </w:r>
    </w:p>
    <w:p w:rsidP="000718E9" w:rsidR="000718E9" w:rsidRDefault="000718E9">
      <w:pPr>
        <w:pStyle w:val="Listenumros"/>
        <w:numPr>
          <w:ilvl w:val="0"/>
          <w:numId w:val="0"/>
        </w:numPr>
        <w:jc w:val="both"/>
        <w:rPr>
          <w:rFonts w:ascii="Arial Narrow" w:hAnsi="Arial Narrow"/>
        </w:rPr>
      </w:pPr>
    </w:p>
    <w:p w:rsidP="000718E9" w:rsidR="000718E9" w:rsidRDefault="000718E9">
      <w:pPr>
        <w:pStyle w:val="Listenumros"/>
        <w:numPr>
          <w:ilvl w:val="0"/>
          <w:numId w:val="0"/>
        </w:numPr>
        <w:jc w:val="both"/>
        <w:rPr>
          <w:rFonts w:ascii="Arial Narrow" w:hAnsi="Arial Narrow"/>
          <w:b/>
          <w:u w:val="single"/>
        </w:rPr>
      </w:pPr>
      <w:r>
        <w:rPr>
          <w:rFonts w:ascii="Arial Narrow" w:hAnsi="Arial Narrow"/>
          <w:b/>
        </w:rPr>
        <w:t xml:space="preserve">La </w:t>
      </w:r>
      <w:r w:rsidRPr="001D5E25">
        <w:rPr>
          <w:rFonts w:ascii="Arial Narrow" w:hAnsi="Arial Narrow"/>
          <w:b/>
        </w:rPr>
        <w:t>cinquième semaine</w:t>
      </w:r>
      <w:r>
        <w:rPr>
          <w:rFonts w:ascii="Arial Narrow" w:hAnsi="Arial Narrow"/>
          <w:b/>
        </w:rPr>
        <w:t xml:space="preserve"> de congés payés s</w:t>
      </w:r>
      <w:r w:rsidRPr="00501426">
        <w:rPr>
          <w:rFonts w:ascii="Arial Narrow" w:hAnsi="Arial Narrow"/>
          <w:b/>
        </w:rPr>
        <w:t>’étendr</w:t>
      </w:r>
      <w:r>
        <w:rPr>
          <w:rFonts w:ascii="Arial Narrow" w:hAnsi="Arial Narrow"/>
          <w:b/>
        </w:rPr>
        <w:t xml:space="preserve">a </w:t>
      </w:r>
      <w:r w:rsidRPr="001D5E25">
        <w:rPr>
          <w:rFonts w:ascii="Arial Narrow" w:hAnsi="Arial Narrow"/>
          <w:b/>
          <w:u w:val="single"/>
        </w:rPr>
        <w:t xml:space="preserve">du </w:t>
      </w:r>
      <w:r w:rsidR="009F7681">
        <w:rPr>
          <w:rFonts w:ascii="Arial Narrow" w:hAnsi="Arial Narrow"/>
          <w:b/>
          <w:u w:val="single"/>
        </w:rPr>
        <w:t>lundi 26</w:t>
      </w:r>
      <w:r w:rsidR="0066702B">
        <w:rPr>
          <w:rFonts w:ascii="Arial Narrow" w:hAnsi="Arial Narrow"/>
          <w:b/>
          <w:u w:val="single"/>
        </w:rPr>
        <w:t xml:space="preserve"> décembre </w:t>
      </w:r>
      <w:r w:rsidRPr="001D5E25">
        <w:rPr>
          <w:rFonts w:ascii="Arial Narrow" w:hAnsi="Arial Narrow"/>
          <w:b/>
          <w:u w:val="single"/>
        </w:rPr>
        <w:t xml:space="preserve">au </w:t>
      </w:r>
      <w:r w:rsidR="009F7681">
        <w:rPr>
          <w:rFonts w:ascii="Arial Narrow" w:hAnsi="Arial Narrow"/>
          <w:b/>
          <w:u w:val="single"/>
        </w:rPr>
        <w:t>vendredi 30</w:t>
      </w:r>
      <w:r w:rsidR="0066702B">
        <w:rPr>
          <w:rFonts w:ascii="Arial Narrow" w:hAnsi="Arial Narrow"/>
          <w:b/>
          <w:u w:val="single"/>
        </w:rPr>
        <w:t xml:space="preserve"> décembre </w:t>
      </w:r>
      <w:r w:rsidRPr="001D5E25">
        <w:rPr>
          <w:rFonts w:ascii="Arial Narrow" w:hAnsi="Arial Narrow"/>
          <w:b/>
          <w:u w:val="single"/>
        </w:rPr>
        <w:t>202</w:t>
      </w:r>
      <w:r w:rsidR="009F7681">
        <w:rPr>
          <w:rFonts w:ascii="Arial Narrow" w:hAnsi="Arial Narrow"/>
          <w:b/>
          <w:u w:val="single"/>
        </w:rPr>
        <w:t>2</w:t>
      </w:r>
      <w:r w:rsidRPr="001D5E25">
        <w:rPr>
          <w:rFonts w:ascii="Arial Narrow" w:hAnsi="Arial Narrow"/>
          <w:b/>
          <w:u w:val="single"/>
        </w:rPr>
        <w:t>.</w:t>
      </w:r>
    </w:p>
    <w:p w:rsidP="000718E9" w:rsidR="009F7681" w:rsidRDefault="009F7681" w:rsidRPr="000A4A86">
      <w:pPr>
        <w:pStyle w:val="Listenumros"/>
        <w:numPr>
          <w:ilvl w:val="0"/>
          <w:numId w:val="0"/>
        </w:numPr>
        <w:jc w:val="both"/>
        <w:rPr>
          <w:rFonts w:ascii="Arial Narrow" w:hAnsi="Arial Narrow"/>
          <w:u w:val="single"/>
        </w:rPr>
      </w:pPr>
      <w:r w:rsidRPr="000A4A86">
        <w:rPr>
          <w:rFonts w:ascii="Arial Narrow" w:hAnsi="Arial Narrow"/>
        </w:rPr>
        <w:t>Les congés de fin d’année s’étendront donc du vendredi 23 décembre 2022 au soir au lundi 2 janvier 2023 au matin</w:t>
      </w:r>
      <w:r w:rsidR="00C41A9F" w:rsidRPr="000A4A86">
        <w:rPr>
          <w:rFonts w:ascii="Arial Narrow" w:hAnsi="Arial Narrow"/>
        </w:rPr>
        <w:t>, avec la possibilité pour les salariés de prolonger cette période avec des congés payés, RTT ou heures de récupération.</w:t>
      </w:r>
    </w:p>
    <w:p w:rsidP="000718E9" w:rsidR="009F7681" w:rsidRDefault="009F7681">
      <w:pPr>
        <w:pStyle w:val="Listenumros"/>
        <w:numPr>
          <w:ilvl w:val="0"/>
          <w:numId w:val="0"/>
        </w:numPr>
        <w:jc w:val="both"/>
        <w:rPr>
          <w:rFonts w:ascii="Arial Narrow" w:hAnsi="Arial Narrow"/>
          <w:b/>
          <w:u w:val="single"/>
        </w:rPr>
      </w:pPr>
    </w:p>
    <w:p w:rsidP="000718E9" w:rsidR="009F7681" w:rsidRDefault="009F7681">
      <w:pPr>
        <w:pStyle w:val="Listenumros"/>
        <w:numPr>
          <w:ilvl w:val="0"/>
          <w:numId w:val="0"/>
        </w:numPr>
        <w:jc w:val="both"/>
        <w:rPr>
          <w:rFonts w:ascii="Arial Narrow" w:hAnsi="Arial Narrow"/>
          <w:b/>
          <w:u w:val="single"/>
        </w:rPr>
      </w:pPr>
    </w:p>
    <w:p w:rsidP="000718E9" w:rsidR="000718E9" w:rsidRDefault="000718E9">
      <w:pPr>
        <w:numPr>
          <w:ilvl w:val="0"/>
          <w:numId w:val="9"/>
        </w:numPr>
        <w:autoSpaceDE w:val="0"/>
        <w:autoSpaceDN w:val="0"/>
        <w:adjustRightInd w:val="0"/>
        <w:ind w:right="-494"/>
        <w:jc w:val="both"/>
      </w:pPr>
      <w:r w:rsidRPr="004655D1">
        <w:t>JOURNEE DE SOLIDARITE</w:t>
      </w:r>
    </w:p>
    <w:p w:rsidP="000718E9" w:rsidR="000718E9" w:rsidRDefault="000718E9" w:rsidRPr="004655D1">
      <w:pPr>
        <w:autoSpaceDE w:val="0"/>
        <w:autoSpaceDN w:val="0"/>
        <w:adjustRightInd w:val="0"/>
        <w:ind w:left="1440" w:right="-494"/>
        <w:jc w:val="both"/>
      </w:pPr>
    </w:p>
    <w:p w:rsidP="000718E9" w:rsidR="000718E9" w:rsidRDefault="00E730E5" w:rsidRPr="00A73ED4">
      <w:pPr>
        <w:pStyle w:val="Listenumros"/>
        <w:numPr>
          <w:ilvl w:val="0"/>
          <w:numId w:val="0"/>
        </w:numPr>
        <w:jc w:val="both"/>
        <w:rPr>
          <w:rFonts w:ascii="Arial Narrow" w:hAnsi="Arial Narrow"/>
        </w:rPr>
      </w:pPr>
      <w:r>
        <w:rPr>
          <w:rFonts w:ascii="Arial Narrow" w:hAnsi="Arial Narrow"/>
        </w:rPr>
        <w:t>I</w:t>
      </w:r>
      <w:r w:rsidR="000718E9" w:rsidRPr="00501426">
        <w:rPr>
          <w:rFonts w:ascii="Arial Narrow" w:hAnsi="Arial Narrow"/>
        </w:rPr>
        <w:t xml:space="preserve">l est convenu entre les parties que </w:t>
      </w:r>
      <w:r w:rsidR="000718E9" w:rsidRPr="00D53CA8">
        <w:rPr>
          <w:rFonts w:ascii="Arial Narrow" w:hAnsi="Arial Narrow"/>
          <w:b/>
        </w:rPr>
        <w:t xml:space="preserve">la journée de solidarité sera positionnée </w:t>
      </w:r>
      <w:r w:rsidR="000718E9">
        <w:rPr>
          <w:rFonts w:ascii="Arial Narrow" w:hAnsi="Arial Narrow"/>
          <w:b/>
        </w:rPr>
        <w:t xml:space="preserve">sur </w:t>
      </w:r>
      <w:r w:rsidR="000718E9" w:rsidRPr="00D53CA8">
        <w:rPr>
          <w:rFonts w:ascii="Arial Narrow" w:hAnsi="Arial Narrow"/>
          <w:b/>
        </w:rPr>
        <w:t xml:space="preserve">le </w:t>
      </w:r>
      <w:r w:rsidRPr="00E730E5">
        <w:rPr>
          <w:rFonts w:ascii="Arial Narrow" w:hAnsi="Arial Narrow"/>
          <w:b/>
          <w:u w:val="single"/>
        </w:rPr>
        <w:t>lundi 15 août</w:t>
      </w:r>
      <w:r w:rsidR="000718E9">
        <w:rPr>
          <w:rFonts w:ascii="Arial Narrow" w:hAnsi="Arial Narrow"/>
          <w:b/>
        </w:rPr>
        <w:t xml:space="preserve">, </w:t>
      </w:r>
      <w:r w:rsidR="000718E9" w:rsidRPr="00A73ED4">
        <w:rPr>
          <w:rFonts w:ascii="Arial Narrow" w:hAnsi="Arial Narrow"/>
        </w:rPr>
        <w:t>pour lequel un congé payé sera déduit à chaque sal</w:t>
      </w:r>
      <w:r w:rsidR="00C34D84" w:rsidRPr="00A73ED4">
        <w:rPr>
          <w:rFonts w:ascii="Arial Narrow" w:hAnsi="Arial Narrow"/>
        </w:rPr>
        <w:t>arié.</w:t>
      </w:r>
    </w:p>
    <w:p w:rsidP="000718E9" w:rsidR="00B76EA1" w:rsidRDefault="00B76EA1">
      <w:pPr>
        <w:pStyle w:val="Listenumros"/>
        <w:numPr>
          <w:ilvl w:val="0"/>
          <w:numId w:val="0"/>
        </w:numPr>
        <w:jc w:val="both"/>
        <w:rPr>
          <w:rFonts w:ascii="Arial Narrow" w:hAnsi="Arial Narrow"/>
          <w:b/>
        </w:rPr>
      </w:pPr>
    </w:p>
    <w:p w:rsidP="000718E9" w:rsidR="000718E9" w:rsidRDefault="000718E9">
      <w:pPr>
        <w:pStyle w:val="Listenumros"/>
        <w:numPr>
          <w:ilvl w:val="0"/>
          <w:numId w:val="0"/>
        </w:numPr>
        <w:jc w:val="both"/>
        <w:rPr>
          <w:rFonts w:ascii="Arial Narrow" w:hAnsi="Arial Narrow"/>
          <w:b/>
        </w:rPr>
      </w:pPr>
      <w:r w:rsidRPr="00D53CA8">
        <w:rPr>
          <w:rFonts w:ascii="Arial Narrow" w:hAnsi="Arial Narrow"/>
          <w:b/>
        </w:rPr>
        <w:t xml:space="preserve"> </w:t>
      </w:r>
    </w:p>
    <w:p w:rsidP="000718E9" w:rsidR="000718E9" w:rsidRDefault="000718E9">
      <w:pPr>
        <w:autoSpaceDE w:val="0"/>
        <w:autoSpaceDN w:val="0"/>
        <w:adjustRightInd w:val="0"/>
        <w:ind w:right="27"/>
        <w:jc w:val="both"/>
      </w:pPr>
    </w:p>
    <w:p w:rsidP="000718E9" w:rsidR="000718E9" w:rsidRDefault="00D05CBA">
      <w:pPr>
        <w:numPr>
          <w:ilvl w:val="0"/>
          <w:numId w:val="9"/>
        </w:numPr>
        <w:autoSpaceDE w:val="0"/>
        <w:autoSpaceDN w:val="0"/>
        <w:adjustRightInd w:val="0"/>
        <w:ind w:right="-494"/>
        <w:jc w:val="both"/>
      </w:pPr>
      <w:r>
        <w:t>PONT DE L’ASCENSION</w:t>
      </w:r>
      <w:r w:rsidR="001460DC">
        <w:t xml:space="preserve"> ET </w:t>
      </w:r>
      <w:r w:rsidR="00B2651D">
        <w:t>DE LA TOUSSAINT</w:t>
      </w:r>
    </w:p>
    <w:p w:rsidP="000718E9" w:rsidR="000718E9" w:rsidRDefault="000718E9" w:rsidRPr="004655D1">
      <w:pPr>
        <w:autoSpaceDE w:val="0"/>
        <w:autoSpaceDN w:val="0"/>
        <w:adjustRightInd w:val="0"/>
        <w:ind w:left="1440" w:right="-494"/>
        <w:jc w:val="both"/>
      </w:pPr>
    </w:p>
    <w:p w:rsidP="000718E9" w:rsidR="000718E9" w:rsidRDefault="00D05CBA">
      <w:pPr>
        <w:pStyle w:val="Listenumros"/>
        <w:numPr>
          <w:ilvl w:val="0"/>
          <w:numId w:val="0"/>
        </w:numPr>
        <w:jc w:val="both"/>
        <w:rPr>
          <w:rFonts w:ascii="Arial Narrow" w:hAnsi="Arial Narrow"/>
          <w:b/>
        </w:rPr>
      </w:pPr>
      <w:r>
        <w:rPr>
          <w:rFonts w:ascii="Arial Narrow" w:hAnsi="Arial Narrow"/>
        </w:rPr>
        <w:t>Afin d’explo</w:t>
      </w:r>
      <w:r w:rsidR="00B05B87">
        <w:rPr>
          <w:rFonts w:ascii="Arial Narrow" w:hAnsi="Arial Narrow"/>
        </w:rPr>
        <w:t>iter au mieux le calendrier 202</w:t>
      </w:r>
      <w:r w:rsidR="00EF089D">
        <w:rPr>
          <w:rFonts w:ascii="Arial Narrow" w:hAnsi="Arial Narrow"/>
        </w:rPr>
        <w:t>2</w:t>
      </w:r>
      <w:r>
        <w:rPr>
          <w:rFonts w:ascii="Arial Narrow" w:hAnsi="Arial Narrow"/>
        </w:rPr>
        <w:t xml:space="preserve"> et de favoriser le repos des salariés, i</w:t>
      </w:r>
      <w:r w:rsidR="000718E9" w:rsidRPr="00DF1E7D">
        <w:rPr>
          <w:rFonts w:ascii="Arial Narrow" w:hAnsi="Arial Narrow"/>
        </w:rPr>
        <w:t>l est convenu entre les parties que</w:t>
      </w:r>
      <w:r w:rsidR="000718E9">
        <w:rPr>
          <w:rFonts w:ascii="Arial Narrow" w:hAnsi="Arial Narrow"/>
        </w:rPr>
        <w:t xml:space="preserve"> </w:t>
      </w:r>
      <w:r w:rsidR="000718E9" w:rsidRPr="00D05CBA">
        <w:rPr>
          <w:rFonts w:ascii="Arial Narrow" w:hAnsi="Arial Narrow"/>
          <w:b/>
          <w:u w:val="single"/>
        </w:rPr>
        <w:t>l</w:t>
      </w:r>
      <w:r w:rsidR="00B05B87">
        <w:rPr>
          <w:rFonts w:ascii="Arial Narrow" w:hAnsi="Arial Narrow"/>
          <w:b/>
          <w:u w:val="single"/>
        </w:rPr>
        <w:t>es</w:t>
      </w:r>
      <w:r w:rsidRPr="00D05CBA">
        <w:rPr>
          <w:rFonts w:ascii="Arial Narrow" w:hAnsi="Arial Narrow"/>
          <w:b/>
          <w:u w:val="single"/>
        </w:rPr>
        <w:t xml:space="preserve"> journée</w:t>
      </w:r>
      <w:r w:rsidR="00B05B87">
        <w:rPr>
          <w:rFonts w:ascii="Arial Narrow" w:hAnsi="Arial Narrow"/>
          <w:b/>
          <w:u w:val="single"/>
        </w:rPr>
        <w:t>s</w:t>
      </w:r>
      <w:r w:rsidRPr="00D05CBA">
        <w:rPr>
          <w:rFonts w:ascii="Arial Narrow" w:hAnsi="Arial Narrow"/>
          <w:b/>
          <w:u w:val="single"/>
        </w:rPr>
        <w:t xml:space="preserve"> du vendredi </w:t>
      </w:r>
      <w:r w:rsidR="00EF089D">
        <w:rPr>
          <w:rFonts w:ascii="Arial Narrow" w:hAnsi="Arial Narrow"/>
          <w:b/>
          <w:u w:val="single"/>
        </w:rPr>
        <w:t>27 m</w:t>
      </w:r>
      <w:r w:rsidRPr="00D05CBA">
        <w:rPr>
          <w:rFonts w:ascii="Arial Narrow" w:hAnsi="Arial Narrow"/>
          <w:b/>
          <w:u w:val="single"/>
        </w:rPr>
        <w:t xml:space="preserve">ai </w:t>
      </w:r>
      <w:r w:rsidR="00B05B87">
        <w:rPr>
          <w:rFonts w:ascii="Arial Narrow" w:hAnsi="Arial Narrow"/>
          <w:b/>
          <w:u w:val="single"/>
        </w:rPr>
        <w:t xml:space="preserve">et du </w:t>
      </w:r>
      <w:r w:rsidR="00EF089D">
        <w:rPr>
          <w:rFonts w:ascii="Arial Narrow" w:hAnsi="Arial Narrow"/>
          <w:b/>
          <w:u w:val="single"/>
        </w:rPr>
        <w:t xml:space="preserve">lundi 31 octobre </w:t>
      </w:r>
      <w:r w:rsidR="000718E9" w:rsidRPr="00D05CBA">
        <w:rPr>
          <w:rFonts w:ascii="Arial Narrow" w:hAnsi="Arial Narrow"/>
          <w:b/>
          <w:u w:val="single"/>
        </w:rPr>
        <w:t>ser</w:t>
      </w:r>
      <w:r w:rsidR="00B05B87">
        <w:rPr>
          <w:rFonts w:ascii="Arial Narrow" w:hAnsi="Arial Narrow"/>
          <w:b/>
          <w:u w:val="single"/>
        </w:rPr>
        <w:t>ont</w:t>
      </w:r>
      <w:r w:rsidRPr="00D05CBA">
        <w:rPr>
          <w:rFonts w:ascii="Arial Narrow" w:hAnsi="Arial Narrow"/>
          <w:b/>
          <w:u w:val="single"/>
        </w:rPr>
        <w:t xml:space="preserve"> non</w:t>
      </w:r>
      <w:r w:rsidR="000718E9" w:rsidRPr="00D05CBA">
        <w:rPr>
          <w:rFonts w:ascii="Arial Narrow" w:hAnsi="Arial Narrow"/>
          <w:b/>
          <w:u w:val="single"/>
        </w:rPr>
        <w:t xml:space="preserve"> travaillée</w:t>
      </w:r>
      <w:r w:rsidR="00B05B87">
        <w:rPr>
          <w:rFonts w:ascii="Arial Narrow" w:hAnsi="Arial Narrow"/>
          <w:b/>
          <w:u w:val="single"/>
        </w:rPr>
        <w:t>s</w:t>
      </w:r>
      <w:r>
        <w:rPr>
          <w:rFonts w:ascii="Arial Narrow" w:hAnsi="Arial Narrow"/>
          <w:b/>
          <w:u w:val="single"/>
        </w:rPr>
        <w:t>.</w:t>
      </w:r>
    </w:p>
    <w:p w:rsidP="000718E9" w:rsidR="000718E9" w:rsidRDefault="000718E9">
      <w:pPr>
        <w:pStyle w:val="Listenumros"/>
        <w:numPr>
          <w:ilvl w:val="0"/>
          <w:numId w:val="0"/>
        </w:numPr>
        <w:jc w:val="both"/>
        <w:rPr>
          <w:rFonts w:ascii="Arial Narrow" w:hAnsi="Arial Narrow"/>
        </w:rPr>
      </w:pPr>
    </w:p>
    <w:p w:rsidP="000718E9" w:rsidR="000718E9" w:rsidRDefault="000718E9">
      <w:pPr>
        <w:pStyle w:val="Listenumros"/>
        <w:numPr>
          <w:ilvl w:val="0"/>
          <w:numId w:val="0"/>
        </w:numPr>
        <w:jc w:val="both"/>
        <w:rPr>
          <w:rFonts w:ascii="Arial Narrow" w:hAnsi="Arial Narrow"/>
        </w:rPr>
      </w:pPr>
      <w:r>
        <w:rPr>
          <w:rFonts w:ascii="Arial Narrow" w:hAnsi="Arial Narrow"/>
        </w:rPr>
        <w:t>Il sera posé soit un RTT employeur pour les établissements en possédant, soit un jour de congé payé ou RTT pour les autres établissements.</w:t>
      </w:r>
    </w:p>
    <w:p w:rsidP="000718E9" w:rsidR="00B76EA1" w:rsidRDefault="00B76EA1">
      <w:pPr>
        <w:pStyle w:val="Listenumros"/>
        <w:numPr>
          <w:ilvl w:val="0"/>
          <w:numId w:val="0"/>
        </w:numPr>
        <w:jc w:val="both"/>
        <w:rPr>
          <w:rFonts w:ascii="Arial Narrow" w:hAnsi="Arial Narrow"/>
        </w:rPr>
      </w:pPr>
    </w:p>
    <w:p w:rsidP="000718E9" w:rsidR="008D3D4A" w:rsidRDefault="008D3D4A">
      <w:pPr>
        <w:pStyle w:val="Listenumros"/>
        <w:numPr>
          <w:ilvl w:val="0"/>
          <w:numId w:val="0"/>
        </w:numPr>
        <w:jc w:val="both"/>
        <w:rPr>
          <w:rFonts w:ascii="Arial Narrow" w:hAnsi="Arial Narrow"/>
        </w:rPr>
      </w:pPr>
    </w:p>
    <w:p w:rsidP="000718E9" w:rsidR="00B76EA1" w:rsidRDefault="00B76EA1">
      <w:pPr>
        <w:pStyle w:val="Listenumros"/>
        <w:numPr>
          <w:ilvl w:val="0"/>
          <w:numId w:val="0"/>
        </w:numPr>
        <w:jc w:val="both"/>
        <w:rPr>
          <w:rFonts w:ascii="Arial Narrow" w:hAnsi="Arial Narrow"/>
        </w:rPr>
      </w:pPr>
    </w:p>
    <w:p w:rsidP="00B76EA1" w:rsidR="00B76EA1" w:rsidRDefault="00B76EA1" w:rsidRPr="00B76EA1">
      <w:pPr>
        <w:numPr>
          <w:ilvl w:val="0"/>
          <w:numId w:val="9"/>
        </w:numPr>
        <w:autoSpaceDE w:val="0"/>
        <w:autoSpaceDN w:val="0"/>
        <w:adjustRightInd w:val="0"/>
        <w:ind w:right="-494"/>
        <w:jc w:val="both"/>
      </w:pPr>
      <w:r>
        <w:lastRenderedPageBreak/>
        <w:t>TELETRAVAIL</w:t>
      </w:r>
    </w:p>
    <w:p w:rsidP="000718E9" w:rsidR="00B76EA1" w:rsidRDefault="00B76EA1">
      <w:pPr>
        <w:pStyle w:val="Listenumros"/>
        <w:numPr>
          <w:ilvl w:val="0"/>
          <w:numId w:val="0"/>
        </w:numPr>
        <w:jc w:val="both"/>
        <w:rPr>
          <w:rFonts w:ascii="Arial Narrow" w:hAnsi="Arial Narrow"/>
        </w:rPr>
      </w:pPr>
    </w:p>
    <w:p w:rsidP="00923EB7" w:rsidR="00923EB7" w:rsidRDefault="00923EB7">
      <w:pPr>
        <w:pStyle w:val="Listenumros"/>
        <w:numPr>
          <w:ilvl w:val="0"/>
          <w:numId w:val="0"/>
        </w:numPr>
        <w:jc w:val="both"/>
        <w:rPr>
          <w:rFonts w:ascii="Arial Narrow" w:hAnsi="Arial Narrow"/>
        </w:rPr>
      </w:pPr>
      <w:r w:rsidRPr="00923EB7">
        <w:rPr>
          <w:rFonts w:ascii="Arial Narrow" w:hAnsi="Arial Narrow"/>
        </w:rPr>
        <w:t>Avec le confinement dû au coron</w:t>
      </w:r>
      <w:r w:rsidR="00CE02F8">
        <w:rPr>
          <w:rFonts w:ascii="Arial Narrow" w:hAnsi="Arial Narrow"/>
        </w:rPr>
        <w:t>avirus, DEFI GROUP a accéléré depuis</w:t>
      </w:r>
      <w:r w:rsidRPr="00923EB7">
        <w:rPr>
          <w:rFonts w:ascii="Arial Narrow" w:hAnsi="Arial Narrow"/>
        </w:rPr>
        <w:t xml:space="preserve"> 2020 sa transition numérique et a </w:t>
      </w:r>
      <w:r w:rsidR="00CE02F8">
        <w:rPr>
          <w:rFonts w:ascii="Arial Narrow" w:hAnsi="Arial Narrow"/>
        </w:rPr>
        <w:t xml:space="preserve">mieux </w:t>
      </w:r>
      <w:r w:rsidRPr="00923EB7">
        <w:rPr>
          <w:rFonts w:ascii="Arial Narrow" w:hAnsi="Arial Narrow"/>
        </w:rPr>
        <w:t xml:space="preserve">digitalisé ses outils et ses processus de travail. La démocratisation du télétravail a </w:t>
      </w:r>
      <w:r w:rsidR="00035A74">
        <w:rPr>
          <w:rFonts w:ascii="Arial Narrow" w:hAnsi="Arial Narrow"/>
        </w:rPr>
        <w:t xml:space="preserve">ainsi </w:t>
      </w:r>
      <w:r w:rsidRPr="00923EB7">
        <w:rPr>
          <w:rFonts w:ascii="Arial Narrow" w:hAnsi="Arial Narrow"/>
        </w:rPr>
        <w:t>entra</w:t>
      </w:r>
      <w:r w:rsidR="00035A74">
        <w:rPr>
          <w:rFonts w:ascii="Arial Narrow" w:hAnsi="Arial Narrow"/>
        </w:rPr>
        <w:t xml:space="preserve">îné une augmentation </w:t>
      </w:r>
      <w:r w:rsidRPr="00923EB7">
        <w:rPr>
          <w:rFonts w:ascii="Arial Narrow" w:hAnsi="Arial Narrow"/>
        </w:rPr>
        <w:t>du nombre de personnes travaillant quotidiennement en ligne</w:t>
      </w:r>
      <w:r w:rsidR="00035A74">
        <w:rPr>
          <w:rFonts w:ascii="Arial Narrow" w:hAnsi="Arial Narrow"/>
        </w:rPr>
        <w:t xml:space="preserve"> de leur domicile</w:t>
      </w:r>
      <w:r w:rsidRPr="00923EB7">
        <w:rPr>
          <w:rFonts w:ascii="Arial Narrow" w:hAnsi="Arial Narrow"/>
        </w:rPr>
        <w:t>.</w:t>
      </w:r>
      <w:r>
        <w:rPr>
          <w:rFonts w:ascii="Arial Narrow" w:hAnsi="Arial Narrow"/>
        </w:rPr>
        <w:t xml:space="preserve"> </w:t>
      </w:r>
    </w:p>
    <w:p w:rsidP="00923EB7" w:rsidR="00923EB7" w:rsidRDefault="00923EB7">
      <w:pPr>
        <w:pStyle w:val="Listenumros"/>
        <w:numPr>
          <w:ilvl w:val="0"/>
          <w:numId w:val="0"/>
        </w:numPr>
        <w:jc w:val="both"/>
        <w:rPr>
          <w:rFonts w:ascii="Arial Narrow" w:hAnsi="Arial Narrow"/>
        </w:rPr>
      </w:pPr>
    </w:p>
    <w:p w:rsidP="00923EB7" w:rsidR="00923EB7" w:rsidRDefault="00923EB7">
      <w:pPr>
        <w:pStyle w:val="Listenumros"/>
        <w:numPr>
          <w:ilvl w:val="0"/>
          <w:numId w:val="0"/>
        </w:numPr>
        <w:jc w:val="both"/>
        <w:rPr>
          <w:rFonts w:ascii="Arial Narrow" w:hAnsi="Arial Narrow"/>
        </w:rPr>
      </w:pPr>
      <w:r w:rsidRPr="00923EB7">
        <w:rPr>
          <w:rFonts w:ascii="Arial Narrow" w:hAnsi="Arial Narrow"/>
        </w:rPr>
        <w:t xml:space="preserve">Lorsque le télétravail devient régulier, il est conseillé de formaliser ce dispositif à travers un document, qui prend souvent la forme d’une </w:t>
      </w:r>
      <w:hyperlink r:id="rId8" w:history="1" w:tgtFrame="_blank" w:tooltip="charte de télétravail.">
        <w:r w:rsidRPr="00923EB7">
          <w:rPr>
            <w:rFonts w:ascii="Arial Narrow" w:hAnsi="Arial Narrow"/>
          </w:rPr>
          <w:t>charte de télétravail.</w:t>
        </w:r>
      </w:hyperlink>
      <w:r>
        <w:rPr>
          <w:rFonts w:ascii="Arial Narrow" w:hAnsi="Arial Narrow"/>
        </w:rPr>
        <w:t xml:space="preserve"> Cette </w:t>
      </w:r>
      <w:r w:rsidRPr="00923EB7">
        <w:rPr>
          <w:rFonts w:ascii="Arial Narrow" w:hAnsi="Arial Narrow"/>
        </w:rPr>
        <w:t xml:space="preserve">charte est un </w:t>
      </w:r>
      <w:r w:rsidRPr="00923EB7">
        <w:rPr>
          <w:rFonts w:ascii="Arial Narrow" w:hAnsi="Arial Narrow"/>
          <w:bCs/>
        </w:rPr>
        <w:t>document qui permet de formaliser les conditions dans lesquelles les salariés d</w:t>
      </w:r>
      <w:r>
        <w:rPr>
          <w:rFonts w:ascii="Arial Narrow" w:hAnsi="Arial Narrow"/>
          <w:bCs/>
        </w:rPr>
        <w:t>e l’</w:t>
      </w:r>
      <w:r w:rsidRPr="00923EB7">
        <w:rPr>
          <w:rFonts w:ascii="Arial Narrow" w:hAnsi="Arial Narrow"/>
          <w:bCs/>
        </w:rPr>
        <w:t>entreprise peuvent recourir au télétravail</w:t>
      </w:r>
      <w:r w:rsidR="00035A74">
        <w:rPr>
          <w:rFonts w:ascii="Arial Narrow" w:hAnsi="Arial Narrow"/>
          <w:bCs/>
        </w:rPr>
        <w:t xml:space="preserve"> et défini</w:t>
      </w:r>
      <w:r>
        <w:rPr>
          <w:rFonts w:ascii="Arial Narrow" w:hAnsi="Arial Narrow"/>
          <w:bCs/>
        </w:rPr>
        <w:t>t</w:t>
      </w:r>
      <w:r w:rsidRPr="00923EB7">
        <w:rPr>
          <w:rFonts w:ascii="Arial Narrow" w:hAnsi="Arial Narrow"/>
          <w:bCs/>
        </w:rPr>
        <w:t> </w:t>
      </w:r>
      <w:r w:rsidR="006E6841">
        <w:rPr>
          <w:rFonts w:ascii="Arial Narrow" w:hAnsi="Arial Narrow"/>
          <w:bCs/>
        </w:rPr>
        <w:t xml:space="preserve">également </w:t>
      </w:r>
      <w:r w:rsidRPr="00923EB7">
        <w:rPr>
          <w:rFonts w:ascii="Arial Narrow" w:hAnsi="Arial Narrow"/>
          <w:bCs/>
        </w:rPr>
        <w:t>les règles applicables au télétravail</w:t>
      </w:r>
      <w:r w:rsidR="00035A74">
        <w:rPr>
          <w:rFonts w:ascii="Arial Narrow" w:hAnsi="Arial Narrow"/>
          <w:bCs/>
        </w:rPr>
        <w:t xml:space="preserve"> dans l’entreprise</w:t>
      </w:r>
      <w:r w:rsidRPr="00923EB7">
        <w:rPr>
          <w:rFonts w:ascii="Arial Narrow" w:hAnsi="Arial Narrow"/>
          <w:bCs/>
        </w:rPr>
        <w:t>.</w:t>
      </w:r>
      <w:r w:rsidRPr="00923EB7">
        <w:rPr>
          <w:rFonts w:ascii="Arial Narrow" w:hAnsi="Arial Narrow"/>
        </w:rPr>
        <w:t>  </w:t>
      </w:r>
    </w:p>
    <w:p w:rsidP="00923EB7" w:rsidR="006E6841" w:rsidRDefault="006E6841">
      <w:pPr>
        <w:pStyle w:val="Listenumros"/>
        <w:numPr>
          <w:ilvl w:val="0"/>
          <w:numId w:val="0"/>
        </w:numPr>
        <w:jc w:val="both"/>
        <w:rPr>
          <w:rFonts w:ascii="Arial Narrow" w:hAnsi="Arial Narrow"/>
        </w:rPr>
      </w:pPr>
    </w:p>
    <w:p w:rsidP="000718E9" w:rsidR="00B76EA1" w:rsidRDefault="006E6841">
      <w:pPr>
        <w:pStyle w:val="Listenumros"/>
        <w:numPr>
          <w:ilvl w:val="0"/>
          <w:numId w:val="0"/>
        </w:numPr>
        <w:jc w:val="both"/>
        <w:rPr>
          <w:rFonts w:ascii="Arial Narrow" w:hAnsi="Arial Narrow"/>
        </w:rPr>
      </w:pPr>
      <w:r>
        <w:rPr>
          <w:rFonts w:ascii="Arial Narrow" w:hAnsi="Arial Narrow"/>
        </w:rPr>
        <w:t xml:space="preserve">Après </w:t>
      </w:r>
      <w:r w:rsidR="00CE02F8">
        <w:rPr>
          <w:rFonts w:ascii="Arial Narrow" w:hAnsi="Arial Narrow"/>
        </w:rPr>
        <w:t>l’avoir de nouveau étudiée</w:t>
      </w:r>
      <w:r>
        <w:rPr>
          <w:rFonts w:ascii="Arial Narrow" w:hAnsi="Arial Narrow"/>
        </w:rPr>
        <w:t xml:space="preserve">, les représentants syndicaux centraux approuvent et </w:t>
      </w:r>
      <w:r w:rsidR="00CE02F8">
        <w:rPr>
          <w:rFonts w:ascii="Arial Narrow" w:hAnsi="Arial Narrow"/>
        </w:rPr>
        <w:t>ne souhaitent pas apporter de modification à c</w:t>
      </w:r>
      <w:r>
        <w:rPr>
          <w:rFonts w:ascii="Arial Narrow" w:hAnsi="Arial Narrow"/>
        </w:rPr>
        <w:t>ette charte</w:t>
      </w:r>
      <w:r w:rsidR="00CE02F8">
        <w:rPr>
          <w:rFonts w:ascii="Arial Narrow" w:hAnsi="Arial Narrow"/>
        </w:rPr>
        <w:t xml:space="preserve"> déjà en vigueur</w:t>
      </w:r>
      <w:r>
        <w:rPr>
          <w:rFonts w:ascii="Arial Narrow" w:hAnsi="Arial Narrow"/>
        </w:rPr>
        <w:t xml:space="preserve">. </w:t>
      </w:r>
      <w:r w:rsidR="00CE02F8">
        <w:rPr>
          <w:rFonts w:ascii="Arial Narrow" w:hAnsi="Arial Narrow"/>
        </w:rPr>
        <w:t>Pour rappel celle-ci est m</w:t>
      </w:r>
      <w:r w:rsidR="00542B03">
        <w:rPr>
          <w:rFonts w:ascii="Arial Narrow" w:hAnsi="Arial Narrow"/>
        </w:rPr>
        <w:t xml:space="preserve">ise à </w:t>
      </w:r>
      <w:r>
        <w:rPr>
          <w:rFonts w:ascii="Arial Narrow" w:hAnsi="Arial Narrow"/>
        </w:rPr>
        <w:t>disposition permanente sur le réseau de l’entreprise et</w:t>
      </w:r>
      <w:r w:rsidR="00CE02F8">
        <w:rPr>
          <w:rFonts w:ascii="Arial Narrow" w:hAnsi="Arial Narrow"/>
        </w:rPr>
        <w:t xml:space="preserve"> a été</w:t>
      </w:r>
      <w:r>
        <w:rPr>
          <w:rFonts w:ascii="Arial Narrow" w:hAnsi="Arial Narrow"/>
        </w:rPr>
        <w:t xml:space="preserve"> distribuée à chaque télétravailleur.</w:t>
      </w:r>
    </w:p>
    <w:p w:rsidP="000718E9" w:rsidR="00B76EA1" w:rsidRDefault="00B76EA1">
      <w:pPr>
        <w:pStyle w:val="Listenumros"/>
        <w:numPr>
          <w:ilvl w:val="0"/>
          <w:numId w:val="0"/>
        </w:numPr>
        <w:jc w:val="both"/>
        <w:rPr>
          <w:rFonts w:ascii="Arial Narrow" w:hAnsi="Arial Narrow"/>
        </w:rPr>
      </w:pPr>
    </w:p>
    <w:p w:rsidP="000718E9" w:rsidR="00EF4601" w:rsidRDefault="00EF4601">
      <w:pPr>
        <w:pStyle w:val="Listenumros"/>
        <w:numPr>
          <w:ilvl w:val="0"/>
          <w:numId w:val="0"/>
        </w:numPr>
        <w:jc w:val="both"/>
        <w:rPr>
          <w:rFonts w:ascii="Arial Narrow" w:hAnsi="Arial Narrow"/>
        </w:rPr>
      </w:pPr>
    </w:p>
    <w:p w:rsidP="000718E9" w:rsidR="000718E9" w:rsidRDefault="000718E9">
      <w:pPr>
        <w:numPr>
          <w:ilvl w:val="0"/>
          <w:numId w:val="7"/>
        </w:numPr>
        <w:autoSpaceDE w:val="0"/>
        <w:autoSpaceDN w:val="0"/>
        <w:adjustRightInd w:val="0"/>
        <w:ind w:right="-494"/>
        <w:jc w:val="both"/>
      </w:pPr>
      <w:r>
        <w:t>CHEQUES-VACANCES</w:t>
      </w:r>
    </w:p>
    <w:p w:rsidP="000718E9" w:rsidR="000718E9" w:rsidRDefault="000718E9">
      <w:pPr>
        <w:autoSpaceDE w:val="0"/>
        <w:autoSpaceDN w:val="0"/>
        <w:adjustRightInd w:val="0"/>
        <w:ind w:right="-494"/>
        <w:jc w:val="both"/>
      </w:pPr>
    </w:p>
    <w:p w:rsidP="000718E9" w:rsidR="000718E9" w:rsidRDefault="000718E9">
      <w:pPr>
        <w:autoSpaceDE w:val="0"/>
        <w:autoSpaceDN w:val="0"/>
        <w:adjustRightInd w:val="0"/>
        <w:ind w:right="27"/>
        <w:jc w:val="both"/>
      </w:pPr>
      <w:r>
        <w:t xml:space="preserve">Les </w:t>
      </w:r>
      <w:r w:rsidR="004D72D7">
        <w:t xml:space="preserve">deux </w:t>
      </w:r>
      <w:r>
        <w:t>Organisations Syndicales et la Direction réaffirment leur souhait commun de mise en place de Ch</w:t>
      </w:r>
      <w:r w:rsidR="00372213">
        <w:t>èques-Vacances pour l’année 202</w:t>
      </w:r>
      <w:r w:rsidR="00741261">
        <w:t>2</w:t>
      </w:r>
      <w:r>
        <w:t>.</w:t>
      </w:r>
    </w:p>
    <w:p w:rsidP="000718E9" w:rsidR="000718E9" w:rsidRDefault="000718E9">
      <w:pPr>
        <w:autoSpaceDE w:val="0"/>
        <w:autoSpaceDN w:val="0"/>
        <w:adjustRightInd w:val="0"/>
        <w:ind w:right="27"/>
        <w:jc w:val="both"/>
      </w:pPr>
    </w:p>
    <w:p w:rsidP="000718E9" w:rsidR="000718E9" w:rsidRDefault="000718E9" w:rsidRPr="002B66A1">
      <w:pPr>
        <w:tabs>
          <w:tab w:pos="0" w:val="left"/>
          <w:tab w:pos="5580" w:val="left"/>
        </w:tabs>
        <w:jc w:val="both"/>
        <w:rPr>
          <w:b/>
        </w:rPr>
      </w:pPr>
      <w:r w:rsidRPr="002B66A1">
        <w:rPr>
          <w:b/>
          <w:u w:val="single"/>
        </w:rPr>
        <w:t>DECISION</w:t>
      </w:r>
      <w:r w:rsidRPr="002B66A1">
        <w:rPr>
          <w:b/>
        </w:rPr>
        <w:t> : selon la dernière sit</w:t>
      </w:r>
      <w:r w:rsidR="00372213">
        <w:rPr>
          <w:b/>
        </w:rPr>
        <w:t>u</w:t>
      </w:r>
      <w:r w:rsidR="00741261">
        <w:rPr>
          <w:b/>
        </w:rPr>
        <w:t xml:space="preserve">ation comptable réalisée fin octobre 2021, </w:t>
      </w:r>
      <w:r w:rsidR="00C17C24">
        <w:rPr>
          <w:b/>
        </w:rPr>
        <w:t>l’exercice 2021</w:t>
      </w:r>
      <w:r w:rsidR="00741261">
        <w:rPr>
          <w:b/>
        </w:rPr>
        <w:t xml:space="preserve"> </w:t>
      </w:r>
      <w:r>
        <w:rPr>
          <w:b/>
        </w:rPr>
        <w:t xml:space="preserve">ne sera </w:t>
      </w:r>
      <w:r w:rsidR="00435588">
        <w:rPr>
          <w:b/>
        </w:rPr>
        <w:t xml:space="preserve">malheureusement </w:t>
      </w:r>
      <w:r>
        <w:rPr>
          <w:b/>
        </w:rPr>
        <w:t>pas</w:t>
      </w:r>
      <w:r w:rsidRPr="002B66A1">
        <w:rPr>
          <w:b/>
        </w:rPr>
        <w:t xml:space="preserve"> susceptible de dégager une réserve spéciale de participation. Il est donc convenu de renouveler la distribution de Chèques-Vacances</w:t>
      </w:r>
      <w:r>
        <w:rPr>
          <w:b/>
        </w:rPr>
        <w:t xml:space="preserve"> </w:t>
      </w:r>
      <w:r w:rsidRPr="002B66A1">
        <w:rPr>
          <w:b/>
        </w:rPr>
        <w:t xml:space="preserve">d’un montant de </w:t>
      </w:r>
      <w:r w:rsidRPr="002B66A1">
        <w:rPr>
          <w:b/>
          <w:u w:val="single"/>
        </w:rPr>
        <w:t>100</w:t>
      </w:r>
      <w:r w:rsidR="00FD5D69">
        <w:rPr>
          <w:b/>
          <w:u w:val="single"/>
        </w:rPr>
        <w:t xml:space="preserve"> </w:t>
      </w:r>
      <w:r w:rsidRPr="002B66A1">
        <w:rPr>
          <w:b/>
          <w:u w:val="single"/>
        </w:rPr>
        <w:t>€ par salarié</w:t>
      </w:r>
      <w:r>
        <w:rPr>
          <w:b/>
        </w:rPr>
        <w:t xml:space="preserve"> </w:t>
      </w:r>
      <w:r w:rsidRPr="002B66A1">
        <w:rPr>
          <w:b/>
        </w:rPr>
        <w:t xml:space="preserve">selon les </w:t>
      </w:r>
      <w:r>
        <w:rPr>
          <w:b/>
        </w:rPr>
        <w:t>m</w:t>
      </w:r>
      <w:r w:rsidRPr="002B66A1">
        <w:rPr>
          <w:b/>
        </w:rPr>
        <w:t>odalités</w:t>
      </w:r>
      <w:r>
        <w:rPr>
          <w:b/>
        </w:rPr>
        <w:t xml:space="preserve"> habituelles</w:t>
      </w:r>
      <w:r w:rsidRPr="002B66A1">
        <w:rPr>
          <w:b/>
        </w:rPr>
        <w:t>.</w:t>
      </w:r>
    </w:p>
    <w:p w:rsidP="000718E9" w:rsidR="000718E9" w:rsidRDefault="000718E9" w:rsidRPr="00501426">
      <w:pPr>
        <w:tabs>
          <w:tab w:pos="0" w:val="left"/>
          <w:tab w:pos="5580" w:val="left"/>
        </w:tabs>
        <w:jc w:val="both"/>
      </w:pPr>
    </w:p>
    <w:p w:rsidP="000718E9" w:rsidR="000718E9" w:rsidRDefault="000718E9" w:rsidRPr="00501426">
      <w:pPr>
        <w:autoSpaceDE w:val="0"/>
        <w:autoSpaceDN w:val="0"/>
        <w:adjustRightInd w:val="0"/>
        <w:ind w:right="27"/>
        <w:jc w:val="both"/>
      </w:pPr>
      <w:r w:rsidRPr="00501426">
        <w:t>En l’absence de participation, chaque salarié pourrai</w:t>
      </w:r>
      <w:r>
        <w:t>t donc se voir attribuer en 202</w:t>
      </w:r>
      <w:r w:rsidR="00C17C24">
        <w:t>2</w:t>
      </w:r>
      <w:r w:rsidRPr="00501426">
        <w:t xml:space="preserve"> un carnet de 100</w:t>
      </w:r>
      <w:r w:rsidR="00FD5D69">
        <w:t xml:space="preserve"> </w:t>
      </w:r>
      <w:r w:rsidRPr="00501426">
        <w:t>€ de Chèques-Vacances moyennant :</w:t>
      </w:r>
    </w:p>
    <w:p w:rsidP="000718E9" w:rsidR="000718E9" w:rsidRDefault="000718E9" w:rsidRPr="00501426">
      <w:pPr>
        <w:autoSpaceDE w:val="0"/>
        <w:autoSpaceDN w:val="0"/>
        <w:adjustRightInd w:val="0"/>
        <w:ind w:right="27"/>
        <w:jc w:val="both"/>
      </w:pPr>
      <w:r w:rsidRPr="00501426">
        <w:t>- 40</w:t>
      </w:r>
      <w:r w:rsidR="00FD5D69">
        <w:t xml:space="preserve"> </w:t>
      </w:r>
      <w:r w:rsidRPr="00501426">
        <w:t>€ de participation personnelle.</w:t>
      </w:r>
    </w:p>
    <w:p w:rsidP="000718E9" w:rsidR="000718E9" w:rsidRDefault="000718E9" w:rsidRPr="00501426">
      <w:pPr>
        <w:autoSpaceDE w:val="0"/>
        <w:autoSpaceDN w:val="0"/>
        <w:adjustRightInd w:val="0"/>
        <w:ind w:right="27"/>
        <w:jc w:val="both"/>
      </w:pPr>
      <w:r w:rsidRPr="00501426">
        <w:t>- 60</w:t>
      </w:r>
      <w:r w:rsidR="00FD5D69">
        <w:t xml:space="preserve"> </w:t>
      </w:r>
      <w:r w:rsidRPr="00501426">
        <w:t>€ de participation par DEFI GROUP.</w:t>
      </w:r>
    </w:p>
    <w:p w:rsidP="000718E9" w:rsidR="000718E9" w:rsidRDefault="000718E9">
      <w:pPr>
        <w:autoSpaceDE w:val="0"/>
        <w:autoSpaceDN w:val="0"/>
        <w:adjustRightInd w:val="0"/>
        <w:ind w:right="27"/>
        <w:jc w:val="both"/>
      </w:pPr>
    </w:p>
    <w:p w:rsidP="000718E9" w:rsidR="000718E9" w:rsidRDefault="000718E9">
      <w:pPr>
        <w:autoSpaceDE w:val="0"/>
        <w:autoSpaceDN w:val="0"/>
        <w:adjustRightInd w:val="0"/>
        <w:ind w:right="27"/>
        <w:jc w:val="both"/>
      </w:pPr>
      <w:r>
        <w:t>Pour rappel l</w:t>
      </w:r>
      <w:r w:rsidRPr="00383E6F">
        <w:t>e</w:t>
      </w:r>
      <w:r>
        <w:t>s</w:t>
      </w:r>
      <w:r w:rsidRPr="00383E6F">
        <w:t xml:space="preserve"> Chèque</w:t>
      </w:r>
      <w:r>
        <w:t>s-V</w:t>
      </w:r>
      <w:r w:rsidRPr="00383E6F">
        <w:t>acances bénéficie</w:t>
      </w:r>
      <w:r>
        <w:t>nt</w:t>
      </w:r>
      <w:r w:rsidRPr="00383E6F">
        <w:t xml:space="preserve"> d’une exonération de charges</w:t>
      </w:r>
      <w:r>
        <w:t>. Il est par ailleurs décidé qu’aucun critère d’attribution ne sera mis en place ; cette mesure concernera donc tous les salariés de l’entreprise sans exception. La distribu</w:t>
      </w:r>
      <w:r w:rsidR="00B70F43">
        <w:t>tion aura lieu courant juin 202</w:t>
      </w:r>
      <w:r w:rsidR="00C17C24">
        <w:t>2</w:t>
      </w:r>
      <w:r>
        <w:t xml:space="preserve"> et sera confiée au Comité</w:t>
      </w:r>
      <w:r w:rsidR="003B660C">
        <w:t xml:space="preserve"> Social et </w:t>
      </w:r>
      <w:r>
        <w:t>E</w:t>
      </w:r>
      <w:r w:rsidR="003B660C">
        <w:t>conomique Central</w:t>
      </w:r>
      <w:r>
        <w:t xml:space="preserve"> qui bénéficiera d’un don exceptionnel.</w:t>
      </w:r>
    </w:p>
    <w:p w:rsidP="000718E9" w:rsidR="000718E9" w:rsidRDefault="000718E9">
      <w:pPr>
        <w:autoSpaceDE w:val="0"/>
        <w:autoSpaceDN w:val="0"/>
        <w:adjustRightInd w:val="0"/>
        <w:ind w:right="-494"/>
        <w:jc w:val="both"/>
      </w:pPr>
    </w:p>
    <w:p w:rsidP="000718E9" w:rsidR="006B7B67" w:rsidRDefault="006B7B67">
      <w:pPr>
        <w:autoSpaceDE w:val="0"/>
        <w:autoSpaceDN w:val="0"/>
        <w:adjustRightInd w:val="0"/>
        <w:ind w:right="-494"/>
        <w:jc w:val="both"/>
      </w:pPr>
    </w:p>
    <w:p w:rsidP="000718E9" w:rsidR="000718E9" w:rsidRDefault="000718E9">
      <w:pPr>
        <w:numPr>
          <w:ilvl w:val="0"/>
          <w:numId w:val="7"/>
        </w:numPr>
        <w:autoSpaceDE w:val="0"/>
        <w:autoSpaceDN w:val="0"/>
        <w:adjustRightInd w:val="0"/>
        <w:ind w:right="-494"/>
        <w:jc w:val="both"/>
      </w:pPr>
      <w:r>
        <w:t xml:space="preserve">  INDEX </w:t>
      </w:r>
      <w:r w:rsidR="00E778C0">
        <w:t>D’</w:t>
      </w:r>
      <w:r>
        <w:t>EGALITE FEMMES HOMMES</w:t>
      </w:r>
    </w:p>
    <w:p w:rsidP="004D72D7" w:rsidR="000718E9" w:rsidRDefault="000718E9" w:rsidRPr="004A3470">
      <w:pPr>
        <w:spacing w:after="100" w:afterAutospacing="1" w:before="100" w:beforeAutospacing="1"/>
        <w:jc w:val="both"/>
      </w:pPr>
      <w:r w:rsidRPr="004A3470">
        <w:t>Pour en finir avec les écarts de salaire</w:t>
      </w:r>
      <w:r w:rsidR="004D72D7">
        <w:t>s</w:t>
      </w:r>
      <w:r w:rsidRPr="004A3470">
        <w:t xml:space="preserve"> injustifiés entre les femmes et les hommes, la loi pour la liberté de choisir son avenir professionnel oblige les entreprises à des résultats, avec un outil pratique pour faire progresser les entreprises : l’Index de l’égalité Femmes-Hommes. </w:t>
      </w:r>
    </w:p>
    <w:p w:rsidP="004D72D7" w:rsidR="000718E9" w:rsidRDefault="000718E9">
      <w:pPr>
        <w:spacing w:after="100" w:afterAutospacing="1" w:before="100" w:beforeAutospacing="1"/>
        <w:jc w:val="both"/>
      </w:pPr>
      <w:r w:rsidRPr="004A3470">
        <w:t>Le décret n° 2019-15 du 8 janvier 2019 précise les modalités de calcul et de publication des indicateurs, qui varient de 4 à 5 selon la taille de l'entreprise.</w:t>
      </w:r>
      <w:r w:rsidR="006B7B67">
        <w:t xml:space="preserve"> </w:t>
      </w:r>
      <w:r w:rsidRPr="004A3470">
        <w:t>Sur 100 points, l'Index doit être calculé à partir des indicateurs suivants :</w:t>
      </w:r>
    </w:p>
    <w:p w:rsidP="000718E9" w:rsidR="000718E9" w:rsidRDefault="000718E9" w:rsidRPr="004A3470">
      <w:pPr>
        <w:numPr>
          <w:ilvl w:val="0"/>
          <w:numId w:val="13"/>
        </w:numPr>
        <w:spacing w:after="120"/>
        <w:ind w:hanging="357" w:left="714"/>
        <w:rPr>
          <w:b/>
          <w:u w:val="single"/>
        </w:rPr>
      </w:pPr>
      <w:r w:rsidRPr="004A3470">
        <w:rPr>
          <w:b/>
          <w:u w:val="single"/>
        </w:rPr>
        <w:t>Ecart de rémunération femmes-hommes</w:t>
      </w:r>
    </w:p>
    <w:p w:rsidP="004D72D7" w:rsidR="000718E9" w:rsidRDefault="000718E9">
      <w:pPr>
        <w:shd w:color="auto" w:fill="FFFFFF" w:val="clear"/>
        <w:jc w:val="both"/>
      </w:pPr>
      <w:r w:rsidRPr="004A3470">
        <w:t>L’indicateur recense les rémunérations moyennes des femmes et des hommes dans une entreprise. Sont prises en compte les primes de performance et avantages en nature, mais en sont exclues les primes liées aux conditions de travail, de départ et de précarité. Pour obtenir l’intégralité des 40 points, une société devra ramener l’écart entre la rémunération des femmes et celle des hommes à zéro.</w:t>
      </w:r>
    </w:p>
    <w:p w:rsidP="004D72D7" w:rsidR="00435588" w:rsidRDefault="00435588" w:rsidRPr="004A3470">
      <w:pPr>
        <w:shd w:color="auto" w:fill="FFFFFF" w:val="clear"/>
        <w:jc w:val="both"/>
      </w:pPr>
    </w:p>
    <w:p w:rsidP="004D72D7" w:rsidR="000718E9" w:rsidRDefault="000718E9">
      <w:pPr>
        <w:shd w:color="auto" w:fill="FFFFFF" w:val="clear"/>
        <w:jc w:val="both"/>
      </w:pPr>
      <w:r w:rsidRPr="004A3470">
        <w:t xml:space="preserve">Sur cet indicateur la note de DEFI GROUP est de </w:t>
      </w:r>
      <w:r w:rsidR="0085762E" w:rsidRPr="0085762E">
        <w:rPr>
          <w:b/>
        </w:rPr>
        <w:t>29</w:t>
      </w:r>
      <w:r w:rsidR="004B4AFF" w:rsidRPr="0085762E">
        <w:rPr>
          <w:b/>
        </w:rPr>
        <w:t>/</w:t>
      </w:r>
      <w:r w:rsidR="004B4AFF">
        <w:rPr>
          <w:b/>
        </w:rPr>
        <w:t>40</w:t>
      </w:r>
      <w:r>
        <w:t>.</w:t>
      </w:r>
    </w:p>
    <w:p w:rsidP="004D72D7" w:rsidR="004D72D7" w:rsidRDefault="004D72D7" w:rsidRPr="004A3470">
      <w:pPr>
        <w:shd w:color="auto" w:fill="FFFFFF" w:val="clear"/>
        <w:jc w:val="both"/>
      </w:pPr>
    </w:p>
    <w:p w:rsidP="000718E9" w:rsidR="000718E9" w:rsidRDefault="000718E9" w:rsidRPr="004A3470">
      <w:pPr>
        <w:numPr>
          <w:ilvl w:val="0"/>
          <w:numId w:val="13"/>
        </w:numPr>
        <w:spacing w:after="120"/>
        <w:ind w:hanging="357" w:left="714"/>
        <w:rPr>
          <w:b/>
          <w:u w:val="single"/>
        </w:rPr>
      </w:pPr>
      <w:r w:rsidRPr="004A3470">
        <w:rPr>
          <w:b/>
          <w:u w:val="single"/>
        </w:rPr>
        <w:t>Ecart de répartition des augmentations individuelles</w:t>
      </w:r>
    </w:p>
    <w:p w:rsidP="004B4AFF" w:rsidR="000718E9" w:rsidRDefault="000718E9" w:rsidRPr="004A3470">
      <w:pPr>
        <w:shd w:color="auto" w:fill="FFFFFF" w:val="clear"/>
        <w:jc w:val="both"/>
      </w:pPr>
      <w:r w:rsidRPr="004A3470">
        <w:t>Le second critère de l’index totalise 20 points de la note finale. Il évalue le pourcentage d’hommes et de femmes qui ont perçus une augmentation dans l’année. Pour obtenir l’intégralité des points, une entreprise devra accorder les mêmes augmentations aux femmes qu’aux hommes, à 2% près ou à deux personnes près.</w:t>
      </w:r>
      <w:r w:rsidRPr="004A3470">
        <w:br/>
      </w:r>
    </w:p>
    <w:p w:rsidP="004B4AFF" w:rsidR="000718E9" w:rsidRDefault="000718E9">
      <w:pPr>
        <w:shd w:color="auto" w:fill="FFFFFF" w:val="clear"/>
        <w:jc w:val="both"/>
      </w:pPr>
      <w:r w:rsidRPr="004A3470">
        <w:t xml:space="preserve">Sur cet indicateur la note de DEFI GROUP est de </w:t>
      </w:r>
      <w:r w:rsidR="0085762E">
        <w:rPr>
          <w:b/>
        </w:rPr>
        <w:t>5</w:t>
      </w:r>
      <w:r w:rsidR="004B4AFF">
        <w:rPr>
          <w:b/>
        </w:rPr>
        <w:t>/20</w:t>
      </w:r>
      <w:r w:rsidRPr="004A3470">
        <w:t>.</w:t>
      </w:r>
    </w:p>
    <w:p w:rsidP="004B4AFF" w:rsidR="00D702AC" w:rsidRDefault="00D702AC">
      <w:pPr>
        <w:shd w:color="auto" w:fill="FFFFFF" w:val="clear"/>
        <w:jc w:val="both"/>
      </w:pPr>
    </w:p>
    <w:p w:rsidP="00D702AC" w:rsidR="00D702AC" w:rsidRDefault="00D702AC" w:rsidRPr="00D702AC">
      <w:pPr>
        <w:spacing w:after="120"/>
        <w:jc w:val="both"/>
      </w:pPr>
      <w:r>
        <w:t xml:space="preserve">Cet écart très inhabituel est lié à la négociation annuelle obligatoire de 2021 qui avait convenu de geler temporairement les salaires en raison de la crise traversée. Quelques augmentations ont cependant eu lieu en cours d’année pour compenser notamment des changements de fonctions. Ces révisions salariales ont principalement concerné des hommes et ont </w:t>
      </w:r>
      <w:r w:rsidR="0097635D">
        <w:t xml:space="preserve">donc </w:t>
      </w:r>
      <w:r>
        <w:t>mathématiquement fait chuter l’indice</w:t>
      </w:r>
      <w:r w:rsidR="0097635D">
        <w:t>.</w:t>
      </w:r>
    </w:p>
    <w:p w:rsidP="000718E9" w:rsidR="000718E9" w:rsidRDefault="000718E9" w:rsidRPr="004A3470">
      <w:pPr>
        <w:shd w:color="auto" w:fill="FFFFFF" w:val="clear"/>
      </w:pPr>
    </w:p>
    <w:p w:rsidP="000718E9" w:rsidR="000718E9" w:rsidRDefault="000718E9" w:rsidRPr="004A3470">
      <w:pPr>
        <w:numPr>
          <w:ilvl w:val="0"/>
          <w:numId w:val="13"/>
        </w:numPr>
        <w:spacing w:after="120"/>
        <w:ind w:hanging="357" w:left="714"/>
        <w:rPr>
          <w:b/>
          <w:u w:val="single"/>
        </w:rPr>
      </w:pPr>
      <w:r w:rsidRPr="004A3470">
        <w:rPr>
          <w:b/>
          <w:u w:val="single"/>
        </w:rPr>
        <w:t>Ecart de répartition des promotions (plus de 250 salariés uniquement)</w:t>
      </w:r>
    </w:p>
    <w:p w:rsidP="004B4AFF" w:rsidR="000718E9" w:rsidRDefault="000718E9" w:rsidRPr="004A3470">
      <w:pPr>
        <w:shd w:color="auto" w:fill="FFFFFF" w:val="clear"/>
        <w:jc w:val="both"/>
      </w:pPr>
      <w:r w:rsidRPr="004A3470">
        <w:t>Troisième critère : l’évaluation des promotions en entreprise. 15 points seront attribués aux entreprises qui, au cours de l’année, promeuvent autant de femmes que d’hommes à 2% ou à deux personnes près. Pour les entreprises de 50 à 249 salariés, ce critère est fusionné avec celui de l’augmentation.</w:t>
      </w:r>
    </w:p>
    <w:p w:rsidP="004B4AFF" w:rsidR="000718E9" w:rsidRDefault="000718E9" w:rsidRPr="004A3470">
      <w:pPr>
        <w:shd w:color="auto" w:fill="FFFFFF" w:val="clear"/>
        <w:jc w:val="both"/>
      </w:pPr>
    </w:p>
    <w:p w:rsidP="004B4AFF" w:rsidR="000718E9" w:rsidRDefault="000718E9">
      <w:pPr>
        <w:shd w:color="auto" w:fill="FFFFFF" w:val="clear"/>
        <w:jc w:val="both"/>
      </w:pPr>
      <w:r w:rsidRPr="004A3470">
        <w:t xml:space="preserve">Sur cet indicateur la note de DEFI GROUP est de </w:t>
      </w:r>
      <w:r w:rsidRPr="004B4AFF">
        <w:rPr>
          <w:b/>
        </w:rPr>
        <w:t>15</w:t>
      </w:r>
      <w:r w:rsidR="004B4AFF" w:rsidRPr="004B4AFF">
        <w:rPr>
          <w:b/>
        </w:rPr>
        <w:t>/15</w:t>
      </w:r>
      <w:r w:rsidR="004B4AFF" w:rsidRPr="004B4AFF">
        <w:t>.</w:t>
      </w:r>
    </w:p>
    <w:p w:rsidP="004B4AFF" w:rsidR="00CA20B3" w:rsidRDefault="00CA20B3">
      <w:pPr>
        <w:shd w:color="auto" w:fill="FFFFFF" w:val="clear"/>
        <w:jc w:val="both"/>
      </w:pPr>
    </w:p>
    <w:p w:rsidP="000718E9" w:rsidR="000718E9" w:rsidRDefault="000718E9" w:rsidRPr="004A3470">
      <w:pPr>
        <w:numPr>
          <w:ilvl w:val="0"/>
          <w:numId w:val="13"/>
        </w:numPr>
        <w:spacing w:after="120"/>
        <w:ind w:hanging="357" w:left="714"/>
        <w:rPr>
          <w:b/>
          <w:u w:val="single"/>
        </w:rPr>
      </w:pPr>
      <w:r w:rsidRPr="004A3470">
        <w:rPr>
          <w:b/>
          <w:u w:val="single"/>
        </w:rPr>
        <w:t>Nombre de salariées augmentées à leur retour de congé de maternité</w:t>
      </w:r>
    </w:p>
    <w:p w:rsidP="004B4AFF" w:rsidR="000718E9" w:rsidRDefault="000718E9">
      <w:pPr>
        <w:shd w:color="auto" w:fill="FFFFFF" w:val="clear"/>
        <w:jc w:val="both"/>
      </w:pPr>
      <w:r w:rsidRPr="004A3470">
        <w:t>Le quatrième critère concerne les congés maternités, et peut représenter un gain de 15 points. La totalité de la note sera attribuée à une entreprise qui accorde une augmentation aux femmes revenant d’un congé maternité. Attention, si une salariée dans cette situation ne perçoit pas d’augmentation, aucun point ne sera accordé à l’entreprise pour ce critère.</w:t>
      </w:r>
    </w:p>
    <w:p w:rsidP="004B4AFF" w:rsidR="004B4AFF" w:rsidRDefault="004B4AFF" w:rsidRPr="004A3470">
      <w:pPr>
        <w:shd w:color="auto" w:fill="FFFFFF" w:val="clear"/>
        <w:jc w:val="both"/>
      </w:pPr>
    </w:p>
    <w:p w:rsidP="000718E9" w:rsidR="000718E9" w:rsidRDefault="000718E9" w:rsidRPr="004A3470">
      <w:pPr>
        <w:shd w:color="auto" w:fill="FFFFFF" w:val="clear"/>
      </w:pPr>
      <w:r w:rsidRPr="004A3470">
        <w:t xml:space="preserve">Sur cet indicateur la note de DEFI GROUP est de </w:t>
      </w:r>
      <w:r w:rsidRPr="004B4AFF">
        <w:rPr>
          <w:b/>
        </w:rPr>
        <w:t>15</w:t>
      </w:r>
      <w:r w:rsidR="004B4AFF" w:rsidRPr="004B4AFF">
        <w:rPr>
          <w:b/>
        </w:rPr>
        <w:t>/15</w:t>
      </w:r>
      <w:r w:rsidRPr="004A3470">
        <w:t>.</w:t>
      </w:r>
    </w:p>
    <w:p w:rsidP="000718E9" w:rsidR="000718E9" w:rsidRDefault="000718E9" w:rsidRPr="004A3470">
      <w:pPr>
        <w:shd w:color="auto" w:fill="FFFFFF" w:val="clear"/>
      </w:pPr>
    </w:p>
    <w:p w:rsidP="000718E9" w:rsidR="000718E9" w:rsidRDefault="000718E9" w:rsidRPr="004A3470">
      <w:pPr>
        <w:numPr>
          <w:ilvl w:val="0"/>
          <w:numId w:val="13"/>
        </w:numPr>
        <w:spacing w:after="120"/>
        <w:ind w:hanging="357" w:left="714"/>
        <w:rPr>
          <w:b/>
          <w:u w:val="single"/>
        </w:rPr>
      </w:pPr>
      <w:r w:rsidRPr="004A3470">
        <w:rPr>
          <w:b/>
          <w:u w:val="single"/>
        </w:rPr>
        <w:t>Nombre de personnes du sexe sous-représenté parmi les 10 plus hautes rémunérations</w:t>
      </w:r>
    </w:p>
    <w:p w:rsidP="000718E9" w:rsidR="000718E9" w:rsidRDefault="000718E9" w:rsidRPr="004A3470">
      <w:pPr>
        <w:shd w:color="auto" w:fill="FFFFFF" w:val="clear"/>
      </w:pPr>
      <w:r w:rsidRPr="004A3470">
        <w:t xml:space="preserve">Pour obtenir les 10 derniers points, une entreprise devra compter au moins quatre femmes parmi ses dix plus hauts salaires. </w:t>
      </w:r>
    </w:p>
    <w:p w:rsidP="000718E9" w:rsidR="000718E9" w:rsidRDefault="000718E9" w:rsidRPr="004A3470">
      <w:pPr>
        <w:shd w:color="auto" w:fill="FFFFFF" w:val="clear"/>
      </w:pPr>
    </w:p>
    <w:p w:rsidP="000718E9" w:rsidR="000718E9" w:rsidRDefault="000718E9">
      <w:pPr>
        <w:shd w:color="auto" w:fill="FFFFFF" w:val="clear"/>
      </w:pPr>
      <w:r w:rsidRPr="004A3470">
        <w:t xml:space="preserve">Sur cet indicateur la note de DEFI GROUP est de </w:t>
      </w:r>
      <w:r w:rsidRPr="004B4AFF">
        <w:rPr>
          <w:b/>
        </w:rPr>
        <w:t>0</w:t>
      </w:r>
      <w:r w:rsidR="004B4AFF" w:rsidRPr="004B4AFF">
        <w:rPr>
          <w:b/>
        </w:rPr>
        <w:t>/10</w:t>
      </w:r>
      <w:r w:rsidRPr="004A3470">
        <w:t>.</w:t>
      </w:r>
    </w:p>
    <w:p w:rsidP="000718E9" w:rsidR="000718E9" w:rsidRDefault="000718E9" w:rsidRPr="004B4AFF">
      <w:pPr>
        <w:shd w:color="auto" w:fill="FFFFFF" w:val="clear"/>
        <w:rPr>
          <w:b/>
        </w:rPr>
      </w:pPr>
    </w:p>
    <w:p w:rsidP="004B4AFF" w:rsidR="00CA20B3" w:rsidRDefault="004B4AFF">
      <w:pPr>
        <w:shd w:color="auto" w:fill="FFFFFF" w:val="clear"/>
        <w:jc w:val="both"/>
      </w:pPr>
      <w:r>
        <w:rPr>
          <w:b/>
        </w:rPr>
        <w:t>BILAN : p</w:t>
      </w:r>
      <w:r w:rsidR="00C66E47">
        <w:rPr>
          <w:b/>
        </w:rPr>
        <w:t>our l’année 2021</w:t>
      </w:r>
      <w:r w:rsidR="000718E9" w:rsidRPr="004B4AFF">
        <w:rPr>
          <w:b/>
        </w:rPr>
        <w:t xml:space="preserve"> l’indice pour</w:t>
      </w:r>
      <w:r w:rsidRPr="004B4AFF">
        <w:rPr>
          <w:b/>
        </w:rPr>
        <w:t xml:space="preserve"> </w:t>
      </w:r>
      <w:r w:rsidR="000718E9" w:rsidRPr="004B4AFF">
        <w:rPr>
          <w:b/>
        </w:rPr>
        <w:t xml:space="preserve">DEFI GROUP est </w:t>
      </w:r>
      <w:r>
        <w:rPr>
          <w:b/>
        </w:rPr>
        <w:t xml:space="preserve">donc </w:t>
      </w:r>
      <w:r w:rsidR="00C66E47">
        <w:rPr>
          <w:b/>
        </w:rPr>
        <w:t>de 64</w:t>
      </w:r>
      <w:r w:rsidR="000718E9" w:rsidRPr="004B4AFF">
        <w:rPr>
          <w:b/>
        </w:rPr>
        <w:t xml:space="preserve"> points</w:t>
      </w:r>
      <w:r w:rsidRPr="004B4AFF">
        <w:rPr>
          <w:b/>
        </w:rPr>
        <w:t xml:space="preserve"> sur 100</w:t>
      </w:r>
      <w:r w:rsidR="000718E9" w:rsidRPr="004B4AFF">
        <w:rPr>
          <w:b/>
        </w:rPr>
        <w:t>.</w:t>
      </w:r>
      <w:r>
        <w:t xml:space="preserve"> De ce fait l’entreprise </w:t>
      </w:r>
      <w:r w:rsidR="00C66E47">
        <w:t xml:space="preserve">doit mettre en place des mesures correctives pour atteindre au moins </w:t>
      </w:r>
      <w:r w:rsidR="00C66E47" w:rsidRPr="00C66E47">
        <w:rPr>
          <w:b/>
        </w:rPr>
        <w:t>75</w:t>
      </w:r>
      <w:r w:rsidR="00C66E47">
        <w:t xml:space="preserve"> points dans un délai de 3 ans.</w:t>
      </w:r>
      <w:r>
        <w:t xml:space="preserve"> </w:t>
      </w:r>
      <w:r w:rsidR="00BE7ED7">
        <w:t xml:space="preserve">Ces mesures annuelles ou pluriannuelles, doivent être définies dans le cadre de la négociation obligatoire sur l’égalité professionnelle, ou, à défaut d’accord, par décision unilatérale de l’employeur et après consultation du CSE. </w:t>
      </w:r>
    </w:p>
    <w:p w:rsidP="004B4AFF" w:rsidR="00CA20B3" w:rsidRDefault="00CA20B3">
      <w:pPr>
        <w:shd w:color="auto" w:fill="FFFFFF" w:val="clear"/>
        <w:jc w:val="both"/>
      </w:pPr>
    </w:p>
    <w:p w:rsidP="00CA20B3" w:rsidR="00CA20B3" w:rsidRDefault="00CA20B3" w:rsidRPr="00CA20B3">
      <w:pPr>
        <w:spacing w:after="120"/>
        <w:jc w:val="both"/>
      </w:pPr>
      <w:r>
        <w:t xml:space="preserve">Il est convenu entre les parties que la correction de l’indice devrait être aisée cette année puisque l’écart </w:t>
      </w:r>
      <w:r w:rsidRPr="00CA20B3">
        <w:t>de répartition des augmentations individuelles entre les hommes et les femmes devrait repasser à 20/20 dès le début 202</w:t>
      </w:r>
      <w:r>
        <w:t>2</w:t>
      </w:r>
      <w:r w:rsidRPr="00CA20B3">
        <w:t>, portant n</w:t>
      </w:r>
      <w:r>
        <w:t>otre indice général à plus de 80 points.</w:t>
      </w:r>
    </w:p>
    <w:p w:rsidP="00CA20B3" w:rsidR="00CA20B3" w:rsidRDefault="00CA20B3" w:rsidRPr="00CA20B3">
      <w:pPr>
        <w:spacing w:after="120"/>
        <w:jc w:val="both"/>
      </w:pPr>
      <w:r w:rsidRPr="00CA20B3">
        <w:t xml:space="preserve">Il est par ailleurs noté que DEFI GROUP a pour la première fois nommé une femme au sein de son Comité de Direction. Cette nomination corrigera de ce fait le </w:t>
      </w:r>
      <w:r>
        <w:t>n</w:t>
      </w:r>
      <w:r w:rsidRPr="00CA20B3">
        <w:t>ombre de personnes du sexe sous-représenté parmi les 10 plus hautes rémunérations</w:t>
      </w:r>
      <w:r>
        <w:t xml:space="preserve"> dès le début d’année 2022.</w:t>
      </w:r>
    </w:p>
    <w:p w:rsidP="00CA20B3" w:rsidR="000718E9" w:rsidRDefault="004B4AFF">
      <w:pPr>
        <w:shd w:color="auto" w:fill="FFFFFF" w:val="clear"/>
        <w:jc w:val="both"/>
        <w:rPr>
          <w:rStyle w:val="Lienhypertexte"/>
          <w:color w:themeColor="hyperlink" w:themeShade="80" w:val="023160"/>
        </w:rPr>
      </w:pPr>
      <w:r>
        <w:t>Conformément à la loi, cet i</w:t>
      </w:r>
      <w:r w:rsidRPr="004B4AFF">
        <w:t xml:space="preserve">ndex </w:t>
      </w:r>
      <w:r>
        <w:t xml:space="preserve">est publié </w:t>
      </w:r>
      <w:r w:rsidRPr="004B4AFF">
        <w:t>sur le site internet</w:t>
      </w:r>
      <w:r>
        <w:t xml:space="preserve"> </w:t>
      </w:r>
      <w:hyperlink r:id="rId9" w:history="1">
        <w:r w:rsidRPr="000A5C59">
          <w:rPr>
            <w:rStyle w:val="Lienhypertexte"/>
            <w:color w:themeColor="hyperlink" w:themeShade="80" w:val="023160"/>
          </w:rPr>
          <w:t>www.defi-group.fr</w:t>
        </w:r>
      </w:hyperlink>
    </w:p>
    <w:p w:rsidP="00CA20B3" w:rsidR="00435588" w:rsidRDefault="00435588">
      <w:pPr>
        <w:shd w:color="auto" w:fill="FFFFFF" w:val="clear"/>
        <w:jc w:val="both"/>
      </w:pPr>
    </w:p>
    <w:p w:rsidP="000718E9" w:rsidR="000718E9" w:rsidRDefault="000718E9">
      <w:pPr>
        <w:numPr>
          <w:ilvl w:val="0"/>
          <w:numId w:val="7"/>
        </w:numPr>
        <w:autoSpaceDE w:val="0"/>
        <w:autoSpaceDN w:val="0"/>
        <w:adjustRightInd w:val="0"/>
        <w:ind w:right="-494"/>
        <w:jc w:val="both"/>
      </w:pPr>
      <w:r>
        <w:t>EPARGNE SALARIALE</w:t>
      </w:r>
    </w:p>
    <w:p w:rsidP="000718E9" w:rsidR="000718E9" w:rsidRDefault="000718E9">
      <w:pPr>
        <w:autoSpaceDE w:val="0"/>
        <w:autoSpaceDN w:val="0"/>
        <w:adjustRightInd w:val="0"/>
        <w:jc w:val="both"/>
      </w:pPr>
    </w:p>
    <w:p w:rsidP="000718E9" w:rsidR="000718E9" w:rsidRDefault="000718E9">
      <w:pPr>
        <w:autoSpaceDE w:val="0"/>
        <w:autoSpaceDN w:val="0"/>
        <w:adjustRightInd w:val="0"/>
        <w:jc w:val="both"/>
      </w:pPr>
      <w:r>
        <w:t>Aucune nouvelle suggestion n’est faite dans ce domaine, l’entreprise étant couverte par un accord de participation.</w:t>
      </w:r>
    </w:p>
    <w:p w:rsidP="000718E9" w:rsidR="000718E9" w:rsidRDefault="000718E9">
      <w:pPr>
        <w:autoSpaceDE w:val="0"/>
        <w:autoSpaceDN w:val="0"/>
        <w:adjustRightInd w:val="0"/>
        <w:jc w:val="both"/>
      </w:pPr>
    </w:p>
    <w:p w:rsidP="000718E9" w:rsidR="000718E9" w:rsidRDefault="000718E9">
      <w:pPr>
        <w:numPr>
          <w:ilvl w:val="0"/>
          <w:numId w:val="7"/>
        </w:numPr>
        <w:autoSpaceDE w:val="0"/>
        <w:autoSpaceDN w:val="0"/>
        <w:adjustRightInd w:val="0"/>
        <w:ind w:right="-494"/>
        <w:jc w:val="both"/>
      </w:pPr>
      <w:r>
        <w:t>COMPTE EPARGNE TEMPS</w:t>
      </w:r>
    </w:p>
    <w:p w:rsidP="000718E9" w:rsidR="000718E9" w:rsidRDefault="000718E9">
      <w:pPr>
        <w:autoSpaceDE w:val="0"/>
        <w:autoSpaceDN w:val="0"/>
        <w:adjustRightInd w:val="0"/>
        <w:jc w:val="both"/>
      </w:pPr>
    </w:p>
    <w:p w:rsidP="000718E9" w:rsidR="000718E9" w:rsidRDefault="000718E9" w:rsidRPr="00492E2A">
      <w:pPr>
        <w:pStyle w:val="Default"/>
        <w:jc w:val="both"/>
        <w:rPr>
          <w:rFonts w:ascii="Arial Narrow" w:hAnsi="Arial Narrow"/>
        </w:rPr>
      </w:pPr>
      <w:r w:rsidRPr="00492E2A">
        <w:rPr>
          <w:rFonts w:ascii="Arial Narrow" w:hAnsi="Arial Narrow"/>
        </w:rPr>
        <w:t>Les</w:t>
      </w:r>
      <w:r w:rsidR="009B6785">
        <w:rPr>
          <w:rFonts w:ascii="Arial Narrow" w:hAnsi="Arial Narrow"/>
        </w:rPr>
        <w:t xml:space="preserve"> deux</w:t>
      </w:r>
      <w:r w:rsidRPr="00492E2A">
        <w:rPr>
          <w:rFonts w:ascii="Arial Narrow" w:hAnsi="Arial Narrow"/>
        </w:rPr>
        <w:t xml:space="preserve"> Organisations Syndicales et la Direction ont revu l’accord en cours d’année 2017 afin de le faire évoluer et de favoriser son utilisation.</w:t>
      </w:r>
    </w:p>
    <w:p w:rsidP="000718E9" w:rsidR="000718E9" w:rsidRDefault="009B6785">
      <w:pPr>
        <w:pStyle w:val="NormalWeb"/>
        <w:jc w:val="both"/>
        <w:rPr>
          <w:rFonts w:ascii="Arial Narrow" w:cs="Arial" w:hAnsi="Arial Narrow"/>
          <w:b/>
        </w:rPr>
      </w:pPr>
      <w:r>
        <w:rPr>
          <w:rFonts w:ascii="Arial Narrow" w:hAnsi="Arial Narrow"/>
          <w:b/>
        </w:rPr>
        <w:t>Pour rappel, l</w:t>
      </w:r>
      <w:r w:rsidR="000718E9" w:rsidRPr="00B85467">
        <w:rPr>
          <w:rFonts w:ascii="Arial Narrow" w:cs="Arial" w:hAnsi="Arial Narrow"/>
          <w:b/>
        </w:rPr>
        <w:t xml:space="preserve">es salariés disposant d’un quota d’heures de repos compensateur liées à l’accomplissement d’heures supplémentaires, au titre de la </w:t>
      </w:r>
      <w:hyperlink r:id="rId10" w:history="1">
        <w:r w:rsidR="000718E9" w:rsidRPr="00B85467">
          <w:rPr>
            <w:rFonts w:ascii="Arial Narrow" w:cs="Arial" w:hAnsi="Arial Narrow"/>
            <w:b/>
          </w:rPr>
          <w:t>contrepartie obligatoire en repos</w:t>
        </w:r>
      </w:hyperlink>
      <w:r w:rsidR="000718E9" w:rsidRPr="00B85467">
        <w:rPr>
          <w:rFonts w:ascii="Arial Narrow" w:cs="Arial" w:hAnsi="Arial Narrow"/>
          <w:b/>
        </w:rPr>
        <w:t xml:space="preserve"> ou du </w:t>
      </w:r>
      <w:hyperlink r:id="rId11" w:history="1">
        <w:r w:rsidR="000718E9" w:rsidRPr="00B85467">
          <w:rPr>
            <w:rFonts w:ascii="Arial Narrow" w:cs="Arial" w:hAnsi="Arial Narrow"/>
            <w:b/>
          </w:rPr>
          <w:t>repos compensateur de remplacement</w:t>
        </w:r>
      </w:hyperlink>
      <w:r w:rsidR="000718E9" w:rsidRPr="00B85467">
        <w:rPr>
          <w:rFonts w:ascii="Arial Narrow" w:cs="Arial" w:hAnsi="Arial Narrow"/>
          <w:b/>
        </w:rPr>
        <w:t xml:space="preserve">, et non posées au </w:t>
      </w:r>
      <w:r w:rsidR="000718E9">
        <w:rPr>
          <w:rFonts w:ascii="Arial Narrow" w:cs="Arial" w:hAnsi="Arial Narrow"/>
          <w:b/>
        </w:rPr>
        <w:t xml:space="preserve">30 novembre </w:t>
      </w:r>
      <w:r w:rsidR="000718E9" w:rsidRPr="00B85467">
        <w:rPr>
          <w:rFonts w:ascii="Arial Narrow" w:cs="Arial" w:hAnsi="Arial Narrow"/>
          <w:b/>
        </w:rPr>
        <w:t>de l’année civile en cours, feront l’objet d’une épargne automatique plafonnée à trois jours. Le surplus des heures de récupération non prises sera quant à lui réglé aux salariés concernés sur leur bulletin de salaire du mois de décembre.</w:t>
      </w:r>
    </w:p>
    <w:p w:rsidP="000718E9" w:rsidR="000718E9" w:rsidRDefault="000718E9">
      <w:pPr>
        <w:numPr>
          <w:ilvl w:val="0"/>
          <w:numId w:val="7"/>
        </w:numPr>
        <w:autoSpaceDE w:val="0"/>
        <w:autoSpaceDN w:val="0"/>
        <w:adjustRightInd w:val="0"/>
        <w:ind w:right="-494"/>
        <w:jc w:val="both"/>
      </w:pPr>
      <w:r>
        <w:t>RETRAITE, PREVOYANCE ET SANTE</w:t>
      </w:r>
    </w:p>
    <w:p w:rsidP="000718E9" w:rsidR="000718E9" w:rsidRDefault="000718E9">
      <w:pPr>
        <w:spacing w:line="280" w:lineRule="atLeast"/>
        <w:jc w:val="both"/>
      </w:pPr>
    </w:p>
    <w:p w:rsidP="000718E9" w:rsidR="000718E9" w:rsidRDefault="000718E9">
      <w:pPr>
        <w:autoSpaceDE w:val="0"/>
        <w:autoSpaceDN w:val="0"/>
        <w:adjustRightInd w:val="0"/>
        <w:jc w:val="both"/>
      </w:pPr>
      <w:r w:rsidRPr="003A755F">
        <w:t xml:space="preserve">Pour la mutuelle, </w:t>
      </w:r>
      <w:r w:rsidR="00182989">
        <w:t>pas d’augmentation au 1</w:t>
      </w:r>
      <w:r w:rsidR="00182989" w:rsidRPr="00182989">
        <w:rPr>
          <w:vertAlign w:val="superscript"/>
        </w:rPr>
        <w:t>er</w:t>
      </w:r>
      <w:r w:rsidR="00182989">
        <w:t xml:space="preserve"> janvier 2022.</w:t>
      </w:r>
    </w:p>
    <w:p w:rsidP="000718E9" w:rsidR="00182989" w:rsidRDefault="00182989" w:rsidRPr="003A755F">
      <w:pPr>
        <w:autoSpaceDE w:val="0"/>
        <w:autoSpaceDN w:val="0"/>
        <w:adjustRightInd w:val="0"/>
        <w:jc w:val="both"/>
      </w:pPr>
    </w:p>
    <w:p w:rsidP="000718E9" w:rsidR="000718E9" w:rsidRDefault="000718E9">
      <w:pPr>
        <w:autoSpaceDE w:val="0"/>
        <w:autoSpaceDN w:val="0"/>
        <w:adjustRightInd w:val="0"/>
        <w:jc w:val="both"/>
      </w:pPr>
      <w:r w:rsidRPr="003A755F">
        <w:t xml:space="preserve">Pour la prévoyance, </w:t>
      </w:r>
      <w:r w:rsidR="00182989">
        <w:t>une augmentation de 12</w:t>
      </w:r>
      <w:r w:rsidR="00315273">
        <w:t xml:space="preserve"> % a eu lieu au 1</w:t>
      </w:r>
      <w:r w:rsidR="00315273" w:rsidRPr="00315273">
        <w:rPr>
          <w:vertAlign w:val="superscript"/>
        </w:rPr>
        <w:t>er</w:t>
      </w:r>
      <w:r w:rsidR="00435588">
        <w:t xml:space="preserve"> janvier 2022</w:t>
      </w:r>
      <w:r w:rsidR="00315273">
        <w:t>, portan</w:t>
      </w:r>
      <w:r w:rsidR="00486943">
        <w:t>t le taux</w:t>
      </w:r>
      <w:r w:rsidR="006C720F">
        <w:t xml:space="preserve"> de cotisation de 0.864 % à </w:t>
      </w:r>
      <w:r w:rsidR="006C720F" w:rsidRPr="006C720F">
        <w:rPr>
          <w:b/>
        </w:rPr>
        <w:t>0.968</w:t>
      </w:r>
      <w:r w:rsidR="006C720F">
        <w:rPr>
          <w:b/>
        </w:rPr>
        <w:t xml:space="preserve"> </w:t>
      </w:r>
      <w:r w:rsidR="00315273" w:rsidRPr="006C720F">
        <w:rPr>
          <w:b/>
        </w:rPr>
        <w:t>%</w:t>
      </w:r>
      <w:r w:rsidR="006C720F">
        <w:t xml:space="preserve">, </w:t>
      </w:r>
      <w:r w:rsidR="00435588">
        <w:t xml:space="preserve">pour la </w:t>
      </w:r>
      <w:r w:rsidR="006C720F">
        <w:t xml:space="preserve">part salariale et de 1.296 à </w:t>
      </w:r>
      <w:r w:rsidR="006C720F" w:rsidRPr="006C720F">
        <w:rPr>
          <w:b/>
        </w:rPr>
        <w:t>1.452 %</w:t>
      </w:r>
      <w:r w:rsidR="006C720F">
        <w:t xml:space="preserve"> </w:t>
      </w:r>
      <w:r w:rsidR="00435588">
        <w:t xml:space="preserve">pour la </w:t>
      </w:r>
      <w:r w:rsidR="006C720F">
        <w:t>part patronale</w:t>
      </w:r>
      <w:r>
        <w:t xml:space="preserve"> </w:t>
      </w:r>
      <w:r w:rsidR="00486943">
        <w:t>(déficit</w:t>
      </w:r>
      <w:r w:rsidR="00435588">
        <w:t xml:space="preserve"> de</w:t>
      </w:r>
      <w:r w:rsidR="00486943">
        <w:t xml:space="preserve"> 161</w:t>
      </w:r>
      <w:r w:rsidR="00315273">
        <w:t>%).</w:t>
      </w:r>
    </w:p>
    <w:p w:rsidP="000718E9" w:rsidR="00EE0FC2" w:rsidRDefault="00EE0FC2">
      <w:pPr>
        <w:autoSpaceDE w:val="0"/>
        <w:autoSpaceDN w:val="0"/>
        <w:adjustRightInd w:val="0"/>
        <w:jc w:val="both"/>
      </w:pPr>
    </w:p>
    <w:p w:rsidP="000718E9" w:rsidR="00EE0FC2" w:rsidRDefault="00EE0FC2">
      <w:pPr>
        <w:autoSpaceDE w:val="0"/>
        <w:autoSpaceDN w:val="0"/>
        <w:adjustRightInd w:val="0"/>
        <w:jc w:val="both"/>
      </w:pPr>
      <w:r>
        <w:t>Les élus centraux demandent à être systématiquement présents lors de la présentation des comptes annuels de frais de santé et de prévoyance. La Direction se dit très favorable à cette présence des élus.</w:t>
      </w:r>
    </w:p>
    <w:p w:rsidP="000718E9" w:rsidR="000718E9" w:rsidRDefault="000718E9">
      <w:pPr>
        <w:autoSpaceDE w:val="0"/>
        <w:autoSpaceDN w:val="0"/>
        <w:adjustRightInd w:val="0"/>
        <w:jc w:val="both"/>
      </w:pPr>
      <w:r>
        <w:t xml:space="preserve"> </w:t>
      </w:r>
    </w:p>
    <w:p w:rsidP="000718E9" w:rsidR="000718E9" w:rsidRDefault="000718E9">
      <w:pPr>
        <w:numPr>
          <w:ilvl w:val="0"/>
          <w:numId w:val="7"/>
        </w:numPr>
        <w:autoSpaceDE w:val="0"/>
        <w:autoSpaceDN w:val="0"/>
        <w:adjustRightInd w:val="0"/>
        <w:ind w:right="-494"/>
        <w:jc w:val="both"/>
      </w:pPr>
      <w:r>
        <w:t>TRAVAILLEURS HANDICAPES</w:t>
      </w:r>
    </w:p>
    <w:p w:rsidP="000718E9" w:rsidR="000718E9" w:rsidRDefault="000718E9">
      <w:pPr>
        <w:autoSpaceDE w:val="0"/>
        <w:autoSpaceDN w:val="0"/>
        <w:adjustRightInd w:val="0"/>
        <w:jc w:val="both"/>
      </w:pPr>
    </w:p>
    <w:p w:rsidP="000718E9" w:rsidR="00BB4FFF" w:rsidRDefault="00BB4FFF">
      <w:pPr>
        <w:autoSpaceDE w:val="0"/>
        <w:autoSpaceDN w:val="0"/>
        <w:adjustRightInd w:val="0"/>
        <w:jc w:val="both"/>
      </w:pPr>
      <w:r>
        <w:t xml:space="preserve">Tout employeur d'au moins 20 salariés doit employer des personnes en situation de handicap dans une proportion de </w:t>
      </w:r>
      <w:r>
        <w:rPr>
          <w:rStyle w:val="prix"/>
        </w:rPr>
        <w:t>6 %</w:t>
      </w:r>
      <w:r>
        <w:t xml:space="preserve"> de l'effectif total. L'obligation d'emploi concerne tous les salariés quelle que soit la nature de leur contrat. L'employeur doit déclarer chaque année le nombre d'emplois occupés par un travail handicapé pour justifier qu'il respecte son obligation d'emploi. Si l'employeur ne respecte pas son obligation d'emploi, il doit verser une contribution annuelle.</w:t>
      </w:r>
    </w:p>
    <w:p w:rsidP="000718E9" w:rsidR="00BB4FFF" w:rsidRDefault="00BB4FFF">
      <w:pPr>
        <w:autoSpaceDE w:val="0"/>
        <w:autoSpaceDN w:val="0"/>
        <w:adjustRightInd w:val="0"/>
        <w:jc w:val="both"/>
      </w:pPr>
    </w:p>
    <w:p w:rsidP="000718E9" w:rsidR="000718E9" w:rsidRDefault="000718E9">
      <w:pPr>
        <w:autoSpaceDE w:val="0"/>
        <w:autoSpaceDN w:val="0"/>
        <w:adjustRightInd w:val="0"/>
        <w:jc w:val="both"/>
      </w:pPr>
      <w:r>
        <w:t xml:space="preserve">Le dernier bilan </w:t>
      </w:r>
      <w:r w:rsidR="007651B0">
        <w:t>s</w:t>
      </w:r>
      <w:r w:rsidR="001C2AC5">
        <w:t>ocial dressé à fin novembre 2021</w:t>
      </w:r>
      <w:r>
        <w:t xml:space="preserve"> fait apparaître un taux d’handicapés de </w:t>
      </w:r>
      <w:r w:rsidR="007651B0" w:rsidRPr="007651B0">
        <w:rPr>
          <w:b/>
        </w:rPr>
        <w:t>5</w:t>
      </w:r>
      <w:r w:rsidR="001C2AC5">
        <w:rPr>
          <w:b/>
        </w:rPr>
        <w:t xml:space="preserve">.56 </w:t>
      </w:r>
      <w:r w:rsidRPr="007651B0">
        <w:rPr>
          <w:b/>
        </w:rPr>
        <w:t>%</w:t>
      </w:r>
      <w:r w:rsidR="001C2AC5">
        <w:t xml:space="preserve"> </w:t>
      </w:r>
      <w:r w:rsidR="00BB4FFF">
        <w:t>dans l’entreprise.</w:t>
      </w:r>
      <w:r w:rsidR="00293288">
        <w:t xml:space="preserve"> DEFI GROUP devra donc verser une contribution annuelle à l'Agefiph en raison de la non atteinte de l’objectif.</w:t>
      </w:r>
    </w:p>
    <w:p w:rsidP="000718E9" w:rsidR="000718E9" w:rsidRDefault="000718E9">
      <w:pPr>
        <w:autoSpaceDE w:val="0"/>
        <w:autoSpaceDN w:val="0"/>
        <w:adjustRightInd w:val="0"/>
        <w:jc w:val="both"/>
      </w:pPr>
    </w:p>
    <w:p w:rsidP="000718E9" w:rsidR="000718E9" w:rsidRDefault="000718E9">
      <w:pPr>
        <w:autoSpaceDE w:val="0"/>
        <w:autoSpaceDN w:val="0"/>
        <w:adjustRightInd w:val="0"/>
        <w:jc w:val="both"/>
      </w:pPr>
      <w:r>
        <w:t>Aucune nouvelle suggestion n’a été présentée par les Organisations Syndicales, qui confirment que l’entreprise a déjà démontré son implication dans le reclassement et le maintien dans l’emploi des salariés handicapés par des aménagements de postes de travail. La</w:t>
      </w:r>
      <w:r w:rsidR="00BB4FFF">
        <w:t xml:space="preserve"> non atteinte du taux de 6% </w:t>
      </w:r>
      <w:r>
        <w:t xml:space="preserve">de travailleurs handicapés </w:t>
      </w:r>
      <w:r w:rsidR="00BB4FFF">
        <w:t>e</w:t>
      </w:r>
      <w:r>
        <w:t xml:space="preserve">st liée à la reconnaissance </w:t>
      </w:r>
      <w:r w:rsidR="00BB4FFF">
        <w:t xml:space="preserve">récente </w:t>
      </w:r>
      <w:r>
        <w:t xml:space="preserve">de plusieurs inaptitudes physiques dont l’ampleur ne permettait malheureusement aucun reclassement </w:t>
      </w:r>
      <w:r w:rsidR="00BB4FFF">
        <w:t xml:space="preserve">des salariés </w:t>
      </w:r>
      <w:r>
        <w:t>au sein de l’entreprise et de ses établissements.</w:t>
      </w:r>
    </w:p>
    <w:p w:rsidP="000718E9" w:rsidR="00293288" w:rsidRDefault="00293288">
      <w:pPr>
        <w:autoSpaceDE w:val="0"/>
        <w:autoSpaceDN w:val="0"/>
        <w:adjustRightInd w:val="0"/>
        <w:jc w:val="both"/>
      </w:pPr>
    </w:p>
    <w:p w:rsidP="000718E9" w:rsidR="00293288" w:rsidRDefault="00293288">
      <w:pPr>
        <w:autoSpaceDE w:val="0"/>
        <w:autoSpaceDN w:val="0"/>
        <w:adjustRightInd w:val="0"/>
        <w:jc w:val="both"/>
      </w:pPr>
    </w:p>
    <w:p w:rsidP="000718E9" w:rsidR="00293288" w:rsidRDefault="00293288">
      <w:pPr>
        <w:autoSpaceDE w:val="0"/>
        <w:autoSpaceDN w:val="0"/>
        <w:adjustRightInd w:val="0"/>
        <w:jc w:val="both"/>
      </w:pPr>
    </w:p>
    <w:p w:rsidP="000718E9" w:rsidR="008D3D4A" w:rsidRDefault="008D3D4A">
      <w:pPr>
        <w:autoSpaceDE w:val="0"/>
        <w:autoSpaceDN w:val="0"/>
        <w:adjustRightInd w:val="0"/>
        <w:jc w:val="both"/>
      </w:pPr>
    </w:p>
    <w:p w:rsidP="000718E9" w:rsidR="008D3D4A" w:rsidRDefault="008D3D4A">
      <w:pPr>
        <w:autoSpaceDE w:val="0"/>
        <w:autoSpaceDN w:val="0"/>
        <w:adjustRightInd w:val="0"/>
        <w:jc w:val="both"/>
      </w:pPr>
    </w:p>
    <w:p w:rsidP="000718E9" w:rsidR="008D3D4A" w:rsidRDefault="008D3D4A">
      <w:pPr>
        <w:autoSpaceDE w:val="0"/>
        <w:autoSpaceDN w:val="0"/>
        <w:adjustRightInd w:val="0"/>
        <w:jc w:val="both"/>
      </w:pPr>
    </w:p>
    <w:p w:rsidP="000718E9" w:rsidR="008D3D4A" w:rsidRDefault="008D3D4A">
      <w:pPr>
        <w:autoSpaceDE w:val="0"/>
        <w:autoSpaceDN w:val="0"/>
        <w:adjustRightInd w:val="0"/>
        <w:jc w:val="both"/>
      </w:pPr>
    </w:p>
    <w:p w:rsidP="000718E9" w:rsidR="006631E4" w:rsidRDefault="006631E4">
      <w:pPr>
        <w:autoSpaceDE w:val="0"/>
        <w:autoSpaceDN w:val="0"/>
        <w:adjustRightInd w:val="0"/>
        <w:jc w:val="both"/>
      </w:pPr>
    </w:p>
    <w:p w:rsidP="000718E9" w:rsidR="000718E9" w:rsidRDefault="000718E9">
      <w:pPr>
        <w:numPr>
          <w:ilvl w:val="0"/>
          <w:numId w:val="7"/>
        </w:numPr>
        <w:autoSpaceDE w:val="0"/>
        <w:autoSpaceDN w:val="0"/>
        <w:adjustRightInd w:val="0"/>
        <w:ind w:right="-494"/>
        <w:jc w:val="both"/>
      </w:pPr>
      <w:r>
        <w:lastRenderedPageBreak/>
        <w:t>DROIT D’EXPRESSION</w:t>
      </w:r>
    </w:p>
    <w:p w:rsidP="000718E9" w:rsidR="000718E9" w:rsidRDefault="000718E9">
      <w:pPr>
        <w:tabs>
          <w:tab w:pos="0" w:val="left"/>
          <w:tab w:pos="5580" w:val="left"/>
        </w:tabs>
        <w:jc w:val="both"/>
      </w:pPr>
    </w:p>
    <w:p w:rsidP="000718E9" w:rsidR="000718E9" w:rsidRDefault="000718E9">
      <w:pPr>
        <w:autoSpaceDE w:val="0"/>
        <w:autoSpaceDN w:val="0"/>
        <w:adjustRightInd w:val="0"/>
        <w:jc w:val="both"/>
      </w:pPr>
      <w:r>
        <w:t xml:space="preserve">La </w:t>
      </w:r>
      <w:r w:rsidRPr="00F6255E">
        <w:t>CFTC et FO</w:t>
      </w:r>
      <w:r>
        <w:t xml:space="preserve"> ne font état d’aucun frein au </w:t>
      </w:r>
      <w:r w:rsidRPr="00F6255E">
        <w:t>droit à la communication et à l</w:t>
      </w:r>
      <w:r>
        <w:t>'expression à la fois pour les O</w:t>
      </w:r>
      <w:r w:rsidRPr="00F6255E">
        <w:t xml:space="preserve">rganisations </w:t>
      </w:r>
      <w:r>
        <w:t>S</w:t>
      </w:r>
      <w:r w:rsidRPr="00F6255E">
        <w:t xml:space="preserve">yndicales et les employés. </w:t>
      </w:r>
      <w:r w:rsidR="00293288">
        <w:t>Les deux</w:t>
      </w:r>
      <w:r>
        <w:t xml:space="preserve"> organisations </w:t>
      </w:r>
      <w:r w:rsidR="00697407">
        <w:t xml:space="preserve">signataires </w:t>
      </w:r>
      <w:r>
        <w:t>se disent par ailleurs satisfaites de l’avancée des débats au niveau central.</w:t>
      </w:r>
    </w:p>
    <w:p w:rsidP="000718E9" w:rsidR="000718E9" w:rsidRDefault="000718E9">
      <w:pPr>
        <w:autoSpaceDE w:val="0"/>
        <w:autoSpaceDN w:val="0"/>
        <w:adjustRightInd w:val="0"/>
        <w:jc w:val="both"/>
      </w:pPr>
    </w:p>
    <w:p w:rsidP="000718E9" w:rsidR="000718E9" w:rsidRDefault="000718E9">
      <w:pPr>
        <w:autoSpaceDE w:val="0"/>
        <w:autoSpaceDN w:val="0"/>
        <w:adjustRightInd w:val="0"/>
        <w:jc w:val="both"/>
        <w:rPr>
          <w:b/>
          <w:bCs/>
        </w:rPr>
      </w:pPr>
      <w:r>
        <w:rPr>
          <w:b/>
          <w:bCs/>
        </w:rPr>
        <w:t>Article 5 – DEPOT</w:t>
      </w:r>
    </w:p>
    <w:p w:rsidP="000718E9" w:rsidR="000718E9" w:rsidRDefault="000718E9" w:rsidRPr="001079A4">
      <w:pPr>
        <w:autoSpaceDE w:val="0"/>
        <w:autoSpaceDN w:val="0"/>
        <w:adjustRightInd w:val="0"/>
        <w:jc w:val="both"/>
        <w:rPr>
          <w:b/>
          <w:bCs/>
        </w:rPr>
      </w:pPr>
    </w:p>
    <w:p w:rsidP="008815A0" w:rsidR="008815A0" w:rsidRDefault="008815A0">
      <w:pPr>
        <w:jc w:val="both"/>
        <w:rPr>
          <w:rFonts w:cs="Arial"/>
        </w:rPr>
      </w:pPr>
      <w:r>
        <w:rPr>
          <w:rFonts w:cs="Arial"/>
        </w:rPr>
        <w:t>En application de l’article L2231-5-1 du Code du Travail, une version anonymisée du présent accord sera également publiée sur la base de données nationales prévue à cet effet.</w:t>
      </w:r>
    </w:p>
    <w:p w:rsidP="008815A0" w:rsidR="008815A0" w:rsidRDefault="008815A0">
      <w:pPr>
        <w:jc w:val="both"/>
        <w:rPr>
          <w:rFonts w:cs="Arial"/>
        </w:rPr>
      </w:pPr>
    </w:p>
    <w:p w:rsidP="008815A0" w:rsidR="008815A0" w:rsidRDefault="008815A0">
      <w:pPr>
        <w:autoSpaceDE w:val="0"/>
        <w:autoSpaceDN w:val="0"/>
        <w:adjustRightInd w:val="0"/>
        <w:jc w:val="both"/>
        <w:rPr>
          <w:rFonts w:cs="Arial"/>
        </w:rPr>
      </w:pPr>
      <w:r w:rsidRPr="00D453AF">
        <w:rPr>
          <w:rFonts w:cs="Arial"/>
        </w:rPr>
        <w:t xml:space="preserve">Depuis le 28 mars 2018, le dépôt d’un accord collectif se fait </w:t>
      </w:r>
      <w:r>
        <w:rPr>
          <w:rFonts w:cs="Arial"/>
        </w:rPr>
        <w:t xml:space="preserve">en effet </w:t>
      </w:r>
      <w:r w:rsidRPr="00D453AF">
        <w:rPr>
          <w:rFonts w:cs="Arial"/>
        </w:rPr>
        <w:t xml:space="preserve">uniquement par voie dématérialisée via la plateforme en ligne </w:t>
      </w:r>
      <w:proofErr w:type="spellStart"/>
      <w:r w:rsidRPr="00D453AF">
        <w:rPr>
          <w:rFonts w:cs="Arial"/>
        </w:rPr>
        <w:t>Téléaccords</w:t>
      </w:r>
      <w:proofErr w:type="spellEnd"/>
      <w:r w:rsidRPr="00D453AF">
        <w:rPr>
          <w:rFonts w:cs="Arial"/>
        </w:rPr>
        <w:t xml:space="preserve">. </w:t>
      </w:r>
      <w:r>
        <w:rPr>
          <w:rFonts w:cs="Arial"/>
        </w:rPr>
        <w:t xml:space="preserve">Il est </w:t>
      </w:r>
      <w:r w:rsidRPr="00D453AF">
        <w:rPr>
          <w:rFonts w:cs="Arial"/>
        </w:rPr>
        <w:t>ensuite automatiquement transmis à la direction régionale des entreprises, de la concurrence, de la consommation, du travail et de l'emploi (Direccte) géographiquement compétente.</w:t>
      </w:r>
    </w:p>
    <w:p w:rsidP="008815A0" w:rsidR="008815A0" w:rsidRDefault="00D97FB1" w:rsidRPr="007A1C3E">
      <w:pPr>
        <w:pStyle w:val="NormalWeb"/>
        <w:jc w:val="both"/>
        <w:rPr>
          <w:rFonts w:ascii="Arial Narrow" w:cs="Arial" w:hAnsi="Arial Narrow"/>
        </w:rPr>
      </w:pPr>
      <w:r>
        <w:rPr>
          <w:rFonts w:ascii="Arial Narrow" w:cs="Arial" w:hAnsi="Arial Narrow"/>
        </w:rPr>
        <w:t>L</w:t>
      </w:r>
      <w:r w:rsidR="008815A0" w:rsidRPr="007A1C3E">
        <w:rPr>
          <w:rFonts w:ascii="Arial Narrow" w:cs="Arial" w:hAnsi="Arial Narrow"/>
        </w:rPr>
        <w:t>ors de la réali</w:t>
      </w:r>
      <w:r w:rsidR="008815A0">
        <w:rPr>
          <w:rFonts w:ascii="Arial Narrow" w:cs="Arial" w:hAnsi="Arial Narrow"/>
        </w:rPr>
        <w:t>sation des formalités de dépôt seront renseignées</w:t>
      </w:r>
      <w:r w:rsidR="008815A0" w:rsidRPr="007A1C3E">
        <w:rPr>
          <w:rFonts w:ascii="Arial Narrow" w:cs="Arial" w:hAnsi="Arial Narrow"/>
        </w:rPr>
        <w:t xml:space="preserve"> des informations relatives à </w:t>
      </w:r>
      <w:r w:rsidR="008815A0">
        <w:rPr>
          <w:rFonts w:ascii="Arial Narrow" w:cs="Arial" w:hAnsi="Arial Narrow"/>
        </w:rPr>
        <w:t>DEFI GROUP</w:t>
      </w:r>
      <w:r w:rsidR="008815A0" w:rsidRPr="007A1C3E">
        <w:rPr>
          <w:rFonts w:ascii="Arial Narrow" w:cs="Arial" w:hAnsi="Arial Narrow"/>
        </w:rPr>
        <w:t xml:space="preserve"> (SIRET, effectif, etc.) et à l’accord (date de signature, date de notification, organisations syndicales signataires, etc.).</w:t>
      </w:r>
      <w:r w:rsidR="00293288">
        <w:rPr>
          <w:rFonts w:ascii="Arial Narrow" w:cs="Arial" w:hAnsi="Arial Narrow"/>
        </w:rPr>
        <w:t xml:space="preserve"> </w:t>
      </w:r>
      <w:r w:rsidR="008815A0" w:rsidRPr="007A1C3E">
        <w:rPr>
          <w:rFonts w:ascii="Arial Narrow" w:cs="Arial" w:hAnsi="Arial Narrow"/>
        </w:rPr>
        <w:t>Des fichiers numériques doivent également être annexés au dépôt :</w:t>
      </w:r>
    </w:p>
    <w:p w:rsidP="008815A0" w:rsidR="008815A0" w:rsidRDefault="008815A0" w:rsidRPr="007A1C3E">
      <w:pPr>
        <w:numPr>
          <w:ilvl w:val="0"/>
          <w:numId w:val="14"/>
        </w:numPr>
        <w:spacing w:after="100" w:afterAutospacing="1" w:before="100" w:beforeAutospacing="1"/>
        <w:jc w:val="both"/>
        <w:rPr>
          <w:rFonts w:cs="Arial"/>
        </w:rPr>
      </w:pPr>
      <w:r w:rsidRPr="007A1C3E">
        <w:rPr>
          <w:rFonts w:cs="Arial"/>
        </w:rPr>
        <w:t xml:space="preserve">le texte intégral au format </w:t>
      </w:r>
      <w:proofErr w:type="spellStart"/>
      <w:r w:rsidRPr="007A1C3E">
        <w:rPr>
          <w:rFonts w:cs="Arial"/>
        </w:rPr>
        <w:t>pdf</w:t>
      </w:r>
      <w:proofErr w:type="spellEnd"/>
      <w:r w:rsidRPr="007A1C3E">
        <w:rPr>
          <w:rFonts w:cs="Arial"/>
        </w:rPr>
        <w:t xml:space="preserve"> ;</w:t>
      </w:r>
    </w:p>
    <w:p w:rsidP="008815A0" w:rsidR="008815A0" w:rsidRDefault="008815A0" w:rsidRPr="007A1C3E">
      <w:pPr>
        <w:numPr>
          <w:ilvl w:val="0"/>
          <w:numId w:val="14"/>
        </w:numPr>
        <w:spacing w:after="100" w:afterAutospacing="1" w:before="100" w:beforeAutospacing="1"/>
        <w:jc w:val="both"/>
        <w:rPr>
          <w:rFonts w:cs="Arial"/>
        </w:rPr>
      </w:pPr>
      <w:r w:rsidRPr="007A1C3E">
        <w:rPr>
          <w:rFonts w:cs="Arial"/>
        </w:rPr>
        <w:t xml:space="preserve">le texte au format .docx anonymisé (vous aurez préalablement supprimé toute mention de noms, prénoms, paraphes ou signatures de personnes physiques) et le cas échéant, une version du texte au format .docx </w:t>
      </w:r>
      <w:r w:rsidR="001C2AC5">
        <w:rPr>
          <w:rFonts w:cs="Arial"/>
        </w:rPr>
        <w:t xml:space="preserve"> </w:t>
      </w:r>
      <w:r w:rsidRPr="007A1C3E">
        <w:rPr>
          <w:rFonts w:cs="Arial"/>
        </w:rPr>
        <w:t>sans mention de certaines données accompagné de l’acte si</w:t>
      </w:r>
      <w:r w:rsidR="001C2AC5">
        <w:rPr>
          <w:rFonts w:cs="Arial"/>
        </w:rPr>
        <w:t xml:space="preserve">gné motivant cette occultation) </w:t>
      </w:r>
      <w:r w:rsidRPr="007A1C3E">
        <w:rPr>
          <w:rFonts w:cs="Arial"/>
        </w:rPr>
        <w:t>;</w:t>
      </w:r>
    </w:p>
    <w:p w:rsidP="008815A0" w:rsidR="008815A0" w:rsidRDefault="008815A0">
      <w:pPr>
        <w:numPr>
          <w:ilvl w:val="0"/>
          <w:numId w:val="14"/>
        </w:numPr>
        <w:spacing w:after="100" w:afterAutospacing="1" w:before="100" w:beforeAutospacing="1"/>
        <w:jc w:val="both"/>
        <w:rPr>
          <w:rFonts w:cs="Arial"/>
        </w:rPr>
      </w:pPr>
      <w:r w:rsidRPr="007A1C3E">
        <w:rPr>
          <w:rFonts w:cs="Arial"/>
        </w:rPr>
        <w:t>le récépissé de notification du texte aux organisations syndicales représentatives (</w:t>
      </w:r>
      <w:hyperlink r:id="rId12" w:history="1">
        <w:r w:rsidRPr="007A1C3E">
          <w:rPr>
            <w:rFonts w:cs="Arial"/>
          </w:rPr>
          <w:t>Code du travail</w:t>
        </w:r>
      </w:hyperlink>
      <w:r w:rsidRPr="007A1C3E">
        <w:rPr>
          <w:rFonts w:cs="Arial"/>
        </w:rPr>
        <w:t xml:space="preserve">, art. </w:t>
      </w:r>
      <w:hyperlink r:id="rId13" w:history="1">
        <w:r w:rsidRPr="007A1C3E">
          <w:rPr>
            <w:rFonts w:cs="Arial"/>
          </w:rPr>
          <w:t>D. 2231-7</w:t>
        </w:r>
      </w:hyperlink>
      <w:r w:rsidRPr="007A1C3E">
        <w:rPr>
          <w:rFonts w:cs="Arial"/>
        </w:rPr>
        <w:t>).</w:t>
      </w:r>
    </w:p>
    <w:p w:rsidP="008815A0" w:rsidR="008815A0" w:rsidRDefault="008815A0" w:rsidRPr="00AF6735">
      <w:pPr>
        <w:jc w:val="both"/>
        <w:rPr>
          <w:rFonts w:cs="Arial"/>
          <w:color w:val="000000"/>
        </w:rPr>
      </w:pPr>
      <w:r w:rsidRPr="00AF6735">
        <w:rPr>
          <w:rFonts w:cs="Arial"/>
          <w:color w:val="000000"/>
        </w:rPr>
        <w:t xml:space="preserve">Un exemplaire papier sera </w:t>
      </w:r>
      <w:r>
        <w:rPr>
          <w:rFonts w:cs="Arial"/>
          <w:color w:val="000000"/>
        </w:rPr>
        <w:t xml:space="preserve">également </w:t>
      </w:r>
      <w:r w:rsidRPr="00AF6735">
        <w:rPr>
          <w:rFonts w:cs="Arial"/>
          <w:color w:val="000000"/>
        </w:rPr>
        <w:t>remis au greffe du conseil de prud’hommes de Meaux.</w:t>
      </w:r>
    </w:p>
    <w:p w:rsidP="008815A0" w:rsidR="008815A0" w:rsidRDefault="008815A0" w:rsidRPr="00AF6735">
      <w:pPr>
        <w:jc w:val="both"/>
        <w:rPr>
          <w:rFonts w:cs="Arial"/>
          <w:color w:val="000000"/>
        </w:rPr>
      </w:pPr>
    </w:p>
    <w:p w:rsidP="008815A0" w:rsidR="008815A0" w:rsidRDefault="008815A0" w:rsidRPr="00AF6735">
      <w:pPr>
        <w:ind w:firstLine="1"/>
        <w:jc w:val="both"/>
        <w:rPr>
          <w:rFonts w:cs="Arial"/>
          <w:color w:val="000000"/>
        </w:rPr>
      </w:pPr>
      <w:r w:rsidRPr="00AF6735">
        <w:rPr>
          <w:rFonts w:cs="Arial"/>
          <w:color w:val="000000"/>
        </w:rPr>
        <w:t>D’autre part, l’entreprise s’engage à respecter l’article L 2262-5 et 6 du Code du Travail concernant la publicité à donner à cet accord au sein de l’entreprise, et notamment :</w:t>
      </w:r>
    </w:p>
    <w:p w:rsidP="008815A0" w:rsidR="008815A0" w:rsidRDefault="008815A0" w:rsidRPr="00AF6735">
      <w:pPr>
        <w:ind w:firstLine="1"/>
        <w:jc w:val="both"/>
        <w:rPr>
          <w:rFonts w:cs="Arial"/>
          <w:color w:val="000000"/>
        </w:rPr>
      </w:pPr>
      <w:r w:rsidRPr="00AF6735">
        <w:rPr>
          <w:rFonts w:cs="Arial"/>
          <w:color w:val="000000"/>
        </w:rPr>
        <w:t>- de la re</w:t>
      </w:r>
      <w:r>
        <w:rPr>
          <w:rFonts w:cs="Arial"/>
          <w:color w:val="000000"/>
        </w:rPr>
        <w:t>mise d’un exemplaire du texte à chaque partie signataire (voir annexe) ;</w:t>
      </w:r>
    </w:p>
    <w:p w:rsidP="008815A0" w:rsidR="008815A0" w:rsidRDefault="008815A0" w:rsidRPr="00AF6735">
      <w:pPr>
        <w:ind w:firstLine="1"/>
        <w:jc w:val="both"/>
        <w:rPr>
          <w:rFonts w:cs="Arial"/>
          <w:color w:val="000000"/>
        </w:rPr>
      </w:pPr>
      <w:r w:rsidRPr="00AF6735">
        <w:rPr>
          <w:rFonts w:cs="Arial"/>
          <w:color w:val="000000"/>
        </w:rPr>
        <w:t>- de la mise à disposition dudit accord au personnel de l’entreprise y compris par voie d’affichage</w:t>
      </w:r>
      <w:r>
        <w:rPr>
          <w:rFonts w:cs="Arial"/>
          <w:color w:val="000000"/>
        </w:rPr>
        <w:t>.</w:t>
      </w:r>
    </w:p>
    <w:p w:rsidP="008815A0" w:rsidR="008815A0" w:rsidRDefault="008815A0">
      <w:pPr>
        <w:rPr>
          <w:rFonts w:cs="Arial"/>
          <w:color w:val="000000"/>
        </w:rPr>
      </w:pPr>
    </w:p>
    <w:p w:rsidP="000718E9" w:rsidR="007D09B7" w:rsidRDefault="007D09B7">
      <w:pPr>
        <w:autoSpaceDE w:val="0"/>
        <w:autoSpaceDN w:val="0"/>
        <w:adjustRightInd w:val="0"/>
        <w:ind w:firstLine="708" w:left="5664"/>
        <w:jc w:val="both"/>
      </w:pPr>
    </w:p>
    <w:p w:rsidP="000718E9" w:rsidR="000718E9" w:rsidRDefault="000718E9">
      <w:pPr>
        <w:autoSpaceDE w:val="0"/>
        <w:autoSpaceDN w:val="0"/>
        <w:adjustRightInd w:val="0"/>
        <w:ind w:firstLine="708" w:left="5664"/>
        <w:jc w:val="both"/>
      </w:pPr>
      <w:r>
        <w:t>Fait à Mitry-Mory, le 1</w:t>
      </w:r>
      <w:r w:rsidR="00C33E3F">
        <w:t>2</w:t>
      </w:r>
      <w:r>
        <w:t xml:space="preserve"> janvier 20</w:t>
      </w:r>
      <w:r w:rsidR="009B6785">
        <w:t>2</w:t>
      </w:r>
      <w:r w:rsidR="00C33E3F">
        <w:t>2</w:t>
      </w:r>
      <w:r>
        <w:t>.</w:t>
      </w:r>
    </w:p>
    <w:p w:rsidP="000718E9" w:rsidR="000718E9" w:rsidRDefault="000718E9">
      <w:pPr>
        <w:autoSpaceDE w:val="0"/>
        <w:autoSpaceDN w:val="0"/>
        <w:adjustRightInd w:val="0"/>
        <w:ind w:firstLine="708" w:left="5664"/>
        <w:jc w:val="both"/>
      </w:pPr>
    </w:p>
    <w:tbl>
      <w:tblPr>
        <w:tblW w:type="auto" w:w="0"/>
        <w:tblLook w:firstColumn="1" w:firstRow="1" w:lastColumn="0" w:lastRow="0" w:noHBand="0" w:noVBand="1" w:val="04A0"/>
      </w:tblPr>
      <w:tblGrid>
        <w:gridCol w:w="4851"/>
        <w:gridCol w:w="4787"/>
      </w:tblGrid>
      <w:tr w:rsidR="000718E9" w:rsidRPr="006140F1" w:rsidTr="00D553D0">
        <w:tc>
          <w:tcPr>
            <w:tcW w:type="dxa" w:w="4851"/>
            <w:shd w:color="auto" w:fill="auto" w:val="clear"/>
          </w:tcPr>
          <w:p w:rsidP="00D553D0" w:rsidR="000718E9" w:rsidRDefault="000718E9">
            <w:pPr>
              <w:autoSpaceDE w:val="0"/>
              <w:autoSpaceDN w:val="0"/>
              <w:adjustRightInd w:val="0"/>
              <w:ind w:right="-494"/>
              <w:jc w:val="both"/>
              <w:rPr>
                <w:b/>
              </w:rPr>
            </w:pPr>
          </w:p>
          <w:p w:rsidP="00D553D0" w:rsidR="000718E9" w:rsidRDefault="000718E9" w:rsidRPr="006140F1">
            <w:pPr>
              <w:autoSpaceDE w:val="0"/>
              <w:autoSpaceDN w:val="0"/>
              <w:adjustRightInd w:val="0"/>
              <w:ind w:right="-494"/>
              <w:jc w:val="both"/>
              <w:rPr>
                <w:b/>
              </w:rPr>
            </w:pPr>
            <w:r w:rsidRPr="006140F1">
              <w:rPr>
                <w:b/>
              </w:rPr>
              <w:t xml:space="preserve">Pour </w:t>
            </w:r>
            <w:smartTag w:element="PersonName" w:uri="urn:schemas-microsoft-com:office:smarttags">
              <w:smartTagPr>
                <w:attr w:name="ProductID" w:val="la soci￩t￩ DEFI"/>
              </w:smartTagPr>
              <w:r w:rsidRPr="006140F1">
                <w:rPr>
                  <w:b/>
                </w:rPr>
                <w:t>la société DEFI</w:t>
              </w:r>
            </w:smartTag>
            <w:r w:rsidRPr="006140F1">
              <w:rPr>
                <w:b/>
              </w:rPr>
              <w:t xml:space="preserve"> GROUP</w:t>
            </w:r>
          </w:p>
          <w:p w:rsidP="00D553D0" w:rsidR="000718E9" w:rsidRDefault="000718E9" w:rsidRPr="006140F1">
            <w:pPr>
              <w:autoSpaceDE w:val="0"/>
              <w:autoSpaceDN w:val="0"/>
              <w:adjustRightInd w:val="0"/>
              <w:ind w:right="-494"/>
              <w:jc w:val="both"/>
            </w:pPr>
          </w:p>
          <w:p w:rsidP="00D553D0" w:rsidR="000718E9" w:rsidRDefault="000718E9">
            <w:pPr>
              <w:autoSpaceDE w:val="0"/>
              <w:autoSpaceDN w:val="0"/>
              <w:adjustRightInd w:val="0"/>
              <w:ind w:right="-494"/>
              <w:jc w:val="both"/>
            </w:pPr>
          </w:p>
          <w:p w:rsidP="00D553D0" w:rsidR="000718E9" w:rsidRDefault="000718E9" w:rsidRPr="006140F1">
            <w:pPr>
              <w:autoSpaceDE w:val="0"/>
              <w:autoSpaceDN w:val="0"/>
              <w:adjustRightInd w:val="0"/>
              <w:ind w:right="-494"/>
              <w:jc w:val="both"/>
            </w:pPr>
          </w:p>
        </w:tc>
        <w:tc>
          <w:tcPr>
            <w:tcW w:type="dxa" w:w="4787"/>
            <w:shd w:color="auto" w:fill="auto" w:val="clear"/>
          </w:tcPr>
          <w:p w:rsidP="00D553D0" w:rsidR="000718E9" w:rsidRDefault="000718E9" w:rsidRPr="006140F1">
            <w:pPr>
              <w:autoSpaceDE w:val="0"/>
              <w:autoSpaceDN w:val="0"/>
              <w:adjustRightInd w:val="0"/>
              <w:ind w:right="-494"/>
              <w:jc w:val="both"/>
            </w:pPr>
          </w:p>
          <w:p w:rsidP="00D553D0" w:rsidR="000718E9" w:rsidRDefault="000718E9" w:rsidRPr="006140F1">
            <w:pPr>
              <w:autoSpaceDE w:val="0"/>
              <w:autoSpaceDN w:val="0"/>
              <w:adjustRightInd w:val="0"/>
              <w:ind w:right="-494"/>
              <w:jc w:val="both"/>
            </w:pPr>
          </w:p>
        </w:tc>
      </w:tr>
      <w:tr w:rsidR="000718E9" w:rsidRPr="00FD67BA" w:rsidTr="00D553D0">
        <w:tc>
          <w:tcPr>
            <w:tcW w:type="dxa" w:w="4851"/>
            <w:shd w:color="auto" w:fill="auto" w:val="clear"/>
          </w:tcPr>
          <w:p w:rsidP="00D553D0" w:rsidR="000718E9" w:rsidRDefault="000718E9" w:rsidRPr="006140F1">
            <w:pPr>
              <w:autoSpaceDE w:val="0"/>
              <w:autoSpaceDN w:val="0"/>
              <w:adjustRightInd w:val="0"/>
              <w:ind w:right="-494"/>
              <w:jc w:val="both"/>
              <w:rPr>
                <w:b/>
              </w:rPr>
            </w:pPr>
            <w:r w:rsidRPr="006140F1">
              <w:rPr>
                <w:b/>
              </w:rPr>
              <w:t>Pour le Syndicat CONFEDERATION FRANCAISES DES TRAVAILLEURS CHRETIENS (CFTC)</w:t>
            </w:r>
          </w:p>
          <w:p w:rsidP="00D553D0" w:rsidR="000718E9" w:rsidRDefault="000718E9" w:rsidRPr="00FD67BA">
            <w:pPr>
              <w:autoSpaceDE w:val="0"/>
              <w:autoSpaceDN w:val="0"/>
              <w:adjustRightInd w:val="0"/>
              <w:ind w:right="-494"/>
              <w:jc w:val="both"/>
              <w:rPr>
                <w:b/>
              </w:rPr>
            </w:pPr>
          </w:p>
          <w:p w:rsidP="00D553D0" w:rsidR="000718E9" w:rsidRDefault="000718E9">
            <w:pPr>
              <w:autoSpaceDE w:val="0"/>
              <w:autoSpaceDN w:val="0"/>
              <w:adjustRightInd w:val="0"/>
              <w:ind w:right="-494"/>
              <w:jc w:val="both"/>
              <w:rPr>
                <w:b/>
              </w:rPr>
            </w:pPr>
          </w:p>
          <w:p w:rsidP="00D553D0" w:rsidR="000718E9" w:rsidRDefault="000718E9">
            <w:pPr>
              <w:autoSpaceDE w:val="0"/>
              <w:autoSpaceDN w:val="0"/>
              <w:adjustRightInd w:val="0"/>
              <w:ind w:right="-494"/>
              <w:jc w:val="both"/>
              <w:rPr>
                <w:b/>
              </w:rPr>
            </w:pPr>
          </w:p>
          <w:p w:rsidP="00D553D0" w:rsidR="000718E9" w:rsidRDefault="000718E9" w:rsidRPr="006140F1">
            <w:pPr>
              <w:autoSpaceDE w:val="0"/>
              <w:autoSpaceDN w:val="0"/>
              <w:adjustRightInd w:val="0"/>
              <w:ind w:right="-494"/>
              <w:jc w:val="both"/>
              <w:rPr>
                <w:b/>
              </w:rPr>
            </w:pPr>
            <w:r w:rsidRPr="006140F1">
              <w:rPr>
                <w:b/>
              </w:rPr>
              <w:t>Pour le Syndicat FORCE OUVRIERE (FO)</w:t>
            </w:r>
          </w:p>
          <w:p w:rsidP="00D553D0" w:rsidR="000718E9" w:rsidRDefault="000718E9" w:rsidRPr="00FD67BA">
            <w:pPr>
              <w:autoSpaceDE w:val="0"/>
              <w:autoSpaceDN w:val="0"/>
              <w:adjustRightInd w:val="0"/>
              <w:ind w:right="-494"/>
              <w:jc w:val="both"/>
              <w:rPr>
                <w:b/>
              </w:rPr>
            </w:pPr>
            <w:bookmarkStart w:id="2" w:name="_GoBack"/>
            <w:bookmarkEnd w:id="2"/>
          </w:p>
        </w:tc>
        <w:tc>
          <w:tcPr>
            <w:tcW w:type="dxa" w:w="4787"/>
            <w:shd w:color="auto" w:fill="auto" w:val="clear"/>
          </w:tcPr>
          <w:p w:rsidP="00D553D0" w:rsidR="000718E9" w:rsidRDefault="000718E9" w:rsidRPr="00FD67BA">
            <w:pPr>
              <w:autoSpaceDE w:val="0"/>
              <w:autoSpaceDN w:val="0"/>
              <w:adjustRightInd w:val="0"/>
              <w:ind w:right="-494"/>
              <w:jc w:val="both"/>
              <w:rPr>
                <w:b/>
              </w:rPr>
            </w:pPr>
          </w:p>
        </w:tc>
      </w:tr>
    </w:tbl>
    <w:p w:rsidR="00AC40C4" w:rsidRDefault="00AC40C4">
      <w:pPr>
        <w:rPr>
          <w:rFonts w:cs="Arial"/>
        </w:rPr>
      </w:pPr>
    </w:p>
    <w:p w:rsidR="002A6699" w:rsidRDefault="002A6699">
      <w:pPr>
        <w:rPr>
          <w:rFonts w:cs="Arial"/>
        </w:rPr>
      </w:pPr>
    </w:p>
    <w:p w:rsidP="00AC40C4" w:rsidR="00AC40C4" w:rsidRDefault="00AC40C4">
      <w:pPr>
        <w:pStyle w:val="Textebrut"/>
        <w:jc w:val="center"/>
        <w:rPr>
          <w:rFonts w:ascii="Arial Narrow" w:cs="Arial" w:eastAsia="Times New Roman" w:hAnsi="Arial Narrow"/>
          <w:b/>
          <w:color w:val="auto"/>
          <w:sz w:val="24"/>
          <w:szCs w:val="20"/>
          <w:lang w:eastAsia="fr-FR"/>
        </w:rPr>
      </w:pPr>
      <w:r>
        <w:rPr>
          <w:rFonts w:ascii="Arial Narrow" w:cs="Arial" w:eastAsia="Times New Roman" w:hAnsi="Arial Narrow"/>
          <w:b/>
          <w:color w:val="auto"/>
          <w:sz w:val="24"/>
          <w:szCs w:val="20"/>
          <w:lang w:eastAsia="fr-FR"/>
        </w:rPr>
        <w:lastRenderedPageBreak/>
        <w:t>ANNEXE</w:t>
      </w:r>
    </w:p>
    <w:p w:rsidP="00AC40C4" w:rsidR="00AC40C4" w:rsidRDefault="00AC40C4">
      <w:pPr>
        <w:pStyle w:val="Textebrut"/>
        <w:ind w:left="6096"/>
        <w:rPr>
          <w:rFonts w:ascii="Arial Narrow" w:cs="Arial" w:eastAsia="Times New Roman" w:hAnsi="Arial Narrow"/>
          <w:b/>
          <w:color w:val="auto"/>
          <w:sz w:val="24"/>
          <w:szCs w:val="20"/>
          <w:lang w:eastAsia="fr-FR"/>
        </w:rPr>
      </w:pPr>
    </w:p>
    <w:p w:rsidP="00AC40C4" w:rsidR="00AC40C4" w:rsidRDefault="00AC40C4">
      <w:pPr>
        <w:pStyle w:val="Textebrut"/>
        <w:ind w:left="6096"/>
        <w:rPr>
          <w:rFonts w:ascii="Arial Narrow" w:cs="Arial" w:eastAsia="Times New Roman" w:hAnsi="Arial Narrow"/>
          <w:b/>
          <w:color w:val="auto"/>
          <w:sz w:val="24"/>
          <w:szCs w:val="20"/>
          <w:lang w:eastAsia="fr-FR"/>
        </w:rPr>
      </w:pPr>
    </w:p>
    <w:p w:rsidP="00AC40C4" w:rsidR="00AC40C4" w:rsidRDefault="00AC40C4">
      <w:pPr>
        <w:pStyle w:val="Textebrut"/>
        <w:ind w:left="6096"/>
        <w:rPr>
          <w:rFonts w:ascii="Arial Narrow" w:cs="Arial" w:eastAsia="Times New Roman" w:hAnsi="Arial Narrow"/>
          <w:b/>
          <w:color w:val="auto"/>
          <w:sz w:val="24"/>
          <w:szCs w:val="20"/>
          <w:lang w:eastAsia="fr-FR"/>
        </w:rPr>
      </w:pPr>
    </w:p>
    <w:p w:rsidP="00AC40C4" w:rsidR="00AC40C4" w:rsidRDefault="00AC40C4">
      <w:pPr>
        <w:pStyle w:val="Textebrut"/>
        <w:jc w:val="center"/>
        <w:rPr>
          <w:rFonts w:ascii="Arial Narrow" w:cs="Arial" w:eastAsia="Times New Roman" w:hAnsi="Arial Narrow"/>
          <w:b/>
          <w:color w:val="auto"/>
          <w:sz w:val="24"/>
          <w:szCs w:val="20"/>
          <w:lang w:eastAsia="fr-FR"/>
        </w:rPr>
      </w:pPr>
      <w:r>
        <w:rPr>
          <w:rFonts w:ascii="Arial Narrow" w:cs="Arial" w:eastAsia="Times New Roman" w:hAnsi="Arial Narrow"/>
          <w:b/>
          <w:color w:val="auto"/>
          <w:sz w:val="24"/>
          <w:szCs w:val="20"/>
          <w:lang w:eastAsia="fr-FR"/>
        </w:rPr>
        <w:t>LISTE DES ETABLISSEMENTS ENTRANT DANS</w:t>
      </w:r>
    </w:p>
    <w:p w:rsidP="00AC40C4" w:rsidR="00AC40C4" w:rsidRDefault="00AC40C4">
      <w:pPr>
        <w:pStyle w:val="Textebrut"/>
        <w:jc w:val="center"/>
        <w:rPr>
          <w:rFonts w:ascii="Arial Narrow" w:cs="Arial" w:eastAsia="Times New Roman" w:hAnsi="Arial Narrow"/>
          <w:b/>
          <w:color w:val="auto"/>
          <w:sz w:val="24"/>
          <w:szCs w:val="20"/>
          <w:lang w:eastAsia="fr-FR"/>
        </w:rPr>
      </w:pPr>
      <w:r>
        <w:rPr>
          <w:rFonts w:ascii="Arial Narrow" w:cs="Arial" w:eastAsia="Times New Roman" w:hAnsi="Arial Narrow"/>
          <w:b/>
          <w:color w:val="auto"/>
          <w:sz w:val="24"/>
          <w:szCs w:val="20"/>
          <w:lang w:eastAsia="fr-FR"/>
        </w:rPr>
        <w:t xml:space="preserve"> LE CHAMPS D’APPLICATION DU PRESENT ACCORD</w:t>
      </w:r>
    </w:p>
    <w:p w:rsidP="00AC40C4" w:rsidR="00AC40C4" w:rsidRDefault="00AC40C4">
      <w:pPr>
        <w:pStyle w:val="Textebrut"/>
        <w:ind w:left="6096"/>
        <w:rPr>
          <w:rFonts w:ascii="Arial Narrow" w:cs="Arial" w:eastAsia="Times New Roman" w:hAnsi="Arial Narrow"/>
          <w:b/>
          <w:color w:val="auto"/>
          <w:sz w:val="24"/>
          <w:szCs w:val="20"/>
          <w:lang w:eastAsia="fr-FR"/>
        </w:rPr>
      </w:pPr>
    </w:p>
    <w:p w:rsidP="00AC40C4" w:rsidR="00AC40C4" w:rsidRDefault="00AC40C4">
      <w:pPr>
        <w:pStyle w:val="Textebrut"/>
        <w:ind w:left="6096"/>
        <w:rPr>
          <w:rFonts w:ascii="Arial Narrow" w:cs="Arial" w:eastAsia="Times New Roman" w:hAnsi="Arial Narrow"/>
          <w:b/>
          <w:color w:val="auto"/>
          <w:sz w:val="24"/>
          <w:szCs w:val="20"/>
          <w:lang w:eastAsia="fr-FR"/>
        </w:rPr>
      </w:pPr>
    </w:p>
    <w:p w:rsidP="00AC40C4" w:rsidR="00AC40C4" w:rsidRDefault="00AC40C4">
      <w:pPr>
        <w:pStyle w:val="Textebrut"/>
        <w:ind w:left="6096"/>
        <w:jc w:val="center"/>
        <w:rPr>
          <w:rFonts w:ascii="Arial Narrow" w:cs="Arial" w:eastAsia="Times New Roman" w:hAnsi="Arial Narrow"/>
          <w:b/>
          <w:color w:val="auto"/>
          <w:sz w:val="24"/>
          <w:szCs w:val="20"/>
          <w:lang w:eastAsia="fr-FR"/>
        </w:rPr>
      </w:pPr>
    </w:p>
    <w:p w:rsidP="00AC40C4" w:rsidR="00AC40C4" w:rsidRDefault="00AC40C4" w:rsidRPr="00BF02ED">
      <w:pPr>
        <w:jc w:val="center"/>
        <w:rPr>
          <w:rFonts w:cs="Arial"/>
        </w:rPr>
      </w:pPr>
      <w:r w:rsidRPr="00BF02ED">
        <w:rPr>
          <w:rFonts w:cs="Arial"/>
          <w:b/>
        </w:rPr>
        <w:t>Etablissement Principal de MITRY-MORY</w:t>
      </w:r>
    </w:p>
    <w:p w:rsidP="00AC40C4" w:rsidR="00AC40C4" w:rsidRDefault="00AC40C4" w:rsidRPr="00BF02ED">
      <w:pPr>
        <w:jc w:val="center"/>
        <w:rPr>
          <w:rFonts w:cs="Arial"/>
        </w:rPr>
      </w:pPr>
      <w:r w:rsidRPr="00BF02ED">
        <w:rPr>
          <w:rFonts w:cs="Arial"/>
        </w:rPr>
        <w:t>Z.I.de Mitry-Compans</w:t>
      </w:r>
    </w:p>
    <w:p w:rsidP="00AC40C4" w:rsidR="00AC40C4" w:rsidRDefault="00AC40C4" w:rsidRPr="00BF02ED">
      <w:pPr>
        <w:jc w:val="center"/>
        <w:rPr>
          <w:rFonts w:cs="Arial"/>
        </w:rPr>
      </w:pPr>
      <w:r w:rsidRPr="00BF02ED">
        <w:rPr>
          <w:rFonts w:cs="Arial"/>
        </w:rPr>
        <w:t>16 rue Denis Papin – ZI de Mitry-Compans</w:t>
      </w:r>
    </w:p>
    <w:p w:rsidP="00AC40C4" w:rsidR="00AC40C4" w:rsidRDefault="00AC40C4">
      <w:pPr>
        <w:jc w:val="center"/>
        <w:rPr>
          <w:rFonts w:cs="Arial"/>
        </w:rPr>
      </w:pPr>
      <w:r w:rsidRPr="00BF02ED">
        <w:rPr>
          <w:rFonts w:cs="Arial"/>
        </w:rPr>
        <w:t>77295 MITRY-MORY</w:t>
      </w:r>
    </w:p>
    <w:p w:rsidP="00AC40C4" w:rsidR="00AC40C4" w:rsidRDefault="00AC40C4" w:rsidRPr="00BF02ED">
      <w:pPr>
        <w:jc w:val="center"/>
        <w:rPr>
          <w:rFonts w:cs="Arial"/>
        </w:rPr>
      </w:pPr>
      <w:r w:rsidRPr="00BF02ED">
        <w:rPr>
          <w:rFonts w:cs="Arial"/>
        </w:rPr>
        <w:t>SIRET 388 354 631 00011</w:t>
      </w:r>
    </w:p>
    <w:p w:rsidP="00AC40C4" w:rsidR="00AC40C4" w:rsidRDefault="00AC40C4" w:rsidRPr="00BF02ED">
      <w:pPr>
        <w:jc w:val="center"/>
        <w:rPr>
          <w:rFonts w:cs="Arial"/>
        </w:rPr>
      </w:pPr>
    </w:p>
    <w:p w:rsidP="00AC40C4" w:rsidR="00AC40C4" w:rsidRDefault="00AC40C4" w:rsidRPr="00BF02ED">
      <w:pPr>
        <w:jc w:val="center"/>
        <w:rPr>
          <w:rFonts w:cs="Arial"/>
        </w:rPr>
      </w:pPr>
    </w:p>
    <w:p w:rsidP="00AC40C4" w:rsidR="00AC40C4" w:rsidRDefault="00AC40C4" w:rsidRPr="00BF02ED">
      <w:pPr>
        <w:jc w:val="center"/>
        <w:rPr>
          <w:rFonts w:cs="Arial"/>
        </w:rPr>
      </w:pPr>
      <w:r w:rsidRPr="00BF02ED">
        <w:rPr>
          <w:rFonts w:cs="Arial"/>
          <w:b/>
        </w:rPr>
        <w:t>Etablissement secondaire de LA FLECHE</w:t>
      </w:r>
    </w:p>
    <w:p w:rsidP="00AC40C4" w:rsidR="00AC40C4" w:rsidRDefault="00AC40C4" w:rsidRPr="00BF02ED">
      <w:pPr>
        <w:jc w:val="center"/>
        <w:rPr>
          <w:rFonts w:cs="Arial"/>
        </w:rPr>
      </w:pPr>
      <w:r w:rsidRPr="00BF02ED">
        <w:rPr>
          <w:rFonts w:cs="Arial"/>
        </w:rPr>
        <w:t>2305 Route du Lude</w:t>
      </w:r>
    </w:p>
    <w:p w:rsidP="00AC40C4" w:rsidR="00AC40C4" w:rsidRDefault="00AC40C4" w:rsidRPr="00BF02ED">
      <w:pPr>
        <w:jc w:val="center"/>
        <w:rPr>
          <w:rFonts w:cs="Arial"/>
        </w:rPr>
      </w:pPr>
      <w:r w:rsidRPr="00BF02ED">
        <w:rPr>
          <w:rFonts w:cs="Arial"/>
        </w:rPr>
        <w:t xml:space="preserve">La </w:t>
      </w:r>
      <w:proofErr w:type="spellStart"/>
      <w:r w:rsidRPr="00BF02ED">
        <w:rPr>
          <w:rFonts w:cs="Arial"/>
        </w:rPr>
        <w:t>Devalière</w:t>
      </w:r>
      <w:proofErr w:type="spellEnd"/>
    </w:p>
    <w:p w:rsidP="00AC40C4" w:rsidR="00AC40C4" w:rsidRDefault="00AC40C4">
      <w:pPr>
        <w:jc w:val="center"/>
        <w:rPr>
          <w:rFonts w:cs="Arial"/>
        </w:rPr>
      </w:pPr>
      <w:r w:rsidRPr="00BF02ED">
        <w:rPr>
          <w:rFonts w:cs="Arial"/>
        </w:rPr>
        <w:t>72200 LA FLECHE</w:t>
      </w:r>
    </w:p>
    <w:p w:rsidP="00AC40C4" w:rsidR="00AC40C4" w:rsidRDefault="00AC40C4" w:rsidRPr="00BF02ED">
      <w:pPr>
        <w:jc w:val="center"/>
        <w:rPr>
          <w:rFonts w:cs="Arial"/>
        </w:rPr>
      </w:pPr>
      <w:r w:rsidRPr="00BF02ED">
        <w:rPr>
          <w:rFonts w:cs="Arial"/>
        </w:rPr>
        <w:t>SIRET 388 354 631 00029</w:t>
      </w:r>
    </w:p>
    <w:p w:rsidP="00AC40C4" w:rsidR="00AC40C4" w:rsidRDefault="00AC40C4" w:rsidRPr="00BF02ED">
      <w:pPr>
        <w:jc w:val="center"/>
        <w:rPr>
          <w:rFonts w:cs="Arial"/>
        </w:rPr>
      </w:pPr>
    </w:p>
    <w:p w:rsidP="00AC40C4" w:rsidR="00AC40C4" w:rsidRDefault="00AC40C4" w:rsidRPr="00BF02ED">
      <w:pPr>
        <w:jc w:val="center"/>
        <w:rPr>
          <w:rFonts w:cs="Arial"/>
        </w:rPr>
      </w:pPr>
    </w:p>
    <w:p w:rsidP="00AC40C4" w:rsidR="00AC40C4" w:rsidRDefault="00AC40C4" w:rsidRPr="00BF02ED">
      <w:pPr>
        <w:jc w:val="center"/>
        <w:rPr>
          <w:rFonts w:cs="Arial"/>
          <w:b/>
        </w:rPr>
      </w:pPr>
      <w:r w:rsidRPr="00BF02ED">
        <w:rPr>
          <w:rFonts w:cs="Arial"/>
          <w:b/>
        </w:rPr>
        <w:t>Etablissement secondaire de LIZY-SUR-OURCQ</w:t>
      </w:r>
    </w:p>
    <w:p w:rsidP="00AC40C4" w:rsidR="00AC40C4" w:rsidRDefault="00AC40C4" w:rsidRPr="00BF02ED">
      <w:pPr>
        <w:jc w:val="center"/>
        <w:rPr>
          <w:rFonts w:cs="Arial"/>
        </w:rPr>
      </w:pPr>
      <w:r w:rsidRPr="00BF02ED">
        <w:rPr>
          <w:rFonts w:cs="Arial"/>
        </w:rPr>
        <w:t>27 route d’Ocquerre</w:t>
      </w:r>
    </w:p>
    <w:p w:rsidP="00AC40C4" w:rsidR="00AC40C4" w:rsidRDefault="00AC40C4">
      <w:pPr>
        <w:jc w:val="center"/>
        <w:rPr>
          <w:rFonts w:cs="Arial"/>
        </w:rPr>
      </w:pPr>
      <w:r w:rsidRPr="00BF02ED">
        <w:rPr>
          <w:rFonts w:cs="Arial"/>
        </w:rPr>
        <w:t>77440 LIZY-SUR-OURCQ</w:t>
      </w:r>
    </w:p>
    <w:p w:rsidP="00AC40C4" w:rsidR="00AC40C4" w:rsidRDefault="00AC40C4" w:rsidRPr="00BF02ED">
      <w:pPr>
        <w:jc w:val="center"/>
        <w:rPr>
          <w:rFonts w:cs="Arial"/>
        </w:rPr>
      </w:pPr>
      <w:r w:rsidRPr="00BF02ED">
        <w:rPr>
          <w:rFonts w:cs="Arial"/>
        </w:rPr>
        <w:t>SIRET 388 354 631 00037</w:t>
      </w:r>
    </w:p>
    <w:p w:rsidP="00AC40C4" w:rsidR="00AC40C4" w:rsidRDefault="00AC40C4" w:rsidRPr="00BF02ED">
      <w:pPr>
        <w:jc w:val="center"/>
        <w:rPr>
          <w:rFonts w:cs="Arial"/>
        </w:rPr>
      </w:pPr>
    </w:p>
    <w:p w:rsidP="00AC40C4" w:rsidR="00AC40C4" w:rsidRDefault="00AC40C4" w:rsidRPr="00BF02ED">
      <w:pPr>
        <w:jc w:val="center"/>
        <w:rPr>
          <w:rFonts w:cs="Arial"/>
        </w:rPr>
      </w:pPr>
    </w:p>
    <w:p w:rsidP="00AC40C4" w:rsidR="00AC40C4" w:rsidRDefault="00AC40C4" w:rsidRPr="00BF02ED">
      <w:pPr>
        <w:jc w:val="center"/>
        <w:rPr>
          <w:rFonts w:cs="Arial"/>
          <w:b/>
        </w:rPr>
      </w:pPr>
      <w:r w:rsidRPr="00BF02ED">
        <w:rPr>
          <w:rFonts w:cs="Arial"/>
          <w:b/>
        </w:rPr>
        <w:t>Etablissement secondaire de MEAUX :</w:t>
      </w:r>
    </w:p>
    <w:p w:rsidP="00AC40C4" w:rsidR="00AC40C4" w:rsidRDefault="00AC40C4" w:rsidRPr="00BF02ED">
      <w:pPr>
        <w:jc w:val="center"/>
        <w:rPr>
          <w:rFonts w:cs="Arial"/>
        </w:rPr>
      </w:pPr>
      <w:r w:rsidRPr="00BF02ED">
        <w:rPr>
          <w:rFonts w:cs="Arial"/>
        </w:rPr>
        <w:t>6 rue des Clos</w:t>
      </w:r>
    </w:p>
    <w:p w:rsidP="00AC40C4" w:rsidR="00AC40C4" w:rsidRDefault="00AC40C4">
      <w:pPr>
        <w:jc w:val="center"/>
        <w:rPr>
          <w:rFonts w:cs="Arial"/>
        </w:rPr>
      </w:pPr>
      <w:r w:rsidRPr="00BF02ED">
        <w:rPr>
          <w:rFonts w:cs="Arial"/>
        </w:rPr>
        <w:t>77109 MEAUX Cedex</w:t>
      </w:r>
    </w:p>
    <w:p w:rsidP="00AC40C4" w:rsidR="00AC40C4" w:rsidRDefault="00AC40C4" w:rsidRPr="00BF02ED">
      <w:pPr>
        <w:jc w:val="center"/>
        <w:rPr>
          <w:rFonts w:cs="Arial"/>
        </w:rPr>
      </w:pPr>
      <w:r w:rsidRPr="00BF02ED">
        <w:rPr>
          <w:rFonts w:cs="Arial"/>
        </w:rPr>
        <w:t>SIRET 388 354 631 00052</w:t>
      </w:r>
    </w:p>
    <w:p w:rsidP="00AC40C4" w:rsidR="00AC40C4" w:rsidRDefault="00AC40C4" w:rsidRPr="00BF02ED">
      <w:pPr>
        <w:jc w:val="center"/>
        <w:rPr>
          <w:rFonts w:cs="Arial"/>
        </w:rPr>
      </w:pPr>
    </w:p>
    <w:p w:rsidP="00AC40C4" w:rsidR="00AC40C4" w:rsidRDefault="00AC40C4" w:rsidRPr="00BF02ED">
      <w:pPr>
        <w:jc w:val="center"/>
        <w:rPr>
          <w:rFonts w:cs="Arial"/>
        </w:rPr>
      </w:pPr>
    </w:p>
    <w:p w:rsidP="00AC40C4" w:rsidR="00AC40C4" w:rsidRDefault="00AC40C4" w:rsidRPr="00BF02ED">
      <w:pPr>
        <w:jc w:val="center"/>
        <w:rPr>
          <w:rFonts w:cs="Arial"/>
          <w:b/>
        </w:rPr>
      </w:pPr>
      <w:r w:rsidRPr="00BF02ED">
        <w:rPr>
          <w:rFonts w:cs="Arial"/>
          <w:b/>
        </w:rPr>
        <w:t xml:space="preserve">Etablissement </w:t>
      </w:r>
      <w:r>
        <w:rPr>
          <w:rFonts w:cs="Arial"/>
          <w:b/>
        </w:rPr>
        <w:t xml:space="preserve">secondaire </w:t>
      </w:r>
      <w:r w:rsidRPr="00BF02ED">
        <w:rPr>
          <w:rFonts w:cs="Arial"/>
          <w:b/>
        </w:rPr>
        <w:t>de PIREY :</w:t>
      </w:r>
    </w:p>
    <w:p w:rsidP="00AC40C4" w:rsidR="00AC40C4" w:rsidRDefault="00AC40C4" w:rsidRPr="00BF02ED">
      <w:pPr>
        <w:jc w:val="center"/>
        <w:rPr>
          <w:rFonts w:cs="Arial"/>
        </w:rPr>
      </w:pPr>
      <w:r w:rsidRPr="00BF02ED">
        <w:rPr>
          <w:rFonts w:cs="Arial"/>
        </w:rPr>
        <w:t>6 rue de la Louvière</w:t>
      </w:r>
    </w:p>
    <w:p w:rsidP="00AC40C4" w:rsidR="00AC40C4" w:rsidRDefault="00AC40C4">
      <w:pPr>
        <w:jc w:val="center"/>
        <w:rPr>
          <w:rFonts w:cs="Arial"/>
        </w:rPr>
      </w:pPr>
      <w:r w:rsidRPr="00BF02ED">
        <w:rPr>
          <w:rFonts w:cs="Arial"/>
        </w:rPr>
        <w:t>25480 PIREY</w:t>
      </w:r>
    </w:p>
    <w:p w:rsidP="00AC40C4" w:rsidR="00AC40C4" w:rsidRDefault="00AC40C4" w:rsidRPr="00BF02ED">
      <w:pPr>
        <w:jc w:val="center"/>
        <w:rPr>
          <w:rFonts w:cs="Arial"/>
        </w:rPr>
      </w:pPr>
      <w:r w:rsidRPr="00BF02ED">
        <w:rPr>
          <w:rFonts w:cs="Arial"/>
        </w:rPr>
        <w:t>SIRET 388 354 631 000 45</w:t>
      </w:r>
    </w:p>
    <w:p w:rsidP="00AC40C4" w:rsidR="00AC40C4" w:rsidRDefault="00AC40C4" w:rsidRPr="00BF02ED">
      <w:pPr>
        <w:jc w:val="center"/>
        <w:rPr>
          <w:rFonts w:cs="Arial"/>
        </w:rPr>
      </w:pPr>
    </w:p>
    <w:p w:rsidP="00AC40C4" w:rsidR="00AC40C4" w:rsidRDefault="00AC40C4" w:rsidRPr="00BF02ED">
      <w:pPr>
        <w:jc w:val="center"/>
        <w:rPr>
          <w:rFonts w:cs="Arial"/>
        </w:rPr>
      </w:pPr>
    </w:p>
    <w:p w:rsidP="00AC40C4" w:rsidR="00AC40C4" w:rsidRDefault="00AC40C4" w:rsidRPr="00BF02ED">
      <w:pPr>
        <w:jc w:val="center"/>
        <w:rPr>
          <w:rFonts w:cs="Arial"/>
        </w:rPr>
      </w:pPr>
    </w:p>
    <w:p w:rsidP="00AC40C4" w:rsidR="00AC40C4" w:rsidRDefault="00AC40C4" w:rsidRPr="00315273">
      <w:pPr>
        <w:jc w:val="center"/>
      </w:pPr>
    </w:p>
    <w:p w:rsidP="00AC40C4" w:rsidR="00AC40C4" w:rsidRDefault="00AC40C4">
      <w:pPr>
        <w:pStyle w:val="Textebrut"/>
        <w:jc w:val="center"/>
        <w:rPr>
          <w:rFonts w:ascii="Arial Narrow" w:cs="Arial" w:eastAsia="Times New Roman" w:hAnsi="Arial Narrow"/>
          <w:b/>
          <w:color w:val="auto"/>
          <w:sz w:val="24"/>
          <w:szCs w:val="20"/>
          <w:lang w:eastAsia="fr-FR"/>
        </w:rPr>
      </w:pPr>
    </w:p>
    <w:p w:rsidP="00D12E34" w:rsidR="00AC40C4" w:rsidRDefault="00AC40C4">
      <w:pPr>
        <w:jc w:val="both"/>
        <w:rPr>
          <w:rFonts w:cs="Arial"/>
        </w:rPr>
      </w:pPr>
    </w:p>
    <w:p w:rsidP="00D12E34" w:rsidR="00AC40C4" w:rsidRDefault="00AC40C4">
      <w:pPr>
        <w:jc w:val="both"/>
        <w:rPr>
          <w:rFonts w:cs="Arial"/>
        </w:rPr>
      </w:pPr>
    </w:p>
    <w:sectPr w:rsidR="00AC40C4" w:rsidSect="00F3075B">
      <w:footerReference r:id="rId14" w:type="default"/>
      <w:headerReference r:id="rId15" w:type="first"/>
      <w:footerReference r:id="rId16" w:type="first"/>
      <w:pgSz w:code="9" w:h="16838" w:w="11906"/>
      <w:pgMar w:bottom="1134" w:footer="709" w:gutter="0" w:header="709" w:left="1134" w:right="1134" w:top="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692" w:rsidRDefault="004D7692">
      <w:r>
        <w:separator/>
      </w:r>
    </w:p>
  </w:endnote>
  <w:endnote w:type="continuationSeparator" w:id="0">
    <w:p w:rsidR="004D7692" w:rsidRDefault="004D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E14AA9" w:rsidRDefault="00E14AA9">
    <w:pPr>
      <w:pStyle w:val="Pieddepage"/>
      <w:jc w:val="right"/>
    </w:pPr>
    <w:r>
      <w:t xml:space="preserve">Page </w:t>
    </w:r>
    <w:r>
      <w:rPr>
        <w:b/>
        <w:bCs/>
        <w:szCs w:val="24"/>
      </w:rPr>
      <w:fldChar w:fldCharType="begin"/>
    </w:r>
    <w:r>
      <w:rPr>
        <w:b/>
        <w:bCs/>
      </w:rPr>
      <w:instrText>PAGE</w:instrText>
    </w:r>
    <w:r>
      <w:rPr>
        <w:b/>
        <w:bCs/>
        <w:szCs w:val="24"/>
      </w:rPr>
      <w:fldChar w:fldCharType="separate"/>
    </w:r>
    <w:r w:rsidR="00697407">
      <w:rPr>
        <w:b/>
        <w:bCs/>
        <w:noProof/>
      </w:rPr>
      <w:t>11</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697407">
      <w:rPr>
        <w:b/>
        <w:bCs/>
        <w:noProof/>
      </w:rPr>
      <w:t>11</w:t>
    </w:r>
    <w:r>
      <w:rPr>
        <w:b/>
        <w:bCs/>
        <w:szCs w:val="24"/>
      </w:rPr>
      <w:fldChar w:fldCharType="end"/>
    </w:r>
  </w:p>
  <w:p w:rsidP="0032697E" w:rsidR="00E14AA9" w:rsidRDefault="00E14AA9" w:rsidRPr="0032697E">
    <w:pPr>
      <w:spacing w:line="240" w:lineRule="exact"/>
      <w:jc w:val="center"/>
      <w:rPr>
        <w:rFonts w:ascii="Arial" w:cs="Arial" w:hAnsi="Arial"/>
      </w:rPr>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1118646903"/>
      <w:docPartObj>
        <w:docPartGallery w:val="Page Numbers (Bottom of Page)"/>
        <w:docPartUnique/>
      </w:docPartObj>
    </w:sdtPr>
    <w:sdtEndPr/>
    <w:sdtContent>
      <w:sdt>
        <w:sdtPr>
          <w:id w:val="-1769616900"/>
          <w:docPartObj>
            <w:docPartGallery w:val="Page Numbers (Top of Page)"/>
            <w:docPartUnique/>
          </w:docPartObj>
        </w:sdtPr>
        <w:sdtEndPr/>
        <w:sdtContent>
          <w:p w:rsidR="0006681E" w:rsidRDefault="0006681E">
            <w:pPr>
              <w:pStyle w:val="Pieddepage"/>
              <w:jc w:val="right"/>
            </w:pPr>
            <w:r>
              <w:t xml:space="preserve">Page </w:t>
            </w:r>
            <w:r>
              <w:rPr>
                <w:b/>
                <w:bCs/>
                <w:szCs w:val="24"/>
              </w:rPr>
              <w:fldChar w:fldCharType="begin"/>
            </w:r>
            <w:r>
              <w:rPr>
                <w:b/>
                <w:bCs/>
              </w:rPr>
              <w:instrText>PAGE</w:instrText>
            </w:r>
            <w:r>
              <w:rPr>
                <w:b/>
                <w:bCs/>
                <w:szCs w:val="24"/>
              </w:rPr>
              <w:fldChar w:fldCharType="separate"/>
            </w:r>
            <w:r w:rsidR="00293288">
              <w:rPr>
                <w:b/>
                <w:bCs/>
                <w:noProof/>
              </w:rPr>
              <w:t>1</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293288">
              <w:rPr>
                <w:b/>
                <w:bCs/>
                <w:noProof/>
              </w:rPr>
              <w:t>11</w:t>
            </w:r>
            <w:r>
              <w:rPr>
                <w:b/>
                <w:bCs/>
                <w:szCs w:val="24"/>
              </w:rPr>
              <w:fldChar w:fldCharType="end"/>
            </w:r>
          </w:p>
        </w:sdtContent>
      </w:sdt>
    </w:sdtContent>
  </w:sdt>
  <w:p w:rsidP="00DF3BCD" w:rsidR="00E14AA9" w:rsidRDefault="00E14AA9">
    <w:pPr>
      <w:pStyle w:val="Pieddepage"/>
      <w:jc w:val="center"/>
      <w:rPr>
        <w:rFonts w:ascii="Arial" w:cs="Arial" w:hAnsi="Arial"/>
        <w:b/>
        <w:bCs/>
        <w:color w:val="999999"/>
        <w:sz w:val="22"/>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R="004D7692" w:rsidRDefault="004D7692">
      <w:r>
        <w:separator/>
      </w:r>
    </w:p>
  </w:footnote>
  <w:footnote w:id="0" w:type="continuationSeparator">
    <w:p w:rsidR="004D7692" w:rsidRDefault="004D7692">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E14AA9" w:rsidRDefault="001E3522">
    <w:pPr>
      <w:pStyle w:val="En-tte"/>
      <w:widowControl w:val="0"/>
      <w:rPr>
        <w:sz w:val="20"/>
      </w:rPr>
    </w:pPr>
    <w:r>
      <w:rPr>
        <w:noProof/>
        <w:sz w:val="20"/>
      </w:rPr>
      <mc:AlternateContent>
        <mc:Choice Requires="wpg">
          <w:drawing>
            <wp:anchor allowOverlap="1" behindDoc="0" distB="0" distL="114300" distR="114300" distT="0" layoutInCell="1" locked="0" relativeHeight="251659776" simplePos="0">
              <wp:simplePos x="0" y="0"/>
              <wp:positionH relativeFrom="column">
                <wp:posOffset>-107315</wp:posOffset>
              </wp:positionH>
              <wp:positionV relativeFrom="paragraph">
                <wp:posOffset>-20320</wp:posOffset>
              </wp:positionV>
              <wp:extent cx="1863725" cy="1056005"/>
              <wp:effectExtent b="0" l="0" r="3175" t="0"/>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63725" cy="1056005"/>
                        <a:chOff x="0" y="0"/>
                        <a:chExt cx="2900278" cy="1624013"/>
                      </a:xfrm>
                    </wpg:grpSpPr>
                    <pic:pic xmlns:pic="http://schemas.openxmlformats.org/drawingml/2006/picture">
                      <pic:nvPicPr>
                        <pic:cNvPr descr="logo ft03" id="4" name="Picture 3"/>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3375" cy="1624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Image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1145443"/>
                          <a:ext cx="2900278" cy="478570"/>
                        </a:xfrm>
                        <a:prstGeom prst="rect">
                          <a:avLst/>
                        </a:prstGeom>
                      </pic:spPr>
                    </pic:pic>
                  </wpg:wgp>
                </a:graphicData>
              </a:graphic>
              <wp14:sizeRelH relativeFrom="page">
                <wp14:pctWidth>0</wp14:pctWidth>
              </wp14:sizeRelH>
              <wp14:sizeRelV relativeFrom="page">
                <wp14:pctHeight>0</wp14:pctHeight>
              </wp14:sizeRelV>
            </wp:anchor>
          </w:drawing>
        </mc:Choice>
        <mc:Fallback>
          <w:pict>
            <v:group coordsize="29002,16240" id="Groupe 6" o:gfxdata="UEsDBBQABgAIAAAAIQCxgme2CgEAABMCAAATAAAAW0NvbnRlbnRfVHlwZXNdLnhtbJSRwU7DMAyG 70i8Q5QralN2QAit3YGOIyA0HiBK3DaicaI4lO3tSbpNgokh7Rjb3+8vyXK1tSObIJBxWPPbsuIM UDltsK/5++apuOeMokQtR4dQ8x0QXzXXV8vNzgOxRCPVfIjRPwhBagArqXQeMHU6F6yM6Rh64aX6 kD2IRVXdCeUwAsYi5gzeLFvo5OcY2XqbynsTjz1nj/u5vKrmxmY+18WfRICRThDp/WiUjOluYkJ9 4lUcnMpEzjM0GE83SfzMhtz57fRzwYF7SY8ZjAb2KkN8ljaZCx1IwMK1TpX/Z2RJS4XrOqOgbAOt Z+rodC5buy8MMF0a3ibsDaZjupi/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BJjY3M5wMAAEALAAAOAAAAZHJzL2Uyb0RvYy54bWzUVttu4zYQfS/QfyD0 roiSZd0QZ5FYdrBA2gbt9gNoipKIlUSBpO0Exf57h5RkxxdsgyzQogYsjHgZzpxzZsTbTy9tg3ZM Ki66hePfYAexjoqCd9XC+fPL2k0cpDTpCtKIji2cV6acT3c//3S77zMWiFo0BZMInHQq2/cLp9a6 zzxP0Zq1RN2InnUwWQrZEg2vsvIKSfbgvW28AOPI2wtZ9FJQphSM5sOkc2f9lyWj+reyVEyjZuFA bNo+pX1uzNO7uyVZJUlfczqGQT4QRUt4B4ceXOVEE7SV/MJVy6kUSpT6horWE2XJKbM5QDY+Psvm UYptb3Opsn3VH2ACaM9w+rBb+uvuWSJeLJzIQR1pgSJ7KkORwWbfVxkseZT9H/2zHBIE80nQrwqm vfN5814dF7+UsjWbIE/0YkF/PYDOXjSiMOgn0SwO5g6iMOfjeYTxfKCF1sDdxT5ar8adQYpxEIPA 7M4oCLE/Mzs9kg0H2/AO4fScZvAfUQTrAsV/Vhvs0lvJnNFJ+y4fLZFft70LhPdE8w1vuH614gVq TVDd7plTg655ORISToTArDkUzRxUMEVBvY2oBCo1tulOuwYfxORo+UGdWNakq9i96qEOAFxwOA1J KfY1I4UywwazUy/29SSuTcP7NW8aQ6exRwQgmDMpXgFxkHku6LZlnR7qVrIGwBCdqnmvHCQz1m4Y yFB+LnzAhWSgjyelR2uopb+C5B7jNHhwl3O8dEMcr9z7NIzdGK/iEIeJv/SX38xuP8y2igEMpMl7 PsYKoxfRXi2cscUMJWlLG+2IbSCDuiA0q7IpRBCcgcTEqiT9HcCGdWBryTStjVkCcuM4LD5MWJiP yBoOFNQZ2ux/EQWUItlqYcF4TyEFSTybxVMhXSkHkIZU+pGJFhkDsIZIrXuyA6iH3KYlJupOGMZt Lk13MgBJDCMTBJavkaUUp6tklYRuGEQrYCnP3fv1MnSjtR/P81m+XOb+xFLNi4J15pgfJ8liLhpe TDpVstosGzmQt7a/sT+o4zLPiOUYxkSscQbJTSn50F0egtRdR0nshutw7qYxTlzspw9phMM0zNen KT3xjv14Smi/cNI5dMfv54bt7zI3krVcw/e14e3CSQ6LSGZKf9UVllpNeDPYb6Aw4R+hALonoq1k jUjHngGaHRoXGGO+YF3U2ZWucPYhh13/WmuFIhm+dZ9bUpnGCkDA+bb5vqONmko5Xf6f9svAqmMi 6K1s/wf98qM90hTE1a7o++E8DC2lAxTmknFyVQjjZB7bqx/oevIx9b13tcarRWBvG3BNs2UzXinN PfDtO9hvL753fwMAAP//AwBQSwMEFAAGAAgAAAAhAC5s8ADFAAAApQEAABkAAABkcnMvX3JlbHMv ZTJvRG9jLnhtbC5yZWxzvJDBisIwEIbvC/sOYe7btD0sspj2IoJXcR9gSKZpsJmEJIq+vYFlQUHw 5nFm+L//Y9bjxS/iTCm7wAq6pgVBrINxbBX8HrZfKxC5IBtcApOCK2UYh8+P9Z4WLDWUZxezqBTO CuZS4o+UWc/kMTchEtfLFJLHUsdkZUR9REuyb9tvme4ZMDwwxc4oSDvTgzhcY21+zQ7T5DRtgj55 4vKkQjpfuysQk6WiwJNx+Lfsm8gW5HOH7j0O3b+DfHjucAMAAP//AwBQSwMEFAAGAAgAAAAhAEyJ bUjgAAAACgEAAA8AAABkcnMvZG93bnJldi54bWxMj8FOwzAMhu9IvENkJG5bmlYEKE2naQJOE9I2 JMQta7y2WpNUTdZ2b485wc2WP/3+/mI1246NOITWOwVimQBDV3nTulrB5+Ft8QQsRO2M7rxDBVcM sCpvbwqdGz+5HY77WDMKcSHXCpoY+5zzUDVodVj6Hh3dTn6wOtI61NwMeqJw2/E0SSS3unX0odE9 bhqszvuLVfA+6Wmdiddxez5trt+Hh4+vrUCl7u/m9QuwiHP8g+FXn9ShJKejvzgTWKdgIeQzoTRk KTAC0kcpgR2JlJkAXhb8f4XyBwAA//8DAFBLAwQKAAAAAAAAACEA9MtvqlbPAwBWzwMAFAAAAGRy cy9tZWRpYS9pbWFnZTEucG5niVBORw0KGgoAAAANSUhEUgAACW0AAAVTCAYAAAC8/ZipAAAACXBI WXMAAHYbAAB2GwH1ht6VAAAgAElEQVR4nOzdC5DT5b3/8WeT7JVlWZbLuiIiAtqDPbai4/i3Y5XT KuNYq2jRWvSIUnqxFqnDeFpqbZxTrFzkprYOx2qPUqvU4t2itkKp2lqrtSJaKSKwwHK/7YW9Jv/v 8wvhhGwuvyS/5Pn9su/XzHeymzx58k0W2LB8+D4lCgAAAAAM+PnPf/7pzs7OMfv3738mGAyGTPcD AACcF1bq63KxpkSp9aZ7AQAAAAAAcBOf6QYAAAAA9E2hUOj4kpKSFQMHDly/aNGiacFgsMJ0TwAA wHGTpD4MK7VC6lzTzQAAAAAAALgFoS0AAAAApo2SWjpgwIBN8+fPn7VgwYI60w0BAABH6Z9BTpR6 PazUGqnLwvxcEgAAAAAA9HH8cAQAAACAET09PfFX1ZeUlMwOhUKb582bt1hqpIm+AABAXp0n9bTU 2rBSU6XKTDcEAAAAAABgAqEtAAAAAG5TLTU9HA6vnzNnzmOzZ88eZ7ohAADguLFSD0ptCiv1faka 0w0BAAAAAAAUEqEtAAAAAG4VkLrG5/O9fdddd62cPXv2BNMNAQAAxzVI/VRqW1ipeeHI5wAAAAAA AEWvxHQDAAAAAPqmJUuWXCQXL4XDYRWtUCikYj9PcN07PT098+XyN8FgsNv0cwAAAKmF5Xu9XFyU wV309/dfS91dotQH+ekKAAAAAADAPCZtAQAAAPCScSUlJY9JrQ8Gg9Olqk03BAAAHKUnbV4ntS6s 1PNS55tuCAAAAAAAIB8IbQEAAADwopFSi8Ph8OYf/ehHs2fNmlVvuiEAAOC4S6RWh5V6S+rKMD/L BAAAAAAARYQfdAAAAADwsjqpWT6fb9MPf/jDpbfffvso0w0BAADHnSX1pNT6sFLfkqow3RAAAAAA AECuCG0BAAAAKAb6H2+nhUKh9bNmzVpx2223nW26IQAA4Dgdzv651JawUreHI+FtAAAAAAAATyK0 BQAAAMAVwuGwrevS8Ml9JpaUlLx52223rZ45c+YljjQHAADcZIjUf0s1hvVxyZFjkwEAAAAAADwl YLoBAAAAAMiT80tKSs6fOXPmBz09PfMHDBjwaDAY7DbdFAAAcEyV1HSpm8JK/UYu55co9Y7hngAA AAAAAGxh0hYAAACAYje2pKTkoYMHD26ZMWPGzJtuuqnadEMAAMBR+j+mXiP1dlipl6UmmG4IAAAA AAAgHUJbAAAAAPqKBql5paWlTdOnT58zY8aMBtMNAQAAx10otTKs1N+lJoc5aQAAAAAAALgUoS0A AAAARSUcDqdbUi1rbuvu7t70ne9856FvfvObYwvRFwAAKKjPSi2T2iDvDKZLMWkTAAAAAAC4CqEt AAAAAH1VmdQNfr9/7be//e1npc4z3RAAAHDcCKnFUpvDSs2WqjfdEAAAAAAAgEZoCwAAAEBfp/9e dGkoFFozbdq0N6UmBoNB/q4EAEBxqZOaJbUprNRSqVNMNwQAAAAAAPo2/iECAAAAAI4oKSk5Wy5W bN269cMbb7xx2pQpUypM9wQAABylv7dPk/owLN/zpc423RAAAAAAAOibCG0BAAAA8IxwOFyoh9LT N5aWlJRsmjJlyqypU6fWFeqBAQBAQeifi06UelPeXayRujTMz0oBAAAAAEAB8YMIAAAAAEiuXmp2 d3f35uuuu27x1772tRGmGwIAAI47T+pZqbVhpW6QKjPdEAAAAAAAKH6EtgAAAAAgveqSkpLpPp9v w7XXXrvsa1/72mdNNwQAABw3VuohqU1hpW6TqjbdEAAAAAAAKF6EtgAAAADAvkA4HJ4sl3+/5ppr VkpdaLohAADguAapOVJNYaXmhSOfAwAAAAAAOIrQFgAAAABkZ0IoFHr5qquuelvqmgsuuCBguiEA AOAoPWlrptSWsFIPhSOTuAAAAAAAABxBaAsAAABAUQuHw/l+iHHyGI8NHjx4/cSJE6dfeumlVfl+ QAAAUFA6mH2D1Dp5V/G81PmmGwIAAAAAAN5HaAsAAAAAnDGypKRkcSAQaLz88sv/e9KkSUNMNwQA ABx3idTqsFJvSl0Z5uerAAAAAAAgS/xQAQAAAIBnlZeXq+rqalVSUmK6lVh1Urd3dnZu+fKXv/zz yy+/fJTphgAAgOPOlnpSan1YqWlSFaYbAgAAAAAA3kJoCwAAAIBn6bBWbW2tOv7449WAAQOU3+/P 22Nlccyi/sfbb/X09Ky/7LLLnvzyl798Vh7aAgAAZulw9lKpTfJOYVY4Et4GAAAAAABIi9AWAAAA AM/z+XxWeOuEE05QQ4YMUaWlpaZbiuULh8NXlpSUvHX55ZevvuKKKy4x3RAAAHBcvdRsqc1hpRZL jTTdEAAAAAAAcDdCWwAAAAA8K3osYuxlTU2NGjFihGpoaFAVFa47qeh8qeevvPLKdZMmTbruggsu CJhuCAAAOKpaarqKHJv4mNQ40w0BAAAAAAB3IrQFAAAAoGjEhrf69+9vhbdOOukkVV1dbbizXsaG w+FHhgwZsuWrX/3qzEmTJrmuQQAAkBMdzL5G6u2wUiulJphuCAAAAAAAuAuhLQAAAACuFA6Hba2L n7YVf1tVVZUV3BozZowaOHBgwnV2HysPGuSx5/n9/m3XXHPNnGuvvbbBVCMAACBvdGBLB7d0gOua cCTQBQAAAAAA+jhCWwAAAACMczI0lSzEpY9KPPHEE9XYsWPV0KFDlc+X/78OZfC8aqRuC4VCm669 9toHJ0+ePDaPbQEAADP0UYmPqcjRidPDkaMUAQAAAABAH0VoCwAAAIDnpZu2Fau0tFQNHz5cfeYz n7Eu9ecuUhYOh6f6fL61//mf//n0lClTzjPdEAAAcNxIqcVSm8NKzZaqN90QAAAAAAAoPEJbAAAA ADzNTlAr9rropd/vVw0NDeqzn/2sGjVqlHWMoovov6tdFg6H10yZMuX1G2+8cWIwGOTvbwAAFJc6 qVlSm8JKLZUaZbohAAAAAABQOPzQHwAAAEBRSDRty84ELh3eqq+vV2eccYZ1dOKAAQMK0G1GzpVa 0djY+OE0MWXKlArTDQEAAEfp7+3TVOTYxBVSZ5tuCAAAAAAA5B+hLQAAAACel+20rfjbBg0aZE3e 0gGuIUOGJFwXFQ6Hc+g4uRSPeYo85tLS0tKN3/jGN2ZNnTq1Li8NAAAAU/TPaidKvSnvMlZLXWK6 IQAAAAAAkD+EtgAAAAAUjWyCWolu09O2Tj/9dHXOOeeoE044Qfl8rvqrU4P0O7u0tHTzt7/97YU3 3XTTcNMNAQAAx50v9XxYqXVSN0gFTDcEAAAAAACc5ap/eQAAAACATDkV1Ep0W79+/awjEz//+c+r UaNGqdLSUsf6dkC11Aypjd/5zneW3XLLLaebbggAADhurNRDUlvCSs0MR77/AwAAAACAIkBoCwAA AIBnxQavnApqJbqtvLxcnXrqqeo//uM/1GmnnaYqKytzb945evLG5FAo9I/vfve7K2+55ZYLTTcE AAAc1yA1T6oprNSccORzAAAAAADgYb3/VQIAAAAACmDJkiUXycVL4XBYhUIhpS9jK/66RGt0eGrQ oEEpw1u1tbUqEAioAwcOWHskWpPoulS36cfetm2b+uijj9TBgwdT9hy9ny59zGL042TXObTmHfl8 bk1NzW+DwWC34188AABsCsv3erm4yHQfRahT6ldS8+XdyQemmwEAAAAAAJlj0hYAAACAopEocOX3 +9XQoUPV6NGjVX19vSorK7N1v/jbYumA1PDhw9WFF16ozjvvPGt/kxL0OE7q8ebm5vUzZ86cHgwG qwy0BQAA8ke/oblBam1YqWelzjPdEAAAAAAAyAyhLQAAAACeZvfoQx3eqqurUyeffLI6/vjjjx5x aDeolexxdBDsggsusAJcI0aMSHhfg0ZKLW5tbW38r//6rzu/973v1ZluCAAAOEr/fPdSqTVhpd6U mhjmZ74AAAAAAHgCf4EHAAAAUFTSHXOop2QNGDBAnXTSSda0rH79+vVal2yvVLfpQNjnPvc59eUv f1mdeuqpVkjMRerC4fAd5eXl22bNmnX/7bffPtJ0QwAAwHFnS62Q+jCs1DSpCtMNAQAAAACA5Aht AQAAAPC8dOGqaMVfV11dbQW3dICrpqbmmHXZhrj0nmeffbb6yle+os444wxVXl6e+xN0TkU4HL4p FApt+OEPf7hc6izTDQEAAMedIrVUalNYqVlSTNoEAAAAAMCFCG0BAAAA8DS74apE4S0tHA5bwarj jjvOCm/V1tb2ul+mj6NVVFSoz372s+rqq69W55xzjhXmcur5OUD/XXCSz+d764477lgtdXE+HgQA ABhVLzVbanNYqcVSI0w3BAAAAAAA/k9efvoPAAAAAOksWbLkIrl4SYemQqGQFZ6KrfjrEq2prKxU Q4YMsfZLFqAaNGiQFciKpe8bL/Y6/VgHDx5Uhw4dUj09PQn3Txfsir9O779lyxa1bt06tW/fvqMB Mn1cY2ygLN3n2a6xcb/3peZKn78OBoPdWXxJAQDoRb67viQXF5nuAxb9/f0JqQXy7uQd080AAAAA ANDXMWkLAAAAgGdlMgUrNuwVlew6fR89cUsfnahDX6WlpWkfJ11fOiClJ3l96UtfUhdddJEaNmxY xs83zz4t/T7i9/s3/eQnP5kRDAazGw0GAADcKiA1WepteeezUupC0w0BAAAAANCXEdoCAAAA4EmJ pmUlCkvZDWoluk7r37+/FbAaPHiwKisrS/o4dgJkUXry1xe+8AV16aWXqpEjR+brCMSUPaSg02QL S0tLt911110/nT17dkMe2wIAAGZMkHo5HAlwXROOBLoAAAAAAEABEdoCAAAA4Gl2wlKZBLVir4v9 vKqqStXX11vHMVZUVCR8HLvXRS/1NK/Pfe5z6vLLL1ef+tSnVCDgqn8vrZH6vt/v3zhnzpwH58+f P9Z0QwAAwHHjpB6TWi/vfqZLVZluCAAAAACAvoLQFgAAAICikirElWl4K9Ga8vJy68jEoUOHqsrK yoSPbbef6HX9+vVTZ555phXeOv3003vta5hOqE0NhUJr582b9/TcuXPPM90QAABw3EipxVKN8g7o v6WGmG4IAAAAAIBil/8zOAAAAAAggSVLllwkFy/pIFQoFDomGJXoukSf67CTnnyV6rjCuro6a02s REcrxl9nZ43W09OjWltbVXt7+9Hb7RyfmOo2/dw2b96sPvroI9XS0mJdH1s+ny/l5/lcc+S6N6TN +YcOHXomGAyGer0oAAAcId8ZX5KLi0z3gYy1S/1Sar68O/nYcC8AAAAAABQlJm0BAAAAcJ1E4ahk 7E63cmLKVqLrdKipf//+1vQtHSLz+/22+kl1m97j5JNPVhdffLF1fGJ86MykI32eK5cramtr1y5a tGjaww8/XJHufgAAwFP09/ZvqcixiU9KnWW6IQAAAAAAig2hLQAAAABGZRLQSiXdsYixH+cjvKUf t6qqSg0cOFBVV1erQCCQtB+7IS5dw4YNU+PHj7fq+OOPt0JihZKovzhjZc3SlpaWjffdd9+shQsX 1haiLwAAUDD6jceVUm/JO6DVUpeYbggAAAAAgGJBaAsAAACA56UKP2mZBrWi12V7v/LyclVTU5Mw vJVtiGvw4MHW1K0vfvGL6qSTTko40cugBqnZZWVljT/72c8W3n///cNNNwQAABx3vtTz8m5nndR1 UgHTDQEAAAAA4GWEtgAAAAAUjVThJy1fU7aSXacDW/rIxNjwlp1eU103YMAAdeaZZ6oJEyaoU089 VZWWliZ5NYyolprh9/s3PvDAA8sefPDBT5tuCACAqPCRQs7GSj0itUVez5nhyPd/AAAAAACQIUJb AAAAADwtXfip0FO2Yq+L0kcaVlZWWgEuHbKyO20r1XPT+5122mnq4osvVv/+7/+uKioqkr1EJgSk 58mhUGjt//zP/6z8xS9+Md50QwAAdEg9J/UvqR7DvRQJPWlzntQ2edczJxz5HAAAAAAA2MQIawAA AACeZXdKlRYbosrkOifvp3srKyuzglvd3d2qp6fHWpfptK3Y2/QEr1GjRlm1bds2tWHDBtXc3Nzr vnb2z5MJuh566KG/yeX8kSNH/nb8+PHdhXpwAABiHZJ6U+o9qVOlTpEqM9pRUaiRuk1qhrz7eVQu F8i7jA8M9wQAAAAAgOsxaQsAAACA56ULPZmcspVojabDVuXl5dalnaMS092m64QTTlDjx49X55xz jho8eHCv9YadJT0+vnnz5vX/+7//e/PDDz/sqtFgAIC+5bDUu1IrpHSquM1sO8VC59+mSq2Vdz1P S51nuiEAAAAAANyM0BYAAAAAT7NznKCTgSunQ19+v9+avJUovJVtiKu+vl79v//3/9R5552nGhoa CjlVy46RUvfK8962bNmyO5cvX15nuiEAQN9RcqSi9OjHf0o9JfW61H4TTRUf/TPny6TWyLue16Um hvk5NAAAAAAAvfCXZQAAAABFwc4Rg26YspXsOt2rDnDpiu872xBXbW2tOvPMM9UFF1ygRowYoXw+ 5/8KmG0gTO6nw1p3dHV1bfv1r3997/Lly0c62xkAAMmVxJX+rvyJ1AtSr0rtNNdasTlXRQaafSiv 8TQpJm0CAAAAAHAEoS0AAAAArhd/tGAq8SGmQk/ZynWvaO/RgFUuRyZG9evXT5122mnqC1/4gho9 erQ12SsbeZrYVSHP++ZQKLThcfHkk0+elY8HAQAgldgAV5PUK1IvSm1WkUAXcnaK1FKpjfJ6zpJi 0iYAAAAAoM8jtAUAAADA8+yEmAo1ZcvpiV3Rj3M9MlHTYa0xY8ao8ePHq3/7t39TlZWVvdYb5JNe rw6FQm8tX7781d/85jcXm24IAFB84o9HTLVOH5X4mtSzUh9J9eSxrz6kQWq21GZ5p7NQarjphgAA AAAAMCVgugEAAAAAyIWdEFOiaVax4q+zsybfe8V/3tPTc/QIRc1uUCv+uugeJ554olU7d+5Umzdv Vs3Nzb3uY4r0OF7XihUr3pdP7x44cOAT48eP7zbdFwCgeMR/p0w1TatF6m9S70mdKvUpqbI89dWH VEvNkLpZXvsn5HJuSeQlBgAAAACgz2DSFgAAAICikCrE5NUpW/FrQqGQ6urqsgJc8aGubCZw6Wpo aFDnnHOOOvPMM9WgQYN6rTPs09LjsoMHD2589tlnZyxfvrzadEMAgOJUEleJdEqtlVqhIiGulsK0 Vuz0fyqeLPUPeWezUupC0w0BAAAAAFAohLYAAAAAeJ7daVOZhqSyvS7XvdKt0aGtzs5OK8Clg1yx zzXbYxR1YOuMM86wAlzHHXdcwjVOyWLv4fK8F1ZWVjY+//zzs1euXNmQj74AAMUvk+MRk4W49DGJ +rhEfWzin6T2Otlg3zZB6mV59/O21NVhTokAAAAAABQ5QlsAAAAAikaiUFKxTNlKdJ0Ob3V0dKj2 9vajxyfaeU1S3VZdXa1OO+00de6556rhw4cfPY7RJWqlZslz3fjCCy88+OKLL4413RAAwJvsTNZK t15/d94itVLq91LbnW+zrxon9bjUenmNp0tVmW4IAAAAAIB8ILQFAAAAwNPshJK0Ypmyleg6HdjS wa3W1lZr+la207Zib6uoqFCjR4+2wlsjR45UZWVlvdYbVCE9TpVa+9JLL61YuXLleaYbAgB4W3wo K12QK37tTqlVUi9IbVKRQBdyNlJqsVSjvJ53Sg0x3RAAAAAAAE4itAUAAADAs+yGkopxylai6/RR iTq81dzcbE3giq7LJcQVCATUiBEjrGMTx4wZo6qq3DPsQvrTf6ed6PP51rzyyiu6LgsGg/w9FwCQ VK7TtdKtPSj1htTTUv+U6s66U8Sok7pDaou8s7k/HAlzAQAAAADgefwwGwAAAIDnxIaWtFTBo+h6 L0zZcmovHd46fPiwOnjwoHWpP7f7eiW7zufzqeOPP16dddZZauzYsaqmpqbXumT3L5Dz5LGf/vzn P7921apVU6UqTDUCAPAGJ45ITOaw1DsqEt76x5HPkTP9vf0mqQ3yDmi51FmmGwIAAAAAIBeEtgAA AAB4WibTo9w+ZcvpiV36Uoe2Dhw4YB2dqI9RtPt6pQp2DR48WH3mM59Rp59+uqqrq+t1u2FjpR6U vjeuXr161qpVq2pNNwQA8IZ8hLg6pdZJPSv1popM4kLO9M+0J0m9Je94VktdbLohAAAAAACyQWgL AAAAQFGwG9SKvc7OGq9N2Ur2uQ5v7du3z5q+1dXVldW0rfjb+vfvr0499VQrwDVkyBCTU7YSaZB+ ZgcCgcbXXntt4RtvvDHMdEMAAPPyNVkr3foeqY+lXpRaI7XLZr9I63ypF+Udz1qp66QCphsCAAAA AMAu/hILAAAAwPPshIzij1SM/zyX62LDUc3NzaqlpUW1t7cfnWxVUVGhqqurrdLHDNrZy8m+Yum+ dJWWlqp+/fqpyspK6/pMJpbF089v5MiRatiwYWr37t1qz549vY5kzJSDAbBqqRnyWtz8+uuvPyEf 3/25z33ufac2BwB4V/x3mt7fNZ1fr2vrkRoq9SmpYQnWImOflnpE6qfyGs9XeuqmUi2GewIAAAAA ICVCWwAAAABcJVHQyK5EIaNEU6nSPV4m1+lqampSjY2NVmBJT7FKRge29ESq448/XjU0NKhAIHDM Xk70Zfd+nZ2dVumQmQ6TVVVVWa+b3QlcsUG1KB0E08+tvr5e7d271wpvdXd399on1b55FJDHmSxf g8l/+ctffiefzzvnnHNWFeKBAQDukO67TaFDXLuO1AAVCW+dJOVPswfS0hm4hVJ3ytfjZ3K5RF73 JsM9AQAAAACQEP+JCwAAAIARS5YsuSgcDr8Ue5SfLj2hKd110c/18Xw6JKTFBn9ig0d6CpQOJMVy YpqVvvzkk0/U+vXrraMHM1VWVqZGjRqlTj755KPTt/I9ZSvVdX6//5hpYPHhrUSBrdiPE4W49NdJ H8eoA1w6IBYNhUX3T/a53euyWRP3+d+k5p555pm/lcvcRoMBABKS7wovycVFpvvQOqSeibsu06h4 Jusz3btC6hSpMVJlGd4XSbVL/UpqgbyT+cB0MwAAAAAAxCK0BQAAAMCIfIW24sNbsaEtp6ZZ6elU b731lhVIypU+ovCMM85QtbW1OfflROhLv2b6ddWlJ2dFpZqyZSfE1draaoW39NGMLgptWSU9fiI1 X3p8aPz48e29XhwAQNbcHtqK54YQl57DOUpFpm9VpVkL23Q4+zmpe+QdzZ9MNwMAAAAAgOYz3QAA AAAA5CpZYCsq9ojE2PBX/O12rtu2bZtatWqVI4EtTYeZ3njjDbVp06ac+srlfommY+nnqY97jE7I ir1P7GWsVLfp4Nzw4cOt0kE1lxkpPd9fWVm5Tb4Wd0jVmW4IAGBGSVw5uT5+bbL1+mDhj6Selfqz lDPvOPo8/XPwy6TWyLuU16UmhvnZOAAAAADAMP5iCgAAAMDTYgNFqa5zIti0ZcsWa8JWT0+Po89B B6Xef/999a9//SvnUFm6NXbX6Z70RLGtW7eqpqYm6wjITINaia4rLy9X9fX16oQTTrCmeSX6WmXL gb3qZI875bLxtddeu/ePf/zjSAfaAgC4SD5DWU6v199FN0m9KLVaaqeN/WDLuVIrpNbJazwtHDmZ EgAAAACAgiO0BQAAAKAopApvOTGVSgeX/v73vycMIjll/fr1VjAsk77ir0sX1Mpm4pieBqYnb+kA V0tLixXoit4Wz86RiVogEFB1dXXW8ZY6vKWPLXQRfRrVzdLT+jVr1jwuNc50QwCA/PBKiKtJ6lUV OWtSv1PI37uRPkWfQLlUaqO8nrOkatPdAQAAAAAAJ7nqp+IAAAAAkIlUxyImOh4x2yMSdVDp7bff zmtgK+qDDz5QBw4csNVXqjCa3XWZ7N/e3q527NihGhsbrSMU48NYdqdtxa7XYa2amho1dOhQ69Lv 96d5hQoqIHW19Pn26tWrXxUTTDcEAMhNpkcY2tmvkOv3Sb0u9bzUeilnZ3/2WQ1Ss6Ua5R3KQqnh phsCAAAAAPQNhLYAAAAAFI10x+NlO7lKB7a6u7vz03QcPcXq3XfftY5gzPU4x2TX5bpXZ2en2r17 t9q0aZPau3fv0clbsWvipQt26a9dZWWlGjRokBXe0pO43ER6HC8XK//whz/84/e///3kVatWuatB AIBtmQSn3BriapV6R+ppqfelOm3cF2lVS81Qkclby6Q+bbohAAAAAEBxI7QFAAAAwNXSTbdKdSyi vsw1sKSnSu3fv9+Jp2JbW1ub2rx5s6NBrdjrnNpLB8v0a6PDWzrE1dXVdczzsDOBK9FtZWVlVnCr urr6aHgrXSCvgE6XWtbd3b1x5cqVM1atWlVtuiEAQG5yCXGZDn3p77w6tPWM1NtSLTbug7T0m4/J UmvlXcpKqfGmGwIAAAAAFCdCWwAAAABcI5fjBxMdixi/dzYTqf71r39l3VMuNm7caIWi7PZq97p8 7KUnbenjErds2WIdn9jR0ZHVtK3423Rgq1+/fla5bfKWGC6/1hbKc2188cUXZ69cubLBdEMAgPRM T8vK1976HYN+x/KC1BsqcowiHKGPRn5V3p28FdZHJkcCXQAAAAAAOILQFgAAAADPSzVtS8s2sKSP /mtpMTOzQk+t0gEot07ZSrZGv15bt25V27dvtyaGZTttK/Y2n8+nysvLVUVFhRvDW7Xya21WKBTa +Pzzzy997rnnPmW6IQBAam468tDpvfV3zy1SL0u9KtVkY0/YcpbU41Lr5TW+WarCdEMAAAAAAO8j tAUAAACgaCSbtpVtOElPjjKpqSnyT61unrKVbM3hw4et/vXxkjrIFR/QyibEpb+uOrSlj0/0+/1p Xz+7cpnwFkP/4+00qXXPPPPMiqeffvpcJzYFAOSfm0NcuYS+dkn9UWql1GYVCXQhZyOl7pXaJq/n nVJ1phsCAEZWXAwAACAASURBVAAAAHgXoS0AAAAAnpbqWMT4aVuZhpP0pC2T9u/f7+gRidneL5e9 Ojs71c6dO60A3IEDB6yjFGPZCXEluk5/bfUErmTHYUbXGOCTx50o9fpTTz21ZsWKFZcFg0H+7g0A LmE6lJXv9YnWHpD6s9RzUh9Jddt4TKSlw1p3qEh4695wJMwFAAAAAEBG+MExAAAAAM9KFdRKdDxi 9GM7waOOjg5rWpRJOuAUO6VK88KUrUTXdXd3WyG4zZs3W5c6jJZpUCvZbbr0a+XQxCwnnSf19Omn n772t7/97dTly5eXmW4IAODsNCu3r49dp9/VvCv1rNR7Rz5HzvSkzZulNsi7kOXhyDGKAAAAAADY QmgLAAAAgOelmralZRMyam1tzW/TNungmFenbCW6Toer9MQtHd7avXu3NYkrUSjLzgSu+PU6GNbV 1dVrmpdp0ttYqQfl1+em5cuXf3/ZsmU1pnsCAByrr4S4tC6pD6VekHpL6pCN+yAt/XP2SVJvybuT V6UuNt0QAAAAAMD9CG0BAAAA8LR0xyLGyiRkpMNEbqAnfkWZDlw51UO0Dh06pBobG63jE9vb249Z F89uiEsHtvTXTu+nA1z5kuVUrwa5308DgcC2xx577J7ly5cPc7ovAEBqhTqS0Avr9QHMG6VWSr0u tcfG3rBlvNSL8k5hrdRkqYDphgAAAAAA7kRoCwAAAEBRSDRtS3+cbchIT21yg+gxgm4JXOXaQ6K9 9BGQ27ZtU9u3bz9mwlmm07Zib9PhLR3cam5utoJvWYas8qVafm3eKr/GNv3qV796ZNmyZWNNNwQA fU2hjiT0QuhLf4fcKvUHqVelth25Djn7tNQyqU3yes6QqjbdEAAAAADAXQhtAQAAAPCUROEbO9O2 Mg0U+f1+B7vOXrQPNwSunJqylWyNPgpyx44dauvWrdYUrvivdTYhLv253vfgwYOqra3NbUcn6skb 10mP6x599NEXH3nkkfNNNwQAfZXp4JRbetkt9ZqKTN/SU7h6bOyHtPRkzYVSjfIuZbZUg+mGAAAA AADuwGhmAAAAAEUj1bGIiT5OdV1ZWZlzjeWgtLQ0q/6TBZ6cuC7fe+nJWLt371b79u1TNTU1ViX6 2toJccV+rsNbusrLy1V1dbX12rqF9Hexrl/+8pd/6+npubuxsfGpYDDoqoQZABSD6HeTdJOk4r/r mFyfbDpWPns5JPWW1PtSY6RGS7nnu6Zn1UrNkrpVXuNfyeUCee0/MNwTAAAAAMAgJm0BAAAA8LRk xyLGXmYzDaqqqqoQ7adVWVnZJ6ZsJbpOH1Gpg1tbtmxRe/fuPXpUZHR9PLsTuPSxiXv27LH21gEx O/vkS4LHOkt+3T45fPjwDb/4xS++9fDDD1cUrBkA6EPcNFkr3+tz2btd6j2pZ6X+LnXYxv2Rlv7e PlVqrbwLWCF1numGAAAAAABmENoCAAAAUFSSTdvSMgkZBQIB48EtfTRibA8mA1e59pDLXjqspY83 1OEtPYGrs7PzmPWxl8muS3RbNLylS3/sMiOlx593d3dvWbp06R0PPvhgnemGAKCYxQeb3HyEYa7r s3mu+pjEf0k9L/WmikziQs70z+YnSq0JR+qyMD+vBwAAAIA+hb8EAgAAAPC8REGt2OuyDQvV1ZnN ydTW1lqXpgNXJqZsJbouFAqp5uZmtXXrVrVjxw7rqMN4dqdtxd6mQ2B66tauXbtUW1tbQSdt2TBE +rmzu7u78ec///nie++9d6TphgDAy9w4zcpL6/V3yM1SK6X+JLXbxt6wRU/belpFpm9NDUemcQEA AAAAihyhLQAAAACelupYxFjZhIWOP/74PHaeXn19/dGP++qUrWTX6XBVU1OT2r59u2ppaen12tmd thUrOtFLT95qbW21QmIuokeuTff7/evvv//+x++7775xphsCAK9z65GEXlnfJLVK6vdSW1Uk0IWc jZV6UGqjvJ6zpGpNNwQAAAAAyB9CWwAAAACKQqppW9kGgwYMGKCqq6vz2HVyZWVl1qQvt4SkTE/Z SraXPtZQT8hqbGy0Alfx94u9f+xlqtt0WEsHwfbu3WtN9tJhLhcJSJ9XS729ePHilxctWjTBdEMA UCzcdiSh6VCW3fX7pN6QelHqYxU5ShE5a5CaLdUo704WSg0z3RAAAAAAwHkB0w0AAAAAQLZSBbXi j0eMZ/e6k08+Wb333nu5tJmVE088Ufl8kf9nk23/uTxvr+3V1dVlhaz279+vampqrEoU2ou/X7rb 9BGMunSIrqKiQvn9/l7rk+2Tb/L8LpSLCxctWvSePP7cgwcPPhEMBrsL3ggAeEjsO4d0f3LHv8sw ud5NvSRb3yr1ttT7UmOkRkuVpdkHaen/PTBD6mZ5jZ+Qy7tLIi8xAAAAAKAIMGkLAAAAgOelOhYx VjZTnYYOHWpNvCqkfv36qeOOO874ZCwn98rHlK1Ea/RULB3c2rJlixXi6u7uPmZN7GWsRLfFftzR 0WFN8jp06JAVEHOZ06XXZf37998wb968Gffff7+Z8XAA4DFemmaVbq2bJnd1qkiq6Dmpv6tImAs5 0//5erLUWnl38qLUeNMNAQAAAAByR2gLAAAAgKelmralJQr4xF6fal3087Fjx6rS0tI8dN+bnq51 6qmnHjMlys0hKbcGyPQRhzpgtXXrVuv4RB26imcnxBW/Tge29JGJeu/Ozs5e9zNshPy6WdjW1rZ5 7ty5s0W96YYAwEvcFMrK9/pC9BKS2iD1O6k/S+23cT/YcrHUq/Lu5C2pSWF+xg8AAAAAnsVf6AAA AAAUhXThLS3bMJI+Gu+00047elxhPp1yyimqqqrKcyEptwbIdHirtbVVbd++XTU1Nam2trajt8fL 5Do90UvvGw1vJVqXDYf20aPhZvn9/k1333330rvuuusUJzYFgGLgtmCTW9bnc2/9nW2r1O+l1kjt sLE/bDlLarnUBnmNb5KqMN0QAAAAACAzhLYAAAAAeF5sOCvRUYlOhJH0EYn5Dm6NHj1aDR48OKO+ El3X16dsJbuuvb1d7dy5U23bts0KXMWvjb1Psuvib9OhMB0Ea2lpsaZ5ORXeckiF9DNNLj+cPXv2 ip/85CfnmG4IANymWI4k9Mrxizul/iT1stQWFQl0IWcjpe6X2iav5x3hSHgbAAAAAOABdv4+DwAA AACOW7JkyUXhcPil2FCNDsCk+jz+utraWnXiiScmDGpFP9br9VSk+DBNtpOW9u/fr9atW2cdk+cU v9+vxowZYwW2cp0A5cT9nNzLDT0k2ysQCKiamhpVXV19zHGU8fdJdV2i2/S+0eM0U/36zebXvN01 Ke73J6l5Ui8Eg8FQrxcKABwmfzK+JBcXme5D0wflvpzhfTINFWWyPp97u219srVVUnocpE4dBTJ8 fCSlx4o+JLVA3t18YroZAAAAAEByTNoCAAAA4ArZTihKdSxisiBOLhObdFDsrLPOUgMHDsyq33j9 +/dXn/nMZ9SgQYMcmUrlxDQrJ/fKtYd87tXd3a327t2rGhsbrTCeDvfFrouXKKiV6DYd6NPTt/Rk Lx2UcpnzpJ6VWnvHHXdMDQaDZaYbAoBC6gvTrNy4Ptlz1emid6VekHpfqt3G4yItnYW7WWq9vDt5 XGqc6YYAAAAAAIkxaQsAAACAEfGTtrKZHqQDVCNGjLD2SzZtSwdx4qdiOTWxaffu3Wrz5s3WUXuZ qqioUMOHD1dDhw51vK9i3KsQPehfL3rqlp6+padlxa6ND35lcps+UlPvp/e3OQ2rkGua5HJRaWnp A8Fg8FCvFwYAcuS2SVuvpFnjpulUma53Uy/ZrvdL6Xd2evpW/wzvj5RWSc0pifx+BAAAAAC4BKEt AAAAAEY4GdpKdCxi9DI2tJWvINCBAwfUrl27rGlNHR0dSZ9zWVmZ1bM+BlFfRkM8TvSQy/3Yq/e6 qqoqK7xVXl5+zNpcQlz6662PwtQhLicDWTkelxitFmnzAblccNdddzUlfGEAIAtuCm11Kncdj+i2 9W7qRb+La5A6VWpQho+DlN6Tmiv1hLzG3aabAQAAAIC+jtAWAAAAACPyEdpKNG1Lh7Y6OzuPfp7v 0I9+rMOHD1tBMf3YOqBTWlpqTdbSoa1M9nJrsKnQexUqqJXoOv1100dY6hBXNkGtRNfpX5/614Uu F4W2otfpf8D9lfz6nXvPPfd8kPDFAoAMuC20lWjSlleDTfle75ZeBqtIeOs4xQ+zHdQotUDqQXlN W0w3AwAAAAB9VcB0AwAAAACQi0RBrfjbtEIFgXRAS1exBZuKbS+71+kAni79NdWTt/r165f1nrGX 3d2R4RbRAJeLBKS/6/1+//W33XbbC11dXfMWLlz4R9NNAUA+xb+DSBUmymSt19e7pZc9R6pGaoyK HJ/oqu+c3jRcaqHUj+V1/5lc3idfDyZtAgAAAECBEdoCAAAA4FmpglrRy+gEoejH8dwQIGKvwvSQ y3V6gtqePXusIzD15C1dsb/G4u9j59dc7MQrvVeiX8+FlOC1v8Tn811y6623/lU+nVtTU/NUMBgM mekOAJyh/6TNZ7Ap0/VeDnFluj7XXg5JvS21TkXCWydLlabZE2nVSs2SulVe70flcoF8Hf5puCcA AAAA6DP4T0kAAAAAPC/dtK3Y4JYWexxctte5aS8nenDrXk6+zk70rydk6eBWY2OjdRmdmBUrXVAr 0W06uKX3shNaM+Bs6ePJAwcOrL/lllumTZkypcJ0QwCQi5K4MrneTb3ke71Te7dLrZV6Qeq9I58j Z/p7+zSpdfLOY4XUuaYbAgAAAIC+gNAWAAAAAE9LN23LrWEktwab3LSXiaCW3f51yOrgwYNq69at 1gQuPYkrXrqgVqLbogEul4S14o2Svpb2799/y3e/+91Z3/ve9+pMNwQATnBzsKmYQ1+5Plcdm16v IuGtt1RkEhdypv+9YKLU6/JOZI3UZWH+DQEAAAAA8oa/cAEAAADwjFRBllTTttwWRnJyL7cFyJzc y8nXOZ/9t7S0qO3bt6tdu3ap9vb2o9fHyzTEpT82fWRiEkOkt9mdnZ2bb7rppsVf//rXR5puCADs Mh1Uyvd6N/WS7/Wxa7ZIvSz1utRuG48DW86Telpqrbw7mSpVZrohAAAAACg2hLYAAAAAeF6qaVua 28JIbg02eXEvN/Xf1tamduzYoZqamqyPo9fHXsb3ne42Tf9a9vl8OQW4Ej2GA6qlpgcCgfXf/OY3 H/vGN74xLh8PAgBOc1PwKN/r3dRLvtfr23dIrZF6VWqblCvnVnrPWKkHpTbJ6/l9qRrTDQEAAABA sSC0BQAAAKBopJq2pXkpjOTFAFmh9nJ7/x0dHWr37t1q27Ztqrm5udftsZfxzyn+ttjr9K9rv9+f c4ArDwJS10i9PW3atJelJphuCAAywZGEZnrJ5/r9Un+Reklqo1SPjb2RVoPUT6W2ybuTe6SGmW4I AAAAALwuYLoBAAAAAMhFqqCWvi5Z4CeeneuyvR97Fe46N+3V1dWl9u3bpw4cOKD69++vqqurrcBV ovtmsm80tKWrp8d1/wx9YSgUuvDGG298Rz5ecOKJJz4RDAa7TTcFAFHRdwvpJjDFv6tItT6TtV5f 76Ze7Kxvlfq71AdSo6VOVpzx5wA9afNWqenyev9aLu8uibzEAAAAAIAMMWkLAAAAQFFJFuJyYhJT se7lpilVph8zH3vpYJUObunJWzrEpcNc0dvjpbou/jYd3goEAqq0tLRXGMwFxkm/yzZt2rTh+uuv nz5p0qRq0w0BQCymWTmz3ivPtUNqndTvpP6hImEu5Ez/h/DrpNbJO5QXpc433RAAAAAAeI3rfqoL AAAAAJmyM20ryk1hHrfslWsP+drL6/3Hfx4KhazjErdv36727NmjOjs7j94eL1lQK9FtOrClg1tl ZWXW8YkuM0JqcUVFxeZrr7129jXXXFNvuiEASMTNQSiTveR7faF70aMfN6jIsYl/lTpgYw/YcrHU anln8pbUlWH+3QEAAAAAbOEvTwAAAAA8LVlQK/bS7WEek3u5LUBWLP2nW9Pa2qp27Nihdu7cqdrb 24/eHnsZy85t+te7Dm9VVFRYE7gS/d7IRKLHykGd1Cyfz7fpmmuuWXr11VePcnJzALDLDUGlTNe7 qZd8ry/U5C5tq9QfpP4ktdPGfWHLWVJPSm2QdxHfkqow3RAAAAAAuBmhLQAAAABFIdWxiLEfuz3M U+i9cu0hX3t5vX+799OBrV27dlnTt3SQK1a2IS5NT92qrKy0LnMNbzmsQvqZJrX+qquuWjFp0qSz TTcEoG9yU1Ap0/WFCjZ5cX02e++Wel3qVaktUo5GlvuukVI/l9oir+cd4Uh4GwAAAAAQh9AWAAAA AM9LNW1L82KYpxB7mQiQeb3/fO3V1dWl9u7dq7Zt22YdoaiPUoyXTYhLT96qqqqypm/pYxRdxCe/ RydKvTlp0qTVV1xxxSXBYNBVDQLoW9wUPMr3ejf1ku/1mazVRyX+TUWOTvxYRY5SRM6GSN0p1Sjv UBaHI2EuAAAAAMAR/EAUAAAAQNFINVHIq2GefO6Vaw929/J6/4Xcq7u7W+3bt88Kbx04cMD6PLom np0QV5QOb/Xr18+avuX3+3utz6dE/cU5X37vPv+Pf/xj7cSJE2+44IILAoXoC0DfxDSr9Gv7+nNt k/qH1EqpdVIdNnpAWlVS06XWy7uCx6XGmW4IAAAAANyA0BYAAAAAT0t0LGL8dcUQ5nF6r3wHyLze v8m9ND1p6+DBg9axiTrEFR/eshPUSrQ+Gt7SpT92E/n9OlYuHqqtrd1y+eWX3zZp0qRq0z0BKG5u mfDk9fVu6sXJ9Z1SH6lIeOsdqRYbeyEtHcy+WupteWfystQE0w0BAAAAgEmEtgAAAAAUlUTTtool zON0MMjpvbzevxv30pf6uEQd3tq9e7fq7OyMfbltBbUS3aanbengVk1NjSorK+u1zrAG6XNOe3t7 05e+9KU5V1xxRYPphgD0DQSbnFlfbJO7eqQ2Sb0i9Rep/Tb2gC0XSq2Udyb/kJocjgS6AAAAAKBP IbQFAAAAwJUSBU6SSRTUciK8le39+upeXuzfyeeY773a2trUjh071M6dO9Xhw4d73T/2Mlaq23w+ nxXeGjBggHV0YqojRg2oln5u6+7u3nLZZZc9JDXWdEMAvM8t4aBiCzY5ud5NvcSu15qkVkmtkdoh Zf/dKlI4XWqZ1AZ5PWdIMWkTAAAAQJ9BaAsAAACAcZkEtFJJdFQiwaDC7OXV/p18joXaq7293Zq6 pQNcra2t1lGK8TINcenwVlVVlRo4cKAV4tKf2+HU79009OSNG6SntVdcccXzkyZNOr8QDwqg+Lk1 HOTlYFNfea57pf4s9QepzVK9vxMjCyOkFkptlncXs6XqTTcEAAAAAPnGyGEAAAAAnpYoqBV/m5Yq vJLqumzv11f3MvGYXu4hl730UYl79+61jjrs37+/FbrSYSu7Qa1Ee+vfM3riVkVFhTXNS0/36urq SnrffEnyWDpJdkkoFLrkK1/5yl+l17tPO+20Z4LBIP9WDsAR8e8k0v2p56b1icJGmaznuWa3vlnq HakPpEZLjVT8wN0BdVKzpG6V1/5RuZwvX5P1hnsCAAAAgLxg0hYAAAAAz0oV1EoW2Cr09CS3TZbK x15e7d/J52hyr+7ubrV//361fft2deDAAdXT03N0bexlrES3xV+nw1t1dXWqtrZWlZWV9drDsLPl 9/iKDz/8cP1Xv/rVaVOmTKkw3RAAb/D6hKe+NM3KS8+1Xep9qd8duWy3sS/S0t/bp0l9KO9MVkid Y7ohAAAAAHAaoS0AAAAAnpdq2pZGMCizvbzef6G+tm7bSx+TeOjQISu8pSdwRSdkxd4n9jLRbYmu Ky8vt45NHDx4sDWBy2VGSS3t6OjY9LWvfW3WpEmT6kw3BMBbcgn7FHMQiuea3d7dUv+SWqkiE7ia bfSKtPS/YUyU+rO8M1kjdWmYf9cAAAAAUCSY1gwAAADA0+xO29IyDauYup+JvUw8Jns5v1f089bW Vqt0yEofnZhoUlamjxEIBKzwlt6vubnZOjrRReqlZpeXl//guuuue6inp2fBY489ttl0UwC8p5DH +jm5t9vWu6mXfK9PtFaX/ia0RUW+QY2RGpzmMWHLeUfqA3mNF8jlo/L6dxruCQAAAACyxv9IAQAA AFAUUk3bMjU9Kdv7FWovr/ef7V5O9ODWveI/P3z4sNq1a5dV+uPYx4pda+e6KL/fbx2ZWF9fbwW4 fL7MfrSQaE8nHPm9Xy01PRAIbLj++uuX3XDDDePy8mAAPMvNE55M9pLv9W7qJd/r49ftlPqT1Gqp 7Sp9YAy2jJV6UGqTvJ63SdWYbggAAAAAskFoCwAAAIDnpZq2FUUwqDj6z0ewqS/s1dHRofbs2aN2 7NhhTeBKFcpKdV3sbTqsNWDAANXQ0GCFuPQkLhfRzUyWevvGG29c+fWvf/1C0w0BcCe3hn2KPQjV l55rdP0Bqb9K/V5qk1SPjfshrQapOVLb5B3KvHDkcwAAAADwDFf9RBUAAAAAkrEzncfOsYh2QiqZ Blm8uJeJxyy2vdzQQ6Z7dXV1qX379lmBq+rqatWvXz/rY7tBrUS36d9veuKW3k8Hwg4ePGiFxFxk gvQ54etf//o7fr9/fkNDw2+CwWC36aYAuJObjt3LdL2besn3ejf1kun6Vql3pT6UGiV1klTvQ4yR IT1pc6bUDHntfyWXc+Vr8oHhngAAAAAgLSZtAQAAAPC0VMciRq9z08QjE5OlTD5mMe/l5Gtf6L16 enqscFVTU5M6cOCA6u7uPnp77GUsO7dVVVVZk7f00YmVlZW91hk2Tvp8TJ7z+m9961vTb7rppmrT DQEovL404YnnaqYXu+t1vFmnil6WWivVZmNfpKX/k/r1UuvkncnzUuebbggAAAAAUmHSFgAAAADP ShXUig1sRaUKm2Syxut7mXjMYtvLDT04sZe+bG5utkqHrPTErNLS0oTrUu0Rr6KiwqrOzk61f/9+ 1dLSknCdXYl+r+dgpNRi6efH3/72tx8IBAKL7r333t1OPgAAb+krE54yXe+mXvK93mQvOjb9sdRG qWFSo6Vq0+wHWy7RFY6cSjlX6in5OoQM9wQAAAAAxyC0BQAAAMDzUk3b0rIJtrghlGP3fk4+ppN7 uaEH9rJ/XVtbm3W8oQ5b6aMOy8vLk663G+LSAbChQ4eqgQMHWhO99HQvF6nz+XyzpN9bv/vd7z4q n8+59957PzbdFID80u8UiiXsU+j1buol3+sTvaPM92uja+uRGqoi4a2hafaBLWdLPSn1sbzGc+Ty UXn92w33BAAAAAAWQlsAAAAAPM3OtC3NC6GZTPYy8Zjs5Z4e8rlXe3u7VYFAwJq8FT3mMNNpW7HX 6b0GDx58NLylp29Fj2R0gQqpafLnxdRbbrnlKZ/PN3fhwoV/Nd0UgPwptrCPqfV96blmuj7XvXcd KT1xS4e3hiVYg4yNkloqNVu+Hovk8gF5TfcZ7gkAAABAH+cz3QAAAAAAOCHVtK3Y8Ij+OFrx19lZ U6i9Eq3xev/FspebXud87aWrq6tL7du3TzU1NR1zvKHdoFb8dfrS5/Opuro6NXLkSFVfX3/MUYwu oH9GcqXUm7feeuvqmTNnXmK6IQCFURJXJte7qZd8r3dTL/len+3eej7l21KvqMgRiq6JO3vbEKnZ UpvD+rjkyLHJAAAAAGAEk7YAAAAAeF6qaVuanXBJpgGUQu1l4jHZy9095Huv+Ot6enqOHm3Yr18/ 6+hEHb6yc/9kt+nfnzU1NVY1NzerPXv2qMOHD/daa9D50uf5M2fO/ECe691VVVW/DgaD/Fs5UASc Ph4x3+v70jQrnmty+jvk+1LrpU6SOlmq9yHGyFC11HSpm+S1/41czpevyzuGewIAAADQxxDaAgAA AFA0Uk3b0oopSFOIx/RyD+zl/HX6Yx2w0lVVVWWFt/x+f6+1mYa49D66Wltb1d69e639nZDsz4EM jZWeHzl8+PCcH/zgBwvKy8sfCAaDLU5sDMAcN4V38r3eTb3ke72besnX+k4VCW5tkBouNUaqX5p9 kZb+N5JrdIUjQ83uka/FS4Z7AgAAANBHENoCAAAA4GmpglrR69IFW7wSminEY7JXYfZyQw+5XKeP S9RVWVlpBa4SHXOYaYhLB8F0tbe3W5O39HSvRPc1pEF6mdfR0fGjH/7whw/Ix4vuuuuuJtNNAXCG G8I4hVrPNCszvTi9PiS1WWqLVIPUaKmBafaDLRfqCkcmbi2QeqKEUykBAAAA5JEv/RIAAAAAcJ9k YY5UU7aiFX+dnTV2r3NyLxOPmeteTj7HYt4r1x7s7pXvx2xra1O7du2yQlY6bBX7GsWze1t5ebka NmyYGjNmjBo0aNAxRzG6QI30eJv0tOn2229/MBgMjjXdEAD7SmLK7rps1mfSh9fWu6mXfK93Uy/J 1uvvntul1ki9LrXTxj6wZZzUMqkN8hpPD0eOUgQAAAAAxzFpCwAAAIDnJZq2FftxfOgkVqoASabX ObmXicdkr8Lsle8e8t1HojU6sKUrEAio/v37WxO4YtdmE+LS07uOO+44NWTIEGvqlq6enp5ea/Mt SRC0TK6fGgqFbggGgy/4fL55d9xxx58K3RuA7HFMnzPr3dRLvte7qZdE6/ccqf4qMnlreII1yNgI qcVSP5avxwNyuaSEbBwAAAAABxHaAgAAAOBpqY5FjHJrkMYNASK37uWGHry0l4nHTLSmq6tL7du3 T/n9ftWvXz+rEgUoM3lMPWlr4MCBqra2VjU3N6uDBw+q7m7XnFTkkx4v1XXnnXf+RZ73XOntmWAw GDLdGIDMcEyfM+t5rmZ6iV3fIvWu1IdSo6ROUvwjgAPqpGZJ3Spfh0flco683h8b7gkAAABAEeDv awAAuznOBgAAIABJREFUAACKQrLwlskpW7nc1w0BHPZyfi8TQS0n+7B7Px2q0uGqQ4cOHQ1vJTrm MJMJXPr3s57ipau1tdUKcHV2dva6vynS3znS84pAILD+rrvumi+9PRoMBttN9wXgWLHHytlZF+Wm cJCXes90vZt6yff6fPfSIfWB1HoVCW6dLFWR5j5IS7+E06Smyuv/jFzeLV+XvxruCQAAAICHEdoC AAAA4DrJAlDxUk3ZSnY8op3PC3Ede7m7By/tZeIx7d4vFApZ4SpdVVVVqrq62prCFb/ezgSu2Nv0 Xro6OjpUS0uLdTSji5wivS4tLy//77vvvntJWVnZA7feeus+000BOJabwjuZrnfrhKd8rOe55r63 nk25QWqj1AkqMn2rf4p9YYtOok/UJa/7H+VyntTv5GvCpE0AAAAAGSG0BQAAAMAouwGtVBIFtdI9 Tl+ZeMRe7tmrr/+a09OxdFVUVFiTt8rKytLuke42vUddXZ11LGNbW5sV4nKReqnZ0tsP5syZ86Df 7180c+bMzaabApCYm8I7+V7vpl7yvd5NveR7fbq1Ok20RapRRb5B6fDWoDSPD1vOP1IfyGs+Xy4f LYlk5QAAAAAgLUJbAAAAADzNzrStRBN9kn1eiOvYy909eGkvE4+Z616HDx+2SgeudHhLh7hi12cT 4goEAtaxiXo/PXUr0eStVKFOp8U9VrV8PkMub77nnnue8Pv9c2fMmPFewZoBcIzY352EfdzXS77X u6mXfK9PNrlL144jNVBqtNRxSdYjI2OlHpKaLa/xIrn8mbymLYZ7AgAAAOByhLYAAAAAFIVU07bc EJpxsg839MBe+dnLxGOaet56KpYuHbjSYavKysqEx5pmEuLy+XzWPjoI1tnZaVWy19kA/TOYyaFQ aPLChQtfkud6z4wZM14x3RTQl7nh6Do3rue5munFxPr9Um9JVavI5K3hKnLuH3LSIDVH6kfy9fiZ XC6S173JcE8AAAAAXIrQFgAAAADPSzVtK5Ybwlvs5e4eTOxl4jHdtJc+2vDAgQPq0KFDVnirqqoq 5e9fO3vr++tJXrr0/rpcZoKuJUuWvCO9zt27d+9vg8EgRykBhjHhyZn1buol3+vd1Esu61ul9AjI f0qdLDVCqizNfZGWzsLdJnWrfB0elcv58np/YLgnAAAAAC5DaAsAAABA0Ug2bStd8MRLQRo39MBe hbuu2PZKtaanp8cKbjU3N1vTsqqrq63JWenuF3tbouv0JC9den9dLpq8pY2Tenzw4MGf3HfffYtK S0sf/OY3v9lmuimgmNk9HjF+rdPr+9KEJ56rmV6yWd+pIsGtDVInqkiAqzLNfZCW/jeYG6Sul9f/ d3I5T74ufzTcEwAAAACXILQFAAAAwNNSHYuY6Ki1ZJ9nss7LoZm+sJcbenDLY3pxL33Z2tpqlT7m UIe3dOgqfk0mj6svdQBMVygUsipbif6sccBI2Xex9PXjBx544L6ysrL7brzxxt35eCAA/8dtgZm+ OOHJzno39ZLv9W7pRY9+3Cj1idTxUqOlatLsjbR0Ev0SXfK6/1Uu75Z6Rr4m2b8pAQAAAOB5hLYA AAAAFJX4EJcOaySaxBPLTYGVQu3lhh766l4mHtMNe2Vzv8OHD1uljznURyeWl5cnXRsf6Ep1W3SC lwvVSd3R1dV129KlS3+pj06cNm3aJ6abAvoKtwRmslnvpl7yvd7r06y89Fz159uO1BCpUUcukbOz pVZIfSyv8Ry5fFS+Fu2GewIAAABgAKEtAAAAAK6X7jizdNO2vBx0YS/v9eCWxyymvTo6OqzSE7d0 eEtP4IpdY2cCV6oQl/5zwu/397pfnqZq2aGf4Lfk8b/xi1/84in5+O6pU6f+zVQzQDHpK0Eo02Ef N693Uy/5Xu/k3ruP1AAVCW8dn2A9MqZfyqVS/y2v9RK5fEBe032GewIAAABQQIS2AAAAAHhaqmMR 4wNbXg2sOL2XG3roq3uZeEw37OVUD11dXWrfvn1WwEqHt6qqqnqtj72P3ceIHpmoJ3DpPzeil3pt bLDLAD0S7Ep57CsffvjhP0pfc66//vrfmWgEKFaEfdzfS77Xu6mXfK93Yu+DUu9I/VPqZKkTpfwK OaqXmi31A3mNH5LLBfLabzbcEwAAAIACILQFAAAAoCikmraVTYDEDUEX9nJ/D0724YbX0I17JQpg 9fT0qIMHD6rm5mYruKUr9kjUVPeNvS4+2Kn31aVDYfpIxtjpW8m+/nakCpdm4Hzp4fxHHnnkA/n4 7uHDh/96/Pjx3Vk3BSAhplnZW5vpep6rO9fn8lwPS70v9ZHUSSoS4CpL0xvSqpaaLnWTfB2eUJHw 1juGewIAAACQR4S2AAAAAHhWumMRY3k1sOL0Xm7owet7mXhML+/lVFAr0ed6OpYObrW0tFhHJlZX V1tTspLtEX9d7CSt2BBXd3e3VXovva8OcCXqwdD0rbHyuI9s27btp4899tiCQCCw9Kqrrmox0Qjg RW4OzHgp7JPpejf1ku/1buol3+v1Wp0e3iC1UeoEFTnvr1+ax0Ba+t9tJuuS1/8lubxHXutXDPcE AAAAIA8IbQEAAAAoGslCXIlCG8lut7uGvdy1l4mglpN9uOE1NL1XsqCWnb30521tbVaVl5dbRycG AoGU90n0mPEhLl2tra3q8OHDqrKy0gpwpduzgIbJ49/T09Pz48cff/xnpaWlS6688somkw0BXuS2 AIxbesn3eqZZmekln+tDUlukGqWOkxotNSDN3rBlgq5wZOLWfKnflESycgAAAACKAKEtAAAAAJ5m Z9qWFwIrhdjLDT14aS8Tj9kX94oNSmW6LtH9dMBKl56OpY9N1CGu2LWZhsN06Ylehw4dsgJcOhCm A1yJjk40NHmrRur73d3dty5fvvxR+XjBVVdd9YGJRoBi4JYATKK1ma73Stgnm/Vu6iXf693Ui531 +vOmIzVIRSZvDU2zJ2wZJ/WY1Gx5jRfJ5UPytWDSJgAAAOBxhLYAAAAAFJX4EBdTttirUNe5oVcv 7aWDUHbul21fHR0dVumJWzq8pYNW6e6b7rF6enrUwYMHrSMZ9Z76OMbS0tKUfTgpTShMn+E41efz 3fDkk08+J8/7nssvv/xPeW0I8CDTgZZCrndTL/le76Ze8r3eS2G+vUeqv4qEt4YlWI+MjZRaLPVj ea0fkMtF8pruNtwTAAAAgCwR2gIAAADgeemmbWUT+vBS+IWQkfN7mXjMvrBXvoNaia7r6uo6Jmil w1vx62P/nLAT4tLPQ+/X0tJi7TlgwABrslf8XoYmb/nkcS+THi976qmn3pCP57/77rvPBIPB3i8+ AE8FYHJdz3M104vb1pvopVnqXal/qkjiaITiHyYcUCc1S+pWeY31pM058tp/bLgnAAAAABni70YA AAAAPC3VsYixvBx0YS9ze5l4TC/3kGyvdPsnWmO3r0RBsERr9ZSsaNBKB7d02Cr6Z0XsHvp+qUJc sbfp++n9ouGt2traoxO94vcwFOA6V2rFuHHj/vncc88tqK6ufnT8+PHtJhoB3EL/TvR6AMbUejf1 ku/1buol3+sL2UuH1IdS/5I6SUUCXOVp7o+0KqSmSU2Vr8VTcjlXXvO/Gu4JAAAAgE2EtgAAAAB4 TqLgRqJpW9HQRKrJOYmuc3P4xfRebugh33uZeMxi3Svd1KpMesj093GqvXTIqrW1VVVUVFhhK7/f f8ztqSaCJbtN7xcNhNXV1an+/ftbt8Uf1WoovPUpqaXS450vvvjifR0dHT+bOHHiARONAG7AhCdn 1vNczfSS7/WFeK49KjIS6hMVOTJRh7f6p7kf0vJJXalLvgZ/lMt58lq/YLgnAAAAAGkQ2gIAAADg eemmbRFs6tt7mXjMvv5rLlHQKirdEYnJ7uv0c9TV1tZmVXl5uRW2Ki0tPXp7smlbqR5HO3z4sNq6 dau156BBg6zpW3qv+PBWvAKFuRrk8WdXVFT8YOXKlQ/KYy6YMGFCYyEeGHAzNwdmvBT2yXS9m3rJ 93o39ZLv9Zms1e8I9DehrVJDpU5WkTP/kLPzdclr/4FczpX6lXxdug33BAAAACABQlsAAAAAika6 0IMXwy9u2ssNPdjdy8RjslfqwFWq/XMJaqWbwGVnr/b2dqt0aEuHt3TgKlW4LBrqSnad1tHRobZv 36527dplhbcGDx6sAoGAWyZvVUvNkLr5lVdeeUJ6mPvFL37xPRONAIXm9PGI+V7vpl7yvd5NveR7 PZO7en++80gNVJHwVn2S+yIjY6V+KfVTeY0XyOUD8pq2mG0JAAAAQCxCWwAAAAA8LdWUrWSTbQg2 FedeJh7TDXuZ7sHpoFYm+2faazLRNZ2dnVbpcFU0vBW/JvbPlWTPOXZKV1dXl2pqarLCW/rYxPr6 emvf+HWGBOTxJ8vl5N///vcvyeWcL37xi6tMNgQUgpsCLZmuJ+xjphe3rXdTL06v3y/1tlQ/FQlv naAi5/4hJw1S86R+JK/1A3K5SL4GTYZ7AgAAAKAIbQEAAAAwKNuARVRsYCs+qJXNY5kOv7h5Lzf0 4JbHZK//+zzZulTTr1LdL359oX79xv+50d3drZqbm1Vra6sV3qqoqDh6W7rjHaOfx4ey9J46uLVn zx7ryMRhw4apqqoqW/0UgjzmBF2rV69+R0/ekuf52/Hjx3OUEvoELwVacl3vpl7yvd5NveR7vZt6 cWp9q9RaqfVSJ0mNkCpNsw/SqpG6TWqGvMaPyuWCksgRigAAAAAMIbQFAAAAwPNSTdvSUoVAEl3n ldAMe5l9TDfsZaKHdMcG5nK/XPrK9jkmuj7654fuua2tzSo9HUuHt3w+n+3Hiz7n2D+Penp61N69 e60aMGCAFd7SIa7ofU1P35LHHicXj/v9/k9ee+21BfKcHzrrrLPajDUEOCz6uzGTAEym690YgLG7 NtP1PFd3ri+m59op9ZHUx1LDpUZKVaa5P9Iqk5oqdYN8LV6Qy3nymv/JcE/4/+y9CZReVZnvvVNz qiqVoRIyT8wgKJNiuxqVdfW2Xlu7uTbivV68C4dPW20WrX3tT7vV8LFsGUIA5XJpTePtBlppZGoH pBERUQTBKBACJoQKGSoJmedKUhW+Z5+3Du7s2uM5Z79nn/f9/9Z61nnPPv/9nOfs962q6Pvn2QAA AAAAoCmBaQsAAAAAAADQMOi6bcVqfmnGXDBqVTeXSacza5nmZTVT+s5zxWb+PHjwYLJ1Ynt7e2Lg am1tHVOXaLgS5+oMa7t27WI7d+5kPT09bO7cuWzatGlK85au81bgjlwL6f7fGBoauvyxxx67kc5v eMtb3rI95A0BqCfoelSMPqZaQutjqiW0PqZaUv0IxRqKl1ltrz++dWKfZR6wwp3o7+VB78HjdLya 4j5a77H/cAEAAAAAAAAEAaYtAAAAAAAAQKUxbYsod6ypihkJueK/Z6PlMmlsXbB8zVU6g5dKV/Rn QkbVkU8e4+fi2OHDh5OtDrlpq6Oj4zXzlnxPnVFL/L2Uavg2jM8//zwbGBhgc+bMSbpvpbqyO28R U+j+X25pafn8448/fgvVs/jcc88dKLMgAELQbAaYUPqYagmtb6RuVjZ9TM/Krw2OxjRWM2/1W/ID J95McTfFSlrjxXS8ld6XoZJrAgAAAAAAoOGBaQsAAAAAAADQUKhMXDaDSgymmWbI5WOsqXL9jZDL Znb03SLRxahlM4fZateNydg6aqnGUvOUeM63ORwaGkq2S+Tdt1TmLZXhSrVlYjp24MABtmrVKrZm zZrEvDV//vzEGKbKWwJdFJ+i+OSTTz55F9V89bnnnvtUGYUAkAeX7RFFXUqjGmBC65vpWX31MdUS Wh8q95bRmMhq5q0ZirnAmxMpvklxBa371+l4M60pOm0CAAAAAAAQCJi2AAAAAAAAAJXH1G0rpSpG mhhqKCNXGfdErrHnNnOVba7qekijlutnyaWjljymm68yb3HTFR+XzVvpuK/xjW/D+NJLLyXmLd51 a+HChay7u1tpjCvCwOWZo4Xue2FLS8uFTz311MP0+po3vvGN9+cuAoA6E5OhxVcfUy2h9THVElof Uy2h9UWb+XZR/Jaim2IhxRyKVgZyMp3iqxRfoPVeSsfrx9V2pwQAAAAAAAAUCExbAAAAAAAAgEpj 6pCTHkN18EGufPNC37PIXDHUEDJXVnOVzuRlMniZfh59c5nI0lHLNCbfW/V7Rtw6kXfgSg1bqbnK 973hhrC1a9cmMWPGDHbcccexyZMnK9ewpO5b59P9z3/iiSeWHzly5MqhoaE7zj///OEyCgEgLzEZ Wnz1zdTNCs9aTi2x6XXa/RTPUaykWDAa7Zb7Aiu9FJdRfIbW+Q46Xk3r/0zJNQEAAAAAANAwwLQF AAAAAAAAaAhM3baqYqSJoYbQucq4J3Lpx0zdnsTXrkYqU126XCqd6/Oo8DFc+Yy55E/ncrMVD27c Ss1badct3bPIxi5Zs3HjRjY4OMj6+/vZiSeeyKZPn35Una7rE4jTqIbburq6rnrssccWHzx4cOn5 55+/t8yCAFAxjh1t9oABJr5aQutjqiW0PqZaQutl7WGKVRSrKeayWvetbsv9gBX+XdKHeNB78QAd r6V1f7DkmgAAAAAAAKg8MG0BAAAAAAAAosZkRDAZtVzMWzGYZpo1Vxn3rHINReeSzVouBizVPJXW 16ilm6ubp8rjYrgyma102x+qzuX7qXSiAYubt/hr0bClM2/ZTHScbdu2sccee4z19fWxk046ic2b N89rq8fAzKb7X9fe3v6VX/ziFzfR89z41re+dWMZhQDgAgwwblpfPZ41Tn0zPivXrKVYx2p7/R1L MdFyH+DEn/Cg9V1Gx6sp7qI1R6dNAAAAAAAAMgDTFgAAAAAAAKBh0Jm4bEaQGIw0MdQQOlcZ90Su P2Azaqk0qU53T50py9Yty9eopRozmTbTOVnMTLLONE+XX7c1a3otXZ8sWyam83bt2sV+/etfs+XL lyedt/jWiR0dHWPWWGUWqwOT6H5fpONnH3744dtHRkaWvOMd71hRr5sDkBUYYIrRx1RLaH1MtYTW x1SLr55f2zQaU1jNvDXNkh84cRbFdykGaI2vp+PScbVdKgEAAAAAAACOwLQFAAAAAAAAqDSu3bZi MM0gV3n3rHINeXPZ5pq6O+nMVT5mLRejlst1ThFbGKrm6cZUv19M81QGKdM1nzURz8Xxffv2sd/+ 9reJeeuEE05gJ598Muvp6VEaxnTrmgVHA1gX6T7a1tZ2yU9/+tPv02ft2ne84x2PFlYEABlw3R5R 1hatj8nQElofUy2h9THVElpfVePi9tGYwGrbJs5SzAXe8KW8geIrtO430vFGWtMtJdcEAAAAAABA JYBpCwAAAAAAANBQqAwSRXT1gTGoPmPIVVwumyFI13mrSKOWaZ7tmgrRJGUzZvmYuXy2UtQZtWyk Nal+R/H3Qrdlom3d0nmHDh1izz33HHv++efZwoUL2ete9zo2efLko+a7dA8LAd2vhQ5/Rvf7s5/8 5CeP0vNe99hjj923aNGisY5BAOpILCYSldZXD7NPnPpmelZffdm17KF4hmIlqzmO5lK0WnICK7yR 2ZcpPk/r/X/peDW9DwPllgQAAAAAAEDcwLQFAAAAAAAAqDy2bluNYMCJLVcZ96xyrnrWYDNJFWHK suWyzdPVZ0JlxCyio1Y6ruuypZpn25JRlUtlmEqjpaUlGR8ZGTlKo3oe1bhYL8/x4osvstWrV7O5 c+ey008/nc2YMeOoHKne9z1wrcnCeTze8pa3rLj//vuXdHV13X7++ecP5SoEgIIo20SSRx9TLaH1 MdUSWh9TLaH1ZdXC/wA9T7GKYh7FAopOSy5gpYvikxT/D63zPXS8ktb/qZJrAgAAAAAAIEpg2gIA AAAAAABUGlM3HdmUEKOZp8hcZRi1iqwjhjWsci5Xc5U8N8s8k/HKdbtFX2TjlMm8Zesg5WLocjGG yTqdMSsd022VKJq3+PoNDw8flUd1P9W4eA/+eu3atWzdunVs+vTpiXlr/vz5yT3kGl2ftUjonqfS /ZYODQ1d8aMf/ejGgwcP3nTBBRfsrFsBoGmJZXvE0Ppm6vCEZy2nltD6ej8r/8v7EsUaVtsykXff 6rXkAFb4Pzrez4Pej0foeBWt+/0l1wQAAAAAAEBUwLQFAAAAAAAAaAhMHXBMxq08Y82Qq4x7Nlqu soxasl7WuZqrVK9d6rD93KXjvkYhncFINiypNHnu79J5K8vzyPNaW1uT4B2zePD3yeczpTKMvfLK K+yhhx5Ktkvk5q0TTjiBtbW1vWbYSu9fhnmLmEn3/Wp7e/sX/v3f/30p3Xvxe9/73g31LAA0L81k gPHVx1RLaH1MtYTWx1RLaH3W3Fy3YTSOYTXz1mTLXODE23jQ+q6g45UU3xlX88oBAAAAAADQ1LSU XQAAAAAAAAAA5MXUbStFNpWk53nGYspVRA2NUn9suUKsMzfyyGYecZ4qUk06V56X5jPNU62NWIfp 3uL9UvKYg+TcOsOmfH8RW4cu2ahlyiXqbDXY1oXDjVudnZ2so6Mjee36WTHl3LlzJ3v00UfZHXfc wZ5++ml28OBB7Xtlyx2AXlrvy+h+a+69997b7r777tPqdWMARMZJUZS26vqYagmtl7WNvDZ4VjOv UDwxGpuZ3fgFnDiV4l8o1tB6fvZVNDQDAAAAAABNDjptAQAAAAAAACqFiwFDZdjSzc061gy5yrhn o+UqugZbfp3JRmXIkV8XkUv3LCK6rlTyuSvp/UxzdRpVDXKN8jxxTvrapQZ5rmkdxOtp5y1u4Dp0 6BA7fPiwdY7pvpz9+/ezX//61+x3v/sdO/nkk9kZZ5zBent7X9Oq8md9f1S1WOD/X9WH6F4fuvvu u+8n/TXvf//7H859YwBGqWdnH199kbWE1jfTs/rqY6oltD6mWkLqd4wG/0u5gNW2T8R/DZ+b2RTX UnyF1v0mOn6d3o+NJdcEAAAAAABA3YFpCwAAAAAAAFBpTNsiysaLlBjMPEXmKsOoVWQdMdQQcy55 G0Mfc5WsV3VSUs3T1e9rgFRpxJ9ZFxOTbsyU26QR72Ua8zFFmeaJ2xS61imvRXrOjVupeYt3yRJr U9WpW0d+bGlpSQxgzz77LFuxYgU7/vjj2Zlnnsn6+/vHfAZ8t50skHfz+N73vvcU3fvq55577q5F ixaN3dcTgBzEYgqJrZbQ+phqCa2PqZbQ+phqCaHfS7GcYhXFfIq5FO2WnMBKH8X/y2pdt26l45Jx tS0UAQAAAAAAaApg2gIAAAAAAABUFpdtEVNiMeBUJVcZ92y0XHlr0JmtUmQzl6gzzXUxZeleZzVr pchdqXRdqlzHdLWIeVVzXPKb7icar2ymL10dLmYxFfy6aN4aGhoyGqw43KBluj//LK1cuZKtWrWK zZs3j5111llszpw5r11PPzNibp/3vQDOofv92ymnnDLw3e9+d8mBAweWXnLJJUP1LAA0D2WbQkxa X33sBhiT1lePZ41T36jPym3TKylWs5pxawFFlyUXsNJB8VGKS2idv0/Ha2n9Hy25JgAAAAAAAIID 0xYAAAAAAACg8tjMWzbzSzMYg4q8Z5G5YqghtlxZDVe6HCm6jl2+9zM9g4nU9CObgMRzjmi4so2Z 7qU7z9JlS9UFzKRzze06Nz1PzVcp3LjV1dX1mnlrZGRkzHOqDGym7mbr1q1LYtq0aezss89OOnCl 91XVVWcD10KKb9AzX/6v//qvN7S1td34gQ98YHu9bg4ag6qYQorQx1RLaH1MtYTWx1RLaH1Mtaj0 /K/uGoqXKWZSHMtqWyiCXPB/dPwZD3o/HqPjYor7aO3RaRMAAAAAADQkMG0BAAAAAAAAoiHLF/+i 0cG0JZjLvWI38/jmKuOeyJU9l85wlcdcJY9nvZ9qvmwGUiGageSuWqaafcZsXbVM83RjqnOd2UqV y7blo4+hS3c/MXd7e3ti4OLbHR44cCAxb8n5TPdXdefaunUre+CBB9ivfvWrZNvE0047LbmP7r3j 56rub4GYQve7/NChQ1+49dZbl9LrJR/+8IcH6nVz0FjEbgppJgNMyGf11eNZ49TH/KwbKQYpprKa eWuKZS5w4i0Ud1O8QO/FEjreSmuOTpsAAAAAAKChaLFLAAAAAAAAACB+dN22ZJOKysTiMxZ7rirV X0QNVc+VBje7uOhkDZ+XzpXnieNyTbr7qcbl+SqDjw6TwacoTLXa5tnqktfHZ55qfbPUr3secSxd 57a2NjZx4kTW19fHOjo6xtQtonpvZIMdj927d7Of//zn7Nvf/jZ74oknElOY7vNoqjcQfDeqz1Cs /Od//ufv/tM//dM59boxqC5ma2Ttuhw+epf7x6Jvpmf11cdUS2h9TLWE1tejlm0UT1L8itWMXHX7 i9jYnEzxTYqXaD2/SDGp7IIAAAAAAAAoCnTaAgAAAAAAADQUqm5bLoYRl7Gs80LnKuOeyJUvl82I ozPa6Oaq9C73NN1HHJe3J/TpsmXqqmWap6pBrtVli0SX7lU+XbdM+eVc8piudtU811pV92ttbWW9 vb2JCe/gwYPJ9ony+yfWIb6nuu5c3KzFTVvLli1jr3vd65KtEydMmDBmPcTzOpq3+P+/dVFLS8tF t9xyy8P0+qqPfOQjD9Tr5qB61LMTUJG5Y9PHVEtofUy1hNbHVEtoveovb1Frs5viGYpVFAso5jD8 F/QFwHeh/CrFF2jtl9JxCb0n60quCQAAAAAAgFzAtAUAAAAAAACoPLptEUWqYuapx1ij5YqhBtdc qu3jVEYrX1NW3nmqOSrDVRYDlqvOZLQ0jblsO6jDZMzSGaJ0OtnMphtzqdXFMKaa19Jy9NfB/Ly7 uzuJoaGhxMClM2+Z8ovwLRiffvpptnz5cnb88ccnWydOmzbttXny56PO5i3O+XS/85cuXbqcft4R CV1TAAAgAElEQVSuHBwcvGPRokXD9SwAVI+qmkJi0+NZy6kltL6ZntVX76I9QPE8xYsU8yjmU7Rb agBWeikuo/gMrfkddLx6XM0jBwAAAAAAQOWAaQsAAAAAAABQaXTbIopHV5OKaSxWY1AZ90Qu/1y2 /DaNyZRlqsFm5pLHUqOWqBHPZROSCheDjmxscp3nej+d2UmlczVN6V6LecR8OuOTi9HMtVYfU9n4 8eNZV1dXYrriBq7UQKiqXXUP+drIyAhbuXIlW7VqFZs7dy4744wz2Jw5c456P0s2b51GcdvMmTO/ 9o//+I9LhoeHl37605/eW88CQJzwT3KjmUIaRR9TLaH1MdUSWh9TLaH1Ju1hitUUA6zWdWsBxXjL vYEV/v3Wh3jQWvMOm1fRe/BwyTUBAAAAAADgBUxbAAAAAAAAgIbA1G0rZjNPyFpD3zOGXDHUYMrl Yhi0mbV855nuaTLNyGYj3y5bOpOSSeNq4jGZkVzmqbB12dJpZGOWPK66rtOYcsl1muqy6dIxft7Z 2ZkE3zKRd97i5it5zdIa0s5d4n3SMbGGdevWsfXr17P+/n72hje8gR177LFjzH5iftvPRcHMpXtc 19ra+pWbCDre+IlPfGJj6JuCuInJ5OGrj6mW0Ppm6vCEZy2nltB61bNyy/RaVtvTbzrFQoo+yz2B E3/Cg96PZXS8muIuWn902gQAAAAAANED0xYAAAAAAACg8pi6bYnEZOaxjRVZR+zGpkbMpTJQ6TQq nW4bRZvBS5XL1xSj6yrlkifr+qbjvl28XExZtly+5i1VVyqVGUuVyzZHl9tWl+0eqnkdHR2JeWt4 eDjpvMWPolFL1ItGLdkoJq7N9u3b2cMPP8yefPJJdvrpp7MTTjiBtba2HpVLzF0Hw5Z4v0kUXzx8 +PBnv/GNb9xKQ0v+6q/+6oW6FQCiJiaTh6++mQwwvvqYagmtj6mW0PqYasmr30yxiWIKq5m3plrm AifOovguxQC9F0voeAut+f6SawIAAAAAAEBLi10CAAAAAAAAANVA121L1+nFdSzrPN9cqvHQ96xy riJqKDIXN1qJR5NGjlTDr4uGLXmernbTPVNsJqZ0jqh1MdXozDeuc1XHIlCts+5nTjVPNya/D7pn 8c2vql917pLfNRenra2NTZgwgfX19SVGrrQ+8fepvHamTmKcvXv3sscff5zdeeedbNmyZWz//v1e zx6YLoqP032fu+GGG+6meEu9CwDlMo6pjU4qjYu26vqYagmtj6mW0HpZ28hr0wjPuoPV2kM9RsFb Qdb9L2Njwn1w36BYR+t5+as1bxwAAAAAAADRgU5bAAAAAAAAgEpj2hbRtg2br7khRK7QdYSuH7nc zDQmU5Kuq5ZtnotZSrdFnQ5dly0VorHHpNHNsz2bSw06snbZUo2Zfo+o1kt3tOXX5ZHv5dKNS1e7 ytCa6nhHrJ6enmSMb5vIt0+UzVsyqlpEeJ7ly5ez559/ni1cuJCdeuqprLe318nI5kuG+fw/ZLyA fv4uWLJkyaP0+trdu3d/f9GiRWN/IEFDIn9qTZ8g1SfcR2/7dMakx7OWU0ts+phqCa2PqZa9FM9S rKKYTzGHotWSH1jhZq0vU3ye1v4WOi6m92Sg5JoAAAAAAAB4DZi2AAAAAAAAANFi+xLeZNTSmVVi MAaVcc9GyxVLDbZcJmOVzeRlqsHFrCXmcDE/peYbea5Ko7qnaUwez/P+uWCap6vf1j3KtLWhaszH qGUbM+X3MW+ZcqdjfCvE8ePHJyGat0R0BjDV71/+emRkhK1evZq99NJLbM6cOeykk05i/f39Tj+L deI8uvd5vb29K6655pol+/btu33RokVDZRUDyqFZTCGh9THVElofUy2h9THVElofQy38D9DvKVZT zKWYR9FpyQus8E6bn6L4JK35XXS8mt6Lp0quCQAAAAAAAJi2AAAAAAAAAHGQ58t6l04wLvdrNPNW DDU0Yi5TZywXjcm85GLm0uWVjYp5umxl0aiMPKa6TeO+Ghu2blm6cZXpzUWv0vkYp8Qxlw5bqnwi LgYvcZwbtzjcuNXV1cUOHz6cGLjkz7WolY1a4pqI19avX5/EMcccw0488cTk6LJ1Z504lWIpPfcV V1555deHhoZuWrRo0e6yiwLFkn7aYjKF+OqrbIDx1eNZ49TjWetTyzCrtYR6mWImq3Xf6rXkA1b4 P1wu5EFr/TAdr6H34P6SawIAAAAAAE0MTFsAAAAAAACASmPrtlVEd58qGbWQK9w821xXw5VLftvn Nh1PO2OJOt12eyZMhisXje7ZXNdXzO9j0tIZj1zuaTJfyblt81XmJN09TN2y5HvqtkiUa7DV67JN omi+ko1XnZ2dSQwPDyfmLX5UacWxNJ/uHlu2bEli4sSJ7Pjjj086cEVk3uLfjX+Nnvnv/uEf/mHp kSNHFv/93//9hrKLAsUSkynEVx9TLaH1MdUSWh9TLaH1MdUSWl9Ebm6Z5n+EBimmsZp5a7IlD3Di fB60xsvpeCXFHeNqXjkAAAAAAADqRotdAgAAAAAAAADxY+q2pTLE+IxlnRfLPfPmKvIZY8tl0/DO Qjxs9zRpxOuqe6rmqmpMx1JURh+XjlCqXDqdTaOq0aV2eUw+ynl04apTzVPlUdWumifrVPWb8uue 0XWu62fEdk/bPBH+eWpvb2cTJkxIgr+W55s6eenMZLt372bLli1jDz74IFu1alXS1ctWf0ike/GG JpdRrLniiiv+ZdGiRafVrRBQd8ZJUSV9TLWE1sdUS2i9rG3ktcGzuuk5r1A8ORr8df3+QjY0/O/7 bRRraD0vexUNzQAAAAAAQB1Bpy0AAAAAAABA5TF120pxMTKoxrLOi+WeyJVtnmygUelMGpOZyZbf ZFCxbQGqMm7p8rlsdeizvag4T6dVvfY1D8k6mzktRbetoOu2kKp76Dpima7pzlWGu/Sepi0STc+j q0HsgsXH5XOd+TXVccMWD2445J23uNEq/cyL3d9c4fqhoSH2wgsvsNWrV7O5c+eyhQsXso6ODq88 vniYwfj/f3YxPf/Fl19++f3Dw8NXXXHFFY8ELA0ERPx0mj4Bqm43rnnL1qt+AvGs4WuJTR9TLaH1 MdUSWp9qd45GD6t13uItIvFf6OdmNsV1FF+h9+AmOt5I672x5JoAAAAAAECDA9MWAAAAAAAAoGHQ ddtyMeDYxkwmFd9cee4Zk7GpEXPpjES6a74djFzy+yCbq1Tnpnk6TOYg3ZiP4c1lzDTuq5F1OgOX eE1lfFNtiSjP1ZmsTEd5vvxadQ/TuGmLRNX2h/K5uDa6bRM5ra2trLu7Oxk/dOhQYuCSkXPoxlK4 AWzNmjXs5ZdfZrNmzWILFixg48ePH5O3RN5Ntb/7y1/+8lP0+mp6fdeiRYuOlF0UyAZMIfHXElof Uy2h9THVElofUy2h9fsoVlCspphHMYfhS58CmETxRYrP0trfTscl42rLDAAAAAAAQOHg3+8AAAAA AACASmPaFtHUgQdGrebO5WK2knU6w1VWM5dK69L1SURl1HE1apVt9vM1rumMUkWh+n3hY5By7ail u296b9U88brqni7mOtW4aPITx3RGLTmnOM6NVTy4eYt3zZKfW5yrG5PXaXBwMImpU6eyefPmsYkT J455phI5h+r8t+Hh4YG/+7u/W9ze3n7LokWLhuzTQMygw5Ob1lePZ41Tj2ctp5ZQem6bXkXxEqu1 i1pA0WnJC6x0UXyU4hJa8+/T8Vp6Lx4tuSYAAAAAANBgwLQFAAAAAAAAaChCdNlyHWu0XDHUUI9c eQ1dOjOXaa6slw1XLuYk0XBjuo98D1Mu072yjNXrZ05nbNIh5zF1zRJzyaYqncFKNU/Oa8sjamRz lc0MJtcrP7vKIJWn85ao7ezsTMxbvOsWD76Fog2T6ZYft23blkRfX1+ydWJ/f781Zx1ZSPG/6VkX /e3f/u2Nhw4duvG6667bXnZRQI/4aYvJRFIFU0hWfUy1hNbHVEtofUy1hNbHVItNP0KxlmIdxQxW M2/1WvIBK/wfP3/G49WaaYtvoXgfvQ/otAkAAAAAAHID0xYAAAAAAACgMugMJypzgamjUMwGIuQK n0tlsnI1XIUwaqXjotHGZsCS59tMXjZTllyb6tw0nuW9cX3/TONZconouvH5dtgSc7gYtXTGLV0t qmdSzRV1qrHUcKXLr7unS+ct2fTFzVtdXV1seHg4MW/xbQ9lne6+uk5ce/bsYc8//3ySl2+dOG3a NO3n2uX9L4rRe02jWi7v6Oj4289//vNLjxw5cv3ixYsH6lYEyERMRoyYagmtb4auRzqtrx7PGqe+ Cs/KY+NoTGU189ZkSx7gxHmjsYLWeAkdb6f1R6dNAAAAAACQGZi2AAAAAAAAAJXGxXAgHkViMBDF miuGGkLl8jVcqcxdLkYw1XWVMUtl+nExKdm6bMmmF5918jHCyOuj25ZPl8PXcFWUGcfWocqms425 GL9M56Z72Axj6ZhtS8JUJ5u5XI1aqrly/ra2NtbR0THGvKVaFx3yNb794sDAAFu/fj2bPn06O+aY Y5SGtJLopriU4lOf+9zn7hoZGbn6+uuvX1Z2UcANmEKqoY+pltD6mGoJrY+pltD6eteydTT6WM28 dYxCA7w5lWIpxRX0ftxIx5toTXeWXBMAAAAAAKggMG0BAAAAAAAAGgKTUcSlo1KWMeSqTi4X05BN 42LmUt1fta2dylzjus1hOt+m890OUWUCEq+ZzsUx0zMUad5yuS5jMrG5bHWYxailM2G5dEozbaWo 67SlM2HpTFG6rlYuRq1UZ9sykY9x81Z7e3uyXSI3bx06dEhZn2snLg43gG3YsIFt3LiRTZ06NTFv 8XtEAv//3C6itbnosssue5Ce8dobbrjhgbKLAkcbFapk8vDVx1RLaH1MtYTWx1RLaH0zGRfr9ax7 KJ6l6KKYTzGb1fb9A7mYSfFVii+8WjNxLRlX250SAAAAAAAAJ2DaAgAAAAAAAFQW27aIKUWahVRj yBVvDSpDlqsmHcti1koRjT8685bvNodiXpPO1i0ry5oX9T4Vbd5yJWsek2kqy3aINiOXzSDm+/6r zFRybtNYaszS6XQGL9U5z9Pd3Z0EN2/xrlmmOlxq5EawLVu2sK1bt7JJkyYl2yby7RmLoIjPHtX5 TsrzzksvvfQZOl7d399/x6JFi4YLKA/kBKaQcmoJrcezllNLbPqYagmt983N//L+nuIlirmjEY3l ubr0UlxG8Rla/zvoeCW9L8tLrgkAAAAAAFQAmLYAAAAAAAAADYNtKzjVeNmmolhqaLRcKrOVrDNp spiXTKjMW+l9XLpsuehks49rzSGMWK6aLOYtly5jPrhuiSiOZ+2opbu/671sHdvkMd1zZtkiUTem M8+qPvOyZvz48ayrqyvpuqUyb/kazPi9du7cmcSECRPYlClTWE9Pj3I9SuL1FLdt3br1a5/+9KeX UL1Lb7rppr1lF9VMuGwHBlNI/LWE1sdUS2h9TLWE1sdUS2i9q5ZvWMyNWy9TzKKYRzHeUgewwr9z +xAPWvf76XgNvR8Pl1wTAAAAAACIGJi2AAAAAAAAAJXGpeNM2QaiZs1VRg28445NZ9L4moh8sRlw dPdw3erQdZ1U4yrDUQizlq8hztWQlwXXjlY2o5ZL7qxdtmRjlspwpeugJWo4rt2y5DF5q0PTuXhP k+lLvA83bnEDFzdv8e5bIyMj2mcR5+nG+HHv3r1J8LyTJ09mvb291px1hDc1uY7W40uf/OQnb6bf STd+85vf3Fh2Uc1CDEaJRtA3U4cnPGs5tYTW41n/AP+ry/fzW09xDMUCigmW+wMn3s2D1vopOl5N cRe9F2P/hwgAAAAAAGhqYNoCAAAAAAAANASqjjNZuiU1g7GpEXO56GSzlspI5FKDr3lHzKPrQGQy IqmMOrYaTWMqY5bK9GXLWYT5KutcU10u6Exutq5X4mvbmO6+tvxifWmNLsYteZ6oFT9ntk5c8pjL 9oemTly6/CqjGd/SkMfhw4cTAxc/ykYyXd26a7yD16ZNm1hbW1uydSI3b9l+nurIFIovUj2f/cQn PnEr/Y5a/K1vfWtl2UU1GzCFlKOPqZbQ+phqCa2PqZbQ+phqKUrPY/No8D9Q8yn6LXmAE+dQ/BvF AK3xEjouHVfbpRIAAAAAAACYtgAAAAAAAADVx7QtomyGqZoZqaq56lWD7b01GbXSc5NZSkQ2V4lG Fdm8o0Jn1tLd2/S51o1lveb7M1KWeUs3ptPozDmq91YedzXnuWyV6NtVS/UZk5/H9ozyfNmApdsi 0WVLQtV83bnKdGXrvNXR0ZGYt3jHLW664gYuW27bteHhYbZt2za2Y8cO1tfXF5t5q4vW4uMUH/3Y xz52Hz334m9/+9uPlV1UsxKTsSKmWkLrY6oltD6mWkLrm8m42GjPun00eJ/KBRTTFRrgzUKKb1Bc Tu/HDXS8cVxtmQEAAAAAQBMD0xYAAAAAAACgIcnSuadRjU2NlsvFYGSrQ7VFokorG7NsRi0XE5at 45Gc05TLVLtpvKj3rirmLR9ko5MqTx6jlup+st7WWSvLM4lmLd3Wh+n9ZCNVej2LUUt1Lo/p5vHu WNxcxX9euXmLd97SPZ/tPumR59q1axfbvXs36+npSaK1tVWZNytZPnejtNDcC6jWCy655JJH6fza +fPnf3/RokXYSqlAYjdKNJMpBM+q1vrqq/SsvvqYagmtj6kWUb+P4jmKFynmUcymKPavZlPCG5ld TvEFeh+W0nEJrfdAyTUBAAAAAICSgGkLAAAAAAAAUGls2yKK5prYzUiNkitUDS7vo834YzJTuHQz Up27GDRUhhzTc+i2udOtQb3fdxfjnEtu1zw+tfqgel9Vr8VzF418D5c88nOZzH1ZjFy6blk685ao Ee8rd+MymblcdC5GMG6q4uYqfv+DBw8mnbd0a6e7vyr/vn37khg/fjzr7u5OTGIRcR4943kDAwMr Lr744iVDQ0O33nnnnYfs04AvsRolQuhjqiW0PqZaQutjqiW0PqZaQutjqoVzkGIVxRpWM27Noei0 zAFWuig+Q/FJWv+76LiY3penSq4JAAAAAADUmaj+3ygAAAAAAAAAyEoe40iesdiMTY2YS2eM8jF0 2cxaKnOKOGYyb9mMQ2Iu07O4aHTzfMeKNNGJ+bOYtXzPdevta+Dy6YSV5tcZtlxzyTnl2m3d2ExG JV/Ez5zqfuIzpJ23VN2xxHOdSUrVxcuWS6XhwQ1WPLhxixu40q55Pt225Gu8ixcPvi1jV1cXa29v H6MrC1qzU+mwtLOz84oPfehD19Prm2+//fbdZddVZfinoEpGCXR4KkaPZy2nltB6PGv9a+E9L9dQ rKWYyWrdt7otuYEV/j3dRTxo3R+m41X0fjxQck0AAAAAAKBOwLQFAAAAAAAAaChiNmohl9+YagtD VW4fw554XbUtnG5MdW4zg5nqltGZfFzqt5nXxDGTESjvueneLue+99WNmcZ9u6iZjFyyYcvUZUs2 RZnMV0Uas0yoPtM2I5btus6UpTqXx3TGKt05N1fx4FsmcvPW8PCwUme7rzjGc/E8vLNXZ2dnVOYt Vvtu/Cr6vfilD37wgze3tbUtue222zaWXVRVqaJRIkZ9TLWE1sdUS2h9TLWE1sdUS2h90bn5v9I3 UAxSTKWYTzHRkhM4cT4PWu/ldLyS4g56L4YtcwAAAAAAQIVpKbsAAAAAAAAAAMiLT5el9DzPWEy5 iqghtlzcrCUatkwaXS6bocrHyJHmTs915icZF52uVpNBSWeOUuWwGZ1sJqqs50VqdXWZ3nsdKp3u XHfNpPGZpzs31R3CyKX6jOvMVGkNOvOWqjOWyZjl0p3Llp93x5owYQLr6+tLXov5Vc/pYhQbGRlh Bw4cYHv27EmMXCKmz1fRaO7VS/E3VNfaiy666F8uvPDCU+tWUAMzTooi9SFzx6aPqZbQelnbyGuD Zy2nltD6op6V/6Xawmp7+v1m9HX9/lI2NKdR3EbxEq3nZa/W/v4DAAAAAIAGBKYtAAAAAAAAQJS4 fjHuam6JwYwUIlfeGmLKJZq1XDSmNS0CMY/cWUm+rppn0rnU6DJP9bx5Pneq+7i+x67XfAxMLnrd 8+tC1urWznQ/VU7TPBU+nwGXDl0qfLpd6bTyz0E6puqyJRu8THW4mrJU81S6trY21tvbyyZOnJh0 yRJ1viZN8Tn5Noz79+9POnAV9bulINqonospnvuLv/iLH1xwwQVvK7ugqtAoRokq6JvpWX31MdUS Wh9TLaH1MdUSWq/S7qR4huIJVuvANbZnLsjAXIrrKNbRv0K++mqt8yYAAAAAAGggsD0iAAAAAAAA oHSK+CJcNk6ocruaZ1zNMmXniqGGvLlcTDTyuMv9VOi2ujPp0/ziloguubKYsnzMPVneB9sc3+tF XCviXDemw8UIpXqfVdtopq91BiWVVn6t0sq55Gsq05Q8J62Lb1cofn5l45Mtl2x+shmw5Bp0uqzz dLlS+NaG3d3dbPz48cm2iTxUOtM9VdfS7Rd5/hAdz/JA7+F7qKb3/Pmf/zlvdHLlGWeccc+iRYvw XbkB+R20/QaJSR9TLaH1MdUSWh9TLaH1MdUSWq/6a9GoayNq91O8QPESxZzRwBdRuZlE8UWKz9L7 cCsdr6c1X1FyTQAAAAAAoADQaQsAAAAAAABQeUwmDlWHnaxjseXKW0OZucStDU1rowrd/TimzkIq c44OnVHI1j1LZbxRaWxjqvG874Mut+tn1WeueO5aV97n8MU1v+q6/Fo1x7QOqlqyPgNHNmGlmLY+ TD+rLmYqOZdvFyxdftdcrrWKGm5W48atSZMmJSYufi4/SxYTl2pr1izkna+C6juHDt9btmzZyj/9 0z/95Nvf/vauwm/SoMTUvcZXL2uzdMepih7PWk4tofXN9Ky++phqyaI/xGrGrV9SvEhx0CwHbvC/ 7R+neJb+JXE3xVvKLggAAAAAAOQDpi0AAAAAAABAw6AzUaRjVTM2uRhpqpZLFaq14cfUGGEz6qgM Ky5dlEykXYlSs4h4X1WHJNU9VRrXMZvJxyWn63tl0/vOzXMfl3PdWFayrJP8WvW+qfRZ6zN1pVLp bFqXMV8DllhDek382XDplpXlnrZ5PPh2idy81dPTk2yjqHvuLCautJOZiaI+qy6M3us4qun/TJgw Ye373ve+v7/wwgun1K2ACtAMRolmMoXgWeOvJbQ+plpC62OqxUc/QrGW4jFWaw21zyE3sMK/27uA 4pf0l//nFH/2Kr7vAwAAAACoJOhKCwAAAAAAAKg0LmYJmwHGZawII04z59KZbGzmHJ1WNlKpxnQa m4FCNL+IuXyNOaHW1/deLu9NEbl8rvleN40Vhfw5ksfk10VtkWfLJX6OdVsdynW74GPkkmswaeRc LoYrl1wupi/b83R0dCQGrsOHDyfbJvItD7MYtWS4EYyvzcjIyGvbKEbCNIor6Hm/cMEFFyylOq+/ 8847B8ouKhbkd9L028VHW3V9TLWE1qt+azbq2uBZy6kltL5qz8rPN41GP8V8VtvzD+TmvNFYQWu8 hI6303sxVHJNAAAAAADAEZi2AAAAAAAAAJUltFFLNRZDrhhqcM3Fu2W5zNOZcVRGLXHcNKYzc9lQ GXR8DEQqE45s/LLlKeq9K8K8VS/Tl+9YKHTmQNN7qrvmgo9OzKsyMqnmFNXNSq7VZvDSzZWPohFM Xm9bx7AsHcQ47e3tiYGLm6yGhoYSE5dvty3V8/C83MDFjVuHDh2q6+fWQjfFpfS8n3r/+99/J9W4 +I477lhWdlGx0chGiTz6ZnpWX31MtYTWx1RLaH1MtYTWl1nLttGYQLGAYqpCD7w5lWIpxRW01l+n 4020prtLrgkAAAAAAFhAu1QAAAAAAABA5XHtgJSab3zHss4LlStvDfXIxc1aomFLNS/V6N430bih MmLJhipxTKVxMcfojF8qjUse05jKDOYy5vMZU/1smD6PrvN8z7N8/nTrUU/kGuUxndaXIg1e4s+M /LPgki+LeUvXBculy1ZRprIsY9xg1dvbyyZOnJh04LI9q2qN5DFuQOOGML4V4/jx45WdyUqE/8eb /41+7/7mAx/4wH9Q/EnZBZXBOOZmDBgnRZH6kLlj08dUS2h9TLWE1sdUS2i9rG3ktSnjWfdQPEvx OMUGirH/uQfIwEyKr1FsoH8JXkcxu+yCAAAAAACAHnTaAgAAAAAAAFQakznGZATxyZN3Xqy5iq7B Nb/J3CIatVSYOvHIY+K56b6yoasoU5ZpTNWZyTeX67nOgJU1d1F5VOe6sarhasIq+n6mTlSmzlg2 nSqXzqhlGvOZZ6vfpROX61hrayvr7u5OTFZ820RVlyzXDlwpqXmLm8F4zgMHDiQdvfJQ8M/GO6nu d37wgx9cRrUuGRwcvONnP/tZVHs7hkZ+12LqduOrr3JnH189njVOfTM9q68+plpC6/Pk5nv5/Z7i JYq5rOYyarfMB1Z6KS6j+Ay9F9+h49W05stLrgkAAAAAAEhE9Z/7AQAAAAAAAIAO25fVLl1wXLr7 2DoPNVKuvDWkY2K3LNM8XVetVMPJ03FI7CwknqtMUqp5Np3OmOZqWNNdN5mgVPe1GeZM5y7XVOe6 a1lqUJ3rxsrGxcxku+5iLPK9V6oRjUs+piwfg5WYn4fYOarenbFC5+LPxo1bfX19yZGbuVKdOEce s13jxq3JkyezSZMmJa8j4yyK22bPnv3ixRdffOmFF17YW3ZBZRFTtxtffUy1hNbHVEtofUy1hNbH VEtofUy1hNbLWhc9dw8PUPyKYiXFAYeagBXevOFiimfpX9o/onhb2QUBAAAAAIA/gE5bAAAAAAAA gMpj6tZjM7y4jmWdF2uuImqQjyaNjbydiVLDVdYuWyadysxlM3ilmiznOkOTaEqzGcVsJlGU97AA ACAASURBVK+s50XmMo2VjUvHKpduUC755HHZJKUbs9Vv6zBlMnm55Cmi05ZPtyybcSprly1dl6yu rq4keHcs3ilrZGTEu9uWfC3tvMVz7t27l+3bt2/MnBKZTz+LN9Azf+XDH/7wzVTr15cuXbq57KJC kL5TVepe46uPqZbQetVvw0ZdGzxrObWE1jfTs/roR1htu8RBimNYrfvWBEtu4MS7edC6P0XHqynu GoddKQEAAAAASgWmLQAAAAAAAEDDoDMKVdlcFWMul3XOa8SRu2a56kWTRDrflsvlPvU00MnrKBrR yjJc5dH6jJWNzdCjM2xlMUC5GrB0teju51JTUd2s5Pu4jLkarsSOXjpdVqOWay4ON1rxGB4eTsxb /Jil25Y4xvNNmTIl6ei1Z8+exMDFTWGRMIXii/Scn/3IRz5ya2tr6+JvfetbK8suKgTNZJRopmf1 1cdUS2h9TLWE1sdUS2h9TLWE0PPzzaPB/0DNHT2C3JxD8W8UA7TGi+l4y7jaLpUAAAAAAKDOYHtE AAAAAAAAQKVx6fYknuu2aXPZyi3PWEy58sxLtzjU5VIZiziupgnRoKSbJyObs+S5us+GaIiSc6nW Q/d8Wcds56qasuZyee9V1/NofcbKxse0ZDLlqMZ9O0mZzFy6nxmTAconn8t11f24wco05mIM46Rz TIax9HWebRpta63Stbe3s97eXjZhwoTktWqdfE1cPA83b82ZMyfZPjHdjjESuujn9OMjIyPPf+xj H7v7ox/96JvKLqgejJOiKG3V9THVElofUy2h9bK2kdcGz1pOLUXrt1M8TfEkq5m44vrXZGVZSPG/ KTbQen75VXjiAAAAAADqDjptAQAAAAAAACqLj1Ery7ws92u0XDYjkSmXqkOUbcyk0Rl90mupycJk CnLR6cZUBi+d6UvWqAxURZy7XsuTM08u01jZ2ExMPq9NXaTSc5uhyDTP19Sl62alymEK3f1s+W3P bdL4zNM9f6gxft7W1pYEN7AeOnQo2epQ/ny7mLhEuFmLm7Z47N69m23bti3JXQQ2Y54DLfR8F7S0 tFzwiU984lE6v2bmzJk/XLRoUWW3UhJXJGS3G1997N1uTFpfPZ61MfQx1RJaH1MtofUx1aLT76VY QfESxRyKWRRR2Z6rCTdrXU7xt7TGS+l4Pa39QMk1AQAAAAA0BTBtAQAAAAAAACqPrhORSuM7VmXD VZ553JCQJb/JlCXq5THRlKEyarmasOR5MrprJqOW6fNlMknJz2N6nec8hMmriHPdWNkUadYSX6uO WQxKqhp1NatMVjqNLZdtzMd4VoTBSzW3LKOWSsONVuPHj2ddXV2JwYqHyshpu4+8LhMnTmSTJk1K tk3csmUL279//5i5ZUHPdx7VeN6mTZtW/OVf/uXi6dOn375o0aJi3GUlEZM5IaZaQutjqiW0PqZa QutjqiW0PqZaQutjNi4epHiR4mVWM25xA1eHZT6w0k1xKcWn6L24i45X05ovK7kmAAAAAICGBqYt AAAAAAAAQKVx6Qrk00XIVdOouVx08riLKSsdUxmzZMNVeu5rwpLnuT6HqRNNHmOSzuQlP09W0xXM Wn64Gmfk8yxmLfnoYniSx0zntjpsnapUuWxjprnpVoWqMV2dqrpMOlnjaq4qasxkiuPGLdG8xU2v pudw+SzybRj7+vrYvn37EvPWrl27xswpkVOpzlu2bt361c985jPX0/PeROwtu6gigFGiHD2etZxa QuvxrOXUEpu+HrUMU6ylWE8xnWIuqzmPQC74d4cX8aD34EE6Xktr/UDJNQEAAAAANCQwbQEAAAAA AAAaApNxJGaTVCy5bMY2eVw2HcjdslzHiuyyZeqWZaKo9fU1vPmYCett5MpyrhsrG1dDlumaqeOT q2lLfi3O1xmyVDXKc0x12cxbrmMuZjHTs/vOUz13aFNWEffs7OxMYnh4mB08eJCNjIw4zTNd6+3t TWJoaIht3rw52TrR9ruxXtD9Z1KdV7W2tn7p0ksvvbmlpWXJ9ddfv7HUohwQV7tKxgdffUy1hNbH VEtofUy1hNbHVEtofUy1hNaHzM37BPM/Qpso+inmUfRZ8gMn3smD1v4ZOl5Ncce4mlcOAAAAAAAU AExbAAAAAAAAgEriY4gxzamauaroXC5f/pu6armYDlRjJvOWa5ctW906jYspzWfM970qyjhVj05a eT53ZeNryJLPsxiUdEfTa5uRy0Vr0qhMYTadXKuqNtUc3Zi8dq5rqqrDx9hW1JjvvPb29iS4aYt3 3jp8+PAYja+Ji2/FuGDBAjZ79uzEvMVDtY1tEajub6GX4m8oLvvrv/7rW1taWhZfe+21K4qvrHhi MjKE1sdUS2h9TLWE1qt+Wht1bfCs5dQSWh/iWfnY1tGYyGrmrSmaewEvXk9xG8XXaI2X0HEprWlD dNoEAAAAACgTmLYAAAAAAAAAlcdm1MpigKqC4SrPmK4zlUqv+wI/wxf72rmiOUt8bXoOk6HLx1iU NUces5ZvrtBmrbxdw2Iii1krr0FLd83FwKUzXekMVrox+ZldzFS+Zi6ToUtXkzgmbqPost66e6me WTdeL6OWaqytrS0J/nPCO2+J5i1Z65q7o6ODzZ07NzFvbdq0iQ0ODia5I4H//4yX0PNe8rnPfe6H 9H5fQzxSdlE+wChRTi2h9c30rL76mGoJrY+pltD6mGoJrbdp+ebCz1L0sNq2icdQtDCQE76U11F8 idb7ZjreOK7W5AwAAAAAAGQApi0AAAAAAABApTEZZYroGFS2uarIXL5GLZspS2WaMhmpTPdM72eq 0UUndv8yjYnXbGN5zVtFmaeK6NaVt1bdWNm4dnVyee1j1spytBm4spikXAxXqrk6nYt5jCOasHTr p7u/bq1tdaq0IQxXRebiR94pi0dq3tL9XnL5HHJaW1sT4xaPV155ha1bt47t27dvTL4SeQ8943s+ //nP//rJBx7oOOeZZ9i4SH53wChRjD6mWkLrY6oltD6mWkLrY6oltL6ZjIu6Z+V/IV+geIliDsVs ilbLfYEV3sDsixSfpTW+lY6Laf1XllwTAAAAAEDlgGkLAAAAAAAA0BC4dGZyue6qqVIuV7OWq1FL zqkbczX3iFrbPBejVlFr6asJYc4yXYNZy92cZbpmM1q5aFxNWqoxm5FLfgaT4crFvGXTudxP9Tw2 s5areSs1gplqUo2btEWMFTWvq6srCb5tIg/x91eWe/DX06dPZzNmzGDbtm1jL7/8MtuxY8eYOSXy prve9S72yB/9EXvb44+zM5cvZ23Dw2XXdBQwShSjx7OWU0toPZ61nFpi08dUS14973nJjVsvU8xi tZZRHZb5wEoXxccpPkrvxX2sZt56rOSaAAAAAAAqA0xbAAAAAAAAgOjI0qlJN2bqyGQbq7JRi3Pk yJExYzpkE4Cug5Zs1BLvrTJv2XDtnqWqSzQ7hFzzvHPKNGT5XPMZKxtXc5ZO62LIMl0zGbHk8ywG Ltt4Fo2rzmULQ11+ea7qmWVTlnwv1RraxlxyZRkLmauzszMxb/GuW7z7lvj72pTP9L709/ezqVOn st27d7OBgQG2ZcsWp1pDId5r26RJ7J53v5s99Pa3sz968kn2pmXL2PgDB+pWiw8xmQ1iqiW0PqZa QutjqiW0PqZaQutjqiW0PqZasur5X931FBtYbctEbt7qscwDVvg/8i7gQe/Bo3S8luL742rLDQAA AAAANMC0BQAAAAAAACiVIg0hpm5buvFYDVd5ctnWVGfKkufLYzqjlsrQlaXLlupZXAxdJjOXXK/u PK8mbycrlzxFmrEaobNWaLOWq3nL95rLHB9Dls2UxU1SNp2qXlsdurXSrZ+sUZm3fAxdtrEYzFsu mvb2dtbR0cGGh4e15i3f+0+cOJGdccYZbP/+/UnnrU2bNkXz87y3p4f95Pzz2aN//Mfs7KefZn/0 xBNsUp07g8VoHnDVx1RLaL3KXtioa4NnLaeW0Ho8azm1+Or5tc2j0c9qWydOsuQHTpw3GitojZfQ 8VZ6Xw6VXBMAAAAAQJTAtAUAAAAAAACoNCajVmr0CWXYKXJeEblMX8qbTFniXJcx0YDh02VLZfyy dX1xXSfZvKUa091Tlc/H9FXEtRA5bHNd58SAq1lLd83HtOVq5nI1bokaX0OXi3krNWXJz+1jpsoa pnuazGAiOqOWrXbxHrrzPGP1ztXW1pYYuEZGRpJtE4cVWwia8qiu9fT0sFNPPZWdcMIJbN26dWzD hg1J/hg41NHBHn/Tm9hTFK9bsYL90S9/yWZu3FhKLTGZB3z1VTZKhNbHVEtofUy1hNbHVEtofUy1 hNbHUsu20ZjAap23plnyAidOpVhKcQWt+/V0vJnej90l1wQAAAAAEBUwbQEAAAAAAAAqi4+BKXbD VZ5cNrOWi1HLZMxSjZnMW7p60muqGlTP5mK4Us3zGTN1vMo6V5Urry7rNdW5z1jZZDFrmQxaqut5 jlnGsry2jXFs5i3Z5JXFIKa6p+65be9HFlOW61gM5q2s81pbW1l3d3fScYubt/j2ibo5riYu3snr uOOOYwsXLmQbN25MDFy8q1cMHKHP0PLTT2fPvf717PjVq9m5jz3Gjl21Kug9+cpUwTxQD31MtYTW x1RLaH1MtYTWN5NxEc9av1r2UKygGM9q5q3prLbvH8jFTIqrKL5E630zHZfQ+1COWxsAAAAAIDJg 2gIAAAAAAABUHpduW7JWNd9HU+S8LLl8umrJX+yrTFmq+aYx0VCV5nLpsmUydakMXTaTV1HvS5Gm KF8TVplmrdiNWvK5yzWTWUunt+lczVmqa7rroc1bNsOVzZilm2vKI9Zge2aXtdW9J6Jed55nLIZc fA3Hjx/Purq6XjNv6YyrriYubgibM2dOEq+88gpbv34927t375g5ZbH6+OPZwIknJh23zn30UXby s8+yFmG7yCKpknmgnno8azm1hNY307P66mOqJbQ+plpC64vKfYBiJcUAq22bOIvhC7UC6KX4G4rL aJ2/Q8crx9U8cgAAAAAATQv+jQkAAAAAAACoNC7dtmIzXOXJZepiJWt8TFk+FNVlS5dbNc+mU43V 07yV16AV0kTmqikTH0OOz2uTkcvVnOVyTaXJYtZynSOPZ+myZdLZjFrpPeVr8laHOjORLpdO42JK 0p3nGYvB9MXXhhu3Ojs7E+MWD96Fy9Wopbs2ffp0NmPGDLZ9+/Zk28SdO3eO0ZrqDMmmWbPYv3/w g+znf/In7I2//CV7/VNPsfbAncGqYB6ogj6mWkLrY6oltD6mWkLrY6oltD6mWkLr8xoXec9Lbtxa SzGD1QxcXZb6gBX+3eTFPOi9+CEdr6F1f6TkmgAAAAAASgGmLQAAAAAAAEBDYDJoyRrTWAzmLdd5 8hfptg5a4jxXc5Rtfno/XZct2UDmsy2f67rItRdp1vLpeJbFuAWzVnFmLZcxH+OVaU6WMR+zlm7b QZVBSmXeMhmw5FwukSKbw3QGMtXa6rpvifiMmc7zjMWai68fN26J5q2RkZExelcTV/q6v78/Cd5x i5u3tm7dOmZ+WeyaMoU99L73sV/95//Mznj8cXbWL37BuvfsyZVz3GjEZB6okvHBV5/XKIFnjVOP Zy2nltD6ZnpWX32q5b0fB0djGqttndhruQ9w4j086D14io5XUtwzrrbcAAAAAABNAUxbAAAAAAAA gMpj67ZVhNnFdazIXKoxkyHL5Zq4HqoxG6IxTM4lG4xcDF0645kql6km3WtVftfzenXZynPN5Vw3 Vha+ZhdXg5bqus/RV2MyQrnO8zFz6cxPsnlLF67duHT3ls1bunXT1WZ6j1ze/yobroqe19HRkcTw 8PAY85Y81/XeEyZMYCeffDI7ePAgGxwcZJs3b47m98ZQdzd74j/9J7bs7W9np/7mN+yNP/0pm5jT XBajGSCrvkrGB199TLWE1sdUS2h9TLWE1sdUS2h9TLXUQ79lNCZTzKaYYtEDJ86h+B7Falr/xXT8 v/S+DJVcEwAAAABAcGDaAgAAAAAAADQMrt2RdGOxmLfkcZNhSUQ2O7kateR5rvcQX2ft3FXU+po6 Zfm+N0WbsEKYumx601hZhDJruZq2VAarLFpXY5bLXF0e1bnrmHiuMk25dOMyjcnrYjN4uayxbsy2 baLqPM9Y1XK1t7cnwbdLPHToUGLiynIf8RrfivHYY49l8+fPZxs3bmSbNm1SmsKy4Pq3TMdwWxt7 9s1vZs9RnLB8OTv7oYfY9JdfLqY26bxsMwCMEvHXElofUy2h9c1kXMSzllNLSP2O0eAdt/i2idMU c4E3x1H8H4r/j9b963S8idZ0e8k1AQAAAAAEA6YtAAAAAAAAQPSYjCc2o5Zs2onZqCVe033Bruu8 pTNmybnymLdcu2fp6pc1prEQZq6itFlMWKG6bLlqysRmIHExbrmM6TRZzFomg5Ipj68RyzRPt52g ay5x3GbUkg1eJkOXSedSv8uYTCwmqXrm8pnX2trKxo8fn5i3eOctbt4SOw3afn5U19ra2tjcuXPZ nDlz2JYtWxIDF+/CFQOvUn0vvuENbPUZZ7A5q1ezsx56iM1fvtx5fvrkjWgeUGl99XjWOPXN9Ky+ +phqCa2PqZbQ+phqcdHvpXiBYg2rdd6aQdFqyQmscA/cFRRfoPVeSsfr6X0YKLkmAAAAAIDCgWkL AAAAAAAA0FCoTFyxdtmSr8lGkXRMfiaTUSsdl3PJY6ZcOsRaZIOXzdBV5PqqxuptyDJdK7rLlurc VVMmPmYtnWHFZDaxmbdczFmqOVlMRq458pq3dFqVxsWEJW+ZaDN2qe6vu6fPGqo6aqHLlv88bt7i wX8XcPMWD/H3gs2opbrGY8aMGUls37492Tpx//79Y7RlseH449ngCSew/s2b2Rk/+Qk78YknWMuR I05zG9k8kEcfUy2h9THVElofUy2h9THVElofUy2h9VUxLvK9/FZTvEwxazQ6LLmAlW6KSyk+Ret8 Jx0X0/ovK7kmAAAAAIDCgGkLAAAAAAAAUHls3bZUr130PmNZtqbTdaVyMWWp5qnMWqqcOvNWni5b uvm6MV3tprH0PI/ZSXdehA5mrRo204mLcctmzMp6dL3m+5pj6oylO5fnZTF4uWrEcbHzVlqDPM9U ly2//HtINabautH0fovEYpIKlStvDTw6OzuT4F23+NaJRwQjk82opbvW39+fxJ49e5JtE3ft2jVG UxY7Zs5kP/vwh9mTf/7n7A0PPcROeeQR1u7ZGQxGCTetrx7PGqcez1pOLaH1zfSsvvp618I3LF5L sZ5iOqttnTjekgNY4d9n/jce9H48SMdrad0fKLkmAAAAAIDcwLQFAAAAAAAAqDRFd2HKO+ZioFGZ q/KaslR6eV6qkTt7uXTZEutSjbmYsFxzia/T2mSTmem16TxrR656duBSnbtqyiSvWasI05bKKKTT FGXc0uXJe84posuWPEcX6TwXY5bK5OWz3iZTlu53XIzmqry5uKGKG5+4CerAgQOJuWpkZOS1jlnd 3d2sp6eHTZo0Kdn+MEtd7e3tSfC8snlL1rqauPr6+pIYGhpKtk3csWOH8fd90ZjutX/iRPb4+9/P fvu+97FTf/Yz9roHH2TdkrksnQ2jRH30MdUSWh9TLaH1MdUSWh9TLaH1MdUSWl+vWrhuE8VGiqkU cykmWOYCJ97Jg9b3d3RcTHHHuJpXDgAAAACgcsC0BQAAAAAAAGgIVKacMrtsmTCZtbKYslzvp+uy ZULXiUvVBUs3N69GHi/CQCWel9VlK8u5bqwsfE0sJhOW6rrOhCWfuxyzmrR0131MXS4a23lWjW1M ZcDiyOMuWzCKY+L6yWMu7698XTdWRfPWzp07E7MTN2yZfp65mSuFm7f4FoXTp08fs62lSw1tbW1J cNNWag6z1Wm7BzeSHXvssYn5bPPmzWzr1q2F/37K+nfvcGcne+Zd72LPvfOd7PgnnmCn/fjHbNLg 4NG5pTnNYB6IQR9TLaH1zWTmw7OWU0toPZ612Fq2jcZEVuu8NcUyBzhxBsVtFF+l92AJHW+htd5b ck0AAAAAAF7AtAUAAAAAAACoLDozjXytXuYtV+QvoXWdt1y3IPS5r64zloxYk64Tl8+Y6pmLOs86 N+RWhz71utSsGysLm5lDZx7xNWvZzD15TFqqMVdjlW48yznH1hlLN+ZrpDLlTXUuJi/XWuX3TjVX fF/lMfma7jzPWD1z7du3jw0MDBxlxnKFz129ejVbv359YpSaOnVqprp4By9utuK/T7h5ixuuRI3v s/Mj7+Q1Z84cNmvWrMS4tWXLltfyls2Rtja26o//mK2mmPvMM+zU++9n7Pe/V2qbzTwQi76ZntVX H1MtofUx1RJaH1MtofUx1RJa76PdNRrdrGbeOkYxH3gzn+IGiq/Q2t9Mx6/Tmm4uuSYAAAAAACdg 2gIAAAAAAAA0DC5dmnS6Io1aOsOVnEdnOBFNUmIuXdcrF1xMWHJdPs/vYpRKcxfZeSprLl+zVT26 bLlqyqQss1ZWk5bpWlZTlst81/M8Y6FzuRq1dPld3pcUsROXONc2ViXz1uDgIFu7dm3un+mDBw+y 559/PjFtnXTSSYkJy7UG+b3p6upKXh8+fDgJsTbTz64uN68l7Qa2ffv2xMDF642BV6m+9WeeyTac dRab+NJLbMEPfsCm/uY3/Jesdk5MZgBffUy1hNbHVEtofUy1hNbHVEtofTMZF/GsR7OfYiXFGorZ FDMpWi01ACu8gdkXKT5L630rHRePqy0zAAAAAEC0wLQFAAAAAAAAqDRlddmS0RmubPr0tWqey5ir AUDU2ub5dMtSmbBMz53F7OR7XmSXrCwmLN/aXTVl4mPWymrQctHYTEG2eTbzlk6bxfykupa1o5Zq TJVL1WUri2FLp3Exb7m8F6r3UrxmGquSUSv9/fjiiy8m3aeKhBuiDhw4wE4//XTW2dnpXZdIR0dH Erw7Fu++pcKUR3VPbirjsXv37uTZ9+/f7/ZggRBr3H3ccezZyy5jvZs3s7k//CGb/uijrOXw4eRa M5sH6lVLaD2etZxaQuub6Vl99THVElofUy1F6vlf3gGKtaxm3OIGrg5LLmCFO9M/TvFRWuf76Hgl rf+vS64JAAAAAEAJTFsAAAAAAACAymEzapn0IYxa4hzTF9uqLiZiByr53jajlkuNKgOZzxrY7lfE ersapny0obpnFdXpy0dTJjYDiMlwZbuuu2YbtxmEVKauLCatLDoXIxSnyG0Nsxq0dPeU9a5GLVkn jqnOdYYf17GqmLdWrlzJtm3bNmZeEfAtE3/729+ys88+OzFd+dSpGuPbHPI8qs5b8hxXE9fEiROT 4KYtbjQTt4ZU5agn+2fOZCs//nH28kUXsdk//jGb+eCDrG3v3qM0zWgeiL2W0PqYagmtj6mW0PqY agmtj6mW0PqYailCP0KxnmIDq22ZyLdO7LbkAFb4Pz4v4EHvx6N0vIbih7T2R8otCwAAAADgD8C0 BQAAAAAAAKg8LiaurF22VOi+aNaZVXSdt1RmLdEMkafLlphL7jhmq0ul8R3z7YxlModlNUqF6r6V pybVuW6sTOpp1nId1xmybK9tYy7mpjxmLV9Tl4umiI5atmeWTVhZumylyGatGAxX9ahhzZo1wQxb KXz7wWeffZadeeaZr22VaKvLNpaat3jnLW7eOnLkiHWu7VpPT08SvJMXN2/t2rXL8QnDc2jiRLbm gx9kG/7rf2XTH36Yzfr+91nnaGe0ZjYP4FnVWl89njVOPZ61nFpC6xvpWV+h2Mxqe/1x89ZEy1zg xHmjsYLei8V0vH1crdEZAAAAAECpwLQFAAAAAAAAaBhspp8ijVqysUqlkU1YPjldzVumenUGL11n L925jy6LYSkdz2qMqleXraz30p3rxsrC15xiMmu5mLZ8jq7Xspq4QhidXDWuY64GLXmu6jyrwUuV Szcm/+6Tu27Jep+xGExftlw7duxgGzZsGDMnBLx7Fd+C8aSTTir0ebh5i8fIyEhi3uJHUZfFxMW3 cpw9ezabMWMG2759O9u5c+drprCyGenqYhv/y39hm9/1Ljb1scfYrPvuY90DA0dpmtU8YNM307P6 6mOqJbQ+plpC62OqJbQ+plpC62OqJdXvGI0JrGbe6rfMAU6cSnELxVfpPbiejjfRWu+1zAEAAAAA CAZMWwAAAAAAAIBK42LIyroFnekLaZcuVbKBwfe+JvOWS5ct8Vylsc0Tx0ymL1U+3xpiMGEVsQ1i 1YxaHJt5Q2dMCWnWKtK4pdPbzEg+Rqmsc3zGiqpL9dwqs5XrepneS1knX8s7FptRK4WbkFavXj1m PCQbN25ks2bNYn19fdq6so7xDl5tbW3Jc3HzFu/ApdK7mrj4a55v+vTpbNq0aYlxi5vc5LyumP4O Z+FVet6tb30r2/a2t7HJTz/NZtx7L+v73e/U95bnWnJX3TwQSh9TLaH1MdUSWh9TLaH1qt9Cjbo2 eNZyauGbCz9PMZ5iNqttnzjWDg88mUlxFcWXaO1vpuMSek82llwTAAAAAJoQmLYAAAAAAAAAUZHX 0KLbFrEIo5ZpTDZWyWM6w5XJgKUyb7l02ZLrkMdMJqws2yGaXmfdNrEIXcitE32uqc7LRmdy0Jm1 bK/zmrbyGLhcXotjec85tu0JdRrbmJzHZLbiR5cOWlm6bNnmpajOTeMisRquisg1ODiYbFtYT/jv GN5t6+yzz9bWlXeMfya6urqSe6nMW/I815z9/f1sypQpSccwbt7iWyjGwq4zz2S7zzqL9bz0Eptx zz1s0i9+wcaNdhxT0SzmgdB6PGs5tYTWN9Oz+upjqiW0PqZaQutD5D5A8SLFyxSzWM11hC/5ctNL 8TcUl9Ga30rHxfRerCi5JgAAAAA0Efj3HAAAAAAAAKA0ijKy2LptuWwl6Drmsh2isbMo6wAAIABJ REFUaUy11aHqXHdfk8nLZztEuYOWyYDkOlaEqSmkCSvEtoeNYNYymU9MJizVmO2azvDjY9JSjWU1 abnq8hi6fHK51Ct2xtKN6eaZanVdV3Ge6f2V56jO84zFZtQSqde2iDK8Y9WuXbvYpEmTxlwr+rn5 NocdHR2JcYsbuLLmFI8TJ05MYv/+/Yl568CBA2PmlcX+445jA//rf7Gu//k/2TH33cf6f/xj1nLw YNObB2LVx1RLaH1MtYTWx1RLaH1MtYTWN5OZr8hn5X95uXFrPcV0Vuu+1WnIBZzg35dewoPW+od0 vIbeg0dKrgkAAAAATQBMWwAAAAAAAIBK47MtokiWL6tVpqxUY7qmOnfd+tCly5arxjYWwqwlnmc1 ShXZMate5qzYzVq2z2oRBi3Xo++1osxaKsOSbEZy6ailMlxlmedSl21Mzu+iEe/psq6yTtTIr1Xn ecaqkGvr1q2Zt/krAt7lKzVtFfmMqjF+zo1bonlLNiKr5tty9/T0JME7bnHzFjdxxcKhGTPYhk9+ km3+H/+DTf3BD9jUe+9lbbt2vXa9Wc0DsevxrOXUElqPZy2nltj0MdUSWq/S8t6Pg6y2p99UVjNv 9VruCZx4Dw9a41/T8UqK+2j9j5RcEwAAAAAaFJi2AAAAAAAAAA1BKKOWblw0W5m6ZckmLN09dIYr cb7O0CXfU7zuOibXo+sQZsplMkqZchVp6qpXBy+XuTHgY1TRGW+KMmvZDD+uBizduM81WedirJLn u2x/6HM/21iaX2e4ss3zWVfd+yHmkufJxGi4qkcN27ZtGzNeT7Zs2RL0uVVj/Ly9vT2JkZGRxMA1 MrqFoMtnRPc7hXfzmjFjRpKPdxDj2yfGwsiECeyV//7f2dYLL2T9Dz7I+u+8k3UMDkb15X5ofUy1 hNbHVEtofUy1hNbHVEtofUy1hNbHVEtovazdMhqTWc28NbbvJsjAmyjuplhN78VVdLyV1n2o5JoA AAAA0GDAtAUAAAAAAACoLLZtEVPyfoGt6xziux2iycxlMmCl2iJNWKZ7iuuqm+dzLubS6crYBrGZ zVo2g5b4WmescNHqjEGu11yNV6Y5ptw+c4seK6Kjlk+9HNt2iKJGp1Ody3rdeZ6xquTiWxSWCe92 tXfvXjZhwgTl9dBr0dbWlsSRI0eSWlLzljzH5x7cDDZt2jTW39+fmLf48/H8eVDdKwuvdnSw7e99 L9tB0feLX7Cp3/kO6/r97/9wH1lvq6vC+phqCa2PqZbQetVPSqOuDZ61nFpC65vxWXeOBu+4NYvV OnAV81evqTmO4psUV9B78HU63kxrur3kmgAAAADQIMC0BQAAAAAAAGgYTCaurF9Cq0xLqYlKNjHo tGJNOgNWOq57Jvm6zSSUpfOWLqfO0GXKndegFZtxS3WuGysLX4OJr1nLZt7yObq81l03mbBMOtfO WDZN3lyqumyGLNNc12c0zXN9H2M0SZWRS6fhBiW+pV/Z7Nu37yjTVhlr2NramgT/Hakyb7ncQ77G P7dTpkxhkydPToxbu3fv1uatO1Trnre+le1929tYzzPPsCnf/S7r+dWvxsoUUxvdPJBVj2dtDH1M tYTWx1RLaH1MtYTWx1SLr34vxUqKtaxm3jqGotWSH1iZTvFVii/Q2t9Cx+vpPRkouSYAAAAAVByY tgAAAAAAAACVxtZtSzYa+HwxLZqwRI2q85bOXCXfw6WjlmrMxRyUdYvErIYrn/MsuiKNW0VdU52X jY+xwsXEleeoy5fVuOVq3sqrtZmmYhwT19Nli0TTPNP7KmpkrWksBnNVvXMNDcWxW87+/ftLX4t0 jAff5pD/3uTbHPJQzdH9jlJd48e+vr4k+LPybRO5MSwaOjoYa29n4/jPzpEjMA9k1MdUS2h9TLWE 1sdUS2h9TLWE1o/9zd24a1PFZ+W9KUcccgEv+Her4ynayy4EAAAAANUHpi0AAAAAAABAQ6Ey/2T5 Elq3JaJtzNe8pdoi0TTmsh1ibOatMrtsFVW36rxsfIwUKnOE6rrLNRczkDjuOs9mTMpqwPKdK46r Ole5mKtUXbFU9zDl0NXhWoN8bhvTvTeiTiYWY1A9c5k0oiGpTEQDUyxryKOjoyMJvk5iRzJTHts9 enp6kjh48CDbvn177m0TfXmtFvr7MOHxx1n/HXew7meeOVojzWl280BWPZ61nFpC6/Gs5dQSmz6m WkLr61kLdxTxDlvTKMZa8EFG+JaIN1PcSGu9sexiAAAAANAYwLQFAAAAAAAAqDwmQ5OI6xfM8nj6 WjaC2UxZNl0Wc5Vpnmp7Rt2YSVP0VofyeZHGq9DGLdV52diME6rPru61zmxlO/pqfK6bzE62c985 HFuXKtexNFfWOvPc03RuG9O9L7LeZywGc1UsucpAfh/TMdN5njGfteCGMm7aMs3xqYP/fubbQfJu W3yrRNWzh2QcPcvkn/yETfve91jnyy8nYzAPxKmPqZbQ+phqCa2PqZbQ+phqCa2PqZbQ+hC5+QbJ symmWHIBL9ZRLKFYOq628yQAAAAAQGHAtAUAAAAAAACIGpthxmRy0nXLMn35q9PpjE3pmG6uyrwl btsoj+Xdpk81XzR0mUxOIbY+DGW2glnL36zlMyaPq4xUujkuZqwsr10MWK7aIsdMXbBM81X1qzp0 +XTZ8nlPbO+tSGgzT1Vy2TTt7XHskJPWEcsa8u5XqVlL1rl87lR6nnP37t2JWSsdV+UIRcuBA2za D37Apt1zD2vfvv2oazGZAXz1MdUSWh9TLaH1qp+MRl0bPGs5tYTW41nd9NykNZOiz1IP8IK3z7ya 4g5a6zhaqgIAAACg4YBpCwAAAAAAANAQ2Lpt5fmyWjUunouGLpV5SzZNqbTptSy4mo3ybk3omqMe r7PqspyXia95wmaG0Bl0dFpf049O7zLuqnHNYTJXqQxRulp181zqcq3fxYTlat4yvU7RddkSqbK5 qqxcnZ2dY8bLoLu7W/t7QXWeZ8yk4Z2vXDprqcZ013i+Xbt2sb179742Jn6eQ8MNWjPuuYdN+9GP EuNWCswD4WsJrW+mZ/XVx1RLaH1MtYTWx1RLaH1MtRSt59f49od8G8TxljzAiwcprqX1faDsQgAA AADQ+MC0BQAAAAAAAKgsJqOW2OHK9OV1OiZ30hJfm7psySasdEw118cMlLfLlk0j15p1i8R6GLey 3M9XqxsrC1+zhOq1aSzLUWcC0pmMfIxYrtdknashKrYxlRHM55nENdWZuVSfAd37K2pkQph5qpjL RcM7XHV0dLBDhw6N0daT3t7eUteQm7T4GvBuWD75TdeGhobYzp07k60QU9OkSl8kYv7x69axmXff zaY+/DAbNzIyViudN6t5IOZaQutjqiW0PqZaQutjqiW0XvUbtVHXphGetZViOqt11oqjz2dDwDtp 3UVxNa3xsrKLAQAAAEDzANMWAAAAAAAAoGFQGXtkM1KKOKbbRlGlFc915i3bmFiXrUOYr5kqz5jP FomNYtaKyajF8TFMuIzrTDouR9OYeO46R2c6cjUrydd0GltHLVUel3m2e6rMVCaDla8JS15/WWfq nqV7D2W97tx1LAZzVdm5Jk2axF555ZUxmnrBjWN9fX/YGKmea8G7YIlmLd3nUDemystNWtu3b09M W3w8VFct3d//vuXL2ex77mGTn3rqqHGYB7Lp8azl1BJaj2ctp5bY9DHVElpfZi0drGbUOobVjFug EPZT3EKxhNZ+oOxiAAAAANB8wLQFAAAAAAAAqDQu3bZSfL+Yls1cuny6LRFV9YhmLt32iCadnEt1 f1mnem07j9GUlWebw6qbtXxe+xglbIYr1TXXuS7GK9drLud5xlznFXEPH1OZTqfKrXsv5Hmi1nSe Z6yZc02bNq1U09bUqVPHvN8hn5v/LhXNWqbfPy73Sf/m7d69m+3YsSPJK3/Og0P3n/r442zuvfey 3lWrlBKYB8rRx1RLaH1MtYTWx1RLaH1MtYTWx1RLaH09zHx860O+BWK/5n4gE9spbqC4cVztNQAA AABAKcC0BQAAAAAAAGgoVAYq05fOui5bqg5X6bmLeUs3ZuqoJZ+7mJLyGqLk8zzGqyJfu9afx8gV AzZDhMpwJb42jbmYeXxNWFmu+xqwfLQuBiuXrQhVHbB0OvnZXTpq6e5hmqe6v25M12Uri2kpBpNU DDVkzXXMMcewF154gY0ottCrB3Pnzn3tdci14L9LuaHq4MGDYzRZjFocbvriWyBu27YtWT/xZ6se tBw+zGb8/Ods3r33svGbNh11rcrmgSrV7quvh1EiFj2etZxaQuvxrOXUEpvepOW9M3lnrUmW+wEv BigWU9xCaz9UdjEAAAAAADBtAQAAAAAAACqPqcuWaetD3Zho0JLPxXkuHbZ0Ri1X81Y6JhvITPNC mbVcc4cwbvnoXM7LpkyzVhaTlmrM5bU4ltWAJed12bIwtrH03GbKUj1jiqkblyqXOC5TtrGpkXO1 tbWxefPmsYGBgTGa0PBtEblpTKaoteDn3EzFjVq8u5b8t1I33/Y7jOfiWyDyzlppty5VvlC0793L 5j70EJvzox+xjl27lJqYvtz31cMoUY1aQutjqiW0PqZaQutjqiW0PqZaQuu5dgqrmbV6LHmBF3yv 46sp7qI1PlJ2MQAAAAAAKTBtAQAAAAAAACqNzaykMjbIep8v6U3dtEzbGary27Z2TDWqnLbnDmWK qkfHLd39fO5pGisLXzOIzeigMkfZjiqTj07je73Ia/U2V+XpjGUyXOlMWK7mLZURS976TmXwit3Y FHsNeXMtWLCArVu3jg0PD4+5HpKTTz75qDrkumR8xvizDA0NJQYr1e8jeb5Lbp5v69atSXctTqjO Wrqc47dsYQvuv5/N/tnPWOvQ2EYbMA/EV0tofUy1hNbHVEtoveo3QKOuDZ61nFqK0vN/0U1lNbNW p2U+8OJ+iqtozR8puxAAAAAAABUwbQEAAAAAAAAqhW+HKo7PF9OmLlsqA5XNXGV6DlUuWZPFlOTb dSvGLlt5zFoxGbU4PoYQl/EsJi1fjck05GLCMulUWpOJyWSu8jFpqe6pm+vyDFnuK6+1bFLR6eT3 QLcdokzMxqZGztXe3s5OOeUU9uyzz47RhmL27Nls+vTpY8bzrgXfApGbq9LtHk1a19z79u1jW7Zs Ybt371b+jgnNxDVr2HH338+mP/EEG2fYxrLZzQOuWl89njVOfTM9q68+plpC62OqJbQ+plr4l3S8 T+Z0hi/sCoQ75++guJLei+VlFwMAAAAAYAL/BgQAAAAAAAA0FKbuVeKXwi6GLlGj2iJRHhPHdbWJ 81JTlmrM5RnlMZ/uW6bzogxdvl258m552MhmLZWxRzWuu24yAZlMQi7jptdZzU8umixjqi5YKq3K HKbSyuvj0mVLZVIxbX2o0skakaoYm2Ktoahcs2bNYtu2bWODg4NjdEXT09PDXv/612tr862f/y7l WyCmZi2T1vUaf807ar3yyiuJaStUVy0TM5cvZ6f++MesW2Omg3mgPvqYagmtj6mW0PqYagmtj6mW 0PqYagmtV/1FCr02vJsWN2pNY7UuW6AQ9lIspVhMa76h7GIAAAAAAFyAaQsAAAAAAABQeUxGLY7r F9gqY5aYV6WR58uvbZ24VGPyc6mezba1okkTehvDUFszup6Xje3zpvqM6V7bjulrF71tLO9rl2s2 05R87mOsMo25mK5MY+m5y7aGqjG5NvHcNiabs+TtEUWt71jZxqZGyGXSnXbaaYnxafv27cp5RdDR 0cHOPffcpLuXa126Mf67lNfLw2R89jFxHTlyJHl+btbieeXPc2ha6P7HPvkke93997P+l19OviTf qdHGbB6okvHBV1+GUaIsPZ61nFpC6/Gs5dQSm95H200xg2KyYh7IzEaKGyluGqf/Uw8AAAAAECUw bQEAAAAAAAAqjYtpieP7Jb2qE5fKvCXfw2bKSs9N3bJsRq4sRi15LIbXPtdczssmr1lLZ8jyPcrz dWOq665GLJPGxyCl0tVjTGWk0o25GLB8n9Pn/VG9r+K1IsZiyBVDDa65XHWtra3snHPOYcuWLWNb t25V5snD+PHj2Zvf/GbW29vrVZc8xo1VBw4cSLpryX/7VL+X5Dyqazzn5s2bkxgeHg7WWUuXs52e 5aRf/pK97sEH2QRp7dMZVTYD+Oqr9Ky++phqCa2PqZbQ+phqCa2PqZbQ+phqCa1XaftYzazVZ7kP 8GIFxRKK22nNh8ouBgAAAAAgCzBtAQAAAAAAAKIhjwlHZ1ZSGSJctjpMX6uMXzqjlq6rlqxR1S3n 89k+UDz6bJFYBbOWzXwWAzaThMrYoHptGnM52sZMZiFXo5HtdVYTk++YyzaHRd7PVSPX5rKmuvdP zCXqZIo0IyFX8fdMjVu///3v2cDAwJj5WZk6dSo7++yzWWdnZ+a14FsfcrNW2gFL1pry6q4dOnSI bdy4kW3ZsiUxbsmf9dB07dnD3vDww+yURx5hnfv2GbUxfbkfWh9TLaH1MdUSWh9TLaH1qt8ijbo2 eNZyagml5xreUYtvg9htyQe8eJTiOor7aI2PlF0MAAAAAEAeYNoCAAAAAAAAVBbXLQJtX2irzFWy zteopapFRTrHZkTSddLK0nmrqC0OQ5m4VOe6sbKwfaZsBgiX66Z5JsOVaczlustc3TVVlyr53McM lcdIJY6rjFQu3bLkrRXlZ7TVYZonjuneE/ma7jzPWKPlCm3KynJP/vqUU05h06ZNY8uXL2f79+8f o3elra2NnXzyyezYY4/N/Dk5fPgw27dvX3I01S2Pma5x89eGDRuSjmLyz0A96NuyhZ314IPsxCee YK2K53KhGcwDOq2vHs8ap76ZntVXH1MtofUx1RJaH1Mtsp7/C6+f1cxaHZZ5wBluzvo+xbXjaqYt AAAAAICGAKYtAAAAAAAAQMNgMnFxfL98N219mJ6r5uu2UXQxIqm6ZZkMW6pcts5bOn29X2c5Lxsf Q4PNdKUb02lMOt1r23UXI5aPUaoojetcU06d4co25lOrap1V+VXnpvdWfq06zzOGXOXck5u23v72 t7PBwcGk69auXbvG6HV0dXWxefPmseOOO451dPzh61+fuvj2h9ysxbcrFMd9fq/J1/gzrF+/nu3c uXPMz0A9OGbtWnbWf/wHO/bpp9k4x78XYnXNYh4oWh9TLaH1MdUSWh9TLaH1MdUSWq/6jdyoaxPD s7ZTTKOYyvDlW4HwbQ9vp1gyrrYdIgAAAABAQ4F/NwIAAAAAAAAqja3blvwFsmy0Eg1Wch55TKeR jVniaxHduIsxycWglR5du2zZXrtsW+i6tWGjmbVczDUqjWnM52gb87mexaBk257QVaMzYKnmqrp4 mXKlY7aOWi716/L7PqeIqvNWlY1NMeQqsoZQdfDjnDlzkti7d2+yjeCOHTuS19xUxbcs5Fsq8o5a vb29bOLEiYnZq7+/X/l7xFYD/13Ku2BxsxbP7ZLDdo3n5B21uFmL1y0aH+vFgueeY2f/9Kds9osv 5soDU0gx+hiMEvXS41nLqSW0vpme1VcfUy2h9Xlyd1IcQzGF1bpsgULYSXEzxddprTeWXQwAAAAA QChg2gIAAAAAAAA0FDozke+X71m3QxTHVNfFcRfjkmnMtEViHuOWr1nL1biV5bxsTGYMn9cqM4Tu mmzwcTFhqcZ01036Is59dK5zbWOqblby8+s6aslroeuMpdKYalK9l7rtEGWqYmxqhlwh7zlhwoQk QtR/5MiRZBtGHrLx2PR7SJVLzLlp0ya2bt26xGAmf77z4JKnhe5/yrJl7I0PPcSmUB0hgCmkHH1M tYTWx1RLaH1MtYTWx1RLaH1MtYTWu2i7WW0LxEmW+wIvNlAsplhK78HesosBAAAAAAgNTFsAAAAA AACAyuOzLaLpi2nX7RBNOnEsjyHJtpWiyTzlsp1iEd23spq1bM8WAyYThc9rm0nCpjOZgFzNV7rx rIYlX3OVi0ZXQxYTljjm0i0ra+2q9bK9P6pzcdw2VrbJKOZcrvOKvGeRuYqqgXfT4l21eHctsbOk by7x2uHDh5OuWhs2bEi2VtR9hkPRfvAgO+Pxx9k5P/8569m9O3c+sfJGMw80ij6mWkLrVT9Jjbo2 eNZyagmtb9Zn7WO1zlq9lvzAi+UUV1N8h9Z6uOxiAAAAAADqBUxbAAAAAAAAgEpjMgDJ3UXkMXmr xPS1y5aJ6biu45Z4D/meqk5cLiYsn+u6LlxZ8pv0pnFbPt1YWdhMDbbXprE8R58xnSaLQcmW13WL RNM12z1dzFO2e+pqtY2pzlX3d3mfxFwiVTUGVS1XGfesdy5urErNWqrfSS655Gs8F++qNTg4mHTZ 4tdVn+NQ9O7Zw87+5S/Zmb/6FesYGgpyj5jMAL76ZjVKZNFX6Vl99THVElofUy2h9THVElofUy02 Pb82mdXMWl2WPMCLRyiuovW9v+xCAAAAAPD/s/cuQHYU1/3/7Hv1XD0QSAgZZMoYsB07CZX4EYxV rpSN44TgOFAY2z8TP2NTBJPE+QF2fG3jIK1WKyFk/RV5rSiWZSIUsAl2CCEpUOEQByvCPCwLIbFC r5VW0mrfL+2u/n1mNfxarX7N3Jnpvvd+P1Vdc6fn9Okzc++dO1J/9xzgAoi2AAAAAFDyFAqF6jlz 5lx+22237XQdCwDAHaZsWxGyBXJVKUVRlKWyjVsOkd9PmlFLJsoy9al8F/s6zjFdnytMwgadGMu2 L8nW1JfEJq44K46QSmZnOzaOuCqp77jx89fVlFHL5n2MKGVhkK++ZDZZz5mmr2JioDKF/f39wejo aCJfsmN9fX3Bvn37gs7OztdtVNc4C85j8/7Oz34WvPW554Ka8fHc5iVKSTxQrL1PsWRt71MsWdv7 FEvW9j7FkrW97A5crtfGx3Olp8DzzrQ6gz2wZoK1h1hrZtd4u+tgAAAAAABcAtEWAAAAAEqeQqEw cf/997943333PTI+Pr7yjjvueNp1TACAdLAV9phEQdFisyrLFr8YrcqqxffpyiHKjsvsij0ncV8l 2EqaWSsLsZZPQi0ijpBB1q8T6tjYiHY6G5PISPW62H3xmM14mdDJ1B/Ht2lO8ZrZZNSy8a0bJ77f YjaiUhcGlYovF3O68jU4OBiKtSjDlu29THV/i/qOHz8eirVOnDgR7vPfp2Kw9bGIzf3O//qv4E27 dgVVGf5elLp4ICt7nKubWLK2x7m6icU3e59iydo+Td8k0IrEWvnlmSx7KHXmBtZa2LVvdx0MAAAA AIAPQLQFAAAAgHKB/g/t+urq6utXrlz59OnTp1f09vY+SoIu14EBAPLDlG1LtUAuCrVk+3y/qo/3 JfpRxSr2xcmyJe7LMmzp/CR9HeeYbN81OqGE6phO+GBro7KTCX9k9jaiKttjSfZl/uMIsFR9Jl9x /diOjebkr72u5KM4TvZe6z5LxfTBl/9z5jGO7qVUApEyYVG5QtW4uD47OjqC9vb20K/4Oc4aEmdd vmtX8O5nngku2r8/t3nPikHY91U84Lu9T7Fkbe9TLFnb+xRL1vY+xZK1vU+xZG2fxDeVPpzH2izJ eJCYLtbWUGPX9JjrYAAAAAAAfAKiLQAAAACUI1dTmzFjxs7ly5e3DgwMbC4UCsOugwIAZINOqBUJ q6KFaUK3YK4SYPG2uixb4r4o7JLZyeaxFXQlLZlomrPSxVqm16qt2Keztz1mGmMjVopjm1QAJevL qtShKjZZFixdRi3ba2PqU30GVPvF9JWyOClrXy7mzMvX+Ph4mFWLBFuRWEt3H7L1eeDAgeDVV18N hoeHz/q+5EHt2FjwjhdfDMVac0+cyG1eG3wTD5SqvU+xZG0vE3WU67XBubqJJWt7nOsk04JJsdZM w3wgFpRNaxVrbezaD7oOBgAAAADARyDaAgAAAEDZcvr06SvZpm3KlCnfam5uXlNXV7f2y1/+crfr uAAA6aErIWhT5pC3E/ejPlOWLZlYS/Qn82krcJLZxRFvqWxUvk2vTcd05+IKnTjC9FrXl2SbpE/3 uth98ZjKxkaAFfXZCqTi+tfFZnPe4nUWBV3ivqlPfM94SlEYVC6+XMyZla+xsbGgt7c3LIUY/e7w Njp/qnvXyMhIKNTav3//66UVZX6yonF4OHjnjh3B7/7iF8GM/v7c5uUpFfFA3rFkbV9J5xrX3qdY srb3KZas7X2KJWt7n2JJYt8UTIq1phrsQCx2sNbM2kPs/RhzHQwAAAAAgM9AtAUAAACAsqeqqmrB 6dOnvz0yMnLn3/3d37VNTEy0fPWrXz3kOi4AQHqYsm1F8EIqfl/WZ5NlS9Yf7etKLspi0x2zEXnZ irdUY3X9qpjinE/emMQRpte6vjhb22M2x+MKsOLum4RVxfalUUpR5oswib5sr4XN+yHb5/t1+8X0 +eDLhxh8mTNLX6Ojo6+LtVT3ENl43THK0vXKK68EBw8eDLN1iaVBk2Lro4mdz9W/+EVw1S9/GdSz 8/MJ38QDlSSUwLn6H0vW9j7FkrW97G5ZrtemFM6V+mazdh5rDYbxIBaPs7aCXd8nXAcCAAAAAFAq QLQFAAAAgEpiOmu3V1VV3XrPPfdsYduld99990uugwIAFIeNUMu0QM7vqzJq8X02qGzjCJtUQiwx g5Yp85auXxZTnBKIcc8pa0wCCdlrXZ9OMGES+ciOJT2uszcdsxEt2YqfVH22Yqukc6oEVnHKLfLv myxblkzkxW95G55SFQb57MvFnD74GhoaCsValA2LP64ba/Lb1dUV7N69Ozhy5Mjrx1TX3ETCcS/8 4X/8R9U7d+x4W/WZ0o6uobPwTTyQln0pCCXSsse5uokla/tKOte49j7FkrV9lr5rWJvD2twAi2Mp Qpm0trDWzN6LF1wHAwAAAABQauC5FAAAAACVCD0D3TwxMXHzN7/5zcdOnz5pE5NNAAAgAElEQVS9 /Otf//qTroMCABSHbZatqF/c5+102bl4G3FrE5vONq6gS9zXCbpk2bSKEWv5JNQi4ogabIVYOhud XZw+k62N4CrOPhFX6BRXTCXrTzPLls63zTib683b2Ai1ZH2+CoN8jSHrOHy4hqq+/v7+UKwVlSs0 jbXx29HREYq1jh8/Hh5LK7OWLew34smamppljMeXTWbdeFtuk1vgi3jAN3ufYsna3qdYsrb3KZas 7X2KJWt7n2LJ2j4NMV9dMJlVi7JrnftkBxJCdY7bWFvFrvlrroMBAAAAAChVINoCAAAAQKVz7enT p6/9+te/vp1tm6urqx8qFAp+pAEAAFijyiwVQQvVqpKI4j5vL44zCZV4G9X8ccoain26fpNgK02x Vp4L/yZ0YgrVMZnwQXXMZmt7zDTGZB/nWBzhk0pYpbKVxaETZeli4YUkujhEO5trIvoyXXtVX0Qp C4N89eViTl980b20r68v6OnpCcsVmsbaHCOfBw4cCHbt2hWKwGSf44wZYzE8RKXIV65cuT3PiYsF Qgk727j2OFc/7XGubmLJ2r6SzjWOfWMwKdaaKRkDEnOUtdWsrWPXtMt1MAAAAAAApQ5EWwAAAAAA k1zF2oPj4+Ptd999d0tdXd2GQqEw7DooAEA8VKKquIvvosDLNsuWalySEoMykRbfbzou20+rDKIP WbZ075/pta4vzjZJXxKbJPtEnLKDtnYq4VQagiuxzyaDls6G79eVQ1S9d+LrOH2+CIPS8pVmDC7i 8CGGqI89a4ZCLRJskVhLN9b22NjYWLBv377glVdeCUssTiQoQyibKwb0zNzG4mhds2ZNezGO8oDO FEKJfOx9iiVre59iydrep1iytvcplqztfYolDftpwWQJxOmGcSAWu1lrYW1T1eRvPwAAAAAASAGI tgAAAAAAzmYxa98ZHR391p133nnf8PDwmpUrV+IvBwHwBBuxE98nHrNZfFfZmcogRmNkgirdODFu 2yxbsuMysZauPKK4n0bZxqzRvYem17o+mXBJ3LcRW9keN4mMbMVZJhGVqc/GRiWSijOOtqLAykbM JZtT7FPZyN5LsdSh7v0V7Ux9PgmDSsGXizld+mLPlqFYi0ohyrD5/InHRkZGgvb29uDVV18NSys6 uFfTM/J9NTU1Jfe87JPYwKdYsrb3KZas7X2KJWt72dN0uV4bnKubWGztyWZGMJlZq9HgD8Ti56w1 s/YIu8bITA8AAAAAkDIQbQEAAAAAyJnD2jcaGhr+5itf+cqGiYmJ1paWFu8zBwBQyeiEWqrF9qTl EGX2qvKLaZ6LqhyiykblzyarVjHxp41JHCF7bXtcJtpR9dsIsEzHk4iwdPuETUatuH0mMZVJlFWs r2JsZO+F+BlSZdniKUVhUBa+0ozBRRyuY6DMV93d3eFWPC6796hseAYGBkKx1sGDB8PMXUkyaxUJ PRO3sjjaNm7cWBaZNnwQG6hs49pDFOKnfSWda1x7n2LJ2t6nWLK2zzMWeqprCiYza9UZxgFr6OHi p6wtZ9f6adfBAAAAAACUMxBtAQAAAKCisRAkTGXt1qqqqi/85V/+5UPV1dXNy5cv35FDaACAGNhk 2xLFVNG+mBFL1ldMli2+39Snit9kFzfbljiHam7XxBEy6EQQOvGVzDaOIMs0Jq6oqFgBk6ovia0p M5asT+XfJjOWyr94vUwlEWXjxLlk+6J9nD7XwqBS8+Vizrx9kbCKxFrDw8NnHdeJsUzHTp48GZZB 7OzsDIVaDu7V29mcLfPnz99aKBRKNtMGXd1SEj7EtfcplqztfYola3ufYsna3qdYsrb3KZas7c/9 ZSv+2tQEk39tN/vMa5AKo6xtZq2FvQc7XQcDAAAAAFAJQLQFAAAAAGBHbVVV1Y0TExM33nHHHU+O j48vu++++x53HRQA4Gxk4qRImCGKt2RiLn6MTKjFj+WPybJ72WbeMomyRDtTuUTRVjZ3qYm1RKGN 7JhM7KA6ZrNN0qd7rdu3tcsio5Y4lyoG1ThTbCpfsnG6vjjX2va9jShlYZAvvlzM6cN5i310D+3r 6wvFVVSuUHd/En3ofotOnDgRirVIBJZErKV6z2LwOPOx7O///u+fLNaRL/gkZMjaPguhhK/2OFc3 sWRtj3N1E4tv9rwtZdMisdYsiQ+QGKrfvJa1VeyadrgOBgAAAACgkoBoCwAAAAAgPkuqqqqW/MVf /MULExMTzXPnzt1SKBTGXAcFQKmTdilBvk+3+K4rkcjbqoRS/HFVfHFEWXGQCblU2bZMMfqA7n1S HdOJIuIKeGwEQHHEQiYRls0+oRJXpd2nEk6ZxtraqY5H5yjrs7mmuvcogi+HyL/fuv1i+kpFZFSM Lxdz+uqLhFQ9PT2hqIrKFfJ2Op+6Y3RfPnLkSLB///4wa1fe92k2Hz3bbmFtaVtb20u5Tu4ACCVK I5as7X2KJWt7n2LJ2t6nWLK29ymWLOwbg8kSiDMMfkAsSKDVytq6qknhFgAAAAAAyBmItgAAAAAA kvMbVVVVPzhx4sS9X/rSl1pPnz7dtnbtWvwnFwA5YlMWkYdfDOf34/bRvi7LFi3gy+JKIt4yCbFM fuKWRnSBThRhei0TP6iOqUQ+OhvVcZt+3es4Aqhi+5Jm1FL5ijMuaez8tVWVVjT18b7EY6r9Yvoq wZeLOX3wpbKhbFqUVau3tze878vuR6IP07GxsbGgo6MjOHz4cDAyMiL9PckYepZtY9+p1g0bNhzI e/I8iN4BCCWS2fsUS9b2PsWStf25d6byvTY4VzexFGM/LZjMrDXVYA9iQaUPW1jbxK4z/ggRAAAA AMAhEG0BAAAAAMREInRYxNpK1r7+53/+52vHx8fXrF+/HunkAcgRUyYpmaBHZSMro2gqragrj8jv 09Z2AV4mzNIJunSlE21KI7pAJ4wwvZYJIFRCKt04nbDK9JrvK3afkJUYtBVGxcnGZeqPW9ZQJa4S 7WS+TectsxN98326z4Voq9svpq+UxUm+zOm7r+Hh4VCsRaUQbcbbHBsdHQ2FWkePHg2FWw7u1R1s zjU1NTVrN27c2J335C6AUCIde5yrm1h8s/cplqztfYola3uXsdAxyqhFYq0Ggx8Qi22sLWftMXaN c1eGAwAAAACAc4FoCwAAAABlgScihFms3VVdXX3H5z//+U0sptb169fvch0UAOWObbYt3UK+TZYt nXhL1SeLkezyuGeZxFuuMAkjdCIsWV+SbZw+k22xYq0k4qo4fTYiKRthlsxXkvhtr4XNuAhVli2R UhMG+ebLxZw++OL3qUxhV1dXMDg4aBxve2xoaCgUa504cSIsrZikTG6RUKaN1tra2s0bN24cLtZZ KQOhhBt7n2LJ2t6nWLK29ymWrO3PvduX77XJ41zpqa6JtdkBFq9ShMRZj7C2lF3jZ10HAwAAAAAA zgbPvQAAAAAA6dPI2mdPnz796c985jOPVFVVtXz3u999xnVQAJQ7prKIUaYr0V7Wx/frxFvi/Lq5 VTaqBXeVnS67lqqUom6evLAVMMhe6/pstrbHTGNshEfia1NGqrgiLFlf0vKHqtjizB/nPHWiLL6f j0F2rU3vK08pCoN88uViTt980b2TMmqRWIsybNncl2R+xGP9/f1hGcSenh7r8rkpQ8+mLW9+85sf KRQKFZVpI3onIJTw0x7n6iaWrO0r6Vzj2vsUS9b2OltaqJp1plUHICVIjL2JtWXs2u91HQwAAAAA AJAD0RYAAAAAQHbQ/zVePzExcf2nP/3pp9l2xcUXX/xopS2MAZAlOkFSsVm2TCIvlX+V2IofJ2bt opKJMtGVbN8WX0oi6q696bVOlGOy0QmvdH22r5PsJ7UxCaZshVRx/BWbZcvUJ74W55P18fayfb7f 1OebMMh3Xy7mdO2L7sskqKIMWFSuMIkf8Rjdi3t7e4POzs4wa5dtudwUoQkfZXGs2LJly9N5T+4b PgkZsrb3KZas7X2KJWt7n2LJ2t6nWLK29ymWrO3Jtj6YzKo1QzIWJKaLtXWsrWbX9KjrYAAAAAAA gB6ItgAAAAAAOLISNjC/V1Nrb2/f+YlPfKJ1eHh409atW0czmQyACsaUbUu0My3Ai9lP6Bg/NhJ2 qe4dvE0kzBJFASYfJmyybLlAJ5owvVZtTTZxj9mIiUyvbfZtbUz9cbJZmeIoRtAV5zxlcar8mN6r CL4cYkSpCoNcxZBmHD5cwzR9UYlCyqp18uTJ8HVcP6rrTeKv48ePByMjIy7uzZRpYzP77rSy58+d eU9eKvgkZMja3qdYsraXfSPL9drgXN3EkrV9uZ7rlGBSrDXNMB7E4jXWWlnbwK57v+tgAAAAAACA HRBtAQAAAADky5VVVVVtjY2N37r55ptXs/21mzdv7nUdFACljCnbViT4MGXeEsVTvI0pk5dINJbP ohL5FrNsxS2LpRJo2caWNTrhhErUIBPpmMaqxD26Y0lex90nZIIok41qXFyBFO8ryTja6soaqvps zkm2b/NeiX0RpSwMcuHLxZyl5OvUqVOhsIrEWjJs7kuiPYm+uru7Q7/kP+69OYV7OT1jrmWxrH74 4Yc7inVWLvDvViUKJWxs49qX0rnGtfcplqztfYola3ufYsna3qdYiOnBZAnEKQY7EIsdwaRYawt7 P8ZcBwMAAAAAAOIB0RYAAAAAgBsWsHbv6dOn777pppvWj42NUeaDQ66DAsAnisk8JY7nF9R1mbJU drZ94tyRnVhu0SS6Up2XSzGWDpMoQiVs0Imu4m7jiIBUx3X2NvtJbAidWMtWEGUrwLIdl8SX7fXS jYsw9fOUkjAoS18yGxdzlpqvoaGh4NixY0FfX985tqp7l6mPyimS+IsEW1FGxZw5xOZsbWxsXM+e L5FpQ0MlCSVwrunY+xRL1vY+xZK1vewXtFyvjYtzpT4qf0hirXrDeBCLJ1hbwa7v464DAQAAAAAA yYFoCwAAAADALfSHpnfU1NTcduONNz4wMTGxFGVrQCVS7IK2LtsWD7/IHqdEoq6PL3/I28lKK8Yp h8ifUzmJtXTHk2xVr03Hda/jHEurr5hyhbJsVjbjTL5sx4jxi75U148fJ9rxNuJr2b5tXzmIjHyc sxR9kUiLyhUODAyc1S/7/Nn4o+3o6Ggo1CLfjsRaO1kcS9n8Dzz11FPItJGAchNKuLLHubqJJWv7 SjrXuPY+xZK1fRxbesprOtNqDDEAa+j3fStrLVWTGbYAAAAAAECJA9EWAAAAACqGPBfOEsxFz2Wf oPbRj370saqqqmVbt27dln5kAJQfNqULbRbyZfB2ssxdYvlDmZ1pnA5d+UOXYi6TcEFmpzsu26rs dLZxjyfdT2JDpJH1ih9nmjeOAMv2PHXnLsYl2xfH8Xa8H/G1bL+Yvkrw5WJO32OgeyaJqjo7O4OR kRHlPcjWX7QdHh4Oenp6wqxdju7N29icy3784x8/lvfEpUZVcLbgoFyFEqVu71MsWdv7FEvW9j7F krW9T7FkbS+zpf/coKxalF2r+pwRICGDrLWxtopd83bXwQAAAAAAgPSAaAsAAAAAZYnnAi0T105M TFz7kY98ZDtl3nrHO97xo0KhYKfwAKCCkWXbUpVI5OH7+SxY0VZmI46Nex/gfcvOo1Qya6kENrLX pm30WrWvEl7J+lTHdfY2+0ltTEIpGwGWbb/tOF1ZQz4u8XrJ+kzXRxwn9qk+D+Ix1X7W40rJl4s5 S8EXCWVPnDgRZtai0oX8cZ0v3b2MGBwcDLNqkQAs7n07hfs8PRv+iLWlDz/88PZinVUqPgkf4tr7 FEvW9rInuHK9NjhXN7FkbV8p50qlD0msNU0yBiTmGGurWVvLrmmX62AAAAAAAED6QLQFAAAAABBM LsDV1dWFmRI84irW/vm5555r/6M/+qPm3t7ejU899ZRXAQLgGl1ZRJuMVzxRn02JRRvfOj+6Eomq /iSxpoVODGF6nebW1Kd7ndTOZGMrbComo1ZW4yI71fnEuS7inDbvmWyf79ftF9NXCb5czOljDKdO nQrFWtTGx8fP+TzKxprmofsuibWorCIJwGzuwynfq4dZPBsnJiaat27dikwbKeOL8CGJfaWIQpLY +xRL1vY+xZK1vU+xZG3vUywy+8ZgsgTiVMM4EIu9rLWwtpFdb/w/EAAAAABAGQPRFgAAAABAMLkY d95554WLe729veFCnEcsZu3/mzFjxjevu+66NfX19Wu2bt2Kv7AEQIJuYdxmIV7cj2x05RbFbFxR pix+XzavLtOWLTo/aaATRKgEDjKRTtKtjfhHJgDS+Uiyn0VfHHFVWmOjPltRmXi9bQRdNu8dPx9P qQqDfPHlYk5ffVHmq2PHjgUnT56UZkwUx9n4pGxdJO4nwRYJwBxkRKRnv7Vs7tXsOfBY3pOXE+Uk lKgkUQjONZm9T7FkbX/unbx8r40v50oZtUis1WDwB2JB2TOXsvajqsmsmgAAAAAAoMyBaAsAAAAA 4Ay0OFdfXx/MmzcvmD17dtDd3R2WvMkLi8W/eczmG6Ojo39z3XXXtU1MTKx69NFHkWEBVDy6sogy 4RW/EC8TXJlsxLlE//y+SbwlQ/SVhGJ8mMQLMpGD7rjNVhyvE/zEEQrFORZHcKXrSyPLlsqX7VhV DHHm011r22xcss9EEqGOr8KgrH25mDNvX2nH0N/fH3R2doYCfNM423kisRYJweg1tZxpZ3Gtmjp1 atv69esH8568EihFoUQe9jhXN7FkbV9J5xrX3qdYsrYvxje9nh5MirWwuJQqP2VtObu+21wHAgAA AAAA8gXP1QAAAAAAEmpra0Px1pw5c0LxFjUqgeMJU6uqqm5jMX7xIx/5yENsv/nhhx/e4TooAHxB ldlKPC722dhEfSbRltivEm+ZxuWJScAgEzrY9JnEVTbHkryOa5dUWJWkz0ZIlXQsv68TV/F9op1s HJ8ZS2cnfhZ0nxGeUhIGZenLxZzl4Iue00isRZlSdeNsj9FryqY1OjoairWi+3jO7GBxtOzfv3/r U0895c1DaCXgq1Ci1Ox9iiVre59iydrep1iytvcplqztbcR89NQ380w7N18qSAj9vj/A2lL2Hux0 HQwAAAAAAHADRFsAAAAAABziYl5NTU1YNpHEWz09PcGJEyfCxTtPoGe5G6urq2/80z/90ydY7Cse fPDBx10HBYALZIvptuKtqD9uli1dn0rUFYm3bBb/Vb7SJo6IQdUXvTYJdnRbVZ/JVravOxZHXJVG X9ysV3FsZP2ya5Yk85ZoI56PzD8/jj8uvo7T55MwKCtfLub0wVexMVDGq66urlCsJXs2k92zbI6R XxJrkVjf5v6bwT36ceZzxcaNG59I2zGYpNSEEnnFkrU9ztVNLFnb41zdxJKnPf2nAwm1pkt8gMT0 s7aOtVXsmh5yHQwAAAAAAHALRFsAAAAAABJkC94k3KKyiVQykRYIBwe9qlDz+9RuvPHGF2pqapoP Hz68BVkZQLkRZ/FcFGTpxAJxsmzx48XMW2KfapxYWosflye6ayJ7retLsjX1qY7r7OMcS6PP5rhu nM2xpKUOTb5UdqbSh6Y+2fvN40rg41sMLuYsF1+UAevYsWNhO3XqlPF+ZXuM/JI/ukc7uCfTM9sW NnfrP/zDPyB7as74KpSwsfcplqztfYola3ufYsna3qdYsrb3KRYb+/pgUqw1zeAHxKKDtdWsrWXX v9d1MAAAAAAAwA8g2gIAAAAAOIPNQh8tZjc1NYWtv78/FG9RSR4TOS7+/Qab6wcXXnjht2+++eZV o6OjbVu3bu3Pa3IAXCATaonHiLjigSRZtmQiLVUcpr404WPTnbNO/GBzTLc1HTON0dnbHJOJn+KK qWT9OltdyUXeRjz3JFm2TONE/3FsInR94rXlKUVhUF6+XMxZqr4o+9XRo0eD48ePGzMpin26Y+SL smo5Emv1szg2sPlbv/e9772W9+RAjmuhRDH2PsWStb1PsWRtf+4drHyvDc7VTSy8fWMwKdZqNNiD WFDpw1bWNrHrPOo6GAAAAAAA4BcQbQEAAACgYjEtzJkW+mbMmBHMnDkzGBoaCjo6OsLSiXkv9sli O8PFrK1sbGz82ic/+cl19fX1q9va2o7mGBoAzlBl21IJrsR9mQ3vR+zj/ccZp+rTZfUqBp1AQna/ s+mz2Zr6bGxN+ybbpDaiIEqcUyfKUvWr7GQZrmyybNmOS3JtZP2iL9k+Pz6NPh98pRmDizh8iCGp L3rOOnLkSHDy5Mlz7tG68aZj5CsSajkQa9Ez2epTp06t+973vteV9+SVjq9CiSzsca5uYvHN3qdY srb3KZas7dP2TRm1SKxVZ/ADYvE0aytYe5Rd/wmTMQAAAAAAqEwg2gIAAAAA4EiyCDhlypTg0ksv DRYtWhSKtygLhFj+zBWnT5+ew+K969SpU3d86lOf2sTiavn+97+/23VcAKSNLtsWwX9vdSUMxT6d jWhnm2XLJMqy9aWCH2+KX3Zfs+lTCXtsjsU5rhMUqWxNGbXEfVWfrY1szjjjksQkzmnry3R9VNdK 9bngs2yJx4rtqwRfLuYsJV9UjprEWj09PWfZ2N63VMeibZySuymym83f0t/fv2njxo3DaTsHyYEo xP9Ysrb3KZas7X2KJWt7n2LJ2v7cX0CzPbXprM1grcYQC7CG/jPoEdZa2PV9xnUwAAAAAADAfyDa AgAAAAA4g81Cn+5YfX19cMkllwQXXXRRuMh46NChYGRkJMOIY0HVDT5bU1Pz6T/7sz97pLq6urmt re3nroMCIA1MZRF5+O8ynxnLRpQl882P19nEzbAl7pv6TbHIxA38a9vjKpGPjY1pbBwRkUkMZRI/ 2fbp+m3H2Qi6VNmyio3fdC1U++J11vXzx1T7xfT54Mt2XJpzpunLhxhsfRGUUYtE8AMDA8r7i+1c 0Za+T9H3zEVmLTbfs2yzdO7cuY8UCgU/lP0VDH0qXAslbG19s8e5uokla3ucq5tYXNqTQGv6mVYd gJQgMfYm1lrZdd/lOhgAAAAAAFA6QLQFAAAAACBgszCoO1ZbWxtm3Vq4cGHQ2dkZ7N+/P+jv788w 4ljQ/8leT+2zn/3s09XV1csXLFjwUywggnJAlm0rEiypvrMmUZZsjGjD+1H12djYIvPNxxQd57eq 81CJcmTHVMdlYh5Vn+3rOMeKsVH18UIP3XHduDRsVH2yLFvi9eL9m66NzJdqHN+v2y+mr5R8uZiz HH1RhtJjx46FYq3R0dGz7OL65Y/V1NSELZojZ7HWBJvvMbZdvnr16m15TgzM+CSs8CmWrO19iiVr e59iydrep1iytvcpliT2VPqQsmpNlYwFielmbS1ra9g17XAdDAAAAAAAKD0g2gIAAAAA4LBdBNQd i17TIuGCBQuC+fPnB8ePHw/27dsXdHd3W8eS1cIiF+vVbI6rOzo6dn7xi19sPXbs2KatW7eOZjIp ABmhK4uoKjEYHRP3VcjsVL7iZtQS54ljK4s9GsNvdeNl9644W1Of6riNve2+aXzaIqm0x6kEV7I+ 1bg418R0rVXvnfha1eezMCitcVnPmaYvH2LQ+RobGwvLSlOGUnot+9yJY3T3rYi6urqwEQ4ya40F k5k2WlauXLkzz4lBcnwSVvgUS9b2PsWStb3s16Rcrw3O1U0sOvv6YFKsNcUwHsTiAGutrLWx6+7N X+kBAAAAAIDSA6ItAAAAAAAJcRcNxWM8tLB+/vnnBxdccEFY8qe9vT3MwOURV54+fbpt3rx537r1 1ltXsXNYd//99/e6DgqAJMQVb4n7usxb1Gda+I/G6YRUon2SMom684nm152XjfhBtzX1qY6b9lWv bcbaCqlk/TYiKdW4uPPZ2uji4q+tzkZ1vWT9snH8lqfUhEF59sGXXR+Vj6asWvQ8JLvviva2cTU0 NITlqiOhVs5iLVqwXTs6OrqKgUwbHkOfHIhC/LSvpHONa+9TLFnb+xRL1vZZx0IiLRJr1RvsQCxe Ym0pa1uqJoXaAAAAAAAAFAVEWwAAAAAAZ7BZGIy7KCkemz17djBnzpywXOKrr74aHDhwIBgfHy86 9pRYcPr06WVs+7Vbb711XW1tbSsWHYHPiFm2xLKI/Jb/LpoETXH7on1Tli3+WBxhluwewyPGoLOX 3ZtkYh5xa+qLc9xmXzxma6PqS1LmsNixNucRV/Rl08e/DzIRlqpsompfHK/r800YlIUvF3OWcgxi Hz3/kFirq6srVvlWnX/KbNrY2BiKtQiZWCtj8RY9K61iMawtFArItFEi+CTayNrep1iytvcplqzt fYola3ufYsnaXvYUH/faUF8k1sLiT6o8ydoydn0fdx0IAAAAAAAoL/DcDgAAAAAQ2Amvamtrg6lT pwZ9fX2JFxmj7fTp04O3v/3twZvf/OZQvEVtdNSbyoTTWZx/dfr06dsZm2tqappXrFiB8j6gZNBl 1opeJxVq0VYluBKP8X26cTb7IuJ9RiV+SJphS/Zad0wnHkpqp+ojbEoK2oqnkpQwNPkt5nicPl2J RL5ftJO9t7zAi7cx9fkoDErbl4s5y80XlYc+fPhw0NPTo7W3PUav6bls2rRpoVhrYmLCRWYtejZq YfNvKhQKyLRR4qQhlIjjv9RFIWnFkrU9ztVNLFnbV9K5xrEnu+msTWOtxuATWEO/7w+x1sKu73bX wQAAAAAAgPIEoi0AAAAAAA7doiEtDl500UVhSR8qc0gLj+I4W19R35QpU4K3vOUtoXiLyia+/PLL wdDQUNHxpwQ9K/6fiYmJ//PlL3/5p+z8lzO2pTkBAGlhKosoLvaLNkn7on2bLFvUbyPU4rc258vP Z7oHqEQ7MmGU7THda9O+blwWwiabMXy/bqxuvMmPLC7bPtn7YCveUo3jKWVhUNa+XMzpg6+k4+ie dOLEieDQoUPB4ODgOTbi51HmS3aMsmqRiJ4vg5gnLKan2ZzLa2pqft2Bq2wAACAASURBVFooFCZy nRzkSjEiklIReSSx9ymWrO19iiVre59iydrep1jSsKenuWlnWqr/G1DZDLPWxloru6btroMBAAAA AADlDURbAAAAAABnsF00pMXCBQsWBPPmzQvFW5Q9gjI8qOx1viLq6uqCyy67LHjTm94U7N+/P9i5 c2fo1xdYzH9w+vTpP/jrv/7rZ9lu87Rp036EhUrgC7qyiDzRdy+JUMtU5jB6bdOnik+cXxWXKQYd OhFP3GMy4ZLqtc04mWDJRiQlG2sjqorGyYRMOsGV7Ry6uFT+TddM1yfOp3rveLuIUhYGZe3LxZyl 7oueiY4ePRpm1iKhe9z5VMdIqDVjxoywHKIDsRY98zzC5lzKnn+ezXNi4A+VLApB1iO5bVx7nKuf 9qV6rrSwQ5m1phj8gVh0sXYfa2uqJl8DAAAAAACQORBtAQAAAAAImBYNI0hodf755wfnnXdeKLAi AdfY2JjU3nZxkhbSL7nkkmDx4sVhZgoSbx05cqT4k0qP32Hx/vPQ0NDeO++8c1lDQwOVBBp2HRQo P5Isxuuybdl+r+Nm2VKVYrTNsiXGY/Ins+dtZOcnGycT8+iEPiqhlUpMFOdYHLFS2mUKTeNMY0WB l2pcnLj56y4bZ3o/bPpkn4li+krJl4s5S9lXnHFU5rmjoyNs4+PjseZTHaNGQi1erBUJ5SMyFm/R M84mNnfLXXfdtTvLiUDpUQmikDzsfYola3ufYsna3qdYsrbPO5a6YFKs1WAYB2JB2bRaWWurmvzt BwAAAAAAIDcg2gIAAAAA4DAtTsqO0yLi3Llzgzlz5gR9fX1BV1eXMbOEzSLowoULw3KMVFroxRdf DF577bXY55Mhl7K2fnR09Nt33333qrq6unWFQgF/iQoSkfaCuyzblkyIoMqCJYuJtxP3+e+1TeYt MSZdnLJz0wlRbDJt2Qp8+GM2/Tb74rE0+pKWP7TJoKUTZdn4L+b8bPfjvK/ia9l+MX15j7P1lXUc PlxDl76o9CEJzY8dO1Z05tGoj0pSNzU1hWKt6N6Wc2atLjbfOrZd/dWvfvVonhOD0qWcRCGVJIDB ueZjX0nCxazOtTGYLIFYp/EFYrOdtRbWHmLvw5jJGAAAAAAAgCyAaAsAAAAAFUHchT7TQrdqoTHK BjEwMBBm3hoaGrJanNT1kSBsyZIloSDsV7/6VbBnz55zskykjWrRW8I81r49NjZ259e+9rUN7Dqv uueee9ozDA0AKbqyiDzRZztJiUTZfiQmEF+Lc+rKI8b4vinniHzGEVrYCH1sxUI2+ya/cQRNtseS +jOVSJTZ2M5r8iWbkx8nu846O34r9qfR56svF3OWmy+TTW9vb3Dw4MFQXM4fk33uVJ9F8RhlMSUR PD1LEfS8k7NY6zXWVg0PD7cVCoX+PCcG5UcpikJ8tMe5uonFN3ufYsnavkp4HYm1agxzgFg8ztoy dn2fdB0IAAAAAAAAEG0BAAAAoOxIurhnu6BoM9/UqVPDRhm3qHRif///W/ezXcwU+2gB813velfw m7/5m8GuXbuCl19+OTh16lS8k5QgO6cEUIWG22pqar5YKBS2stctbLsjDccAmNCVRYyETLLvFg/f p8uGZdqP+lRZvFRlDm2xzbTFvxZtVFtRbKTql+2rXtuMjSOkEuexybJlk1FLNZ8ptrhxmWKVvQcm 8ZY4t2xftFftF9OX97i0+3yIv1R8kUiLxFo9PT3Ke4rtHNF2ypQpYbnpadOmvZ5VK0+xFpvrl2zT Mjg4uIU9vyDTBsgEX0UhrmPJ2t6nWLK29ymWrO19iiULe3ram8La1DOvQSrQ7/sW1pay6/+S62AA AAAAAACIgGgLAAAAAECBTlShE4nw1NfXB+eff36YNYIWN0m8JSu7ZjM3v7BJwq23ve1tYdYtEnBR Zi9PoOfLm1isN33zm998oqamZsXdd9/9uOugQGVgyralE07F6ZMJoqI+8Zg4Jwlu0syUJ4vFZB9t TWIrmb1pXzxmMz6OAMtWAGXKgqWy4/tsfJniVQmuVOdtc61l11vsk73nqv1i+nz15WLOcvMl7tN9 5ujRo6FYi8oh8jZx5+CPkSCdxFokdM8zqxY3zxPsO7jijjvuwLMKyB3XohCdbVx73wUwOtu49jhX P+3L5VwpmxYJtRolPkBi6C/o2lhrZdf0gOtgAAAAAAAAEIFoCwAAAACAQ7agyPeJi4m24q2amppQ uDVr1qywnBCJt0Thhu0CZwSVELriiivC9tprrwU7d+4Ms3p5xO+za/H73/72t3dUV1e3joyMIHsF SB2dUEsmnuK/SzqhFt8vy6IlvhaP82Mj8U4kSJB9n22RzSnOK8vupbqn2QqF4tip+ogssmXp+m2z bBXj3+bcba6trEQibyeej9jHU6rCIFd9PsTvq6/x8fHg0KFDYRsdHdU+l8iOqfpmz54dzJs3L2ho aMg9qxZjjM23lbWWL3/5y8gKCrzBVxGJjb1PsWRt71MsWdv7FEvW9q5joUWaSKwFUqODtTWsrWXX 36v/KAEAAAAAAIAHoi0AAAAAgDPYLmjaCrVUwoqmpqZg5syZYXasvr6+cEHUtMCpO0avL7nkkmDx 4sVBR0dHmHnryJEjslPMFI0Q5bfYtfhBQ0PDt5ctW9Y6NDS0oVAo9KuMASgG1XdRJWqQibT4frGP /w6K4i1+G8Fn1tJ8R6yQzWkqyyjOKxNSmQRFJlvRLk6fjbgqbr/MRiUWs4krbgyyOWXnKLu+op3M XuyTvc+qPl+FQWn6cjFnOfqi8ssHDhwIxVq6e5j42dT5pc82CbUuuOCCoLa2NtfMWmegFGGUaWPV 7bff3p7nxAAkwbWIpBh7n2LJ2t6nWLK2lz3Jluu1yetc64PJMoj1BnsQi12stbK2iV3nYdfBAAAA AAAAYAKiLQAAAAAAAd3CI7+4WIx4i5g2bVrYhoaGwsxbtECadEE02i5YsCC48MILg66uruDll18O F1w94mLW7ps6derXm5ub19XX16++/fbbj7oOCpQ+smxbfJ/sO5RGli2+T/x+qkRTWcDHZeqLtioR UJJ9mV+bjFqyPluxlk0GLVvBla0v2/OJew1N74lsrPiexu3zRRhk48vFnD6ctytfJCin7J2dnZ3K zIBxhFoElYqeP39+KNii70jembXYXMfYZk1DQ8Oaz3zmM125TQxAyvgkaIlrD7GPm1h8s/cplqzt TbYNwWRmLSzOpMozrLWw9gi7/unVowcAAAAAACBj8O8CAAAAAAAFOqEHT9K+aL+xsTFsVHaIxFtJ yg+Jx6gU47vf/e5w8XX37t1Be3t7mNHLE+awOO8aGxu7Y8WKFZvq6uqW3XbbbXtdBwX8Js4CvyrL ney1KluWzC7a1wmyIru0hFpRPLzIQSXI0sUvxisTEKn6dSKqtPt04iqVmMrk31YYprKzGauaUxYD P073Wnb9Te+rrs8nYZDJxsWcle7r5MmTwf79+4MTJ04Y7x22fqdOnRoKyefOnRv25SXW4uZoZ6+b 2TPWxltuuQWZNkDZ4ZNAJWt7n2LJ2t6nWLK29ymWrO2rzrTGM63G4BtYQ+KsR1lbwa7v066DAQAA AAAAIAkQbQEAAAAAcNguSmYh3qqrqwtmz54djI2NhWKrkZGR2HGJfdOnTw9+67d+K3jrW98a7N27 N9izZ08oCvME+v/qz46Pj3961apVj1RXVy+97bbbnnUdFChNTN812fc36lNlpDJl2RJ9qUokJiHy I4tBVSJRjEHmM9rKREeqfbE/rgiLyDqjlo3vYkokmsbpfIk2uvdC16d6P+P2+erLxZw++HIZA90n KKMWZdaics0qO1sRV/R61qxZoViLBOTRPSoqsZgT29mcSw8fPvyjQqGATBugYpA9eZSrYAbn6iaW rO3L9Vzp6Y/+4TtFYgMSQ/+psYm1VnZNd7oOBgAAAAAAgGKAaAsAAAAA4AymRUlZhohihVqyvpqa mmDmzJnhAufg4GAostKVOdP1RTQ0NARXXnllcPnll4eLs6+88kqY1cuWYgUoBuj/sa9n53j96tWr t9XW1i7v7Ox8DAutwBZVWUQZOvGWjTBL3Of7ivme8PcY2b1GFGKJAi3VPUI2j0ocpDomE0WJ+ybh U7GCq7hj48ZmE4dKcGVzHcX7s5iJS9VXDsIg3+aEryB8vjh8+HCYWYtKNPPHdc8SumP0+aWMWosW LXr9GSbPEogEm+8xtln2mc98ZluuEwPgMcUIZnwVwKRh71MsWdv7FEvW9j7FQtDCC4m1GiRjQWJ6 WVvL2mp2TTtcBwMAAAAAAEAaQLQFAAAAgIpEt5CoW5RUjc1CvEXzT5s2LSwvNDw8HIq3aBE07iIu f4wEYW984xvDRgu2VDqxu7v7nLEOuYad4zXnnXfezrVr17Z0dnZuKhQKY66DAqWB6vvEi2YidKIs 0ZcozBL3k8ILrkz3JJ1gS4yRj00cJxNlxRFi2djYiK5sxtqUPrRpkS/xXCP/Nja6GEQ72b44ztQn vv8ipSAM8n1OH3zlHcOpU6eCQ4cOhWItWSlm22cJ/hh91hcsWBCKteh5Ja8SiBz0jPAAi6P5U5/6 1Et5TgxAKVLKApg8xT5x7XGuftq7OldacKGsWvWG8SAWh1hbxdo6dt3t//oMAAAAAACAEgCiLQAA AAAADtOiZ5JMW2mIvBobG8PyiSTeovKJplhN50GvFy5cGJx//vnBq6++GjaPyiZSfFeyTdsFF1zw B+vWrVv6hS98YbvrmEDpIMu2xQud+GORSMZWZKATaonHbPZVyOz42FXnI45XxSqbRyUYSiI+Evtl gieZjSxmGxGWag7TXDKbYs5bdh3EDF2yvjTFWj6IkXyZE74mofvD8ePHg/b29qC3t/csG9t5Zceo DOIll1wSZtiK5ska4b5OzwYtb3jDGx5asmQJBN4AJID/tmcprrG5O5SyvU+xZG3vUyxZ28f1HZVB bAzO/b6AxNDvO5VBbKlCGUQAAAAAAFCmQLQFAAAAACBBteBPZJFVy2YcLfJTFgvKtkUCKxJv8aKN uAu+tK2vrw9LJl522WVh5o09e/aEJRk9gf7f+0+orV+/fhvbLvvc5z73mOOYgKfEKYso7svEXSob XR99R+n7GfXRfpR1ht/XEc0vi4mfz1WmLb4vSWnD6DrFHZckBlt/Kl9irKprIRsnvrbp4/vFz0SS Pl99uZjTB18uYqDvP2XV3LdvX/jbXszzAt83b968MGMnibZojqxKIWp8Ps7asptvvvnJ1CcFoIIp RpRlss/St2/2PsWStb1PsWRtr7OlJ8EosxbEWqlB2bSoDOKqKpRBBAAAAAAAZQ5EWwAAAAAAZ7BZ zOQXEPPKsiXuUywNDQ2h4IpKHUXiLd15mM4tKpu4ePHioKOjIxRv9fT0nGPrkGtYnNe0tbXRX9cu PXjw4AMomwgidN8f2XdD1a8SQBGRIEvM0CWO4+14UY9N+UNbsZaYaUsl6BLPWSUeMomcbPtsRFKm cTYiLLGsoU5wZZozbglGsU+1L+tX9Ynvk2zfts8HcZIvc1ayL3o2OHDgQPDaa6+Fr5PMIR6LyiDS c8KMGTNev9fkCP3mb2FzNn/sYx97Ic+JAahU8hTAxLUvZbFPXHucq5/2ZFsTTGbVQhnEVCGBFpVB XFuFMogAAAAAAKBCgGgLAAAAAECBbDHTVZYtVR+VTKRGwq2obKJInEVZ2qeyidROnDgR7N27N+js 7JT6NSGbNwWuZH6/f/HFF9+7cePGVVOnTl13ww034D9zQYgu2xYvMOA/m6oyieLn11TqkPcVibT4 rFumuGXfRVV5R5VwS+VL9Mufb1xhlqwvLZGUzo7vS+JLF5OqzybLlo14S4xBfC9U+8X0+erLxZw+ +MorhqGhoVCodfDgwWB8fNz691/1TEDU1tYGF110UcB+d8NSzdFnOUfoN76NnU/rTTfddCDvyQEA /w/fBDO+xJK1vU+xZG3vUyw6+7pgUqyFhZVUoT/OamFtU9WkUBsAAAAAAICKAf+2AAAAAADgsF3g dJVlS9VHmbKo0SItNRm6RVnZsfPOOy9s/f39oXiLSix5xELWlg8NDX3t+9///loW9+pPfOITKJtQ geiEWqYsW1GfbTnEqF/1HeLLhEWiHzF7lmqcqkSjGKcsdlHApboeOnGRSthk22cST8WxsYkrro2s 3yY7l8pO5Us2Trz2qvdFtZ/1uGJ8pRmHD+KqUvXV19cXtLe3h5kyZcT5/EV9lM2ThFok2CLhlur9 zxA6mTXs2Wbt9ddf35335AAAMz4JbHyKJWt72d24XK+Nb+facKbVGOxALJ5mbRlrj7H3Y8J1MAAA AAAAALgAoi0AAAAAgDOYsk7IxBcus2zJ+kgkEJVni7L8ELZCLdkxKoP0jne8I7jyyiuDV199NSy5 pBKGOWAma/+XxXnH5s2bN7Fr0frxj398p+ugQPaohFCmcl0qYZZM+CTaEKpSh2KWrbjlEE19srH8 vnju4vzi/S2JMEvWpxI2JbFRCad0NqZYRV+22bNEwZXuOsjsxD6RUhQGuZyzlH1lGcPx48eDffv2 hVvRJolQi5g2bVrwhje8IZg/f34oBs9KrKW5R+5mc7acPHly0y233DKcyeQAgEyA2Kc07H2KJWv7 NHxTH5U/JLFW7rkmyxf6j4pHWFvKru+zroMBAAAAAADANRBtAQAAAAAImBY4fcuyJeujeGmxVSb4 4Lc8pmMNDQ3BFVdcEVx22WXB/v37wxJMo6Oj59imjeWCMf1f+qerq6tveeCBBx5lr1fcdNNNT2cb GfAFnWhJlTFL9Z3mRVA68ZYuFtV3SBRlif2yPtlr2Rhd7KJNErGWSSQVV7xl8iMKrGT7NvOZ7Phr ZcqyJbt+Mhu+T7z2pj4fhUF5xOGDuKpUfNF3/MiRI2FmrZ6enrOOJxVq0bapqSlYtGhRmGFT/Izn xDMk1tqxY8cjhUIBmTYAKAN8Eu/EtfcplqztfYola/u4tlQCsV4yDiSGxNibWGth13S362AAAAAA AADwBYi2AAAAAAACcykxmZ1vWbZ0fUQSoZZ4jF5TmaRLL700WLx4cVgykcRbAwMD0jkdQEqJ61ic 1z344IPPsNctO3fuxAJwhWHzHVAJs/jPPS+W0o3j/auybNmKvlTCLLGf98UL1EyxmgRaxYiyVP22 oiyVr2KzeMnmk9mqro/on7dT9fHXW/Yex7Vx4cvFnOXmK80YKHsmZboksdbg4GAsoZZ4D+C3c+fO DcVaM2fOlIoNM2aCxfEoO7cVH/7whyG0BqDM8Um8E9de9vRWrkKoSj9X6qOsWvWGeUAsulhbx9pq dn2Pug4GAAAAAAAA34BoCwAAAACAw7T4WQpZtlR9UblEUZTAY7P4G0GLu7TQe9FFF4WlmUi81d3d fc44h7ybxfzwW9/61t0PP/xwS09PD0otlTE22edsMmipsleJn3+T6Evmw7b0oRirKtOWOKeNWCwt UVZckRTvXxeDzpet2MoURxxRlspOZsP3i5SKMMhFHD7E4LOvU6dOhSUQSaw1NjZ2ll3S33H6HJ9/ /vnBwoULg6lTp0ptM2aUzbmJPZe0fuhDH0JJYwAqFJ/EO1nb+xRL1vY+xRLHviaYFGthsSRVXmOt lbUN7H3odx0MAAAAAAAAvoJ/hwAAAAAAnCHO4mepiLdkNiTeokaLtlEj4i4q81ta/KXW29sbLi6T iMsjLmPXYX1TU9M3fvzjH68ZHR1dd8MNN3S5DgqoUWXKijNWJr4SbfjPsJjdykZcpcqqpcPkT2Yr i1EUk6nEW/x560RPNiULk5Y1VPky2diKtWzEYTZZtmRxia9FG9l1jtPnizDIhznh6+w+yqa1Z8+e 4ODBg+FvdrFCLYIyZV5wwQXBggULwpLHWYm1NPfFXtbWsvNZ/cEPfrAjk8kBACWL7I5UjuIgmW1c e5xrevaRWKvGMA7E4pestbC2hV3vMdfBAAAAAAAA4DsQbQEAAAAACOgWP02iKB+EWra+xsfHw0YC hJqamrARSReEadvU1BS8/e1vD4aGhoL9+/cHR44c0Ypa8szuweZawDbfbmhouPNf/uVf2ijDxx// 8R8fyC0AIKUYgZboQ/VdUIlrbMoJ2vZF+zrhlWxO0U6VVUsmypKVa6UtfadNJV+LEVLZCLpMvuLM aSsWMwm6ZPOJY2XHdH2qaxy3z1dfWc/pQwy++aKMlSTWot9PG3ubY/X19cGFF14YzJs3LxRu5fnb ewYSaLWy54x1S5YsQaYNAIA1xYiDSknYFNfep1iyts/Kd10wWQIx98LA5c0TrK1g78HjrgMBAAAA AACglIBoCwAAAABlTxxRiM3iqg+CqzTH8eKturq6c8RbSRaLqdzSFVdcEbzxjW8MDh06FBw+fDic Iy8MC9LTWbudneetP/nJT7awbfO11177Qk6hgRyQiZpUQopihFqy0oqiQEyWscs2i5euT+ZfFad4 zsUIp3SCKJlYK05GLd5ONqdN1i2dnc048VrJyiGqrmvcPl99uZgTvoKgs7MzeOWVV4Kuri6jve0x +i2mzFpz584Nf9uLFWslGE+lD5ey9sD73/9+ZNoAABSND2IfH+19iiVre9kvka09vabFkHqFH5AI +n3fyloLu6Y7XAcDAAAAAABAKQLRFgAAAADKijSy9hCqhVFZZhvd3L5m2bIRb1HjSSLiovJLl156 aXDJJZcEHR0dYZmn0dHRc8Y7opbFezO7Fjc/9thj9NfAy6+99tr/dB0USIYu21aESXClsxGFUzoR lio+/nsiGycTeelilWUK04kqVMIlk7DJVjgVx5fKTify0vWbBGQqG1GIpeuTXcs0+rL25WLOvH35 EEMSX/Sdpd/FvXv3huWF0xBqETNnzgzFWpT9Uvb5zYFtrC2/5pprfpr3xACAyiIvsY/J1jf7SjpX G3s6TkKtWoktSMwga22srWLXtN11MAAAAAAAAJQyEG0BAAAAAJzBZmHUV8FVmjFE4q2RkZGwpBI1 PttMRJyFZMrwsWjRouCiiy4Kjh07Fhw4cCAYHBw8Z5xDPsBi/cATTzyxg22bWbwPLVmyBFlBSgTd Z1smgtIJnVRCLVMpRVF4NTEx8bqtKNKK7MR+ma0Yu6xMou468JiET3EFViY7WXYumS+b8oc2Yi5+ TrFPt2/qE69fGn0QalW2r7GxsbCEMGXWot9a1fg4Qi3anzVrVijWmjZtmguh1gSb80fs3rf06quv 3p735AAAQOQphPJdqFSMvU+xFGNPT3L0Z0hYAEmVY6ytocauc5frYAAAAAAAACgH8G8WAAAAAAAF ukVTH4Vaafsi0cnw8PDr4i3KmiWWTuSxXWSmBWVqJ0+eDMsmdnd3n2PvCnYdfott/ml8fLz9P//z P1sHBwc3/OEf/qFX6jKgRpdtyyTM4m144ZSNoEsWAwl+ovH0XZL5FvdVZRNFoZaN+EyFrbhKJZKS 9dmIt3TjTD5NY00ZtGRj+HH8WJ1AVbVfTF+avlzM6YMvH2Kw9UW/p5RVq729PRRu8XZJhFoE/S7P mTMnmDdvXvg77UCsNczuPxvZfa7lPe95z968JwcAAB15Cpvi2vsibLKxL7VzpX+x1p3ZgtSgbFrN rG1k13/YdTAAAAAAAACUExBtAQAAAABwmBZNTaIoHwRXacdAjcRb1Ei81djY+HrpRJtFZlkfbWmR mdrAwEBYHqqry+4PdXNakF7M2v0zZsz4xlNPPbWGnfd97373u/GXxB6iE2qZxFsye/G4qqyhrjQh f6+gbSTg4mOIk2FLFJbpsm7ZlEjUiZ9sRVJxRVzRON7expcprqhPtNPZykQyJsGNr8IgF3PCV3xf VPpwz5494W8dZbIsVqhFfbW1tcHcuXOD8847L3xd7G9jgvH0m7iOzb3qd37nd44VNTkAAOSEazGR r7FkbZ9XLJFY61wJPigCyp65lLUfses8YTIGAAAAAAAAxAeiLQAAAACAM9gumvoo1MrLF2UJiTJv TZkyJdzyyK6XaeF5+vTpweWXXx4MDQ0FR44cCcsnmsq85QWLYw6L8W9PnTr1lW3btm1gXS3XXHNN u+u4gBqViEslytBlz9IJuPh9cZyqXzanLE5eqKUTZYkCL1Wf6N8kijJlxooj8pIJpmxKHeqyZ6lE XhGyuGS+xGtUysIgF3P64MuHGHS+jh8/HpZAPHr0qDSjn8qP7hj97pJQa/bs2eFnXZYdLmPaWSyr 2DPAhre85S39eU8OAABpUonCJh/sZTLhYq4NLXDUKfyCxDzG2jJ2Tbe5DgQAAAAAAIByB6ItAAAA AAAB3aIpL4goNcFVmuMi8RZl95g2bVqYfSvu4rYofiEfl1xySbBw4cKgs7MzbJSRxBMaWbxfZO0L //Vf//UQi7f5937v97a7DqpSMIn4bLNtyQRXoq1tthlekCUTaYnZuGQCLdEXb8O/ts2oFWX1MsVt K7CyLWtoEm8RNja6OXV9kX9+X2cj2smukW6/mD4ItcrfF30PqfQvZdYi0RZvm1SoRVv6jaTMWk1N TWd9vnNkB2stAwMDW5csWTKW9+QAAJAH5SxsKif7qjONMmvVSsaCxNDv+wOsLWXXdKfrYAAAAAAA AKgUINoCAAAAAOAwLczmIa4aGxsLBUsnTpwISypRWUISSFEcDQ0NwdSpU4NZs2aFi7dUXlAmBslL 9HXq1Kmgu7s7qKmpCcVbFJtMNKJblBb9khBswYIFwQUXXBCWTKRrQfOkTcIFbzq5P2Xn+Kf//d// TX91vOxd73rXY+lGBopFFHHxgqpon4cvXxhtxT7Rh6psojifrNwhH4M4ThwjjpPti+ctO0e+TyfC kpUrtClrGEfgpfIls5H5FPt4W1GYJYpbVGKXUhMGuZ7TB18+xMD3kcj4wIEDYWYt+u1OQ6hF0G8r /d7T76sDoRbxOPterXjnO9/5hIvJAQDAJT4JleLa+xRLmvbUdfJoqwAAIABJREFUXxtgUSNlKHNm G2st7Poech0MAAAAAAAAlQb+fQMAAAAAIMEkMspCJHXy5MlwsbejoyOYmJiQzksCrp6entCGoMwb ixYtChYvXhy+ziPLlqyPhGYUV19fX7iwTCUPSXxF2ArhRP8kvqCFamokDKOMJXT+HnENO49rnn32 2ZfYtrm/v/8BZB9xhynblviZ40VZEaIIi4jseDEV3yf602Xf4ufRCbVUgi7+/GTfId05ieena5Ev 0T6JeEvlyyTo0vlSnYusX3ytujZx+rIe52JO+Eo+jkTFe/fuDTNrkcDaNMbmGG3pd5R+/0isXaxY K8F4+i3byp5FWt773vfuKGpyAAAoI0pF2GRjG9fe9bnWcA2kBv2nwmrW1rL3o9d1MAAAAAAAAFQq EG0BAAAAoOLQlSjjt7JjuvKISfsGBweDF1544XUhVhxIxERCL1owvuyyy4JLL71UGn9e4i3KNELC rf7+/lC8NXPmzKCuri48Jru+Ol/8MSoHRW1gYCDMQEbXzCPeytr3Z8yYce8vfvGLFnbebW95y1v6 XQdVSZg+RzLhUoQsoxZvK4qkxD5RdCX2ieItUZDFH+f7xblUYi3eRnZ+YuwqkZROSGUSb8kEUjbi LVmfKlOWbpzs3CIb1bWI25e1MMjFnPBV3LihoaFg9+7dQXt7eyhclv3GxRFqEfSZZb8lYTZN+u00 lTvNAPrt2sDOp/X973//a3lPDgAApYZvwqY8RV95xUK/hLVntiA1qPRhK2ub2XX36q+iAAAAAAAA qEQg2gIAAAAAUKBabE0zy9b+/fuD559/PlzwLQbKzLVr167g8OHDwW//9m+H5ZTyEmrJ+mhLwi1q U6ZMCRegKVuIClOWpGhLQjBqJFajzGQk4vKIhaytZDF94+c///na2tra1VdddVV8JR5IjO5zpBNu RX282EoUWYm2UTY8VZlElT/ZcT5msU8ncpQJuVTnzJ+jrXDLJN4S7WSlFU1zqvpkoizRJrJT9amu QzF9WQu10pwzTV8+xOCLLyp9SL+39PuddE7xGJUYJpEziZPpterzkiFHWVs9MjKy7oMf/GBX3pMD AEC5ILt7+yiESsM+63OljFq1inlAYp5mbQVrj7LrKk/tDQAAAAAAAMgdiLYAAAAAADhMWTFsxEW2 fbToSy1NaDH5Zz/7WXDVVVcFc+bMKSrWNDOJUSPR1uzZs0PRFW9jm22LP0a+5s+fH5alorKMJA7z iJms/V8W2+3PPPPMZspY8t73vnen66DKlTjfyeh7rSsxSIhlBvnvfmQb2YjHRHudkEs1xhSvSawl woumon1RrBVHvGWys8ngFdnpBF4yG/F8ZH2qa+ODMMjFnPCVzrjOzs7wN/vIkSOJ5pQdq6+vDzNr USlE+qznnVmL3Uv2sriW1dTUbFqyZAkybQAAQAaUQjYrF/Yq26gEIsRaqUHirEdYW1k1KdoCAAAA AAAAeAZEWwAAAAAAZ7BZgE1L2PTrX/86ePnll5OEaYSETP/zP/8T/O7v/m4okooTl+35JBlL2bGo BCSVfKLMW7RILRPNxLmmtbW1oTiN/EWZvaIMSFkQM/tJI2ufrqmpueVnP/vZo2NjYyve97734T/K M0b1OYpEUbxwKrIT+yIiYVbUL4q5ZP7FfZV/XoAlE2WpbGVx6hCFTKK4SiWaktmZbG198XGJQjCV jY1wS3wt2y+mr1LFWz7E4MoXfdcOHjwYirW6urqsRVk6oRb1kViLMmuRiJn/LJuI+Ruk41nma+kz zzzzSKFQQKYNAADIEYi45HaRWAukBomxN7PWWjVZDhEAAAAAAADgKRBtAQAAAAAImBZ4i81ARSWV shJsRZBwafv27cF73vOesDyhTVwmG1s7U9/o6GiYseTEiRNhKShauJZdc5n4RiXIIZFHlK0kyuw1 Pj4uPQcHkALlOhbjddu2bXuaxb7yqaeewkJ5itgI/nTfa1mWLV7kFdnqBF68jSzLluhDVQ5RFpfY r/q+mO5dNkKqqIl9KjtRPFVsli3xPGXjxHMrFWGQiznhK9k4+v149dVXQ7EW/Z6o7OLOTb/H9DtF 2SLzzqp1hp+ytvzaa6/d5mJyAAAA51KMiCuuvW8iLoKEWk5+EcuXbtbWsraGXe8O18EAAAAAAAAA zEC0BQAAAAAQ2GXKELPfJBEs9fX1Bc8//3w6QRugjFvPPfdc8K53vUt6PK3yh0nHjY2NhcItyl5C wi3KlhUtYsf1x4taKHMJNcrsNTQ0FM7jEVdTe9/73rfzP/7jP1pramo2oyRV+qjKDKqy1MhKHfLf e1G4pRJvyUogqkReqr7Ij1iCUXWepsw7KiGUSnBlayezUY3TibNk+6bX/FZ2rqr9YvoqVbzlQwx5 +iJR8e7du8NGr/njSYVa9H1pbGwMxVqUadL0nc0A+hHcxOJo+dCHPoRMGwAA4DlZCqd8EXGRXXUA sVbKHGCtlbU2dn37XQcDAAAAAAAAsAeiLQAAAAAACboF2GIESyTYyrJ8n0hPT0/w2muvBRdffLE2 riR9afmi1ydPngy6u7vDRW0Sb9HCtmms6RhlMqFG4jUScPkk3mLxXck+T23j4+Pf+vd///c17HzX LlmypNt1XKWC7edCLIHI94lCLFmfKLgyibL4frG0okz8KcYkCsdkoixZFjDdefCoBFW2oiydHWGT ZUsmwIpbDlE8J91+MX2VKtSqBF/iPpXWpQyYlF2Lz9KYVKgVfV4ps9a0adPCUr4OxFq0YLuO/fa1 /smf/AkybQAAQImSp4grrn3cWCKxVu6/iOXNS6wtZW1L1aRQGwAAAAAAAFBiQLQFAAAAAHAG0wIs YSMYUvUdOXIkzCyVN3v27AkWLlwY1NTUSOMqti9N8VZvb2/YaJGbxFskuuLtkoi4aLGc/JFYjjKn kIhLhoMFdWIBm/fbLKY7/+3f/q2NvW79wAc+cMBFIKWM7edNJoCK+kUhlEyApRNl8XPwfaJYKxon 6zMJS8T4ZOen8iETTvH2UZYtnXiLt5PZ6PqSiLf4Pt11kfVlLQxyMadrYVM5+iLB8M6dO4MDBw5Y lSGVHZN9jinbIwm2+O+LiRR/gzqYr1Xsd2XtDTfcgEwbAABQZmQp4oprb2sbCbUg1kqVJ1lbzq7p Y64DAQAAAAAAABQHRFsAAAAAqHjilFIrRrBE4ikXkEiJFqSjbFs8roVaKhvKekKNRFsk3iLRlWxM HBEXLZ6Tv/r6+vCa5JnxzILprN3OYrr1X//1X7ew7dIPf/jDL7kOqtRQfR5EMZNODCXu8yIssU8U e8mEWfycNgIvWZlGcX4bZPcxUYRlI8qSCbxkwixxnGw+vk/0L8acRKgDoRZ82fZ1dHQEv/71r0Mx NW9jK9SS+SZhNJVBpBZHrJUiO9m9opW1TR/96EdH854cAACAG3wWcdE+SiCmCv0D9iHWmtm13e46 GAAAAAAAAEA6QLQFAAAAAMBhs2CbRJw0MDAQdHV1pRVmbA4dOuR1iUSVDZU1pEV1KpdI4i0qnygj joiL3seo/CKVTJSNSZsYc9Dz+c0sxpt/8pOfPD4+Pr7suuuuezLD0MoS2edB9t0WxVW2Qi1xLlEQ JgrFVBm7eP8y8ZYqdlkcKluVAEvWpxJlqYRZuixbqjnFfnEOnbjOti9NYZCLOcvNlw8xROzbty/M rEUZtmRiQXG8jW/K5khCLRIEOxBqEU+ztpyd108LhYJXamQAAAD544OICyUQU2eYtTbWWtl1bXcd DAAAAAAAACBdINoCAAAAAJCgWrAVy/mJqPqibB6uoKxVQ0ND4cJyhK9CLVkflTXs7OwMy0s2NTUF M2fOtBLRmfxHJSM9y7oV8QF2jh945JFHtrOYW9h5P7RkyZIx10FlTVIRne4955FlwRJLFsYRaokC q6hPjEUlPlGJt0xCLV32LZX4RCfKshF1ycZG10+cU1fqUCfW8kEY5CIOH2IoV18kzn3llVfCzFqD g4Nn2RYTE4l/KXsjbR2ItSbYnI+w367mj33sYz/Pe3IAAAClQ54irirJeFAU9Fdfa1i7r2ryNQAA AAAAAKAMgWgLAAAAAOAMNou4ScVJx44dSyPEoqDMIvPnzz+nv5TEW7T4TsItOpcZM2aEAq5IeGUr 1BL7eDFM3DJ0OS3UX8XaP3V3d7f/8z//c2tfX1/bLbfcMpzHxFlD72ca2GZY41F9z0WhlkqUxfuX CcFkvlWfNZW4y2RjEoWJQiqTAEsmwhL7ZIIu1X40ToxPJt6SXa8kfaUk1KoEXy5jIKHyrl27QsHW yMhI4s+b+D0ikRZl1aLfHgdirWEqfzgxMdHy8Y9/fHfekwMAACh9shBxQayVOpRNq5W1Dey6DroO BgAAAAAAAJAtEG0BAAAAoKwppvSduGCbNMsWQZmuXNPb2/u6aKuUhFqyvvHx8aC7uzvo6ekJpk2b Fmbeoowntr50xyjrViTE4Uu9ecBi9lm8f8aMGd948MEH72P7a2644Qb8xTWHKduWTGAhlixUiaai rarUIS9YkmXP4m1UJRLFsTblHW3OU5VVS9Zn6pdl2RKvkUy8perTxW3b50KolWYcPsRQTr7ot+5X v/pV8Oqrr76eRTGOKEs1J5VBJMGWSayVkZCri90P1rEYVn/sYx87msUEAAAAKpNiRFwQaqXODtaa WXuIXduyz7AMAAAAAAAAmASiLQAAAACUDcUItCJMmTiSCo8o44drqCxUWsIpX8RbtCDf19cXtilT poSZt2grE9jFEXHRPmWBInFYtFDvEXPYZ/EbLMY7/+mf/qmturq69YYbbmh3HZQrbDOs8d9pWWYs lXDDpmyiaCeWW9SVX1TFaRKCqWKXnUO0FYVTuhKJsn6VH51IS7yupSIMcjFnufnKOwbKaPnSSy8F Bw8elJY15cfYxkHfEfoNoCb7/ObAAXYurewZou1LX/qSe/U3AACAskf2Syc+ZUOslTqPs7aMXdcn XQcCAAAAAAAAyB+ItgAAAAAAzmC7iBtXZHTq1KkUoiseEiARpS7UUvkiURo1yrhFmbcoA5eMOCIu 2o6OjobvIS3aNzY25rZobyFCbGSx3Mre1y9s3rz5oerq6pabbrppex6x+Yzq/bX5fotiLlVGrWis TJgV9UeCKD7LFj+nrtyhTCAaV8Qiiqf4c1SJsmzFWlEfn+lL7BPn1MVqcz7FjktzzjR9+RBDKfui 78mhQ4dCsdbRo0dTEWpFn3HKqBWJtRzwAju35gMHDmwpFArItAEAAMApEGllAv2+b2GtmV3fF1wH AwAAAAAAAHAHRFsAAAAAAAKyBV6Z0KIY4ZEr0ojfd/HW8PBw2GixncRb1Gz8mEomkniLWn19fZjN ixb0PaGWfT5vZDHe+IMf/OBJtl32yU9+8nHXQeWJ6T1UiZlk2avE17yNSaglE2bxIqc4Qi2VmMRG jCaKpMSMWrI+nUhLZsfPL9qJc6lizVoY5GJO+MonBvoe7NmzJyyDSGVyVT5sRVz89yJqjsRaT7B5 V3zuc5+rqHs4AAAAUEFQ5sw21lrZk8YB18EAAAAAAAAA3APRFgAAAAAAh2kBOYmgyJfSeiQy8kFw lVcMlB3rxIkTwcmTJ18Xb/HZj0zjVcdGRkbCRuItyubly/t7hiXU/vEf//ElFuvSffv2VWSWFtl7 aCvy4cfJBF42mbf4OcQYdPv8nDJBmSgCU52PTDilEmaJmbH4PtW46DrI5koi3slaqJXmnGn68iGG UvNF9/Vdu3YFO3fuDDMr8nZxhVriMRuxVkZCLrpHU7bE5s9//vM7spgAAAAAAM7pYG0Na+vY00SX 62AAAAAAAAAA/gDRFgAAAACAhLTFW5SZaWhoKMUI40Ol/SJ8F1yl6YvKQpJwq7u7O5g+fXoo3hKF VjYiLrGPhFuU0YvEW+SXv74e8FbWfnDxxRff+73vfa+Vxdn2pS99qd91UFli8x6aBCW8KEon3JL1 iSUR+TlU4jFxPpnwShevSqjF94kiLUIskajr0+2r+vIW87iYE77y8RXtk0CLsmqRYIuEW2kJtXSx 5MAgm7eNffdX3Xrrre0uAgAAAABA5uxmrYW1TexpY9h1MAAAAAAAAAD/gGgLAAAAAOAMKtFDtCVR RVLh0dSpU52LtkhY5DpblkvRF217e3vDRu9HU1NT0NDQYJ1tSyUKopKJlNGLhGCUeYsEeiZyLJm5 iLWV7Dy//t3vfnftxMTEms9//vMdeU2eBjbXyvQeihmgZMIpkSijFu9L1yfzL4q8TKUNbeKyzS5l ypZFW1O2LJN4SxxrEyvEW+n78iGGrHyR2PaFF14I9u7dKxVNqsaZjlHJW/G+kCOUXeO+sbGxNXfc cQcybQAAAADlyTPBpFjrEfa0MeE6GAAAAAAAAIC/QLQFAAAAAKBAtZibRGR03nnnhcIel5BIiShF wVXavgYGBsJGoi26LiTiSpJti99S9hfK6BWJwmzEWzkyi7W72Gf6jvXr12+emJho/cIXvrDTdVBp o3sPVSKOSJBJ8KIsfgxvI4pCZNm5TIIrWSYuneCF9y3GrhsTnZO4rxNliQIu/rXo3wdhkIs54St7 Xx0dHcGLL74YHDhw4KxjxQi1IuG1rsxoxlA2rZaenp4NhUIBmTYAAACA8oPEWY+ytoI9ZTztOhgA AAAAAABAaQDRFgAAAAAAh82ib0QccQ+Jtl5++eUUI40HiYiofF/S+OPapDkuS19U3pAyoFGWrFmz ZoWZsmzG6o6NjY2Fwq3+/v7wmtO194hGFuenWbvlO9/5ziPsM73yi1/8YlksKNi+/7LvOC/Wkh2P Sh+q/OkyAKkEV7q4VCIuW/GLLoOWSoglvpbZ8L7jnI+qD+Kt8oghLV/0ud+3b1+YWevYsWOpCLUi v1Qm1yTWylDEtZ35bu7r63uoUCgg0wYAAABQfoyytom1VvY0UXZ/GAMAAAAAAADIFoi2AAAAAFBR 6EqtybLUiIu4ScVCJAaijE49PT2x4k2L+fPnh1vXIilffVGWrM7OzqCmpiZ8n2bMmHHWgr/Jh+wY iQSijF4k3qLMWzLBSzEUUWaxmp3f9Wz89d/5zneeHhsbW3Hy5MlHy0FQoHpPTKISUTzC90XCqySC LvG1jZDMNE4lnBL9iBm0ZAItWalDlehLF7Ntn+24Ysb6JkaCL70N3Sv37NkT/PKXvwz6+vqM42yP kd9IrMVnmFP5yIDH2DzLvvKVr2zLYzIAAAAA5E4va+tYW8WeLEqqBD0AAAAAAADAHyDaAgAAAAAQ sFlkTiIMuuSSS4Lnn38+hQjjUVtbGyxYsABZtix80QI/lbGkMock3Jo5c2Yo5JKNsRVx0WvK5jU4 OBiWYyQBl+jThiIEWia/V7PP99WzZ8/euWrVqtbu7u7NpVa6y7a0pU2mn0igJI7j+3gBV9QfCZ10 oizejrcVhVmyOG0zXOmybMn2oz6deEs3X5piHlu7UhEjZe3LhxiK8TU6Ohrs3LkzLINIWQ/TEGoR lO3QJrNWRoyxtmViYmLp3Xff/VKeEwMAAAAgN0ig1craOvaU0e86GAAAAAAAAEBpA9EWAAAAAIAC 2YJwMQIiKpFIIiAqnZcnb3jDG0KRkI8iKV99TUxMBN3d3WFmtOnTp4fvG5VQTFoyMWJkZCQUJ5Av EnDR1iOuZK2tqanpWy0tLavr6+vX3nbbbfl+WBNg857IREo8ogCLkGXPivp4kZUo6LIVb9lkr9KJ TWTnI8uMZcqeJfoxXati+myFWrZjfRUjwZfehrJpUQlEKhlMAivRNolQi75T5IuyJhJiZq0c6Gcx tLE5W+66665DeU4MAAAAgNyg0odLWXugalKoDQAAAAAAAABFA9EWAAAAAACHbrE4IqkwiHxeccUV wS9+8YtQFJQHVJbxwgsvdJplK01fecdA+ySyozZ16tRQvEWZspJk2+IhYQFlmSExnYfirQXss3ov i+/u5cuXt7EYW+644w7vRQim9ySJyMQ0JhJricItQibe4u1VyESiNoIWnQCL79eVPrQRtuXZB19+ xxDX1/Hjx8MSiO3t7eFvYNw5ZMfoO0JiWF78ladYi83Vwdoadj5rC4VCd24TAwAAACBPtrG2nD1h /NR1IAAAAAAAAIDyA6ItAAAAAIAz2Cwgm4Q/JiEQZW1605veFGYYyRoSBJFITBSTyOJS9fkg1PLF 18DAQNhIZNXU1BSKuER7ky/Rjkp4kU8S0pBwq76+/pzxDpnO2u1jY2O3Llu27AG2bfa13JdNWURV 6UEb0YlOaBX1q0ofihm7eFGJrnRjEtFM9NpGmCUrh+iDUCvNOHyIAb6C4MCBA2FmLdqmIdSiPrp3 kvCVWpRVy0Z0nSKUaYPKIm3+27/925IqJwsAAAAAK+ivrH7EWjN7snjWdTAAAAAAAACA8gWiLQAA AAAAAVXWGZUwJ65YaOHChcHQ0FCwf//+1GIWoXivvPLKs7JCJYm12HFp+vIhBoLKG0YlDinzFmUz M4n7TH0kQKBGGWOyFm/J4jBA/2b4RHV19Sfuvffex9j4ZXfddde2DEIrGl2Ws7hiLV6oxYusbMRb ojBLJdTihVMqVKIVsV8UYYmxR33ifS1vMY9tH3zl4yurGCiT1t69e4Pnn38+zLAVx5/uGGXUovsk ZSvMO6vWmTieZt/hFbW1tY8WCoV8UmYCAAAAIE9IjL2JtWXsKWOv62AAAAAAAAAA5Q9EWwAAAAAA HKaFaZ0AKo5Q59JLLw1fZyHcijJsUTaouHHFtalkX5ThhcQIJ0+eDMVblEVNzKpkWz4xgoQOJEiI RGHU8hYl6GAxX0vtnnvu2c52m8fGxh7KW7igEp3ZvG9xBCu8UFPXJ7OJ+mViLVGoJROC2QpkRAGW bCtm3ZLFEGfOJOOK6fNNjARf+j4SU+3atSvMrEVlZfnjKkG0yS9to/siibaizFo5Qve4R1lbwe59 T+c5MQAAAAByo4u1daytYk8Zx1wHAwAAAAAAAKgcINoCAAAAAJCgWkBOU/Tzxje+MSyxt3v37lCs kwbk7/LLLw+mTJlSVhmufIhB5YtEBF1dXUF3d3co3JoxY0ZQW1urLYso8ykeI/EDCcNIhOebeItx FYv3QRZTe6FQaGH7G9jWixJhKlGXTCii2o/6ZMIslQhLJd7SzaGzN/XphC+y0oeVINSCL3cxkKCK smr96le/Cl/rhFo2fqPfW/JFmSnpNzLvzFpsLrqnbWbfndZ77713Z24TAwAAACBP2llbxdoG9pTR 7zoYAAAAAAAAQOUB0RYAAAAAKhpe4GGbdUccJ9u37Zs/f36YpemVV14JMzYlheKjsouLFi06S5zh i7CpEnxRecOenp4wuwyJ5+h9pTKHcbNticfIb5RdhsRgNiX18uBMfItZ+w57/a2vfe1r99XU1Kwp FApdjmKR9okZryLiiEjE77/YpxJ4yXwVk/1L1qfKoBXFlKXAx9bOB1FRKcfgsy+63+3YsSPMrhWJ j4sVItJ3ZHBwMBgYGHi9X+czA7pZW3vq1Kk1q1at6shjQgAAAADkzg7W6I9PtrKnizHXwQAAAAAA AAAqF4i2AAAAAAAEdIvDtqXv4vRRVqy3ve1toeDn4MGDYdYmVbYgERLxnH/++aFgiwRCacbliy8f Yojji1p/f3/Y6L2lzFt85rOkIi4Sb1GjzyVl36JmE3dOzGFxfWNsbOxv7r777g3sdes999zTnncQ uusYkVSwIpa+jPr4+USRVNLSh7o+sV8m1BLHQ6gFX2nHcPTo0eB///d/g/b29rM+57YCQ1kfib5I rBVl1iJyFqkeYvG0DA8Pt61duxaZNgAAAIDy5HHWVlZNbgEAAAAAAADAORBtAQAAAABw2CxaZyUE ampqCrMzUVk8yrpFGUxoAXtkZCQU6xBUJq+xsTHM5ET21KLsPZUqkvLRV9RP7x81EtTRe0vvmzgu roiLxAzUouxbvmTeOgOd4K0svi/ceeedD7EYm5cvX77DdnAxojPTe5WWiEmVdYufzzYrUDECMllc prmz7is3Xz7E4Juvffv2hZm1Dh06FFuopfJPv29UBpF+6+je5kB8+hJrzbNmzXqgUCgg0wYAAABQ ftDv+1bWWqomM2wBAAAAAAAAgDdAtAUAAAAAIEG14GwjtInbJ+6TMGvevHlhs/GVRfavcvSVl1BL 1kdihGPHjoWZ0Sjz1vTp04v+bEXiLTpGWbdyKhtmC/0748bq6uobv/KVr/wni235smXLcvlrdt11 TFPMoxNvRfObfJlsdEIzcT5ZFi7b8ymmD75Kz1fccXSfefnll4Pt27e/Xsa3WKEWQWItujeSUNlF lkAW0za2WXb//fc/lvvkAAAAAMgDypy5gbVV7Ekk9yzAAAAAAAAAAGADRFsAAAAAKFviLgKbFpzT zGYl6/PBlw8xlJKvuHOSOIHKX3Z3d78u3iLBVVy/4jESP0QCIM/EW8T7JyYm3v9Xf/VXL7AYm9l5 b0k7m41J8EaZqbLIQCWWR+RtbLJsxcn+pRNyZSkMsu0rN18+xODaF92vXnzxxeC5554LBgYGUhFq UR/dr0ZHR8NsgSbRcRoIcVDdxYfYd7d5zZo12zOZEAAAAACuOcbaKtbWsaeALtfBAAAAAAAAAIAO iLYAAAAAUBZksdhryraVRh985ePLhVBLFweJFki41dPTE0ybNi0snUhZuGTiI5sMXPyWsuLEEW7l mOHmN9hcP2DnfO/tt9/eOjo62paGU1txW5biF514SzfOlK1LNw5CLfjKahwJtH75y18GL7zwQijc Utnbirj4jF3kz1EJxGEWxwZ2721pa2tDpg0AAACgPNnL2jLWNrGnj2HXwQAAAAAAAACADRBtAQAA AABw2GTbivBBjJSmLx9iKCVfacxJ276+vrBNmTIlaGpqCurr663Hqo6RKMJjFrG2sq6u7mtdXV2P z5kzJxWnuusSkbVoJhJv8XHYZNBKkmUrTlwQb5VeDC5ePqJ1AAAgAElEQVR8URbAHTt2BLt27QqF pbxdXKEWf4zuR+TPkViri8Wwhs1933e/+11k2gAAAADKk2dZa2btR1WTWTUBAAAAAAAAoGSAaAsA AAAA4AymxWhabPZVQARf+cSQZRyDg4Nha2hoCDNvkYhLtEsq4nIglLBhzqlTp25Kw5HNuctEUDxp C2lMWbVUvpIIdWxjL2ZsKYuR4Evv69ChQ8H27duD9vb28DOahlCLiDL/qX47M4ayaa2qra1tW79+ /WDekwMAAAAgF37K2nL25LHNdSAAAAAAAAAAkBSItgAAAAAABHSL0RE+iJHS9OVDDKXkK8s5h4eH w0blEinz1tSpU5X2SYRaMvFQuaA7dx9EM0lFWcXEZWvni4ConHz5EIPKF31H9u7dG4q1Dh8+nJpQ K/qM53WPkcSyg83dvHjx4ocKhcJYLkEAAAAAIE/o930za83sKWCn62AAAAAAAAAAoFgg2gIAAAAA 4DAteEMkVVq+bMelOWdavk6dOhUcO3YsqKmpCTNvTZ8+XSmGsBFxRZAPKuNH/VEJtDRwJQSLc+6E z0KatMZlPWeavnyIoZJ8jY2NBTt37gzFWt3d3WfZFiPUontKVB7UUWatx1lbsWnTpifynhgAAAAA udDP2jrWWtkTSIfrYAAAAAAAAAAgLSDaAgAAAACQoFuodi3mSduXDzG48OViziR9JKzq6uoKBRYz ZswIxVsk5IqbbUvso882+aEtzeFj9q0kMamuS7mLjFzMCV9+x8D3Ufa+559/PnjuueeCgYGBVIRa BGUEpBYJtXK+j1CmjS2UWeuHP/zhC3lODAAAAIDcIIHWKtbWsaePXtfBAAAAAAAAAEDaQLQFAAAA AHAGm4VqmQiGxwcxEnz5NWdaviYmJkLhVk9PTzBt2rRQwFVXV3eObVzf9NmORBeUhSfN7Ft5YXvu vglpsvDlYs5SjqHcffX19YVZtV588cUwe59pjM0x2tK9J7r/0L0pZyjTRltNTc2qH/7wh6/lPTkA AAAAcoFKH7aytok9gYy6DgYAAAAA4P9n712A7ajKvO+GJCfn5H6/ES4JEJHLCKijjDNOZWbUGSxm Rp1B32L0Ha9jORYl+r76qZ/jcSwUkhACMploRWSIDDIIDkNRSHlBRARCuMVwIEASkpB7cpKcnJwc crG+9W/S+Tqd1d2re3fv7n3O71e1ap+9uvtZz957de9N+sezAADKAmkLAAAAIAbbTew6yjx1iVWH HOoyZpmx9FwihlpHR4e/dGJbW1um2HHVcCRvaYkzyVtqrYqtqlj4PG5VAadOYxKr3jloadXly5d7 q1ev9qWqRkUtoWuDrjWBrFV2ZS1LXttMu9G0Jf/1X//VXdrAAAAAUCUPmzbftPvML4Gmm+EAAAAA AADNBmkLAAAABiSugkwUl5vYWeK3qhg0EGNVMWbZsfr6+vw2fPhwv/KWJK64OK4SV1BFR0snStxS dZ6yxIwi46a9zjqINGXHqmLMVs5hIMbauHGj9/jjj3vr1q0rRNQSuhbo2qLrQiBqlSlrWXjRtAVj xoxZdsstt/Q3c2AAAABoCpKz7jFtnvkV8ljVyQAAAAAAADQTpC0AAACAo7jcxB7oValaOYe6jFlF rP7+fr9JqpC8NWLECH/OZq22Fd4WyFuqviVx6+DBg80WNZxxeS0BrSTg1HVMYtUrB81xVdSSrLV9 +/bYY7JKXKqqJVlLjxXJWrppO+/CCy+8p7Ozk0obAAAAAw/J2MtMW3DS65I2AAAAAADAoANpCwAA ACBC0k1s0UoyD7GqG7OKWBKrdu3a5e3Zs8eXt0aOHOkvaZa12lZ0WyBvqfLWa6+95h05cuSEfetA 0mtpFSmnijEHg9g0EGNJply5cqX3xBNPeHv37rXKiXmqbbW3t/vXDp33WlqxyaLW781495lx5993 331aHsm75557mjk+AAAAlI+WOV5i2k3m18iWqpMBAAAAAACoEqQtAAAAgBBJN7ijVUZaSeYZaFW2 isyjDu9h0bEkV+3evduXt0aNGuULXFriLHqMq8QV/K0YquKl+KrspceqcXktAXUVcKoYk1j1jpW0 z4EDB7wVK1Z4Tz75pC9RZokft01NopauFzrPy66qZYl90ORwm+lfcO+993aVNjAAAABUyUbTFpq2 1Pwi6a06GQAAAAAAgDqAtAUAAABgIe7GdqvLPK0cq4oxWzlWIF309PT4TbLVmDFj/IpZcce6jiWp Q4JHUHlLFb5cjmsGcePaqhDFbY/rK1LmqWLMgRarDjk0M5YkzOXLl/vVtQJhspGKWkLnsqROteA7 rsnnbq8Zd7EZc9FPfvITKm0AAAAMTFaaNs+0O8wvkOr/rw8AAAAAAIAagbQFAAAAcBTbDe64m96t LPMUGasKUavIPOrwHjYr1v79+/2mpc8kaAwfPjxX3PC2oPKWYqnylgSuKmStpOpgwWMdBJwqxiRW 68WKPt+yZYv3+OOPey+88II/n6PfSy7fWdFtkjfHjh17nKylpRCbyBYzriptLLnzzjuptAEAADAw +YVp880vkAeqTgQAAAAAAKCuIG0BAAAAeO431/PINXWXeeoWq4oxB1MsLa2m1tbW5gsbHR0dx21P Ep9s8fR48skn+/KWhDDJW4pfBq5CWNJ+dZB5qhhzoMWqQw5lx1q7dq336KOPeuvXr08UtVxiBo8S LCdMmOAvgxhU1WqyaNllxluwffv2Zb/61a+otAEAADDw0Pf7XabNM78+nqo6GQAAAAAAgLqDtAUA AAAQwuWmd50EnIEcq+wx65BDlbFUFUtNFXckcGi5w/D8d622Fd6m4yVuBZW3JG8Fy7iVTdr7kUeu qULUKjKPOuRArGx9mrNdXV3eI4884u3cufO4ffKKWkJS5cSJE/3zvGxZyxbX5PLQkSNH5v/oRz+6 r5RBAQAAoGr6TLvZtIXmF8i6qpMBAAAAAABoFZC2AAAAYNASvbHsssSUrQpRUsxWlHmqjFXFmIM9 1qFDh7zdu3d7e/fu9YUOVd9S5azoflkkrkDeUpMYpmUZNU5ZuFYHq4PMU8WYAy1WHXIoOpbOj6ef ftpfBrGnp6cQUUtoCcTJkyf7ImUFVbW03uI9Jqdrli1btryZAwMAAEDT6DbtBtNuOun1vwEAAAAA ACADSFsAAAAAEZJuiNddwBkosaoYs5VzKCLWkSNHfFlk3759flUeyVtDhgyJ3d81vpZhVAvkLT3a KEImSaoAZpMyw+QVcBo5FrGJWL29vd4TTzzhrVix4ti54SplxYlaki61BOKUKVO8YcOG+efA73// +xNilki/actMu/bWW29d08yBAQAAoGmomtYC024+6fXvfgAAAAAAAMgB0hYAAABADNEb4lmrbNn6 WlHmaVasKsYk1ol9epRIEpa3JH64HJfUF8hbqigkeauvr++EWEVhG79IAcd1v1YTiFohVh1yKCLW jh07vMcee8xbtWqVv4RolupZcX06T1VVS03CZQWVtbpNXkvM2DcuXbp0WzMHBgAAgKaxwrR5pt11 0utVNQEAAAAAAKABkLYAAAAAQqTdJM8jxAwUmSdrrCrGRKYrNpbEKglWWlptzJgx/mN4nzwxhw4d 6i/ZpqUYDx48eMK+eUnKKUyRopbrsYhNxArYsGGDL2utXr36hP3C+2YZX+fl9OnTvUmTJh37nmpy Za31ZtyFw4YNu3nx4sW9zRwYAAAAmsb9ps03v0YerDoRAAAAAACAgQTSFgAAAMBRXCudIAbF71PF mMQqPlb0uZZt2759u1/JR5W3VIGrkXH0qEpAEreKwKUC2ECRfojVemKb5uCLL77oPfroo760Fd0n j6glRo0a5c2YMcNfCjEYp8jKWmmxzPanzMNCk8MdnZ2dhwsbGAAAAOqCvt/vMO0a8+tjVdXJAAAA AAAADESQtgAAAAAiJN1Aty0BF7fddZ9Wj1XFmHWIVYccmh1LSxvu2rXL27Nnjy9vRaUrW7WrrFW5 GiGt2laRoo6trw6x6pADsV5Hyx5q+UPJWloO0bavqywc7hs/frx3yimneOPGjTtWVavocymJiRMn erNmzfKXYTT5/D4qcQIAAEDLo8qZS01bYH6BbKo6GQAAAAAAgIEM0hYAAABAiLQb6IhB1Y1JrPrE OnLkiLd7925v7969vrilij8nn3xypth6jFuG0JVwZaG012ETYMLUUfohVjmxys5By36uWLHCe/zx x73e3t4T5qarqBXepjZlyhTv1FNP9c+5oqtqpRGMf9ppp/lLpR493y827T/7+vquvv/++xcdPnx4 6WWXXdbXtKQAAACgaLaYdpNpi80vkj1VJwMAAAAAADAYQNoCAAAAsJC2LGLV0kxdYlUxZh1i1SGH OsRShZ+enh5v3759/pKJkreGDj3xPzHSKmAVSdxYg6HKVpGx6pBDq8XSeaCqWk8//bS/pKhImvMu 1ba0jKiqaknWam9vb3pVLY0vWWvmzJleR0fHMYEskuss025oa2v7+s9+9rPFhw4duvHSSy/dERMS AAAA6keXaQtNu818y/dXnQwAAAAAAMBgAmkLAAAA4CguN9DziC11kHIQtYhVZiw9V0UhNYkdkrfa 2toyjdsIadW20mSdukg/xCo/Vhk57Ny503vkkUf8pRDDUpVtPrp8z+hR54+qWknWkghZdGWttFga c+rUqd706dO9YcOGuVbFm2Di/r9m///zi1/84hbzfMGf//mfrykgXQAAACiHh0273rR7zDf976tO BgAAAAAAYDCCtAUAAAAQQ9zN9TpKM1XEqmLMgRarDjkUHauvr89vw4cP9+UtVQcK71tVta06CkR1 jVWHHFoh1oYNG3xZa82aNU7z22VZRFWsO/PMM/3qWuprdmUtnbeqrDVp0iS/ypZt2VMHdNJ/2uT/ qQcffPAn5u9r5s6du6LYTAEAACAnkrPuNe26k16XtgAAAAAAAKBCkLYAAAAAQqRVQQnfPG8VkSZL paNWzp9Y9Yml5/39/X5TlR7JW8HSaklx0sZx2T8tP8SmwRuriBw0l1544QXvt7/9rbd58+ZjfVFc 5K3wOOPGjfNlrWnTph07vpmyls5PiVrjx4+3LoGYExlfHzCxPvCQwTzOf+c733lfEYEBAAAgM1r2 8DbTFp70+nKIAAAAAAAAUAOQtgAAAACO4lIFpVWkGddYVYxJrPrkUHYscfDgQa+7u9uv2jNy5Ei/ uVSvy0JSLnqMSih1EIjqGqsOOdQx1uHDh72VK1d6jz76qLdnz57UORcXKzqOliCcM2eON3HixGNV tco4H+LQ+aixbedlkZjYf6r2m9/8pss8XmOuC7fPnTv3cGkDAgAAQECPaYtNu9F802+pOhkAAAAA AAA4HqQtAAAAGBRkuYmdVG0rKV4dRRpXUavIMYuMVYcciFVMn6SXvXv3ej09Pb4goupbOZdeiyVJ mhGITcTKus+BAwe8J5980luxYoW3f//+E/ZPm3Nx455++um+rDV69OiGRK28x+n8mzBhgr8cYpmy loVzTbvVjHvtY489ttC8v0vmzp3b28wEAAAABgmbTFtg2lLzTc93LQAAAAAAQE1B2gIAAIABRyNV StJu4qeJLXWWZlpZ+hloseqQQ9mx4vpUTWjfvn1+C6SRIkgbP23p0zx9Ay1WHXKoSyxV03riiSe8 Z555xjt06NBx25JEraTvHy0VqiUQ3/CGN3jt7e3HKms1C71OyVpjxozxhg4dWrg0mZHpps0fMWLE 18z7vMTktugtb3kL1T8AAAAaZ5Vp80y73fzCoaolAAAAAABAzUHaAgAAALCQJHgMRJGmjvnXIQdi ldvX399/Qn+jxAk1iE3ESttHbN261Xv88ce9F154wTty5MixfhdRy7ZN43R0dPii1llnneWLW41U 1sqDxMiZM2f6SzGq2p1aM8dPYYzJ5Yvm8XMrVqxYdvjw4YVvf/vbu6pOCgAAoAV5yLRrzS+c+6tO BAAAAAAAANxB2gIAAAA4ikslnvCN7oEgzRALGa2MWI2MmQfXyketJBC1cqw65OAaS2iOrFu3zlu+ fLn/aNse15c0h8ePH++de+653hlnnOGP3WxZS8uQnnrqqb6spapaGlsVviZNmuRXEtNSpWExLS8F La/YZtrHTZ4fffzxx+8zf89/29ve9nARgQEAAAYwvzftJ6ZdY76NV1SdDAAAAAAAAGQHaQsAAAAg BqpsVRerDjkQq3ljNoJLfJ3L4fO5CBHotdde86WX3t5ef/k8tba2Nr+q0ejRo71x48Z5Q4YMiY3V SmLTQIslNEe0PKEqaqmy1vbt20/YbjsmbZuQJHXeeef5wlR4rKzkPU8091RZa+LEidZYEri0NKn2 0/xV5a3Dh2uzepLWbLzM5HvZo48++ph5nHfJJZfcYz7D7G8gAADAwEXlam8xbZ75lXOicQ4AAAAA AAAtA9IWAAAAQAhbtS1bX6sIOFWMSazmxKpC1Coyj6KrDtmEmnBfEdKPlnPcuHGjt3nz5tQl5iTG qKKRxB0JNIHA1SpiUyvnENcn9JkdPHjQW7lypbdixQpfvHORsdK2abzTTjvNu+CCC7wpU6Ycm9/N rKyl+aa5JmkwLWehnLXvqFGjvL6+Pm/fvn2+fFgj3m7a3Y888siLv/71rxccOXJk2dy5c4tfUxUA AKB16DbtJjXzS2dH1ckAAAAAAABA4yBtAQAAABzF5cZ/mrDS6hWPBlqsOuTQSrGqGtOFpONc5BTb 3659knxWr17trV+/3nk5OVVWUvUmteeee84755xzvNmzZ+fOIa6PWMl9IpgL+/fv95566invmWee 8Q4cOHDctjjZLy5W8CgZ76yzzvJlLVWuyltVKy+SAydPnuzNmDHDGzFiRObzMHjUsR0dHf5cV/Ut VZKrA0fzm2M+2++Z9/obv/rVr27q7+9f8pd/+ZfdVecGAADQRFRNa5FpS82vnb6qkwEAAAAAAIDi QNoCAAAAiJAmAyBqEavqWFWIWkXmUVb1oaSx84pAW7Zs8SUfySx5UYUuxVi3bp33tre9zRszZkym HFpFkqpDDgHhubB7927viSee8OU5LQPoImXZ+sLbtBSmlkCUrNXe3t70qlp63YFopUpZkrfScnZ5 3cOGDfPGjx/vv0+qvtXIvC+B6eZ1Xz18+PAvP/jgg0tNbgvf8573bKw6KQAAgBJ5yrR5pt1lfvHU Zi1jAAAAAAAAKA6kLQAAAIAQWZZFrINIQ6x659BKsaoYs2x5Kxo/iwikY7u6uryXXnqpsLy0pOIv fvEL7w//8A/9Zezy5JV1n8ESS0Q/761bt3qPP/649/LLLx+rftWIqCVGjhzpXXjhhd4b3/hGb+jQ obkra+Wd+5KzJGoNHz782PugCmKqjqU+CVeSuVzGS5K4VEFMSyeqspyqbhVdeSvuM3RklMn5c+b9 /+zPf/7zO8zzeX/xF3+xsqDUAAAA6sADpl1nvi1/VnUiAAAAAAAAUC5IWwAAADAoSbth7ioFDMSK R8Sqd6yBOOeKIElAEVmWSFSMp59+2tuwYUPBWXq+BPPYY495b3nLW7xZs2bF5pClrw7CVV1ELT1f u3atX1nr1Vdfte6T1mfbJhnqzW9+s78UYiD1NbOyliQqSVmq8BXNN0BilSrDqVqWlmpUBa64JX5d X39YElPVrZpV3tK/Z1zx+9///oqf/vSnD5jXet173vMebm4DAECrokpavoxsvr2RkQEAAAAAAAYJ SFsAAAAAR0kSBeJufMc9b0YfseqdQyvFqmLMvBWKbLgIKFkEoueff74UYSuc24oVK3wR5pRTTnHO K+s+AzGWsH3ekuH0uel93bVrl7OUlCYx6fORrHX66acfm7PNlLVUzUuilh6jOcc9P3TokLd9+3b/ fRg7dqy/HKfkq6yiWnibPotAGtPSieFlJuuAye89Jp/33H///U+Zx3kdHR13zZ07l2WkAACgFeg1 balpi8wvn/VVJwMAAAAAAADNBWkLAAAAIEKcqCVsN/vjtjerry4CDrHKj+V6XJFjFhkrrRpWo7jE T5OFNm/e7K1evbr45CIoRy3d9+53v9taESmaV1xfKwlXRYta6pOg9Oyzz3pPPfWUv0Rg3HFZ5qxy OPPMM723vvWt3uTJk5teVUtI0lJThS1bri6vRyKbxK3du3f7Sx1K4AqWdEyLkbQtyEsCm8aI0uDS h41yscnzR/v371937733LjLPl1522WV9VSYEAAAQwzbTbjRtifnm7K46GQAAAAAAAKgGpC0AAACA EC7VtgZixaOBFKsOOVQRq4oxs/aVKW0ljatz10UOkgCkZRGbhcbTMn5/9md/lphXHeWqsmMFxM3D /fv3+5/VM88847+Ptn2yzk+JSOedd56/dKWqU6m/qGpwrgSyVtwSjHnOS72GPXv2eHv37vVGjhzp y1uqmhXd31XiCp9XgQTWbKnNAa09eoPJ6+v/8z//c1N/f/9Nl19++Y6qkwIAADC8aNoC05aZXz/9 VScDAAAAAAAA1YK0BQAAAGAhbVnEgVLxiFitHauKMfMcF3felCHEpEkmUcJ9XV1d3sGDBwvPKQkt Y/fqq696p556amxecX11Fa7KErVEd3e39+STT/pLIYaXKswrHumxvb3du+iii7wLL7zQ6+joyCQh FSUrSRgbNmyYNW6R1/19+/b5Ta9z3Lhx/muPOy7L91wgmdWQCSavf2lra/vi3Xfffcvhw4fnXX75 5euqTgoAAAYly027xrR7zC+g5lrhAAAAAAAAUFuQtgAAAACOkrQsYpYqW677taqAM1hi1SGHuozZ yHEufY2SJplEK23ZzvHXXnvNW79+faF5ubJy5Upf2moluapsUSvat2nTJm/FihX+ZxTIfllFreg2 VZxSVa0LLrjArxgVlsCaxcknn5y6FG9cXyPneF9fn99UcUvvw4gRI2LFqyzvr54fPnzYf116T4sm 7+djjpOd9ukhQ4Z86sc//vFPzN/X/N3f/d2KQpMDAAA4Ef1ouc+0+ebb/uGqkwEAAAAAAID6gbQF AAAAEEOSxNXqIk3VORCreX3NjhUnZUX7G5W3slYDShOIJAMdOXIkdz6N0NPT4+3atcubNGnSCXkF 1FW4yhtLpH12+nvNmjV+Za2tW7cetz2vqCWmTZvmve1tb/PmzJkTuwxh2diW7Kziu6C/v99vEqwk b40ePTpV3nLZJgFOImS0glgNONm0D5g8P3DHHXc8ZB6v/dCHPnR/1UkBAMCAQ6VbbzNtgfm276o6 GQAAAAAAAKgvSFsAAAAAIZJELZFXYknbh1j1ilWHHOoyputxtqUOoyJHVMgpEtcx4qQiLVFYJRs2 bPAmT558XF8d5Kpmi1pC8pyWP3zqqae8PXv2FCJqiVmzZnlvfetb/Ufl1+zKWoEcljZHqzjHDx06 5O3cudNffnLMmDF+k3DV6HuvqltqksLa2tpiq2/FzZeS+VO122+/fZV5nDdt2rTb586de7iKRAAA YMDQa9pi0xaZb7YtVScDAAAAAAAA9QdpCwAAAMB7/QZzkngQ3laXm+xVx6pDDoM1VhVjxu2TtF+c SJUke+TBJf8k0UgVgSQHVUlQSaquwlXeWMJ1zh04cMBbtWqVv1zk/v37U4912aZl+lRRS8sgqsJW FjmoqPkpOUwiWhbBzLWv6OOU5+7du/3zYdSoUX71rXClrLwSl6QwNUlbWpJRrUacb3K+ddOmTd/+ 4Q9/uKCtrW3p5Zdf3lt1UgAA0FJI0Fpk2uKTXhe3AAAAAAAAAJxA2gIAAACI4LosYl2kGWIVG6uK HIrMo1n5x50LceJGtBKXTfhqlLTXFCce7d27t9A88iBJRsJMUIlosIha6tu3b5/3zDPPeF1dXb7Y 06ioJSQanXfeed7FF1/sjRs3rpJKTqowFchadbi2ZYmlpmU71UaOHOnLW6qUFRfP9XMJ5K2+vj4/ bnt7e2IuZREz1imm//r+/v5v/Md//Mfik08++cYPf/jDVEkBAIAktPThAtOWmV8aVGsEAAAAAACA zCBtAQAAAIRIq7ZV55vszYxVhxxaPVYVYxYRK07SiBNTorKWbRlFl5yyHGPLMXxuR8/z3t56FERQ dSkJRmFaRd4SWeeXluN7+umnvZdfftmXm+L2yyJxjRgxwvuDP/gD74ILLvA6OjoyLd1YBMpHUpKE Lds5UYdzPOtxOj/UJFhJ3tL7mnZM2hj6vCWESdiTvKWqXmWR43oyxrT/x3yGn/vBD35wmzl+4cc+ 9rGuElIDAIDW5SHT5pt2v/lVkf7jFgAAAAAAACAGpC0AAAAAC0nVtkQdpB9iFR+rClGryDzKzN9V yrL1xckr2q/o6jpx8ZLkHUk2daC/v99/LFO4KlrUElnn4caNG71nn33WW79+fex+WYWg0aNHexdd dJF3zjnn+FW2ml1ZS3NZy2zaKoXV4dpWRCwtX6mm91dyoQS5sMycNV5wXZC4JSlM8dS0pGVNaDf5 fdy0jy5duvRe83jdJz/5yYerTgoAACpDP3DvMe0a8ytjedXJAAAAAAAAwMAAaQsAAAAGPK5SSJKo FfTluek9UG7Y1ymHVopVxZhFxYoTteIkrLS+JLmjEbIIPrbz++DBg4XmkxflmlQRrC5VtoJck55H +yQ1rVmzxl8GcceOHdb9sopa6ps8ebL3pje9yZs9e7Yv+7jKWkXNQVXUkqxlm0N1PMeLyEGvdfv2 7f77rcpbEubCopXtM0v7HMPylip5Sd4aMmTICftWhF7c36h997vf/a2Zywu2bdt2T2dnJ5VVAAAG B7Lql5l2rfmVsabqZAAAAAAAAGBggbQFAAAAA4q8N+LTlkVMG6OON+eJVa9YZY9ZZA626lmuIka0 L6vAkRWXuDqHk6QlLftWB+KkozpU2RJ55qGkpq6uLm/lypW+lJM0L6IxkrbNnDnTXwZxxowZ1s+3 bCQuqepUtEpbq1yPioilJQ67u7u93bt3++KWBKbFKugAACAASURBVC5blawsn7Gea5lQteHDh/sC lyp71YGjuf6RmWt3T5069YV/+7d/WzhixIhlH/3oR/urzg0AAEqh27Qlpt1ofmVsqzoZAAAAAAAA GJggbQEAAACEyLIsYiveZK9TrDrkUHasKsZsJJZtWcPo3y6CVtZtReAihsQJSnWRtkaOHHns7zpU 2RJ555yEpt/97nfeqlWr/EpU4f3yilrizDPP9C644AJv/PjxmV5HESgPva6+vj5fWLLlF9dXl3O8 jOu3/t67d6/fRo0a5ctbQ4ee+E8NWT9/LReqJmlL8lZbW5tTrk3iHDPXvtfb2/uNG2+88SYzHxZf ddVVe6pKBgAACkXrNy807Wbzq6K36mQAAAAAAABgYIO0BQAAAHAUFwGgVW6oE6tesaoYM8txcTJi UjUcF6Er7bgysOUSrcQUPa9VJahqlJPySBOs6iJq2fr0XNW0tATi6tWrfbGpUVFLjxKAzj77bO/c c8/1xbZmV9VStTDJWqr+FIiNdT6fq4ylz7+np8df3lDylqplpcVK26aqZmpaLlGCpU3eqgozF6eb h6tNbl9etGjRUjPnF37hC1/YWHVeAACQi6e812WtO8wvjcNVJwMAAAAAAACDA6QtAAAAgAi2alvI W8XGqkMOZceqYsysxyXJWi7ClWufrYKXmm0Zxjy4yB9J0tKECRP8Zd2KyicPEydOPLa0XLOrbIlG 5+GOHTt8WeuVV15xEptctqm60pw5c3xhS6JOs2UtVdSSfDZmzBhfPmrFc7yMWC776L0LljgcN26c /1mG98szNyTP9fb2HquOFwhhNWGUyetz5hz+7HXXXXeHOQeu+b//9/+uqjopAABw4memXWd+ZTxQ dSIAAAAAAAAw+EDaAgAAAAiRJj3kuXndyjfniVXtmGXFipMjbNKSrS+LmJUWqwyS5A/bOa5KTpMn T/a2bdtWem5xnHLKKU2tsiWKmHMbN270nn32WW/z5s3H9bvMt7htkqQka82aNcuvrtRsWUvL/GlZ x3Xr1nmnnXaaN2nSpFjBMa6vVa8NRcfS0phbt271lzjU56rlE23fqVlyUJMUpiaZT/JWo3Mk7pqf g6EmlytOPvnkKxYsWPDAkSNHrv3Sl770YFHBAQCgMFRJ607TFpz0eoUtAAAAAAAAgEpA2gIAAACw kCRC1PHGeCvFqkMOrrGqGLPZopZwEa7y9iXt4ypKuOyX9PpEmsg0e/bsSqWts846y38ss8pWQKPz UPNl7dq1fmWt3bt35xJvbNtUbUxVtWbMmOFXHQsqj6W9nqLQ5/+73/3O27Rpk/9cy/tJ2rLl6trX qteLoo87dOiQt3PnTn++SN6yLQUaPs5Vkuvv7/eb5C216JypmPeYfN5z7bXXrjDnzILXXnvtrs7O TpbbAgColj7Tlpq2yHwLras6GQAAAAAAAACkLQAAAICjJEkPerTJKFGqvjFOrOb1tUqsODkqbj67 9MWNGfeY1tcoru9V0jkuOeepp57yKwM1m5kzZ/qCkC2vuOdZ+kQRc07izQsvvOCLTVr6Lk+c6Dbl O3XqVF/WkrSl582srKV8tKTjypUrfakoYMSIEd4555yT631rlWtDFbGOHDnidXd3e3v27PGrbkng UjU1l+OT5ECdt2qqmqeqXkHMmvAWM6d/1N7evu7b3/72QpPn0s7Ozv6qkwIAGGTsMO1G0xabXxnd VScDAAAAAAAAEIC0BQAAABAhLGpFaZUb43WNVYcc6jJm2bHiljWM7p9FtMoqebkeVxRJ71X4fLad 2xI9zj33XO/pp58uPK8klMvFF19szatoUcvW57KPlqF77rnnvK6uLl/calTUCnI+9dRTvTPPPNOX d5pdIUny0OrVq30Braen57htErbOP/98f06Iup7jrXz91vuvZSj13uv9lrSY9/2OioVqmk+qvFUn ecvkOcu07wwdOvQb//qv/3qTuUbf0NnZiTgAAFAua0xbYNot5tcSwiwAAAAAAADUDqQtAAAAGHQk ySJp1baSYtTxxjix6j9m0bHi4tvEqaRjsgpaeY4rUtxKG9dFdpK0tWbNmhMknjJRhanJkycn5lWF qCW0lN2qVav89+Tw4RNXdcsq5alPlZAka82aNctrb29valUtoWpMzz//vP+6tKxeFFX7mjNnji/9 5Hnf6nxtqGMsyaW9vb1+6+jo8CtvaV6kHZ+2TVLYgQMH/PmlOadWIyaYvP7FzLEvdnZ2Lh0yZMjC r33ta+uqTgoAYICxwrRrTPuJ+aVx4v/JAAAAAAAAAFATavUvlwAAAAB1Ia7aVtrN67reGB9osRC1 TnyeJGW59Iloda5GhC6X8YqUtlxjpomZf/zHf+z99Kc/tVYqKxoJKm9/+9uteRUtatn64vbZtm2b LzVt2LDBab65jDl8+HDv9NNP95eCVEWlZslawTj79u3zK4WpupZNQJPUI5FsypQpx/XX6RwfKLHi 9lFFNzVVyNK5oQpcwdLEabHjtqlJ1Dt48KD/GRdZeauA61e7eX2fPXLkyGf+5V/+5S7zOO/qq69e UURuAACDmPtNu9Z8+z9UdSIAAAAAAAAALiBtAQAAABwlaVlEqmwN/FhVjFlErCQhyqVPRAUlm7Dk InS5Sl9JueQh7f3R+ZsmRQXPJ02a5L3jHe/wfvOb35QilQVITHnXu97lP7rkFaXoOae2ceNGf7nA 7du3H7dvXlFLjyNHjvRlrWnTpvnVq5pdWWvXrl3+0o6vvPKKdV7r/Z8+fbrfAqGnDud4HXKoKpYk qx07dviSleQtLZ9p+w7OInHpucQtobjNXo4zBSXz9yanv//qV7/6oMl1/re+9a37q04KAKCFkI19 u2nXmG+LrqqTAQAAAAAAAMgC0hYAAABADGnLIrb6jfFWjeV6XJFjFhmrTFFL2MSURgQrl768sYom 6X0RLtWr9Hz27Nn+8mqPPvpoKTmr6tS73/1ub/z48bE52Chj/up1rl271heb9uzZU4ioJcaNG+dX 1dJyg1XIWt3d3X5VLVULC2QdIUlLy/BJBFKOakHedTrHB2qsLNfvQ4cO+dKdlukcPXq032yyVVaJ S3GFYhVZeasIzHky1zzM/fKXv7zK5HxNe3v7HZ2dnSeWhgMAANFr2vdMW2h+ZWyqOhkAAAAAAACA PCBtAQAAAIRIq7Y10G6MD7RYVYzZzFhxckKScBI9Pu3Yoo9L6itCiHKVi8LntIskNWfOHF/weeSR R45JHkWgykFhYSstj7LmnEQmSU3PP/+8vyRdeLur/BLtU/6StCRrSbBptqgl9u/f7y+FqGpNqu6l Fs03TN3O8brkUEWsuP0kFkoo3Lt3ry/b6RxyqYqWlofiqmmeVll5K+a9ON+0Hx44cODaL37xiwt6 e3uXLl68uLfJqQEA1JUtpt1o2mLzS6On6mQAAAAAAAAAGgFpCwAAAOAoSVV4osJWK98Yb+VYrjf6 ixyzyFiNHJdF1Ar/7SLb5BGuGhknLv8iiBM2XKtshTnjjDO8CRMm+EslBksG5kWxzz77bO+SSy45 bklE16paRc1fSU1dXV3eiy++6B0+fDizqGWLKeFl8uTJ3owZM/wqVs2StYJxlIteV29vr/+a4vKM 66vDtWEwxGr0+q3W09PjtxEjRvjyVnAuuc7VaF8QN6gWGMhbZVybcnKKadeb1/v1L3zhC4uPHDly 06JFi7ZUnRQAQEVo6cOFpi0zvwAOpu0MAAAAAAAA0AogbQEAAABESKq2lXYTuq43xgdarCrGrCKW y1KHRYpWeWPlOc723JW4OC7vq0uVrXDf2LFjvUsvvdRbv3699/TTT/sVf7Jy6qmnehdddJE3derU 2DFd888757TE3KpVq7xXXnnl2LxqRNQSQ4cO9WUtVbMaNmxY0ytr6XVI1lKlsPC50krneB1zKDtW EWPqc1drb2/3q7pJFnQ9NmlbIP1VUSUuBa3j+ZWTTz7581ddddVtJs+F3/nOd7qqTgoAoEk8bNp1 pt1rrs4n/jgGAAAAAAAAaGGQtgAAAABCpFXbEq1yY3wwxKpizGYclyYl2bbn6XPdJzqmi7zl+lrK IDqGzt00WSvt3J81a5bftm3b5q1Zs8bbunVrrMClaj3BMoFnnXWWN27cuEpELaE8n3vuOW/Tpk2p x7nGlKA1ZcoUb9KkSb641WzBRUvaSdTq7+/PnHsdrw2DNVYRYx44cMBvmpOqvDVy5MjUa5XLNpsw WxPaTfv4kCFDPnrllVfeY3K//jvf+c7DVScFAFACuhDfY9oC8yvjt1UnAwAAAAAAAFAWSFsAAAAw 6LHdsI2rtmW7GZwUp85iUKvGqmLMZsRK2i9OLrCJBdE+V5kq73GNyFpFilsuckbWKlu2PlWVUlOf qvJoqTZJI8E+o0aN8iv/SNxqRNSy9bkep89yw4YN/jKIu3btyi1qRT8rVTNSZS1JaEmvryyCpetU YSksbIWp8zneCjmUHausMQ8ePOjt3LnTryin80/NRp55H7e/C0Ve4yLoZHif2mc/+9mHzTjXmXPz 3s7OztraZgAAjvSbtsy0heZXxgtVJwMAAAAAAABQNkhbAAAAAEdJWhaRKlv1i1XFmGUclyQxFS1O lSlmuQoPadJWHskh7f2NVtoqQt4SqjKlilppx6XlmNSX5ThVoHr55Ze9F154wdu3b1/scVklLlUv UlUtiTC2qmVlEB5DVZSGDx/uS1vKr62tzZd0AmGula8NgzVWWWNKpJS4tXfv3uMEyrTjXLbF/Q5I yqssImP9idq2bdu6/umf/mnha6+9dtstt9zS37RkAACKQeVLF5t2k7nabqk6GQAAAAAAAIBmgbQF AAAAEEOSxFXHG+N1yKHsWFWMWVasNFmgSEmqaOEqqc/lNSa99kZIiluUqOUaKy6PMuahBKYXX3zR e/755/2/bftkFVaElpuTlNbe3l6qqBUXW+OqBbJWOE+JXBMmTPAlHQlqWi7RVnluoFwvWi2HqseU wChxS03SoeayJMvwPnklrvB8bKao5cC55lxaOnz48G9+6lOfuslcCxbfcsst9jVcAQDqw0bTFpq2 1Pwa6K06GQAAAAAAAIBmg7QFAAAAECJJ1BI2ISVue5a+wRqrijGrjhV3oz+LXBX+O69AlXVb0va0 vJNiFoWrgFGmvJWWR9a+tH16e3v9qlpr1qzxJZWkzzF6fNw2CSmqTiQhSmJUs5dA1HiqkCTRRn9L xEqaL0OGDPGFHO2vZRMlb+m9iNIK14ZWi1XFmHn6dJ5I7BsxYoQ/t1W1zbZv1tjBEqGao7Y5VyHT TbvanL9f/sQnPrH04MGDC2699dZNVScFABBhlWnXmHaH+aVxuOpkAAAAAAAAAKoCaQsAAAAGNFnk kCQpI7ytFW5S1zmHKsasQ6ykKkCuMlbwd1Z5K6kvz3G2Y5P6kl5P0cSJWknLIzbaFx3P9ryRvuhz Lf/W1dXlbdiwoRBRS0hAkfw0duxYX4QKlpRrFhpTY0u+CvLKMk+Ur2QviTlaMlECl6pwRWmV60Vd cyg7jzLzl9CneSFpS/KW5orr+RJ3Dul6oLmnpvlmm3MVMsrk+7mhQ4d+9h//8R/vMOfYNd///vdX VZ0UAAx6HjTtWvNr6oGqEwEAAAAAAACoA0hbAAAAMGAoSgRxWRaxDjfnWylWFWPWJVZU1ipCrnLt i5uvtpzKkrKySF95cT0vi6yyZRuv7Dm3ZcsWX9bavn37cfvkFbX0qCXjJGtJeAoqBzWTtrY2b9y4 cb5EI9Iqa6Wh/Ds6Onwxp7+/3xd1Dh06dNw+dbk2tEqsKsYsM9Zrr73mzw1VktO8C0TBPGOEt0k8 VAvkrbzzuKjrYoih5ry44siRI1d85CMfud88n3/rrbc+WPQgAAAJyGi9y7QF5lfGiqqTAQAAAAAA AKgTSFsAAAAAIdKEjVa9SV1FDlXkUYccRJKoFTwvqq/IWFn7bI9Jx0T3L0JOcBUqkmTMRkQtW1+R 81BzSRW1tAzinj17ChG1hISVoDJVtBJZkcTFbW9v92Ut5RCMX7TEJ3FLUtjBgwd9eUuPtv2K6KtD LK7f2faRzLdr1y7/vJK8FczFtOPTtoXlLY1Rs6UT/8rk+Ff/8A//sMJcW+bNmTPnrs7OzhPLQAIA FEO/aUtNW2iuruuqTgYAAAAAAACgjiBtAQAAAFiwCR4uN3Oz9g2GWFWMWVWstGNtSyS69NlkgUYk L1usLH1xYyXlYItblKQTl2+YvFW24mKWPeckfKxdu9Z78cUX/SXdwvulfU5J2yQyqbKQHptdVUtI EpOsFchiyq3sPIKKSnpPtXSiKi2FabXrTDNjVTFms2NJqtKSo5K3JG6p8lywPGjW8yu8LVhmVPEl b9Vs6cS3mPPuv1544YV1H/zgBxd2dHQsveWWW/qrTgoABgzdpt1k2g0nvf43AAAAAAAAAMSAtAUA AABwFJdKPHECS6N9dYhVxY3+IvOoMoekeWGTsqoUrhqJkZRn3PFJfxeF62dTtKhl62t0HmrZtpde esl7+eWXfdHDRRqx9UW3SdKSKKXlEAMhpVnoPZYMM3bsWL/ylcYPy1plzAkbkmgkrKnKl+QtVd4q 4po+0K5/VeRRlxx6enr8pnki0U/Cn+2YLOdeIG8pluZctOJbWbicV+YcnGUevmPOh2/8/d///Q3m 75vuvPNOBAsAyMs60xaatvSk16tsAQAAAAAAAEAKSFsAAAAAMdhkjjrcWG6lWFWM2cxYSTfwbdWy sshOZchYeUSxtNhp8dP+LpK4PKLL/9VN1BL79u3zq2qtX7/+WEWeRkUtvU6JIh0dHb440uzKWpLO du7c6U2cONE75ZRTfGHMlm+z5S0JNBLYJLKp6pZaVnmrVa9ZdR+zLrF6e3v9JsFPlbc0V7Kce7Y+ zTvF0TmpOdcsecuRCeY8/IbJ+Usf+MAHbja5LrzzzjvXVZ0UALQMK0xbYNpd5hu9VmUFAQAAAAAA AOoO0hYAAABACNdKPHW5sVxkhRGX44ocs8hYzc7BJjbZ+vPITnGiVVoOWSQvl9zz5u+6T1xfnn1c 4hctatn68hy3a9cuX9batGlT4mcTPS7pfRWSQ4KqVmVV1op7T1XFasOGDd6rr77qLw0nli9f7r3p TW/yzj///GMCTFjWchW3ihS7NGbwPkmgkUgTli3reO1pJFYVY9bhdTcSS3NZTXNElbck+7lc05LO VZ2PksECaVDV9Yqc1w0ywrTPmvP203/7t397l8l13t133/1U1UkBQG15wLRrzTf4g1UnAgAAAAAA ANCqIG0BAAAAHMVWiScqJQyGm9Q2Wjn/omNlEZuyyDYuEpZwreDl2heXX5ZcXWLE7Vs0eSWvZs45 /b1lyxZf1lIlKlf5Iy1+UFlLLVpdrBmoMpEqhW3duvU4EUuP+/fv9x599FHvySef9MWtCy+80Jdg XJeeLRu9Z6pGpupgaoFsZsunla5ZVYw5EGMFFdlULU7zVssnRvfPEz+QBgN5KzzvKmaoOTc/aL5v PvjXf/3XD5q8rr3vvvseqDopAKgFqqR1h2nzzDf4yqqTAQAAAAAAAGh1kLYAAAAAIqRV26rzjeWi YlUxZh1iucozaWKTqzQlipawXGWwtNeWVfBK2xbXVwSur6PqOafPWlLTyy+/7O3du9cpZ9f4gXRU VlWtJLq7u/3KWqoaFhVeo9dTVbR6+umnvZUrV3rnnHOOd/HFF3uTJk3yt6WdQ81AUo7eRy1R2ary VhVj1iFWM3LQnNB837Nnjzdq1Ci/Rc851++RMOGKb6rspXFqxFzzGudedtllK835PK+np+eOX/3q Vyx/BjD46DVtqWkLzTf7xqqTAQAAAAAAABgoIG0BAADAoCKLBGCTDvJIKXW8uV2XMeseK034KbIv Km/Z9ssqJyUJWC6vOS1+2rFxfWWTRVyzPXftcz1OAsa6deu8l156KXYpNFfRI9yna1Ow/GGzq2pp /G3btvmylipsiThRy7ZNMlRXV5f3/PPPe7Nnz/be/OY3ezNmzKhkvtiQuKVcdV6G5a26XrOqGHMw x9J8kHjZ09PjV92SvCXhL+3anLZN4pYETM05yVuqwNXMcyJlrD8w7Yfjxo379vvf//6F5hxZeued d/Y2KTUAqI4tpt1k2mLzDb6n6mQAAAAAAAAABhpIWwAAAAAh0qSDVruxXGbfQIvlcrPdJjsJW7Us l5gu8lQR0lbaa4rb1+U427a4vjz7uJKWQxVzToKWqmpJ2LJVzskic0T7guUPi5C1ssTQXFdFLS3v KGElyMlF1Iobc+3atX6TtHXRRRd5Z5xxhnXZxCJxjRssORlU30LeqmesqnJQ27dvn99GjBjhy1sS r/Ke28Gj5pwksI6ODn9pUV1LasSpJs/rzbnw9fe///2LzfOb7r777i1VJwUAhfOCaQtNW2a+kWt1 EQIAAAAAAAAYSCBtAQAAABwli3TQajeW6zhmHWO5Sllx+0b7kuSnrJJVXqmsUSkrj/iUJAGVJeFE 46e93qR8Gp2HEjhefPFFb+PGjZneV9f5WZSslQUJS1oWbseOHb64pPElqOjcUDWgQGbKUm0ruk0i 2NatW71x48Z5F154oTdnzpxYWTYLRcw55SGJRlXN9Foblbe4fg+8WJKr1LTU4ejRo7329vZMopZt m+bcmDFj/GpefX19fiv7GpqBcea8+Ippn7/88suXDRkyZOHtt9/+QtVJAUDD/Na0BabdY76tT/wB DAAAAAAAAACFgrQFAAAAECFJLGj1qiB1HLMOsbJIWdHjk+QqW5ws0lZeKStPXi75xT2Pi5HlmEbI KkaUNed27tzpV9aSeGQbO+sYwWckQUhztIplEA8ePOiLWrt37z5OGAvyUAUqCSWBvCW5K0weiWvP nj3eQw895D3xxBPeeeed55177rl+5aG6EHwOes3IW9XHqkMO4T5VxVILhCtV4IrukzWm5pwkScWS uKUlSYO5VwPaTfukOR8+/qEPfege8/eCH/3oR7+tOikAyIR+CN9r2nXmG/nhqpMBAAAAAAAAGEwg bQEAAACESFvGS7TSjeUi86jbjfEiYmVZ1jBte17hqpG+tFyyCl5J+8T1pW0LRJ+ycBW1XJ7n6dOj KkS99NJLvmxUhKglNDe1pKIeq6isdeDAAV/W0hKIIppDWOASkrcklKhfopdaI0smCskpK1as8J59 9lnvDW94g3f++ef7y8XVBeUrmSZ8HeH6TaygT+evlhKV8KjKW5Ib435PuF6DdbzihOUt29KrNpKu 3wVxsmnvMzm+74orrnjYXBOumz179r2dnZ1U6gGoLwdNW2baQnN16qo6GQAAAAAAAIDBCNIWAAAA gAWXZRHremO5ijFbLVYWKct2TFyfa8Uu235lCWQusZKOjesLb4sTivLGTCJtzqd95kXNOX1eWv5Q lbUkTrjk4JKzKlUVKWtlPV5LO0o00TJvNlFLklI0bvh6qSaxSk2VtyRvJeXiInbp/Xjuuee8559/ 3ps1a5ZffUtLKDabuLkX5Jn1+4Hr98DIIS2WKmJJ6Ny7d69fLUvSlSTHRsYTErd0nqmql85bPVZB zDXmT8w17E/WrFnT9eEPf3ihyW3ZnXfeedC2IwBUgozsxabdaM7gLVUnAwAAAAAAADCYQdoCAAAA OIpLBZi63QxuVh6tcGM8rS/pWNt24SJX2friJClXGSwpRrQvS7+rOBS3b3ibzomsx+YVtdJweV1F zUMJRK+88oq3Zs0aX0jK+t7G7a9YkpwCWSuQo5qBcpFQIllLOURlrfC1MSzppQlX7e3tftN7prjB a7Yd73r9Xbt2rd9OOeUU741vfKM3ZcqUhl9/kYTP6fA5Et4ed1xaX6tdc4l14rmvynVqEq4kcGnZ z6yxo9t0jg0fPtw/xxRbVfJqxLnmPFg6cuTIb37sYx+70eS4+LbbbuupOimAQYwErYWmLTHfrL1V JwMAAAAAAAAASFsAAAAAsSRJBHW4GVzFmK0YyybMxG0XrtWyon2ugo5LXi5yV9K+Sa/PdVsaWY4t S9aKG8dVasvSp8pT69at86trBcuRNfre6rkEi6BCTrOXQdRcl6zV3d3tV/iKq6oV4CpbRfva2tp8 sSRYNlGVh2xx08YKb9u8ebO/LOX48eO9c845x5s5c6b7C28Cev+Ca4nex7pfJwd7rGbnoOuJKvSp UpbkLUlXrt8XcdsUY9KkSf71SfKW4jfr2uvAdJPLt02OX/34xz/+vWHDhi1csmTJpqqTAhhEaOnD a0y73XyrHq46GQAAAAAAAAD4/0HaAgAAgEFN9IZmmihQxxvEZY9ZhxzyxEoSeFz7XGImSVKN9OXJ Ky2W7e+kPtd9ko5NOqZIoSBNasjz+tUnqUmVnSQJJclzWeJKWurr6ztWEafZlbUkaO3evdtfsi3I L7i+hZc/tD13qYhl69Oxkrcklmh8VQXSo23fLBKXXsdjjz3mLzk3Z84c7/TTT2+q+JaGXrckmqTP uG7XzjrnMNBi6Rqga4HOC8lbkrhcjk/aNnToUG/ChAne2LFj/euXlk6MipKulCB9jTLt8+bcv/JT n/rU7ea8uOa73/1uV9GDAMAxHjJtvvlWvK/qRAAAAAAAAADADtIWAAAAwFFcRYE63AyuYsxWiRUn 1rhU0MorXDUihhUtZSXJSXHvZ5rkklfKKipWFlykNZe+HTt2+LLWzp07CxG11CdJSdVviqqslfVY VbmS5CSJI/y5J4lZcaJWVOiK5pTUJ6lEy8LpnJS8pbzyVNsKP6py0TPPPON1dXV5s2fP9mbNmuWP 4UoJcspx6LVKnAnkLZcKjq1yzW31WHXIQeeBrguas5K3tHxidN+s1yHNM1Wik7ylyluSNKOiZFWY +a9/i/qw2qc//en7zfNr//3f//2hqvMCGCDoB+9PTLvGfNOsqDoZAAAAAAAAAEgGaQsAAAAgQpwo kCT4ZOkbrPJW2TlkWdbQ9hh3jOt+RfRlyvsg+QAAIABJREFUHS9uf5f3y3V7EVJWIP5kzcuVLAJV 2nuoJfe0DKIEhzzj2D4HCRmSJiRlJEk7STQid6maj2QtiU1BrCQxyyZcRZ/H9aflG+4fMmSIXyFL 1YUCeSvpeBeJSzFWr17tvfTSS37VLclbWpqxLug6FSxFqddvq741GK/fxHodVWXTcqWqkBXIW9E5 kvU6pLkmcWv06NH+NUDXAp1vNeKv1P75n/95hSpvTZo06SednZ0nfqEDQBoywm8xbYH5RlxTcS4A AAAAAAAA4AjSFgAAAECINFGgDjeDqxizzrHS5Ke4v6PHRaWvOEnKtp/LGC55xb3mpPcwi7Dksi1O sHI5LqkvSSorGpsAl/QeqgLSq6++6lfWCpYsjIuVZZuWPZN8EVSSavayfarqpfH1moLxbXmkLXWY lHtcRa1gHiWNF670JTlFLag4FLdvUpzw3xr/lVde8davX+9NmzbNl7ckrdSFcOUtyVtqYep8zR1I seqQg61PYp/EUZ2/EhslcGmO5LkOBWiuKY7i6doUFjlrwltM+/GuXbvWXXnllfN6enpuMfSnHgUA 3aYtMW2R+QbcUXUyAAAAAAAAAJANpC0AAAAYsDQihiSJAnGx897Udd2vDjeS65JDVonJVdRKip/W l0cWi8srLZbLsTaCbXmWQ4zra0RmLJIkcSFufMlUqqq1ceNGv8KNTfbKMk4wJyRLSYhQzKCyVrPQ +Fr+UMJHMH6alBU8T5K5gs86uq/6ba8vbinFpP30t6puqTKWPhsJXNFz1EXiirJ161Zv27Zt/lJx Z5xxhjdhwgTrflUQyFt6j7Q0nsScIpbjtfXV5fpNrGyxdD6rSWqUdKV5kvUaFe1TLJ1rEiRV2Uvx a8Qs0/597Nix/3rVVVfdZP6+6frrr++uOimAGrLOtEWm3Wy+NXqrTgYAAAAAAAAA8oG0BQAAAAOC ImQQFxkgz83ZwSpqlRErixBlOybApaqWy43vvDnkEbyS+uP6wtsC0SbuPckiOyVty/t5NkKauBAd S9VlJGtt3rzZF2ai+yfFitumOaUlECVABMvfNbOyVjC+WlDBKSzU2ZZYS+uLE7UC0qpxReWuLJW3 JG6pSTyTvBW8p1GyLKMokU4ymyoNaenESZMmnXBsVej9CZasGzp0qC/mFCFv1en6XbdYdcghS5+u W2o6LyRvDR8+/IT9s8ZXjOnTp/vnwq5du/zzo9HrcoHXvcmmfcPE+9LnP//5pea6sGjBggXrigoO 0MI8ZdoC0+40Z9vhqpMBAAAAAAAAgMZA2gIAAADwst34L/vm7ECLVUQOWaWsOFEqTYxy3R7tc5Wr mi1rpe0Xd2wg2CRtL7KvEVzev6BPS41pyTxVXQp/bnlFLT1KkFJcNf1tq96WRiOSg2QmjR2ulGOT qcICVtCf1Bd3/UuqoBV+HrdsYtJ+tuMklajpdaoqUFA9LEqWZRQlvjz//PN+3JkzZ3pTpkzJ9RkU PZeDmKoyptcqeUs5Rt9jlzzqdP0mVrF9Wu5Ura2tzZe3JHFliWXbprk2depUb+LEib54KsFR51xN GGHOzyvN42e++MUv3mXynzd//vynqk4KoAIeMO068231s6oTAQAAAAAAAIDiQNoCAAAACJFlWcS6 3ugdSLGyyFpZJKs8scvIwXWfvPJTmpSV5VhXgSuL6FUkSe+RhKYnnnjCFxGKELWE5KFAlpKoVfbr iyKxR+P39fX5z8NVqmzEyUxx1bHCcyS6X9rzuDHj5pyLGKbKU2oS4yQ06fVnEbVs2xRj7dq13oYN G3xhZdq0ab68Uhc0x5SjcpKgE86tFa7fgyVWM0Qt25iqzKamJTVHjx7tL3cYJ5m7Xu8Ua/Lkyf4S oqq6tXPnTn8O1gSdAB8014MPfvnLX/6Zea3Xfetb33qg6qQASkb25B2mLTzp9QpbAAAAAAAAADDA qM+/SAMAAABUTJp0YJN0gv6i+gZarEaOyys2ufS5jCdsVZOi++bJweX12J4HfS7CVVYpq4y+rPsW ge191bJfabm4bpMkoSUIJUvFzZsykbAkWUuVdqLLDdqqZ4VJkqtcBKu8VbZsSySG94vGShpf4pKq C+ncDKSV6DFZJS6JYFoqc+vWrf4ycaq8ZateVBXBEpESalR5SwJXwED/LhissbKMqYpYElJ1XdC5 MWLECP98auR6p+Mlbo0bN86/3u3YscO/9tQFk+O7zMO7vvrVr640j/OGDRt2R2dnZ21KgwEUQK9p N3uvy1rrq04GAAAAAAAAAMoDaQsAAAAggu2mfqvc6G3lWGlSXBYpyzV+lr60cVyOcTkuri/L9ixx k2I1QzgogqzvZVZRS0hYkLygx2aLWkJL+ml8lwpTtqUJAwIhw7UyVlpfkvCVthxi2nFJ8SUwjRw5 0hdUAnkrKllmlbiUp+QUNckqkrcUv2xc55PkHAlcei8llUneCr/HaTFb5buglWJluaaWnX+wVKuu E5q3Erh0nuS53gV9ml9jx471xowZ4/X29vpLJwbV/YrE5XoUwx+Y/X5oXvvVX/va1xaZ17u0s7Oz t/AEAZrHNtNuNG2JOQO6q04GAAAAAAAAAMoHaQsAAAAgRJJQIOp407jVY8VVs7I9hre7Sl/R+I3I X9G/415z0utOk7niyCtqxfUHN+Sz7F9Un6ukUoaclmWbnktQkKwgWcY2V9NwFA+saHyNLQlDQkZU YEr6DKPVrWz9tqUUXUStcJzo86wVu2zxXQWO4DgtC6cWyFvBexUXIy2+/g7kF4lhqr6l5efqgl6f 5oWQvBVeFq+O3wV1yKGKWFWMGXz/aH6oaW5I3tLSotHjXK+Fwd86F9Qkrqqyl0TSGnG6OQeuN7l+ rbOzc4l5vTd+9atf3VZ1UgAZWGPataYtM1fz+pS1AwAAAAAAAIDSQdoCAAAAsBAVI6LU8UZyHXLI EiuP2OSyXGFa/EakLdfYrsfZ9rNtz7PUYZ5tVQgLRZHlM0zbpnkWyFoSZMrM24bG37dvn9/iPn9X GSxpScSkWEVV2coSKy7HuP2C9ybok8CkJsFOYokqU7mKWnF9ElM0F7QsoZaLU8WhuqB5ovzU9Lpd lsXL2kesbMeVPWbWWJq7wfyVcKXHuH1dx1eMadOm+eeZ5EbNv2ZfIxOYYM7hr5jr9ue/+c1vLhsy ZMiCr3zlKy9WnRRAAstNu8a0e8y3T3YzHAAAAAAAAABaHqQtAAAAgKOkVdaKSjd1uGncirGyik1Z Jamkvrzj2fqzyEF5ZK20fV1kL9djqpofRd3oz5pH3LZAgjlw4ID/d57KWo0gyUiiWFDBJk64CpO0 Pa2qVvR4WyWv6FKKtlhlL5Houl/wt5YNVJNwJ3lLS0q6HJcUXxW8tm7d6u3cudNfOlFLxtUFvbcS czRvAjln6NChtfguqEMOZceqYsysx+k8UFPFLc0PVeDKEye8TXNs4sSJ/vkQVPZq9jUzgXbTPmny +fjVV199j8l13pe+9KXHqk4KIMR9ps033zAPVZ0IAAAAAAAAAFQL0hYAAAAMGlwFERd5Ky0uN8ZP fJ4kzLhU0EqTvrKIXK4SkcuYeeQgoXmWNCeTBKskUaeRzy9uW9nCQ1Hk/SwkS0l6kdRQpEzmiqQi CQ+SxVwqY9n6kgQvl/2S5CqbvOUieDWSe97KWOHnkkq0NJyuL/psVRko6bN1qcolEWzXrl3+8nBa MlGVt4YMGRIbs5lzSWNpDmkuS1oLKivV7btgoMaqYsysx+lao6YKWTo3VJ0t/F3k+p0d3qbzXueB 4gWVvXSeBDSyRGxWLGOdbPreZ64B7/v2t7/9sPl7vrkW3NfZ2VkbuwwGFYdNW2baAjNTu6pOBgAA AAAAAADqAdIWAAAAQIikZRHDMsdAuYHbjFiNSFJ5pKyk2HmkrCzxbX9H+4Ib5HmlrLh8XPZL6rNJ ZHk/70ZyKQJX2UCyliQXSQx5KsQ0mr9EIlVHCipB5a2qlSRXxR0ftzxhnmUNi1giMSyLucRKem3R 55KqJDBpDFXMUgufj2kx40Tenp4efwlLxZbAlSRvFU3a3NNr1PwKxDVVVmr2d0Edv4+KjlXFmEXE klQlcUtzWOKW5nB4/qZdO23bdJ4olprmn65tYXmrakx+f6JmXmvX/PnzF5r8lnV2dh5MPxKgYXpN W2LaQvNtsqXqZAAAAAAAAACgXiBtAQAAAKSQJKTU4UZsHXKI9iWJWrZ94/riYsXFz1KxK0s+LrGS jgnklKT3Ja7aSVzc8HFx27L0uUpnSX2NzJ9GcRW1hCouSdaStFWWOJaExpbQoDyCueFajaaRilpx YlKSvBUngjUib8VtKyr3uOP0t+QltUDeil4z8khc+ixVXUhVrSRIaQm6uiAhUJXBJOQoN8k5Nlrh e6XOsaoYs4jj9HewtKHOC80RiX7RfbNKXMESpZp/Os90ra0R55pzeOno0aO/ef311y8y58aSK6+8 sqfqpGBAIkFrkWmLT3pd3AIAAAAAAAAAOAGkLQAAAICj2KpsZZF58vQNtFhxglV0X5f31VXWchnT dTyX/iyiVtI+tmNc+qLxmy0iFDl/isJVKJAkJYFA1V/yVNZqBOURLB2msdNELZeqWy6iV1QKs0li eats2fqyylsux2Xtc9mnvb3dl1QklagileZE1mpb0W2aW4onaUvVhiSt1AVJM1rSMVjWUS2ugljS 80b6Wvm7rS5jlhlL1yYJiDo34uTDrBKXYqjp/KqhvDXd5Hqtye1rN9xwwxJzXV541VVXUQUJikBL Hy4w7TZzlaWaGwAAAAAAAAAkgrQFAAAAEMH1ZmQdbsTWIQcRFWDySllJsdJiumzP89lmkbUCbEsN 2nCRslyPbfU5VARxn6VkrWAJxDLlMRsaU5W11NI+Vxf5yHaMS8WppGOjx2VdRjHueRH7pO3nIlUl 9UmsUoWsQOgLqp+lHZ+0TTG07JyqW0mAqVPlLc3HPXv2+E1izpgxY05Y1rEu14Rmx6pizDrGksSo 65XODc0RnR9psdLGUbU+SZKafzo/8iyb6Hpdy8Eo0/6POQ8+d+ONN95u/r7myiuv7CprMBjQPGza fNPuM7O1uWY4AAAAAAAAALQsSFsAAAAAMdRV1KpTrKRjkyQpF4Er2pdXBEvKM+mzzSNrBdtdhKuy pCzXfesw17KSRRoIZC21PLJWo7lKSpD4IBFIuCxpGPe8EQnLVmUrLQ/XilrR4yRm2GKlxc9S6Ssp b9d9bH0SqySp6HOTtCLJLyk/l9iad6pepOcSX1zlrWaIhRpDYtnevXv9qmBjx449oTJYHb6jqhC1 isyjDu9h3ljB0ppaLlHylgTEsJCcdezge0/zTH/rXMsjb5XIUJPfh9UWL158n3k+/zOf+cxDVScF tUdy1j2mzTNX/seqTgYAAAAAAAAAWg+kLQAAAIAQrjcjW/lGbBHHJb0XtmXnsopTWaUsl31dpS9b f1xfHElyQNyyhln7orKIq5CQd79GxaxmiChC809LcKk1a8wwksQka0l4iJOk8spIWQWuuOdZl0hM qmrl0pcUI61CmMt+eUUtW18gqGgeSd7S5xmdR67vQ5jw0onRylZVotfW29vr7du3z5dyJG9J4oru Yzsura8O3211GbOVYwVLa2ream6MHDnyuHnu8l1uiy/JU63ZS9U68l7zGt+7ZMmS5SbHeZs3b/5J Z2dnLROFyug3bZlpC8zZ8GLVyQAAAAAAAABA64K0BQAAAHAUF0lpsFffSLoRm2VZw7TtrrJWmnSV RfCKe11BX9qSh66CUFGyVpI410hfkXMurb8oqSqIJblAlVuqkLUk5ezfv9+XfESaIBRXFSu8X5L0 lVZBK07KiosVjZu0HGEWacklj6Sx0o7LGtu1T4KK5BTNJX22ajZZMi1edJvmh+apZJU6yVtCsqEq g0ksGzdunC+v2eScMGV+R1UhahWZRx1yKDKWrq2qzibBL5C3gup6rrFs21xE1Cqu6Uf5QzP2j2fM mLHm+9///rXm9S776Ec/2l9VMlALuk1bYtqNZuZuqzoZAAAAAAAAAGh9kLYAAABg0JImmWSRUFr5 RmwZolbScXkFrLS+tDFdjrMdE8haSfMh6aZz2nFZP7ciZK0qhAmXbXmRTJBnCcRG0XiSXFSpSCJO nmpSLsJCUoUtlwpacVKWqxzmOlZ4nyR5y1UyS3v/kvLO02fbR1JKR0eHX4VKlbIkb2muZRG1bNuC +Zr02TZK3vNBr3Hr1q2+VCZ5S9W3wnJOq3y31WXMgRZLc1fXPDWdG5L7bAJi0m+HuL6gX/Mteq5H jynrvInhTDP+98xrv/oHP/jBIvOds+QTn/hEdzMTgMrZaNpC05aamddbdTIAAAAAAAAAMHBA2gIA AAAIkSbLNEuYqUOsOFEpSbBK2u4ifdn2dZW2sopaSc9dqsvkqUCTtk8dRIS8++Tpz7pP3HFZj21U 7gqkBVWckTAm0oStNHHLJlZFiROubPslPY/bFid9RR9dhau0PFylr2ZX2YqTtyRuheUtffZZRK24 MaKCaF2QiLhjxw5v586dvrylpuUjA8r8jqpC1Coyjzrk0IxYklbVhg8f7stbqtKWdrzLd7rOLTXN t/Cci8YLH+d6vjfIZDPm1SanL9966603m+eLPvKRj6wrehCoFStNm2faHWY2Ha46GQAAAAAAAAAY eCBtAQAAAFhIE4GK6KtDrCwiVXR/W/UN23EuAlc0fp5jXGPFHRNIIC4SUJJckXRslmPqMBeaIWuV TZE5SCLYu3evL2uF54xwFZ1c5KxwHJcqW0nVs/JU2Yp7TeHnQeUlF+kr6b1JyyGpr2xRK65Pgoqa pCbJW8GSmOFj8kpcqlikvxW7Lmje79q1y9u9e7c3ZswYb/z48cfkHFHH77a6jDnQYsXt09/f7y+v qXkxevRo//wI7591vOBR55aaxC3FTLpeBt/dzajAZcYZZdqVZqzPLFu27E7TteDDH/7wU6UPDM3k Z6ZdZ2bTA1UnAgAAAAAAAAADG6QtAAAAgKNklXzS9inyuGbESoqf9N7ELZHoUk0jLb6rrBX9O6tE FJaw8gpZSduLlrWaPY9aUdYqElVW2rNnj19dK07WSpO2oo9x0lJSlaoswpXtONt4WfZzea1px9pe b1zuWV6j7bg8fVmOk6CiJqkpKm9Fj3WVuPS3xC01xVXMupxPyqOnp8c/D0aOHOkvmxjIOcH26P62 GHn6XK81dfiOrUMOzYoV/e7VtVKCn+avKm9p+URbVbm0WNFtgbyl801zzrYcY9IYJaJ/U/tf5jX+ r//8z//8mRn7uiuuuALJp3WRLXuXafPMrEXCAwAAAAAAAICmgLQFAAAAA5IibtqlyUFx47TKjVjX 15dF1EqLW5SUlSVXF9HK5aZyWoWPLP1J47huT+ovSswa7LKWKseoutD+/ftTRaykbWmClm1b+Hma SJRWZcslfpoIliXPuMegOlfc64iLb9svS6y0vkalr2AJN10XJa2oxV0zXCSucFxJKpJVguUY64KW xNP5oeUiVVlJco4YrKLWYIrl8j2lSnESXSX5SfAbMWKE9XvWVeIK/tZ5oNbW1ubPufB1IBCubeM0 Wn3L8fh3mXze9aMf/Uiyz8KpU6feMXfu3PqUzIMk+kxbatoi80mvqzoZAAAAAAAAABhcIG0BAAAA hMh6IzG6LamvTjddbY9hsix1mBTLVfqy7esiaiWNkUUgctm3TKmpLMmq7Lnksq0V0fKHqhajJb9c q1QlPUaPswlSrjKYrcXllrXKlq0vy3hp709AnHCV5b2Ie95IX6OxVP1HIolEpkDe0rXOVdSK9gWP ErckqUje0py0VfQqiqznsgQavU7lp8pKeu2BPOMSu27fi3WKVYccgr48QrH6JBpK3FKTuKU5Yjv/ s/6+CuQtnRuKq3kXCFtJMRqVtxy52Izzwx07dlz94x//eKG5Btx8+eWX9zZjYMhMt2k3mHbTSa// DQAAAAAAAADQdJC2AAAAAI6SVXBqxRuxSfnHiVRJx7mIXFn2dZW+XG7wxt28tb2OrPtEq3mkHdPs z3ywyFpFjq9YqqolWUsSSpJEFPd3Flkr+ugqeNn2TRozICpKJElY0fHTxKwgtotAFpdT2nhJ49v2 ce0rQ/rSoyQSNVuVLBdRy7ZNYlQgb6nKlQSuuqDKSnv37vWXTpREEyyLV4frIbHyH5f0m8F2XNLv CM0NtaA6myrJNZpTIEcqlip6qYXPoaisFfymaJK8dbppNwwZMuTrd9999xLzeOPf/M3fbGvGwJDK OtMWmHazmQn1uZACAAAAAAAAwKAEaQsAAAAgQtaKD3W/6Rr+O4tIlfe4tOOLzMu2PRAF8ghXWfdJ el50X11krapFraKRTLNz505f1pJ4UoSslecx6W8XGSyt2fazjRGNnZRn0vuR9BqKkrDKEK6KjhWI VppbcfJWVokriKmqRVq6U0sV1uW8lLSjnCSUDR8+3Bd0JOfV4frYSrGqziHpuzn6PGt8CYdqwRzW PEk7Jm2bREYtx6gqiYopKSyYdzZ5MPy8CQLXBNO+Ysb8/H//938vGzZs2IL3vve9L5Y9KFhZYdo8 0+4yn/qJhiEAAAAAAAAAQAUgbQEAAACEyFtxwrWvCoknbr+0ChouVTTKkLLS8rK9lkD6SJK10uLk GTsppzx9VQtdcX1J/a2KqrNs377d6+7uPraEnUsVq+B5mrSU9THt73A1qzgpK7rd9jypz/Z6XJ67 5J/2Om37h193XA7RnLP0NVP60jJuapK2JG9J4orb31XiUnWhsWPH+oKKKhhJWAlLYVWi60V46USJ OUXLW8QqPpaLhJVH1LI9D5Y41DyWaKXqbOF98khcOq9UMVFV33RejBs37oRrUHBsuD/4HVEmZox2 cw580pyjH7/33nvvMV3XXHbZZctLHRQC7jftWvMJP1R1IgAAAAAAAAAAUZC2AAAAACxkqTIRd2yW fYqO5bLUYV7Bq4pYSdiqaNhIkpGSYjQqa7nsW7XQFdeX1F82ZY2rqkRbt271q7IEuApMLtuyVqhy FbjCz22ilO0xuvxgnGhkE7yySl9xuSfFScsrqa+ZwlWjscL9ElTUdI2WsKIKQWmx07YNGTLEl7fU JG5JWAnihinrnEqTXZSLZDK9bolryFv1yyHpN0Pwd54cXP6W2Cd5VvNY8paW14wKVWljRbfp9ega H8hb48ePP66il+073yZzNUJCHF2Y32e2v+++++57yLzu+Y899tj9nZ2dVH4qFpmxt5s2z3wSq6pO BgAAAAAAAAAgDqQtAAAAgKO43Bh02R7X14wbsUn7ZRGsbPum3cBNk66yxLLFiduedoPVpYJG3Phx x5U5B8oSBV2PTetvVXTzXrJWT0+PVawK/+0iayVVkMr66Fp9ylXoijs+br8kWcv2PriKY2k5hHHp yyt42fqaKWrZnktQkZyi80zSilr4mpNX4hozZozfVHlLFYe0TGFdkLglmUbSlgSuRuStOshVrR4r TdQKnrt8JxXxelQlKxCtRo4c6QtctrmeReLSo+KpKd7EiRP92OHfD9HfEsHrKUreSuFPzVh/+va3 v73rpz/96YLhw4cvmzt37oll+CALvaYtNW2B+QQ3VZ0MAAAAAAAAAEAaSFsAAAAAnvtNz6zyVtWi Vto+aVKXa6w8olbSa0oiuJka3Gx1kYvyykpFfZ51Erri+ly2tRp6Lbt27fK2bNni7d+/P1Eycu0r 4rHRvvC2tGUT87ak3NNkqiQBLIuEFScplS1cld0XfY3t7e1+C+StsEzjImrZ+gJ5S/Ne54Ae64LO Swk6mrtqYXEmul9aXytJUnXJoZHfDOG/y3qN+lsV49QkNkq2kuSYdmxa3HDMSZMm+edHsDSuLYeo zFUy55pxbj506NDVP//5zxeZ17t47ty5vc0YeACxxbSbTFtsPrE9aTsDAAAAAAAAANQFpC0AAACA EK6yke2YpL4ybsRmlatsx7reiI1W5MgrZTUiawXE3eB3jZdUQcNF5Irra8V9XLe1Gqros23bNm/z 5s3+EnTNlrXy7ptX3CpD1nIRtaL7hgWy8H62WGFs7394acdonOhxWfuqFrXi+rR8m+QtLSeoeWur hOQ6fwMkvKip4taOHTuOWxa0DpR5bSPW8c/TfsvkWVa5iLyS+iQbqum80DzW8pqN5KPHIGZbW5s3 ZcoUv/pWuOpbVOIKfk81Sd6abtq15rP42i9/+cvFQ4cOXfTOd75zSzMGbmG6TFto2m3mE6pPaUEA AAAAAAAAAEeQtgAAAGBQkFfyaUTeKuvmZtrNyrRjswheaTd/88pitm1pMpZr1QuXm6sun1VavmXv U/bN/qT+VkWyy6uvvupX1lIln6yyVlZpK0lOSjumEVkr7bmrlBUnatlyiBO30vpsr8U2XnR7XF+z RaoqxpSYIqFEc1jyliTEPGOGt3V0dHinnXaaN336dG/79u1+9a0gbhLNukYo10CckTzkunRf2j6u fQMtVpm/GdJySPqtlHc+STrUuaDzQpWyJDi6jh2Xq+Jt2LDB/76YOnWqL3Cpolf4NQe/S6LvQ1Qq LYFRpn3RnKOf//Wvf73M/L3gne98Z1fZg7YYD5t2nWn3mivdiRcMAAAAAAAAAIAWAWkLAAAABhyN 3mTOIh018wZuFiHK5cali5RVdKzo9kDciHttWfazjR33PKm/zBvuzZTA4vqS+luVAwcO+DffVV0r WO4qqTJUXF+SVOQqZcU9pvVl2e4iX2URtcKvMyojRJdfdOmLe8+SRK2kHPIKXra+uopatr6hQ4f6 ApfkKgkmkrjSjk3bJull5syZx+QtnTOSHZuNLU+hz17ijM5jve6oWFYHIapVYpXxmyH6vMjXaCM8 T3RMsISozg2JiKrAZSPL7zjN/40bN3qbNm3yxa0ZM2Yck8Js70vwWySaX0kMNWN91Izzv3/zm9/c b86L+e985zsfKnvQGiM5617TrjvQA0w+AAAgAElEQVTpdWkLAAAAAAAAAKDlQdoCAAAACJHnxmXe fVz70iqOZBWp8lTkaETwsh0T3Oh0vXGbJnRllZMaFZyyzgFkrXLo6enx1q9f7+3cufNYn6us5SJv NSpluewTJ03llbeiz9Oa7f2IyyGPBBYnXKXtk/Re2vbJ2tdK8pYkppEjR/rfBYG8FVz70mLEbZP0 IjlF8paWTdRSoqpmVBf0mpWjXqekmqhYVkdJqi6xiv7NkHaca18eUSuuTzJfb2+v19fX5yRvuUhc et9UdWvr1q3epEmTfLlR5114n+D3RvS3RxPkrZPNWO811+b3PvLII8vNeNdccskl95jHwVJhShen 20xbeNLryyECAAAAAAAAAAwYkLYAAAAALMTd4CtDxInri954da1yEXfDNil3VynL1u/6mgMxw3bD 04atqkXSfrbxsuyfpy/PPlmfN9qX1F8lcaKOC5K0XnnlFW/37t1W+Sr8d1myVlZxK8+xSVJWXL+L vGXbJsIVrtRnq6iVNWfbe58kY9mWHStKfnI9rsgxi4wlkUlLw+l8DioOhc/tPHKb2rRp0/zl4bRk opYX3bdv3wn7VkUgb6nykV6vpLUwrSxXFRmrUeEq6/d8o31J2ESo6Hd6WLTav3+/X21Rc0TyVrCf i6hl26aYqkKnNn78eO/UU0/1JkyYcMLxcSJXFnJ+B/6hOe7u5cuXrzHtWvP6l82dO7c+xmWx7DFt sWk3mXdqS9XJAAAAAAAAAACUAdIWAAAAwFFcbvCVfSM2r6iV56Zrnlhpx8URrUgRFyOIExW8soyV VSbL01eVrJX3vagTeUUtvRZVA1q3bp1fYSVJArL15ZW1Gt0nj+SURcpy3c9F3hKSpmyyVVxf3lyj sVw/ozBFSlOu+zVb1LL16TOSnKJmk7eixyW9r+H+yZMn+00ypOQtSVx1IRDW1CToqCpYkojs2lcH 4aqRWGX8Zkg7zvbcJf8oRZ5LGk9zQk1LgOrcCARQl99vcdu6u7v9Nnr0aO/000/3zw/NRduxUZGr bMxYZ5qH740cOfKbTz755I2vvfbakj/6oz/qLn3g5rDJtAWmLTXvZG/VyQAAAAAAAAAAlAnSFgAA AECEpJt40X2S+rLcrE07Nmm5o7gb11lkrbyx4vqi26MSVljiijsmKVbWY/L0NUveKuqYtP4qcb05 b0NLwWkJRMlaqrKTV9aK2zdNIGpE5HI9No+8JZKWMUx7niRyRWPbhK6kfNOWeEx779P6ohQparke 22x5K24fVRdS0/KBkreC74pGclZVITVVMFJFOy0Xl+W6Uqawork1atQof9k6CTrKMfz9WFe5qtV/ M6TtE9cXJTo3ot/pNunJZZ8wwXKaQYW2QLLK+xrUp6V4V65c6UuDZ5xxhnfKKaf48YXea83L8OfS ZIFrqhnr6mHDhn15+fLlN5vXvvAd73jH+rIHLYlVpl1j2h3mXTtcdTIAAAAAAAAAAM0AaQsAAAAg RFolhqLFnqRKIXnkqrzHZRG84saNIyxohcWtuHhZha5GbprnjVeEeFXkTfyk/ipxFWdsSMhYu3at L2wdOXLkuONtwk80vqu8leWxjL488pNrrDhZy9YXt0+cvGXL2baPy/tg++xsn2WYsvtaLZaqC6np XJHcGD1nbDHSziHJUeeff7539tln++fhpk2brDJQFWh+SdxSjqq8pSUdJXgG1Fm4aiRW3u/+uBiN HBfXl0RUZMp6nrvsE0hemg9qkquGDRvmP2Z9b6P79/X1ec8995z30ksv+fKWqm9JDAvew+jvxejv n5IZZdqV5nV+5vHHH7/DnKsLL7nkkqfKHrQgHjLtWvMO3V91IgAAAAAAAAAAzQZpCwAAAMBCnkoM WfZJi59VrhJxlTWy3uRN6w9Ik6uC/QMBIylm0j5JklJa1Y6kvriYWZ7nOaZs6awOuN5ot/VLvnj5 5Ze9jRs3njDforGKlrXi4pQhbiXFLULSEq6VuKISlu29cB0zeqxN3gr3pb330f2iDAZ5K8txElPU 9H2gyluqOBTeP2sOetRSc294wxu8M8880182UfKWYtcB5ReWt1QRSdJawEAQtcJ/Z/3NYNue1B8d p5HvIpd5bDs+vF+0z2Wf6LVEAqOarjtReSvr5xU8av6vXr3a/6467bTT/HND8zAqbYVzC4tcJTPU jHOF2iOPPPKAebzuj//4j39W9qA50I/Wu0ybZ96RFVUnAwAAAAAAAABQFUhbAAAAMChxrbaQtC2v wOMSv+ybrq5LJ0W3hW+cuspULlJR1hvD0Ru4WWJVJV4ha53YF/57586dfvUSLcVm299FzEra5ipl 5d2WV/JylbJEI8shxh0Xjp20Pa4vLq/o5xLdx/aZhPcL7xNlMIhajcbSknAdHR2+cBXIWzYJ0hYr bpuEl9mzZ3tnnHGGt2XLFl+slChVFlnlFi1dJ3FGr3fPnj3+0okBrSpvuf5msB2bd4nEvK9ZJH1m NuHK5bg0XMfU38G5IHErvGxi3t+EquSlipBavldLJs6ZM8cbN27cCdJW2m+QLGR8r96j9vDDD6vi 1gKT751z586tetnBftNuVj7mlayrOBcAAAAAAAAAgMpB2gIAAACIoShRSyTdPI0bK3ieJmUVESsu 76QqF0k3bV32c5W+bH1ZPxPXvqw348uSt/L0V0leWUuvRVV7VLFk165ducWsaF+cGJTlMU9fo7JW 0rKDrsfF7RcXM3psVN5K6nMZM+09tL3/0b9tz5vRV4dYjeagJnFLS7hJVpG0YpO3skhc+uxnzpzp Syo6byVvqcJVIzQi7UTR650+fbr/enfv3n0st8EgauX5zZB2XNJrEeHreZKYFY1j+07Pc07E/T6I m7/arrkRLJ0Yvi65iFpxv/F0HmzYsMGbOnWqL2/NmDHjhGOS3tMizwELF5ux/tOMcfUvf/nLRebx 5rlz5/aWOaCFbtP+1bQbTnr9bwAAAAAAAAAA8JC2AAAAAI7D5Yady/bguYsk5SJ5lSV4Jb2W4EZm EDf63IbLfjYpy7ZPWl+Vslb0eVljuG6rirSb6UnP9ff27du9HTt2HHueRcwq6zGvrBW3j0t/3mOy iFR5YuUVtZLeL9vzpL4og0HUKiOWmsQtNckqWkLQdk3JInHpcfLkyX7bu3evv3SiJK660NbW5k2b Ns2bMmWK193d7Td9t9ZV3sordwd9cd9JacJQ1t8HcTm6SEeu3/1RCStN8EoTtaJxgkedC0JVt2zX oDwS17Zt2/yKkePHj/fOOecc74wzzvD7df2Me3+D30xNYJYZ6wYz1td/+ctfLunv71906aWX7mjG wIYrTnp9SUQAAAAAAAAAAAiBtAUAAABwFJebcq4iTprQE3dzNmsljKRYWfKOEr6BmCZqxY1t6w9u iDZ6ozvuxmpSXxFiVbNipPVXSVbBJO/fZUlbrn22bS7HxolN4b9dpKykWElSVvS4RoUr23HhJQzj 9rPtY5MiosshhvePe55lv4EgXBV9nJY5VDty5IgvbwXfIS6iVtw2LQmn1tfX51fPk5BZF1RNSdWP AnlLS7FGl4sMqEIYdvnOyPv7xEXwih6b5Xsn/FvBRd5K2iftOJfvD5djo316DM6B8HUsi6hl26Yq b7/97W+9lStX+vLW2WeffcL10/beZZHgGmCCGecr5jrw+QceeGCZuRZce+mll64pc0CELQAAAPj/ 2HsTID+u6t6/q0YajfbNlizLsuUFbLxgQ4CqUBDHlbyCx8tSLM8sKYo4ZssCCU4IhPB/GaBAYIzi 8IyTokRCMOA4+TuBEIpQr1KEoshq7IBt2ZYtydY2WkfLjDZj+//v0/jqXZ85595zb/evu2fm+6nq 6u5z7z33ds+v+7Z1vj4XAAAAAADIQLQFAAAAAMAIBeU0eyx46mypIq86QdcUcRCv48QVzk8sC4Q1 W0RTwe5YgDk1c0hdoVWTwf+QvUtSxSM5Ai2rLUWcxc9zBFyWcku7FFGWJsLS6llEWdZ6Oe2kOr6N t+X1INRq3xeJmWgjwQqJt0jE5dfJEXEtXLiwWhruwgsvLPbs2VOMjY2JwuIuoN8iZQUj8daRI0eq bEinTp3qTLxlmUMs4qoUIVjq3BiDC4z8bwZOTOCliZUsoqyQrxTxU12hllQ2OTlZ3HPPPWfEW5df fnkxf/58tb3lm6tBRsq+3jE0NHTjP/7jP/5deX7zq1/96v9oo2MAAAAAAAAAAAAA8BMg2gIAAAAA 8IgF5XLEVVJdXqeJoKsleGiBZ3rQrs355QIvS7+hoOSgAugWgVSqeAtiram2psRaMYGPRZTF94Ow WcVbVjFXallboqzQvQhlF9PO/b1P34RNM8FXrA4tDbdgwYLq/fPkk09WWaikuin909KEJNw6//zz K3EUibe430FgEehQnRUrVhQrV66slnWk8U1MTLQi1JL2oTraGFK+GUJ9NjXnSOIt/1yrY60XqyPZ pN9CqB3PgOW/t5r41qLf//33319s3ry5uOSSS4qrrrqqWLp0qehT6i9FfJYBXfzrn3nmmdd/85vf /G7Z56d/4Rd+4ZuD7BAAAAAAAAAAAAAA/ASItgAAAAAABFICnDyLiCWYqtljwrAU/7yuJXNDTIQV 6yNki9UZlFiLn+f4rNtnyBayd0lM+BE6twq0pPJB7JsWZqXUSRFk1ak7aPFWyJfUzrc5eBvf3pRt OouruvZFxyMjI9UmibcsfngZCcLOO++8Yu3atdWyhJR96+TJk6LfLqAlHZcvX14t60hjO3To0MDE W7HvilShlmRPaedj+T6wwMVOWh3Xp8VXqF2OUMsXYvm2mKCLjl02Osl/zOagb8YtW7YUjz32WCVq fOELX1hlf/Pb+WORBF05Aq6Ev++1tP3DP/zD5vJ6b16yZMlXrrvuuqeSOwQAAAAAAAAAAAAAJiDa AgAAAAB4lpTsCdaMGSnB2VRRlkWsJQX8QlgDt6F+tWBiimBpUIKups9z21jKuqINsVZboq26wq26 xymirFi9HBFWbp9+f5ItJNaSBBtcvMV91LXBV/Pt5s2bV20k3CIBl1QvJJSRni0SprilCSnzFmW3 6guLFi0qLr300mqZyN27dxf79u2bItAZhFArVIeQlpbM/f7Q6obsOaSIsiz1pHbavJPq3yKA8t9/ Trz11FNPPacP/1i6l9KzQvWeeOKJYseOHcU555xTibdIxOX6cHXcGKW+csRbVso+Li/9f/Ho0aMb vva1r20s3wN/dv31108OrEMAAAAAAAAAAACAWQpEWwAAAAAAClJg1CKw0tr79jo2yadvc6IJv71F jGUJXlrrhM5D9r6Itbhttou1YiKPkBgrVp4ivtLsMVtqO4uoKcXelChLqhdqZ7lm6/XE7pdfLv3d ePkgbNNZXNVXX7TMoS/eColFrCIuymzlZ7c6fPjwlPpdQVnGaOm6Cy+8sNi1a1c1Pl+0RljnA8u8 kir49o9zvg8Iy/dAEzQh3rJ8c8R8cR9aHUs7Oqd3Lj0XJKgj8RbtQ/fT8qzQEp0kFKTMb9dcc01x 8cUXF3PmzKl8878X/65LuT+ZrCn7+XQ5nj+6++67by/Pb339618/NuhOAQAAAAAAAAAAAGYLA//X HQAAAACANrj11lv/PxfodAE0f+M2fk7Bseuuu04MerpjWjbpzjvvzF4OUcuYoYmDQmOR+neBO+1c wg/4WYK4dQRYKfVDmSVS+hz0ubVOyN4lVjFWrMwixrLaUgVYobop5VqbHFGWxZdVlGURV6WOwXIP JAGWZAv9XfjxIGzwNdVG2aJOnTp1RvBBSxS6zFl1x0AiFRIxufks5ZnWymisJFhxSxO63xY9C/5v j5+3UYeuk7KCUUYkvqxjyjxvrROb8yxiLqnc3e8uxFt+f3Xq5b5XQu20csu7zb2r6e9JokbKzCbd z9TngViwYEFx1VVXFZdffnn13LrfI+3pefZ/o+7c/w1Zvntz65Tbk6XtjrKrjddff/3mKRcMAAAA AAAAAAAAAJKAaAsAAAAAM4ImRFs/+7M/e8afFEA9ePBg8dWvfnVKHf/ckvkiFpyNBWZ9mx/8C4m3 UgVU1jqhcTUpcMoNVA/qvK6ta2KikNB57DglMN3EPmZLqevbrP5C50QTIixuTx1raAlDrU7Mxv1I fx9O7HdWx9Z2uz75IiEVzU+UsYqWHOTL+jlonluyZEmxcuXK4qyzzqrEHrnjoj5IqOKWict5/rmN fJF4i66F/PdBtOX/xvfv319s3769OHr06HPuiXXODgm+pe+CHLtf7t/nFDG3Bcm/9txzqB7vf1DP kvZO0n6Lqee+3Ym3aIv1Yy2bO3duceWVV1YCroULF55ZolEScRH+b3FQoi3v/Jly+2a5ffrNb37z 96b8IQAAAAAAAAAAAACACYi2AAAAADAjaFK0pYmqKAvIV77ylef0aw265tokf1I5D8RKQVGtXYog K7ddjgiqCzEWxFr9FWuFbFIdS9s6dWL1QufEIDJqxfrMqRO719K5z6DEGPBVVBmvdu/eXYmJpOxN IUjoce655xbr1q2LirdCY/CFKrnvBW4jnzTf0nU5v06g4v9uJVsbdWhsW7duLQ4cOGASEIcE2qF2 Wv1QG/63kr4P3H1OmaNCoi9uC40hRtPPkvQb848tv1np/eaLV6U69GySCJHfk5zngaBn9PnPf35x 9dVXV6JLX7TlNoKLtnxbzrexMfMW2f6t3N/82GOPfX10dDTtZQQAAAAAAAAAAAAwy4FoCwAAAAAz gqZEW6GAqi/a4sFOy9KHkk/Nxs9jAVarWEsL4Ep1csRcMVsbYq02xF6aLWTvklggPHSeG+gOlVlE QdyeYksp53VjWalivnLO+bXn+LKM3eJLa+f75/44FltdMUaX7frgi5bs27lzp5pVywpl8rnkkkuK s88+u9a46L2nZRnyj1NEK+STslqReIuWJuyLaMttx44dKx577LFi165dU+ag2ByVI9SSzi2kiLm1 drxviy+pjvQbkto1YdPeUdrvLfVc2/v3i4Rb9Exw4VrO80DQb/CCCy4orrnmmmLt2rXPEW3x3w0X bUlbg6Itd7yl3G4p30t33HDDDaem/IEAAAAAAAAAAAAAwBQg2gIAAADAjMCJtjICTKJoSwqa0pJN fqatWIA1JMayiISkQClHqhcLpjYp1mrSFquT6mMQ4i3NFrJ3SUx0ETpPDSZbg9AxcVAoCF7XFqrD 7VwAZcmMZa2n2WJjrjuGUJ2YzcH/hr49ZmtKjDGbfdHc9eijjxbj4+NTyupAWbdIvNXE9TjxFhf9 5L5LiMnJySqzFe39331MbGURX+W2c+ckKKO/CS2d6IvWUud+7ZtBs8Wwfkc01S4F6TdkqZNqk35L 7tzy29N+p6n13FKi9Pw28TzQ8TnnnFO86EUvKi666KLnZMvzf0f+b8599/plAxBtufN95f6zTz/9 9J+9/e1vb/ZlBQAAAAAAAAAAADDDgGgLAAAAADOCJkRb1157beVLC6K6TFu8XApqpmbe0rAET1PE WqE6qWIt7kvzX1eM1bT4qgkBWcjWNbGgdkiUETvOCXLX2efYpGB8qE7InlvPck7kirBy24V8afeU t/PJFVU0Icbok6+2xkCij82bN1fCpUFAy65dccUV4t8/53pcliE3H+YIU/ieBFIk3qIsV0QfRFtu o+ulzFuPPPJIcerU/00yxOd+i5hLq5tK6vdBE33WYRDPUug3FbJp78OQPVaPMuPRM0H7Jp4HYtmy ZcWLX/ziavlEJ97i4iyCZ95ytgGJttzxZLltKrdb3/72tz9RAAAAAAAAAAAAAIApQLQFAAAAgBnB IERbPMhKoq0vf/nLZ841oY8WnNXqW4KpsXoheywQa+k7ZreItyztrHW1sTUtBkuxdU1MZBE6lwLE kt0SQK6zz7FZjn2bxW7xWyejFh9DE9m5LP6lOpovbvdtnBQBBXzl+aI568EHHywmJiamtG2SVatW FS94wQvEv700LovNF6r4ZXVEK08++WQ1Jx85cuTMnENbl6Itd05/K8q6RQI7Wt6RsIq7tbr83jYh +E7tl9fj45DGJY1B+r1wmvrthd5hoXrSezZ2HqrH38H0t3fZt5p4HoiFCxcWV155ZSW8HB4envKd 6ou23DkXdw1AtOXOnyr3d5Vjvfkd73jHjwoAAAAAAAAAAAAAcAaItgAAAAAwI2hKtCWJetyelkd0 oi1nl4REVrESD2aGArExYVVO21SxVq6tbfFWzphmi1jLGry2lNfZ59bhxyntYm1zslnF+kvx5epJ gX+p35SxajYty5a/58d1bTPNV1tjoAxO+/btm1I+CC6++OLi/PPPN40rxSYJVfw6OaIVEoIdPny4 Wi6Sjvsg2vKfs127dhU/+tGPquxghPaN4Mr8a5MEUClzUMq3Rcy3tV4K0u/FUif1Wcr5XVnPY3Zt fnDQvaTngTbr2GJlJNi69NJLi6uuuqpYsGDBmX74N21O5q0aoi3//NtlV59597vf/X8KAAAAAAAA AAAAAFDM6XoAAAAAAAB9hAe3eJkm+rEKfaRAmxYUjYmyQv3yQGaOwKspsVbb4q2m2mi2rokJPjTR Tey4rpjCEuCO2WJ1LPacNkSKeKsJX9oShpZ7Fesv9T7zccR+Y1Zbbjv4+gkkSGpLsEVs27atWipx 0aJFwXFZbe6clm6jjd6nTrxl8RMqI39nn312cdZZZ1VZreheke+mkcZgaXPBBRcU69evr/5+//Vf /1Xs3LlzSj1/7nfnmi32LeDquuc6JCS31PHH4Nti/fN2fp8xX1od/q0k2bTvKf++STarL+s18r12 H+idTSKruXPnVqJDeiakNn5fsTL6/T/wwAPFQw89VFx44YWVeIuWUOTfqdK+pW+dV5X9vOpzn/vc veXxLQcOHPib0dHRp6KtAAAAAAAAAAAAAGYo6f/yCAAAAADQQ5rItPUzP/MzlS9JOER7Worpjjvu UAVaMeFUSrDTYrcEbpv234Qwqq6Puv7r3peuiQk8LAIc6Thk0+pYRFZ8H7PltrEKmyS7xZ8viMrx 5d8rLsri/kP9WO6PlkGLj4HX4cfSeR3bTPPVxhhorvrBD35QnD59ekr5IFmyZEnxkpe8pNFr5DZ6 v5JIxRdZpbyPNNvk5GQ1X9M9ayrTVlPZuWg5xx/+8IfFli1bKpEOvx/+tXBBUcp8FJrTJP9SnVSh eArcv/RbCZWFnh+tzPKbsuw1P9xuaSv5csuJ+n+rOs8DHZ977rnVsomrV68+Y/e/gfm5s+Vk1cqo s73cbp03b96md73rXScKAAAAAAAAAAAAgFkGRFsAAAAAmBHUFW1Rtg5aHpHQshBQEPhLX/pStoCK B0p50DIWTG3DZq0/CPFWXfFVE2KxmL1LYiIPLWhtCehq5U3srWXWtvw4dJ5bL9aWH1sEXSlLJIbO Ldeo2XyhlvQ3kcq080G3g6+fMDY2VmzdunVKuza45pprqoxbRJPXKNncEnFuybYcYQrfnzhxolo6 kfb+89ClaMvZTp48WYm37r///uLJJ598zrVo4i06t8zboXpdCrUsSL+VWLn0O9COY78Zv0x654ba ae/mWB1CEtG65URp38TzQKxYsaK4/PLLi3Xr1lXn/DvXfRs7W873dA1h13i53TZnzpzb3vve9x4o AAAAAAAAAAAAAGYJWB4RAAAAALMeSQikCXxCwh8eYPXxy7R6vI4k6IqNjwc0rTZ+LSFbap0mxVtN iMVSbF2TEqAOleUErK17rZ01oJ16rJXzOjkiKa1fi6+Qre64pPOQL62eg//dfHvovI5tpvlqawwk 2uoKWsqPlh30afK6fRstD+cvEcezUFl88LIFCxYUCxcurERRJN6iDFxd48ZIY3v5y19evOxlL6uW srvvvvuq8bln0//e4OccN6eH6lnmt1RhM/+W4d8tVvy/m9Y+9N0k9a8d83a8LHZNvF1o7FIdXk/q z0Hv7ZGRkUrc5Asapfsi2aQyeg6+//3vV0ufXnrppcX69eur/2nBjYF/Y7b8XbSiHPP/Kq/192+5 5ZYvln3f/P73v397mwMAAAAAAAAAAAAA6AKItgAAAAAw60jJQGEJXIUC8DzwxwUumsArFjy11Emx NSV0aku8lXOeYuuamKhDEkqlHkuBXa0sJppKqROzWY59WxMiKe085CvHX+q4pHpSRhbLcoi8Hq8f sg1CjARfcV/Hjx+vskR1xfj4eJXpZ3h4eEpZk9ft22ipYtpcliFfvBV6V4X80/jPOeecSvhy9OjR YmJiQhTONI3FLwnVfuqnfqp48YtfXDz88MPFPffcU2X19MU8sSxYobKQSNuVW2y+L+27KHcujQm1 eJ3QN5blWNrza+TnFqGWdp81gb7WH69D7233DLrMW7yO5Xnwy+jdcu+99xYPPvhgcfHFFxeXXHJJ 9Vv0x9CRcIsYKcf67nL/zptvvvnvyv4/+YEPfOCetgcBAAAAAAAAAAAA0BYQbQEAAABgVpMj1PKD qb4tlmFL6icUbA3Va0t01VSdLsVbKbauiYk4pCBt6rG2t9TRxFOWOjGb5ZgIZcbS7DH/KUIqrV/r soaxdrHxx2y+L273bZycOvA12HZHjhyZUtYm9I6kMaxatao6b/J+STb/nLL/0EZjIKEKCa4svkLv MxKDUeYwWiKOhFsk4JKyF3UBvQeuuOKKanviiSeK//iP/6gynbm5PzSHSfdDqmexcV9WoZblW0Yi NPaYUMu3+2PXxPKhbzbtPKeeVIePXWsn1fP9zJs3rzp2gkZeh/cZK6MsdA899FDx6KOPFhdccEEl 4KIscNLfuYNvJpocX0/bhg0bvluO91Mf/OAHv9X2IAAAAAAAAAAAAAAGDURbAAAAAAAeMRGXFBD2 62iBSx5YDAX5pKwMdYJlVpGVFKxNOee2NsVZocwgFlvXxIQc2u8udmwRMnBbTAgk7WM2zX9seb/Q Me8zN6OW1DbkK9W/dm9yxzGP0VwAACAASURBVO/X8duF/kb8OMWW265JX30YQxe+SFTUNbSc2urV q6fY27oXTqhCmybeSu2HxGDLli0rli5dWmUcOnbs2HP8dgmN8aKLLqrEM3v37i3+7d/+rRLU8PnO vQ9igi6J1LK6wmjpG8b/JtKQvrGk9tyX5Fv6vpH8x9qmZN5ybTVRljQm6foIniXRZd5yy4n6/kK/ fa2M/Gzfvr14/PHHizVr1lSZt5YsWWL62+eQ6qcc47Vlm2s//vGPb6bMW+U13zk6OtqPhxYAAAAA AAAAAACgJhBtAQAAAGDWYglcWgVUUtBZqxcKzIXaauO2ipksIqu6WbRSxmMpT62v2UL2LokJHzTR Tew4JNqJ7d2xpX7MZjnWylPETlzEZPUfE0hp/cXGFWun+ZJsseUQtXvKj1NsgxYjwZetzsmTJ6eU t42/PGPX95CEKrSRSMUJVaw+pDJ6jhYvXlyJU+hek3jr9OnTU+p1BYlnXve61xUHDhwo7rzzzjN/ i9A3giVbFi/LtcV85/hzhHxay1K/r0LfZ65M2/M2HMu3pN9WEoNJvil7HC1rSKIrEjVKY0l5Lqj9 2NhYta1cubISEFJ2utC1tMzl5faloaGhDR/96Ec3PvPMM58fHR2d7HJAAAAAAAAAAAAAAHWBaAsA AAAA4Fk0oZZkCwUDuWjCGqzjGb1C45HGVUcsZakzSPFW3XPNFrJ3SUiwYC0LiXRSyiRhEz/XxE8x P9Zj3xY7T6lrEU5p7eqMyx2nLpEYskl/n9DeZ5BCmkH76sMYuvLVh+xPp06dio637ftKIhVfvEVL HMbejbGy+fPnV8vCkWiLlk6k6w4h+W6aycnJ4gc/+EFx3333VeOSMjYRlm+GutmymvClId3LkDg+ ReSu1XG20D40Du3bz/8bhbJ1af6kv60/F2gZtSh7nCbe4mOwPpvj4+PVRsLG9evXVyJC7Ro6YG25 faYc9x+V3F5e82c/8YlPjHU9KAAAAAAAAAAAAIAcINoCAAAAwKwkJegYyoZgDcRxv7zMGoSMCbEk exMCqKYEV22JtXoQUJxCLFAaEi/EBAkh4U5M3COJiGJ1rD40m8VvSpumz4mUJRJD5TFfKfeZ26Vz 355jg692fFnqkPiiL/TxHlKWIXq2/OxYoXYWn7QMI/mkOeTJJ5+cUr8NDh06VNxzzz3Fgw8+WIlw 3DeD+zaoK7ji11xXhFV3vg2198dqETtx0RSvo2XHimXPknxJ47L257eVfGl1uN2fW+icngnaSMhI 7w/a83Z8HHw+4TYSDz7wwAPFY489VlxwwQWVeMs9Iz1gSbl9sLzmmz784Q/fUT4vGzds2LC560EB AAAAAAAAAAAApADRFgAAAACAhyVTBQ8OOiS7b9MCeJbx5NTrs1irru8UW9fEBApSwNRynGLTRD6W fUhElGqLiZ0sbaTzptpazoncJRJj90Gz+X1Kf0ffxsm19cFXH8bQpS8SX/RBuKW9i6TzOraUdpRh y4lSQu1SfPpLJPJlV9tg9+7dVWatrVu3nhFnuee8iTlQ+r7hx/yareJwS/9W/DFYMm7x+yPdL6mO xYfVtz/eUP9+mTQGn5igy/fJzynzli/eIvEfb8uJPUf0XGzZsqXYvn17ce655xZr166tMt5x2vwO 8/oaLsd4Y3ndN3zoQx/6Rmn/zIYNG77X2kAAAAAAAAAAAAAAagDRFgAAAADAs1iybflBNh5wc1gD htq5xW451mypgqhBZsqCWCv9WAq6amU5+5itbhvLeW476ZzfJ25PyajFr5O3zc2o5bfV6jkk8RYn 1wZf/fJFwouuRVskyujLPaT3PIm1/AxYofeg5JPXJ58nTpwojh49Wt1r6ZkbJNQ/ZTC69957iz17 9ojlko2PUbLFfMTqxr4tQvZYGccfeyzzlvVbSirz/cfOQ+0kAZYmMAt9D/LrDv32Up8n8kfvENoI +n3T86Nl/eI2rYx87Ny5sxIZrlq1qhJw0fKiPYEmyF+m7YMf/OC/lPtbRkZGvj46OvpMx+MCAAAA AAAAAAAAUIFoCwAAAACzDh5Ao0wELqjll4cCcFKgOBQc5AE+6Zz3oY1Bu5ZYmyYFVIMUZ6UEhyHW yhdl8fOQoChkq1MndJxSJp2H6hC+wErrzyrCsoq3QsfaPZTq8XLpvI6tD776MIaufS1cuLA4derU lDptQmNwdHUv6D1PWX6c4CS1D6mM/JBQizaXrStUv2ko89EjjzxS3HfffcXhw4enjC1GjkDbUqcp vyE0wZKGVs//VvJ/K1KZ1M79lrTykH9pDKG2MX/8N0d2X6Dr6kk2fn/4konuGkmASZvLUid9s6Y8 R/Tc7Nu3r9pWrlxZLZu4aNGiKe075OXlNf7tiRMntvze7/3eLeXY7hgdHe32hQoAAAAAAAAAAAAg ANEWAAAAAIBHKBgZCgL6gWRJmKXtHf55SuYrq21QgqumxVmW4HDI3iUpoprYcarNss+tk3rs20L1 U8pSz1PbhuoQkggrJszy24V8a2IR3+7bQud1bPDVP1+LFy8uDh06NKWsTVasWDGw32GsDolCKKuW y4CV0odWRoIVEmrRMohOrMWz1w0SEp89+OCDxf33318cP378OWWxTEs5c79mSxVipQi1rPNznXmc f0NpZe6Y13f32Zopiwu8pD5iY7T+hh3+78EfrzZf8OuV/NNvnYRb8+bNq54rLt6S/FnKxsfHq23J kiVV9q1ly5ap19U25fU9v9x9fmJi4iO/+7u/e9vTTz99+6233nqk63EBAAAAAAAAAAAAOCDaAgAA AMCsRhNKSXYpoMoDZFZhFj/PyVxRV7w1qLKm61vsXRISIljLJCFPnTJNHBSqk1MvJnaS7Ln+tPOY L55RS/IXqhPqL/U++DZtOUR/z481W6qgZTb56sMYcn2RYOrxxx+fUq9NKIMO0ea9oCxUJNYigZXW NvQelOqTP8poNTExccYu1R8Uk5OTlVDr4Ycffs7yjpw6c6Glbl2x1iDEWyH4d5Nkk+rktnXnvt39 TnKzbDkkcT+v48q4kDBm04RaWuYtwmXecs8biRil8fi22PNMzxdttFyiE29ZnrOcb+AM1pQ+P17u /+C3f/u3Nw0NDW0s2dl0JwAAAAAAAAAAAACpQLQFAAAAgFmLRagl1eWBL25LEWrx8jrZLjShWY4P rW4XYq3pINTitpAoISQ2sJTF2khCIV4/9VizpS4DmFoWWp7QUkdr47cNtbNcY8p98OvG/kacpoRA TbaDr8H6Wr58eZURh7IzdQEJLkh84TPI3xyJtHyxVuhdZ+mL9idPnqyylZFois79Z74NKPvQj370 o2Lbtm2VOEZCm/e0cUpi8thcK7ULjSH13NqvBf+6c0VXUhvrnrfTvvdC/bv6mvAr9BvkPmI2/pvm Qi3u2x8L1ZszZ04xd+7cM+It9zu1PHfS/EXQsq47duwo9u7dWwk/6V3WZka7CLSG4++U75nfes97 3nNXub/5T//0T3/U9aAAAAAAAAAAAAAwe4FoCwAAAAAzGmvWCktbQgrWpQQRtQCh5iv1ulIEW00F cJsI7k5XsVboPHZsLc/Zp9aJteXHqXW0drmCq5ivuv4sY5Vs0vXwMfn1HLzct8dsue1mg68+jKGO L/qdrF27thL8dMH5559f7Qd9L0goQsI0Eoto7yyrX7enbD8k1iLRlvZ8DZKxsbHigQceKHbulBP5 aOIdLRuTdC7Z64qpm/wWCCEJq3L8cB8xMVWqH/885t+NndfzrysmXAqJ9UK/ey7Ucn6050g6J/EW bdSWlk3kGeGsz6Rfj/yQcOvAgQOVCJSyB1IfPYEG8itDQ0O/8uu//uvfLu/fpz/3uc/9U9eDAgAA AAAAAAAAwOyjN/9aAgAAAABQl9xAX2oWKimgym3SeUiUlSPUcrbc7FvS+SDFWtbrno1irZSykCAo VlannkXY1JQgyq+X41vyH+vTIiDz61nug2/jbaVzXj/F1nY7+GrHFwmnnnjiCTVL06BYsGBBsW7d OvV9Jp1bbW4eJKEWbXzeDPkIvSPJDy2BePDgwUpw0mZWLXdN9LcisRaNwbc7uCinKVFzTp0m5v7Q fF1XJO+Q7pf2jeUf8zq8TBPRS/W4nR9LY3V9S33F7oU/h/h27TfNfbv23MZ98bZuGxkZqbL8SeIt 7VpDNlp6kZ7NI0eOFIsXL64yb1F2r75QjvFV5Rhf9e53v/ve8l7cvGbNmrtHR0enrs8KAAAAAAAA AAAAMAAg2gIAAAAAeJZYlipOKCAYaisF+qQxxMYZy7bVVKatJjNxSOcxe5fERAqaoCEkMJDKeZlW V6sXEw1ZREVSG62OpZ/Uc0LKlhUSV1n81xmD5V6k2Hz/PinB7ybazQZffRhDE76Gh4eL5z3vecXD Dz88pc4gufLKK6f8dv1x5dpIvEHZr0gIoglKuI+Yf/JJIinKrEVLK0rjHiTU5/bt24vNmzdXGb5c /zFRdcimZWqytrOec1tTIm5nC33vWNDaa+Inqb6zWcai1Qm1deOQhPyhsfq4tr4oi7fz7bnziPZM Sf1QHyTc8sVb2r3RbLyM2tMzQhsJQyn7Fvlviga+I19cbn+1Z8+e7TfeeOPGoaGhP//85z9/ooGh AQAAAAAAAAAAAKhAtAUAAACAWUlqdggtu4Oz+QKpWIAwRZgVO29SuJVS1sR5zN4lMaGCFOD0j63l qXt3nCMgSmlj8WFpU1dwFWqr1Qm1C7W3trPeY/6bkZZE5LQlBOrTGOArbqNsW/v37y/Gx8enlA+C 8847r1i9enVwbKnXTZnCTp06VWXW0gQdvs3in4QktOwaCbZCWYgGBYlYHnnkkWLLli1nshGlzPsW MZITfknil0Gd54izYm1z5nntXvLvMKle6DuM27R+tPH4/ftt+d+N2yR4hitfvBUbhybckp5V7fnV 9tzmxFskUKRnmISSUt/aNUtlJN6kjfxS9q358+er19wBF5Zj/d/le+sjN954423l+Z984QtfaOcF DAAAAAAAAAAAgFkHRFsAAAAAAAqhYKMWNNSCgVJZE+ItyZ4q3Eopa+Jcs3VNTCQQEi3EAp6aLWXP /cQERDm2mAgp1K7OORHKsuXsucsoOl/We8Db+eeSTWqn/d04uTb46vcYmvRF51dffXXxr//6r5Xw aZAsXbq0eOELX6iOgxOzkbCKxkz7WH1rGfnbt29ftdyaK5PaDorjx49XQq1t27adWbYyNDfzscVs g8qGFTsfRJmEJduVVo9/R/nn7pjX0drxPnh7yR8/rgv3548r9LsOzTOSgDEkatSec/836fa0pCFl /3MiTPf7r/Nck+CRsuTNmTOnWLRoUd/EWyvK+/C/yu33f/VXf/XPy+u95Y477tje9aAAAAAAAAAA AAAws4BoCwAAAACzGovAKYQlOMhtPBCYK2CSxhy7Hoi1phITJoTOJeGPVhaqH9qn1kkpjwmWJLu1 vfU8ZiOkjF2xOrS3iKvqLIfIRWXSnh9L53VsbbeDr8H4itWjbDQve9nLin//93+vMt0MAsp289M/ /dOVeMI6Ls1GQgzKouOWK9Tqp5TRkmp79+4tjh49euYdoN3LJnF9kEiMMmvt3r37OXNqbAw5mbcs bZqav5vyW0e85d/DnO8v/1gqD9ly+vLHKY3d8rvkWbaczf9tW8RbPDsX9xWzheYsbR5zAivKuEXv Iy7KzHnmSQB27NixYnJyslo6cWRkRLzmjhgp791vlON891vf+ta7y/Ob77jjjnu6HhQAAAAAAAAA AABmBhBtAQAAAAA8SyhIqgXrLNkYHM5mtWvnoaxaki1UJ3Qsncfqp9i6JiZE0IKV1sBmSkA0JAyy 1onZQnUs9txz7js3W5aljvMfu56U7Fn876bZ/HPuWzqvY4OvdnwNegypfS5cuLASVf3nf/5nle2p SVauXFm89KUvrbLopI7LQe95EmudOHGikeXTHCSWGhsbq66ZP29tQFm9KLMWLcXoCGXG0ua7VCGW tc4gRFaD6lMjVoffa/fdFDr222r+XRmv49tdv9IY+PhTfpuh54ALukLiQF5HepZ8m+8r9pxrY3T2 oaGh6r1EPkm8Rc+/JMZLeebp3UHPOr1HSKxK4q3Q33AQBPqiD4X/WZb/z7e85S3fffrppz911113 fau1gQEAAAAAAAAAAGBGAtEWAAAAAABDy0rlEwqexTJq8XPe1hIcbVq4lVImnafYuiYlSBkT44TK B7FPOfbPuS9Ldqm67VLraP6lLFvaGFLHr2XK4vcxJPLi95qTI36x2vrgqw9jmE6+6vZJGWhe8YpX FA8++GCxa9euKXVSIZ+XXHJJcdlll035TVvHRe95yqpFy6WR4CL23rSUkc/9+/cXe/bsqcQg2tJu g4L6p4xajz76aJX9R6sTOg/Zpbb8+lIF0hahd+y8LdFXCvy7yvcnfXP5x1q5dB7qS/vthcpy6vnj 4OfaPC/V8X349yL2naH512wOej7p3URLG9LzqmUDtLwPHE4IRhuJSWlpRukd1SHXluO59k1vetMD 5Vg/uW/fvrv++Z//+amuBwUAAAAAAAAAAIDpB0RbAAAAAAAeocAoDwD6524vibQc3K7VSx0XH2NM sNVGBo2ZItaSbLHyOvvUOpZj32axx86JlKUIpfOQzflPHaM2Lsv1hNpqNunct4fO69jgqx1fTY6h 6XHQ0mRXX311sXbt2mq5viNHjkypY2H16tXF5ZdfXixZsiR5DGSj5cwoGw6JtSRC16eV0XKKtAQi ZdZySytKdQcFXdMTTzxRbN26tRKicbS5mI9Ryt6k2fzjVIF07Jsl5CtHgJU6nlzxln8/LaIr7ThW 1z/397xf6dwfX+w32tRv2DL/uDJJqOWPlfvy91TPsrSidEzCLcqORUsm0rtBu28xm19Gvmijdx9t PRNvXVluX161atWn3vCGN9xSjnvT3/zN30x2PSgAAAAAAAAAAABMHyDaAgAAAMCswhow1IKeBA/w SWX8WKpjEW/lBGxD15ETzLWcW8fTBTEBQihwGSu3lFn2KeIg67Fvi9VPyWbFz3mffltrndQ+U/xr bf16lrY+loxEki01aN13X30Yw3Ty1XSfZ599drXR8oE7duyolvGj5clCkKDi3HPPLc4///zniLVS xkXiCRJr+dl0pHdiShn5osxWdA1cbDJI/P7pHpJgi67PpwlhtWSLCaX49Q86I1aTAu5csZZU392H VMGWOw7ZpL3ry7//0rk/ttB1DPp3zOc3bpfEW3yvibl8XyEb75+O3dKG9E5yWfik/jWbVEaiStpo DibxVs9YW25/XF7nH732ta/9s3K8n/3bv/3bsa4HBQAAAAAAAAAAgP7Tu3/lAAAAAAAYNFowMSTU 0sRXUpkLgGnCLqleqD9pXFq5dmzxk3Ou2brGEmDMObYEGy17a5m1bUicFGrD7U0tRZhqSzmPjcs6 fv/vF7uv0rlfN2TLCYDDV7e+mhxDG+NYsWJFtRHHjx8vJiYmKlGVW6qQnoNFixZVIi0SbeWOgcQX 5N8Jw6T3IW8XK5ucnCx27txZHDx48IxtUFl0pLFQ/yTWIsEYn49jgpscoVbKeZNzdhOiribONZuE u/eSQErLiBUSzXObO/f33Ld0bqGO8DDn3eD3J9Xl18jnNsmm+UkZF0HiLdoocx6JI7koMuf9QddC /ojQ+6LN71Ovr2XlGD9Ynv/OL/3SL32lPN749a9/fXNrAwEAAAAAAAAAAMC0A6ItAAAAAMxaUrNU ETzIF7L5baUAYt0xh46loO9sFGuFzmPHluCmFuRMLedl2rFWrtWx2C3+pMxYobahdl1m1Eq5r6G/ IycnyD7dffVhDNPJV1t9kjiLtibHRVlySKxFYouU96Pkz+3Hx8crsRYt7cif2zagfqn/AwcOqOJp IncubFK8VadtG2KtOvckROh7SjsPHWtirFTBlkXElfpb9n//kgCL27goTHqPhJ7N3HZWX5Jt7ty5 1UaZski8xbMCprw/fCRRX08YKcd0Yzm+G37xF3/xG88888xnvvnNb36v60EBAAAAAAAAAACgf0C0 BQAAAABQ5GXbcoEzycbFWpJ4K9ZHKIgsibFCQducAG6KrWtiwodQgFKrkxKkTNk3ZQvVibWx+rSe N1FHKsvN9KXdQ2k5RK2ttPex2HLbwVd3vqztmuyzSV9NjYHe8ydPnqwyUYWWNbP4c3vyScsfUmYr 8kv2QWXVkqD+Dx06dEYsZhVqhWz8upsWa/HznLJB+8+xpZAi3godh/Zd4M89BI2Fngdu53Oc1Jaf czsXeYXaWZ5lqa71vUDLGtJGWf8k8Vasz1DZ0NBQda0kDOvRtyq95H65/Nv+cgmJtv74RS960ddH R0ef6XpgAAAAAAAAAAAA6AcQbQEAAAAAPEso2Chl2/KPuc210cRb3I9FPGUJQIUyalkDuCm2rokF G6XAXuw4ZMvZW8u0cks7XqdONiveR6pwKqfP0PhzrzFm0+6pdO7bc2wzzVcfxtCFry76bNsXCbQo q5a/vGKOP7+MBBS0/CCJtUikoT1fg4KugzJq0Rjo2kJiLT6umC0232rnljq5vnNE2k3Vtdhz0cRa zpYq2JL8c9+W30Mq2rMa82t5J2lzntv7wjCHs/l1JD9af76flLmTBFYLFix4jngrlDXL+i6ia6GN nnvKDkjvnx7xynKsr/zhD3+4+XWve93GJUuWfOWLX/ziqa4HBQAAAAAAAAAAgG6BaAsAAAAAgBHK hEVIAUNn14RZ1kxbsTqhIK52rmXa6irw2gQxgYIU3Isdh9pY9inCIIstp05OvZQ6fDyW5Q+bWFox 5RqltjEb9+djDUA31Q6++uWriz67GAMJGyj7FYm1LG1D70kHiTAoqxWJtZ566qmqfFCZtbRr2rt3 b7Fnz54zghCpnk9M6Jw6l8aycbWRBaupTFp9+WaQhD1NCra4b5/Y78c6fuk50J43Zw9l4tLGqtWT xFt+Hd4u9q6xvheksdI4SLhFGz2nJOBKye6n9UmiMNrIF/klAVcuA/hNX15umyYmJj52/fXX31aO 7/avfe1rR5ruBAAAAAAAAAAAANMDiLYAAAAAMKtJzYYRCghKdbitrlCLn4fEWlJdi/+YvUtCgcPc Y0uwURIspexj7VPr1j2XynKXIky1+X34QWNtHNK4QvVSbPye8LpN2OCr32PoS59d+SIxw8TERHHq 1KloW6tfWlZx27ZtlVgqlH1nUNA1jY2NFfv37z+zTJrrv8lMkzlzac48r/kI1asjBrP2EbMNGk28 FfqtWetaxV0p8HmQj4lnuPLrae2kOtzG9zE/UrsUX9J1x2zufN68edVGAit6jknsGRtXrB+X0YvE W/SeI1FYX75vy/GtKcfy8eHh4T944xvfuKk83/hXf/VXO7seFwAAAAAAAAAAANoFoi0AAAAAAAEt 8KkFfslusWnlIbFV3XNrpi3N1jUpIgIpwKgdx/bcFqqvBVe19tY61ra5yyFKbWPZsyx9WsbRxDX5 9aQ6mo238+uGzq223Hbw1S9fXfTZli8SVlFmLbdcoVYvpe+jR48WW7duLfbt21fZpEw+g4SuicRa hw4dysoS1ZRYq6lsVoPOntVEZq0+fDPUEVI5LM8Ot1ufQWn+kdrF6qU8p9I8GCoP2bT2lnGl2tz5 8PBwtZFoy2XJSvUpzfkLFy6sMnqReIuyCvbh9/ssi8rtd8rtt97ylrfcNTQ09Mk77rjjga4HBQAA AAAAAAAAgHaAaAsAAAAAsxpLBgzJRsEga5YtqZ3zGWobCyZZsmzlXl8fSAkSamU8eGcpS9mHbFKd WJtYnVi93KUIreU5ft24QmO1XlOoX7+O1E76+/By6byODb76PYa+9Nmmr+PHj1eZtXgGG79eat+U 0eqxxx4rDh8+POX5bAO6HhKKkWjMR5vr+Ng0m8VXU+d9FmtZ6/SBlN9drK5WHprnQ7aYH61PrT/r 3KbNnSm++Nikd4X1PqS8s+bOnVttlCWLBKbaEoeWd5f/TUHiLcq+RUJPeie65Rh7AP0b7a+U4/mV km8PDQ196ktf+tJ3uh4UAAAAAAAAAAAABgtEWwAAAAAACqFsW7GApV/HP+YiLcl/aDzWYGpOkLcv hAJ62rF/bgks5u6tZaGgqObHas85JyyCrrqirybq8HE4NPFWyt/I/5twUgLJqba228FXe7bp4Ive 8yRsosxatFygXy49H9yH9uzs3LmzEmuRb7JL2euaQBobceTIkUqsRRlzHNKSeZyU5QBDy+Rp/qzn XYq6cs41W9dYfruh30PIT0obS198ztPaSfUs/Wn+JT8xW6x/7VoH8f5zSxzS748yb5GAy9IuVObE W7SReOvYsWOV775QjvNV5fW+6m1ve9s95VhvueCCC/5mdHS0N+oyAAAAAAAAAAAANAdEWwAAAAAA HnWybbm9hgsUWQO2IZsm1NIybYWEXH3BEpxMPQ6JDkJ7LXAZEwlZBEU5dXLq1a1jGbe0tCIfa6oQ TGobssX+Jry9T1cB6Nnuq4sxNDmOPtxDiy8SaJFQi0RVlEkm9F7kPrQyytD1+OOPV8sg0hJj/H05 aGjuGh8fLw4ePPgc4Yabg2nT5kjJl+Xc+XO+tTaxObZJsVauj5xzzdY12vs99ntM+b1q3wUp8Pkt No7QtUi+QvN2qG1ongzZQtcijSt0zanvOtqPjIwU8+bNq7Ju0TuACzVz3mskCKON3mmUsc8XgubS 4DPzktLXX5Xv3Q033njjxvK9vumLX/ziqaacAwAAAAAAAAAAoHsg2gIAAAAAeJYUoZZ2zm3+sSWQ HBJkWcYr1Z8tYq1YkNFSJ9TOWqaVh+rkLhXYpEgq1RYaR+yareOy2qRyf+9jseW2a9JXH8Yw3X11 0WcffJGwioQHtOwXrxNqHyojMQMJtbZt21b595/5NiABGi2/SIItaYk0GksdIXSsDrc3nT0rVJYj wKojUovZuiT23Fi+AUkchwAAIABJREFUA7hNmltifWh1QnOZ1F4bW2xe1MZm9RUae+i6pWtMGU/M t7Ue7Um45cRblCHLZRGMXZdWRsfz58+vxFskBqP3DQle+0I5vgvL5/F/z5kz5yPveMc7/uSZZ565 7Qtf+MJ41+MCAAAAAAAAAABAfSDaAgAAAMCMJTfYGAtcuiAP/7/7Y/1Z20nBZ1fPkmFLGvNMCLxq x5YgbZ29dmy1hY5j5yl1Lb64oEsavyT6kkRlFgGZ9Zpylz7ky7HlBratdeCr/2MY9Dj6cA81Xy5L DC315dcJtY/5piXDtmzZUi2F6LJ1afd9EJAgg5ZBpI2LMogUYRYfd6poadDZs3Lr1alrOe+a2G80 9Fxpc7vFh6Vfba6S2oSeHe5Lqs/nbWlLHXuo/1A97fosNu08ZA+1HR4erjZ6P5DYikSldd55BInB 1qxZU5x11llnxKI9ei5WlNtHhoaG/uCd73znpvK9vHHTpk3bux4UAAAAAAAAAAAA8oFoCwAAAAAz grrBFCnwGspY4QI8XDBFdinLluRHE1tZxpoi6tL67wJLcDVWpgUDLYFayz7HZj3W/MTOU+pK53Vs oTqElGUrZ+zOF/8bxmzSuV831ZbbrklffRjDdPLVRZ998kUZtUhc5ZYrjLW3lB06dKh49NFHiz17 9nQi1nKZbmh5R39pR4cmwgqNsQlBVOy8zcxadYRb1jpdEntOQufSbz1lzvbbpP72Q/NlqI7Wn6V/ 7XqlLXZ9IV+xOtq4mrDF6syZM6fa6H1B7w8SfFreeZLN7efOnVusXr26Em+5ZVlJFNYTRspx/lZ5 ze/+jd/4jbvL76Bbbrvttnu6HhQAAAAAAAAAAADSgWgLAAAAAEBAC15SICeUdSsEb6vZrGIuq3ir D4HYUGCvTuDVWibttYCkJbAbK+fHWtvUc0LKlhWrI9XPzailBaSt40+5P/zvEwtkDyoYDF/Tw9eg ++zDGJyN3uskaKIMVE5EEGpvKSOf+/btq8RaJE7IFRZrSGPgUJYwt7SjXz8mqA7ZfAaVoSqnrIss W9Y6XRJ7VqQ5n59Lv3tLmTuOzduheTB2bdKYY/NbqG/LXOnD53Spz5CfkO82bLE6Q0ND1RKH9Lt2 4i3LNYT8khhs1apVZzJv0XuSfDeN5R0pQP+u+8byet/4m7/5m98pfXzqtttu+3bDQwMAAAAAAAAA AMAAgWgLAAAAAOBZrEsfuYC5jx/01urkjCdFvNXHLFuW4GqozBpgiwUXpaBqKEiqBS5jAVItuKv1 nVJmObfammhHhARdmr9QO/53lYLLsYB0HVsffPVhDNPJVxd9dumLssiQUIsya9FyYKG61jLyuXv3 7mLbtm2VXzpvGxJpkViLhBBubDkCJKutKfHWILNs5daznGu2Lok9G9p7XzqWfudaWWy+k+za2K1z YKpNuyfWdtpcarVZx2CxSW1jtpx2dDx//vxqe/LJJ6tN+3aXbFIZCcJIuLVy5crqfTU2Nla9u/pC OebraHvve9/7QPk3/+SyZcvuGh0d7U1qMAAAAAAAAAAAAMhAtAUAAAAAwIgtixgSZvFgsx/0yQ2a pmQ76UsQNhTgywm8SrY6e2udWJtQHWtAuG7dHFtqRq2Qb82f5R5al0O0Bo1zbPA1M3x10Web7Sib Fom1JiYmgkv2hvzwMvK5c+fOYvv27dXSim3PH9QfXQ9t/pJjTYm1mhRvWds1XS93HNq5ZuuK1Ocl 9TtBsqXO+9J4tC12HdJcptm0OrE+Y76k+6ONXdsTsWWJLe+kVFtuu5GRkWpz4i0uTE19f9K1L1++ vFixYkUldKVlZCkDV4+4sty+fPTo0Q033XTTxvL9vun222+f7HpQAAAAAAAAAAAAkIFoCwAAAADA IzXblgvihAKxoaUWtT61sVlFXl1gCViGjq3ldfY5tpzjlGDwIOoQseUPrb55u9B1WpdcjAWkpT0/ ls7r2Gaarz6MYdC+uuizbV8kMCAxAGVz4WJg6RnhfqQy8vn4448Xu3btqsRSbWfWov7oemhzfWtz Lx+/ZsupYzlvot6gM3XlnHdN7LcfelZCc0PIFpuDLMd1Nt5fyjwojcEyrtD1hu6D5e8Qa9fHuWze vHnVRksm0nuwTrZCx5IlS4qlS5cWJ06cqN6pBw4c6NPztq7c/nj+/Pl/9P73v//2uXPn3vaJT3xi rOtBAQAAAAAAAAAA4LlAtAUAAAAAIBDKtiXhB3EsWbaoLDdQri2H2AWDCrxK5Sn71DqxtikB3ZTz WN3cOoPwTaSIslLuI7dJfzOfPgaD4au+ry76bNuXtd3JkycrsRYJAfw6ludCKyOR1BNPPFHs3bu3 mn+anEO0v6cPCcToeuja/Dk21DaWKYofO1/SHJ6ShaovSx2G6sXaam26JPb7Dz0v0u9bey60OrH6 1nkxZQ6V2kjtpDHG6qTYNF+8bmgpxVB/Wr1YHautyXbDw8PVRu8kEm/RPuWbw7e5/YIFC4pLL720 WL9+fbXcLG1+BkHLO7IphL6WlduHyvHc9IEPfOAr5d9444YNGza3NiAAAAAAAAAAAAAEgWgLAAAA AOBZQkItLsRyweFQFq1YsNRSJ0ZfsmpxW27g1R2nBGVjAdlYQDTWNlQ/JdAb82kRRFmyZ0ntaC9l 2UptF7r2UEYtXkez8XbcHjqvY5tpvvowBquvLvrsqy9icnKyEmudPn16Sl2LcEAqo+W7duzYURw6 dKhxsZYFJ9byr8mnyWUNJUFzU+c54qo2smxZ63RJ7PevnYe+E5rap3wjaO1CY+TttT6lvkLtJHGV JrgKjV2aqy33Q6qj3Zu+vnPnzp1bbfRepPcTZeDi9UO/O8k/ZfK6+OKLi/PPP79aNpGWoKXlZweF NpcojJTbjeX74YYPfehDXy/b3vLxj3/8XwY0NAAAAAAAAAAAABiBaAsAAAAAQEEL1LoAiS/ksgRI /cBKUwFVa99NkRt49Y8tgVdui9ULBWIt5VobrQ63W4RNoTqxwHCdOqnttPHmird8m9ROquPXjdn6 GgyGr3712QdfWh16hx85cqTanGhAetdxP7EyEmmRYGBiYqITEQ9dC2XV8oUQhEV0ZLWlnDe9JKL1 uIl60rm1TpfkfCNox9q8L9Wx7K1lKXOtVh6qG7omq3/rmKz9We+39veRzuvYBu1raGioypRFzw+J t0hoqn37W22UyWv9+vWVeGtsbKzKckjvw55AH1yvpe3DH/7w98rvr8+U2zdGR0fbXSsXAAAAAAAA AAAAFRBtAQAAAGDWYAlmxpZFdAF2P1BjXQ6xrSUNXV9N+7SepwZem9rn2HLqpNST/EuZsSztczNq Sf5Tx2Adv3YfpbFKdXi5ZptOweC2ffVhDH3ps+++nn766UqoRZm16Fh6R/I2sTLKGHPw4MFqaS7K 7pK7DG8daLkxEj7QNfmkCLP4dTaZPWuQyxY23cZyrtm6JPb8xL4T/GNtb6mT843gl1ns1i1Un+ZH qX5qH6G+tXsYm5u1vw+vF/sb8XYxWxfvb7oX8+fPr54neo+R4FQTb8Wu20GCsPPOO6/aDhw4UIm3 KPthj3hleY2vLOeKzR/5yEc2lsdfGR0dHVxqMAAAAAAAAAAAAEwBoi0AAAAAgGcJBUKl5RH9c609 h+pPpyxbdQOvqbaUwCs/TwnKWurGzmP1Uny5Y8vyhyn98fFahV917kWKzf87cgYZ1O0iGAxf3fXZ B1/+OQkBxsfHK8EWL4+9M7UyygxDgoC9e/eKQoNBQ/1Rv24JRC5K4tcg2fx2TuRMdZoSOLUl3LKW zTSxVupzEPrNS+W8TKurtQvN9RYfKfOutoXq8muz2EO22H2W/jYhm9tLyxzHfPM6KbYufNE1joyM VBu910jARQLY1H75fVm1alWxevXq6t1PS9bSPNAXyvFdXr5PNpX7j330ox/9bHm9t4+OjvZKXQYA AAAAAAAAAMxUINoCAAAAAGCkZNvSMmq5Y+5z0EhjyvERs1mDrFZbapDVUqbZcupoQUu/LLScoMW/ 1SbVyfWvjVc61wLJoeUQtb8ZP06xTfdg8CB99WEMfemzj74o8xUtWTg5Ofkc0VKqL7+MxAT79++v smtJS3oNGifWoqxaoaxeMcGRNu4mslM1sRxhneM6Y7ecd03s96s9T1qdnO+D2D5ms3wLaPbQvKzN 1ZIvKdtWqB2/p6E6KfN37H6F+pB8cabb+5uWOaSN3q/0vvWzIkrtLWXLli0rli9fXhw/frzYtWtX sW/fPvG5lny1wJpy2zA0NPSHn/jEJzaV7/VbPvzhD+/uYiAAAAAAAAAAAMBsAaItAAAAAAAPS7at GC7I0kRglXz5fvwAzqCXQOS2UCAsFKyLBRK5PTcQWycYW6eM+5cyY3FfloxaFl+hMYTGJfmQ+tHG FQvqxvY+bQdi+zCG2eqriz774ItEWpRRhQL0uc8CLzt58mSVWYsytpBYqguxFokYSMBgEVxpthQx FxdLDzrr1iCXOszJogWxVt63QY4t9A2gHcfmaNpCwiz/PoQ2hyaYTpm/eZ+azTLPa354nRRbH3y5 87lz51YbvfNIvEXvP8v7PFS2aNGi4rLLLisuuuiiaknbPXv2dLKkrcKi8p3zO+Vv6Lc2bNhwZzmu m//wD//wga4HBQAAAAAAAAAAzEQg2gIAAAAAENACqy5g7AeO/YCMtoxiTr1QnSZpO/DKbU0GYuse pwRuLee5dUKB36b7JLQsW1o7y99DOvftOTb4aseXtV2TfTbpqw9joPf1xMREJayiAH+OL6mMhF+U revYsWNnlhBsE+rPCbWaFGtZBUpSv01nz7LWa7qflDpdEntG+BwQOg7ZcvYptlhda/3YHBvKZqXN 8bE63H9o3rX4l9pq87rWh3SNnOny/g75mjNnTrWRuIre7ZRpkNdJfa/PmzevEm5dcMEFxdjYWCXe cvNGD6B/N37r0NDQWz/1qU99qxz/p37/93//u10PCgAAAAAAAAAAmElAtAUAAAAA8CyhjFqSeIuX WW2+PdaWt8kN3kptmwy8+sdNBl75eejYUjc36Go5l8pyMmpJ49DGH8uoZfGvtZXq+XWsfzNetwlb H3z1YQxd+Oqiz+nki96zhw8froRVFMwPtQu9Pzkk0qJsXZRhq0kRj9WXE0u5jY9TWjJYs0ntQuNp a6lD/7zN5Ralc83WJbFnoonvBEsdbS4PlaUe+zbrfK+V8flamivdFlsikdfz8edmybd13Kk23h9n Or2/U9oNDQ0V8+fPL0ZGRqp3PW3ad7Z1HiAx2Lp166qNlr2l7Fv0zq+LNq9k+PnvtH3605++p/y9 3TwxMXH36Ohob1KDAQAAAAAAAAAA0xWItgAAAAAAFKTgrQt8xERZfcQFz/sUeOV76ThUlnKcWy/1 nJCWNbQEgnNtrs/Q2Pi4cu6N9vdwSEFjznQO4M4GX1pwdzqPvw1ftFQWCbVIWCUtbyU9LzGf5Iey dZEIjLKudDHH+Jmt/PnDKjKKLXXI+9B89U2ENVvEWqnPiXQcsmllsfkmVidUP/UbwFpP+xbQ5m9/ swiupHpSlsyU8afcZ8u9922cPr+/6/iiPWXKGh4eruYB966OtQn1ScerV68uzjnnnGpOocxbJNzt C+X4XlLu/nrJkiXbb7311luWLl365zfccMOprscFAAAAAAAAAABMVyDaAgAAAADwsGTb8gMroeCq FNwOBbybhvoKLeXYRuCV71MDhFJ9S5smg65SWWj5QD94Ko0zFjzVfGnXnXpdsbFZ/jaSL5+ZEIjt +xgG7auLPqejr9OnTxcHDx4sjhw5MuU9K70fLT5JrEUB+qNHj55ZirBtaAyS+CxnWcOYkCpF1JQq wgqVWXzXEWDNRrFWrk17ZmLzfagsNGfG7LF6lraxOprgKrT59fz7py2RyOftmKDcr2O977xuE7bp 6Iv2JNzyxVv0Ds2dB9x+xYoVxcqVK4vJyckq8xaJeHvEheX2uXK++thnP/vZPymv+7abbrppvOtB AQAAAAAAAAAA0w2ItgAAAAAwa0kJojrxE23a8oUOF2ixLJvY1PKHsfZ83NJ4/WPJJpVrgVdeJzUA 20QwNrVeah3Csvyhxbdrl9unFNSNXbelnl/HIdXxfWjndWzw1Z2vLvqcDmM4ceJEceDAgTPZT0Lv RotP2lOgn/xRcJ6C/W2LeKg/GgMJxXybVC/H1pTIqcksWW1n0rJ8d3RJ7HerPScp3wm5e+lYK7PO /Zb22nzt+7fMy3xe53N/aJOWVtRsob6kMr+djyTeitXz66ba+jCHNOVr7ty51UbvUhJv+e/U2Dyg lS1evLi47LLLilOnThVjY2OVWLhH748V5faR8po/8LnPfe7Py/lr43ve857tXQ8KAAAAAAAAAACY LkC0BQAAAADACGXbIiiAwsv8QEtKEMW1qxt44WNy5749N/AqlTextwZlc4Ou1jbWAGtOnaZtddpp vghNvMXb+XX4sWbrOnjatK8+jGHQvrroc7r4IlEVibWOHz+uvt+k9tJz4/Y//vGPK6EWCcGkpQJz sfohgRiNIVesxa87V7jE56yms241uYxiiu9Y2z4Q+91r7/3Q79pSJu2tZZa5TZsXrWW8nmVe5u0t gmxpk0RZ1rGkCsod/FtAs6W8+1JtM8nXnDlzouIt67zhmD9/fnHRRRcV559/frF3795qPvL9dsyC cvutoaGhd99+++13l/ub3/Wud93b9aAAAAAAAAAAAIC+A9EWAAAAAIBH6pJFLqCiZczyj0O4erxt rH+pD+5LCvrw8acGYXP2dW3WoGuojcWHtBShJQCq+ZLapfp3+zpZtjRfWl3fF6/D6VugFL6a8dVF n30cA71HaUkqCo7Tcoh+ndSAu2+jID6JvyhzShciHsqqRWIt2js0EZZ0Lb7Qic9ffrn13Pel1es6 s1aKqCtWvw/EfvuxbwP/OLbnNm7P+UZIKU/5PnD71GWOLXVCtpDAS9tC/nPGr/3tpL/ldHh/59jc 8obunJY8JAFWrv+hoaFiwYIFZwSytGn1rXMKicHWrVtXnHfeedXctG/fvmrMTSGNI4E5Zfs3lu+7 N37+85//P+X5Z975znd+u6GhAQAAAAAAAAAAMw6ItgAAAAAABEIZRUIZrDTBlVYnZXlFLbuXVM8f J29rDby649TgbGogtk4wltdJXaKInw8iCDso/6E6/F44/ICw5T5L5749ZutbIHYmjGHQvrros6++ KMBOS1DRRkF26R3J21r8kvCLsmqRMKALEQ9dCwX3fbGWT0x8pI05R+hkbTeoLFuDEGulir+7IPbc aL9nPjdY9txmaWeZ/6XyUP2UstB8qvmyirutSyjzLbT0obZZrzF2zy12nz68v1Pa0fvw0KFDxZEj R6qsh9K7kURbixYtKpYvX16sXLmyGBkZSR4D/Q2p3bx58868gzVRrHW+oW316tXVRuJiyr5FQuC+ UF7ffyuv+79t2rTpR+VYb965c+ddo6Oj8uQDAAAAAAAAAADMUiDaAgAAAMCMJCdAKgWBtcCwH0TR smxpNtc2dYw8cKOJtTiSPSXwaqkTC8SmBGCtx00GZ3PrhGxNZdSqM3bJLvUZut8+fQ66wpdcp4s+ p7MvOidR0/79+yuxliS85W0tZeSH/J48ebJayqptEQ/1R2IxCuZLS2nlZImqI2TKEWFZ6w1KuJVS FrJ1RcpzI83/2nET+xyb9Th2nlK3ri1URxOd82+JWDYu/+/D7yGf+zUhN/9dWLJuTsf3PmU63L17 dyXYikECKxJ10bZ9+/ZixYoV1RKFixcvTh4XnTvRlxNvkUg4ZU6RymhMJCijZXxpDpuYmIheV4u8 sNy+XN6zDX/xF3+xceHChZuuv/76ya4HBQAAAAAAAAAA9AGItgAAAAAAFKxZsLQsVpYlEv2yUD2t rdSPtNfa+sdasDYn8Cq1rROADZ1b60lByjpBWOdLqtOkf0vQNXYvrH9LPzDr/x1zbF0GYvvua9Bj 6KLPmeCLBE2UpYSC8nWznzjIDwXlaaOgPG1tQv2RUIyuzRcF+OMLnVvqNCXeShVL9UG4JZ1rtq5I eXb4HK6VW8py5qCU74KQzzrzsNaHNu/n2ty51KdFmOXq+PWsfVrvo7/32zr69P5OqUPC1R07dlTv +1zGx8er7ZxzzikuuuiiM8snpoyToKxbtLklGf05wjLfSLalS5dWG737Sbx19OjRtItrEGGc60rb H5dj+3/+8i//8s/K39Rtb33rW8e6GBsAAAAAAAAAANAXINoCAAAAAPAIBV9TlkOUbFKdkF3Dry8F bWKCLX4NWhC2qUBsKCgaah8LshLWzFV1g7ipttgyjbljDd2zmHhLa+e39etx+hZ0ha/u+5wpvigb iQtsh+qllNH71wXh6biOiCenLYkSKIsMBe19H24sbo7w+5CugZ/7dZoSb6Vm0+qrWKtPQi0i9hyk HEu/89C8z/epZdbj3Hqp50TKsoZWW2r72BKJFl/aue/f/xuH/vbaudXWxXufBKwPP/zwmXdjXUj4 RXPHFVdcUSxYsCB7XHPnzq02endz8RZvF3oOfWg869evr7I8HjhwoBKZhf7boGVWlOP4ULm/6atf /eod5W/vlje96U1buh4UAAAAAAAAAADQBRBtAQAAAAAIhJZF1GxSmdTOBUtCmbxiY+M+/DFYaCvw 6pdZ7LnB2VDwMeSrqYwZTQd6LX1q911a+lBb2igUhK1jg692xtDFOPowhqZ8HT58uAq4u+C9NRAe KiMoQN7FEoiu78nJyeqaQnNSLDtU6LjNpQ+7Fm7lnHdN7NnQ3vvS7zpmi9mt3woxW5PfCqnnKd8C Ultna/LbImaX+vR9a9fMy7RzXr+urS1fJNB96KGHKkFtk9D79r777iuuuuqqKsNV6rh8KGMXbSTa IvGWW8429X74ZcPDw8XatWuLNWvWVEtB0iYtk9sRI+U79B3l9d545513fr08v+XNb37zv3Q9KAAA AAAAAAAAoE0g2gIAAAAAeBYtGOzbXBDEklFL86W1C8EDM7EsWxZ7KKjK99aylPKmgrNW26Dbpfqz LGuoBVUtgddQ0JXbffoQiO3DGKaTry76nK6+KBBOAet9+/YVp0+fTu5HK6N3rFv+sAsRD2WPOXbs WBXkdzSxrF8TmajqZtlqQ8TVxHnXxJ4F7b0fmhdie3dsqR+zWetY2qbM6dxfXSFVn23Sufb38a/b p49zgaXOiRMnis2bNw9MrER+77///uKaa64pFi9ebB6XZhsaGirmz59fvWeceEv7xo/NT25PPlet WlVtJFqmudCfMzqGfmyvLcf52r/+67/+Xrn/zIMPPviN0dHRdtcUBgAAAAAAAAAAOgCiLQAAAAAA hdCyiP4xF3DFBF3a8oixsbi2Un1p2SprYEcKWvLz1MCrVJ5TJxZQ5ecpQdycrBdu31SGLs2/Jchq ybrl1+N1ffoQdJ0NvpocQxfj6MMYcn1RZhVaHorEWlLQvk4g3GWf6kLEQ0sgkliLMmwROUIsSx2r WIrbBpEBq0kRV2pdzdYlsech9t7Xvgdy97Ey6Tsj9bshtSzl26BJW2iet9pCvkL+Y9ftt+N/D78O P5bO69ja8EXvf8qwNejsUuT/gQceKF760pdWSx3GxhWzub/HyMhI9d6h9zxdi/+Nnzt3rVy5stpo /jh48GAlYk5F8t8E5fW9svT9yiuvvHLz3XffvbG8r3dcf/31vVGXAQAAAAAAAAAATQPRFgAAAACA hzUQ7XABe/9cqsvtvJ0ED4ZQfQqw+WPUAia+f9dOqpMbiLUGatsOunJfg8iOUad97FwLqIbus7Qc Yuhv69PHQGwfxjCdfHXR53TyRVlEaAlECkpTFiy/nvRsWJ4X/3mtK+DJaU/XQYH2o0ePnhEhhAS9 /jGv0+ZSh9J4mjjO6S+1rmbripTnQfp9S8eh5yC0t9aJtQnVD/mx+uC2ppcrlOrE5nntWqlPa9s6 98hhEXdLtj7MBZY6W7duzRIl5UD9PPzww8ULX/jC6LisNvd3mzdvXrWRcIsEXG5O89vE5i4OLedI G2UiGx8fr5bXlZDaDgqvr8vLbdOcOXM+9rWvfe2zw8PDt7/mNa851tpAAAAAAAAAAACAloBoCwAA AADgWVKEWn45P/frhIResQCIttyiJXDC/y987isUMOXnoYCotXxQQdfcwGgbGbWkcaRk2ZLqherE /qZ++9B5HRt81W/XZJ9N+urDGFJ8UQYqEmtREFrKSpLan3ueaHkpeh67WAaRBFq0pBUJtlz//vvd ZfvybY5YnVxBUx9FWU0Jt6Tzron9bmPHIZulLDb3xGxaeU4d67xvqVPXFuo3J8uW5i/3m0ETZfG/ eV/e3036OnLkSCXabRPqj+aeFStWNHo9zk5ZvGijOYGLt3h7a/8LFy6sNhI609gnJibki+uGNeW2 obzWP/z7v//7PxseHt746le/eqzrQQEAAAAAAAAAAE0B0RYAAAAAACO0BJMf6OZBbylQ7gdG6iyR aBVraWjBoCYDsFoQkUhdwjDlXPNfJ2NGSmDWMt6Ua9LuoRR4lYJyWla1mK0Pgdg+jKELX130OVN9 UfapsbGxaq+926y+/fcGBchdpsO2hTx+ED11qUNtrHWEUyllgz72zyHW0o9DNl5mtefarMeWub/u PJxqk74huN2dx3yH6lnaSfdYqxf62870b4YdO3ZMqdMGlN2Llh90NHm/nG3OnDnVRuItyr7lMi9a 5jXNRpm81qxZU6xataoSCdNc2qP34aJy+70f//jHv/ONb3zjzqGhoU++5jWv2dz1oAAAAAAAAAAA gLpAtAUAAACAWYE14BALgPuBjdQsW76dB1Q0URbZ6P+g95dFlNrRFhOQ8XGE9nUCsE2V1QnCpraN icq0gK2lnnUclnZ+He1vwstCtj4EXWerry76nM5jCPmidx1lNqHMWpRhyy8L+fHLJBsFw0msRdm1 usisRctVHToqDzW2AAAgAElEQVR0aMpyVZaskHWWAqwryMpp04ZwK+e8a2LPj/Qb9o9DNl6mlce+ ASSbpVyrk3pOWDJXWb4FmrZZs2yl+E+5h/690f4evCxk6/tcwG307qTMhF1AIlvK8rV8+fIp4+LU tTnxFs1TJN6iza+f6t/5PPvss4uzzjqrEm75y/H2gDnlGN9a7t/6rW9965vle/vTr3nNa77b9aAA AAAAAAAAAIBcINoCAAAAABCwLpXooAAHX3JKCojE+uRtYjbXX0omriYDsJb61qCrJVBZZ7lCSyYM qW1usFbrU+sv1E6qJwXj+hw8bdNXH8bQlz5nsi8KIB84cKDKrHX69GlTgNrSx/DwcJVtJCWzVuqc EYKC/SRCO3nyZJK4ylKniexZ/nndrFcQa8nEnhft9xyaF5rY5343pHxP1M3MOUhbU+Iwd50p3wy8 v1A936bdd36cYuvDXGCps2/fvil12oTmJhJttfXNQAJj2mgOc+It7X884TatjDa6BtpobiLxFi3J mIvUT03+R/lb/x/f/va37yn3n/z+97//d6Ojo1PXiwQAAAAAAAAAAHoMRFsAAAAAAM8SWhZRyqLl Bx5CWbasAQqqR/+XfKw+lYeyaFmXYbQGXWMB1thx3XNiEBkzUoO/oewYsXsWGr/lXju0jBmc6RJ0 na2+uuizD76aGgMFjCmrFm2py0GFxjYyMlLMnz+/Om97GUTqi5aiIhEaCdBioic+fqm+X8cqWmqi XpvCrTqiNM3WJbFnRvtNS3ZpPontU8tiNm1Ot87BvG7qPBybg2NztbOl9teUzSEJvELj99v55fw4 xdaHOSTVF71Tu4TEt03ce6vN/z2QcIsyRdIcyUVWKXOjb1u6dGm1URZIEm/RXNUjXlJu/+8rXvGK rf/0T/90S/nb/+J11113qutBAQAAAAAAAAAAFiDaAgAAAABQsGTW8o99m8vQ4i+pJQVCeH/SMoi+ X1dPCtRI4+V2LejHg0opgdZQmzp1LfVyArih4G8sGxdvZ7VZ7on299B8cfoePG3LVx/G0Jc+Z5qv U6dOFbt3764C4ZrA1fKM+GWUlYSEWgsWLKjO3Xu7LSigTtdDGwXWrRmg/AyLIWFVkyKsWFlXWbZS yzRbV6Q8M3yu1sq1PbdZ2sVsfM6yzN3Wen21We1EzneEdK755/dfa8uZznOBxRe9TylbYZc8+eST lbCJBME+bd1D2tNvwRdvaf+twH2FfjsLFy6sNro+Em+RiKtHXFxuf1pe50e/853vfHbevHm3v/zl Lx/velAAAAAAAAAAAEAIiLYAAAAAADxiwV0XIPeDGJIoy2qLIQXkuc1yLvkNBQAl2yCCrrwfiyAq 13+bQV3/HmmB2FCb0N+E/x2lv23MNl2CrjPRVxd99sFXnTFMTk5WYq1Dhw4lB5e1sjlz5hSLFi2q BFtO3NSmkIeC3bR0F4m1XLYwH6vQqGlRU+pShE1l4mpyfNbzron9/mPHIVvqnKLN+zGbVsd6rJ2n LpEYsqUIra19xcZgFW1L9zb3m8GSiXM6zyGpvkjk2weOHz9+RrTV5X2lOY82EiWTeMuJk1P788to GeFVq1ZVyzAeO3asuta2kMbIOLus87HyWv/gu9/97seuvfbaT7YxLgAAAAAAAAAAIAeItgAAAAAA nsWSMYSgQEEoy5YhkJCULUuq4/Z+thVpXFJ7vs8JxuYEYXMDrrk2LQCqBVRjWba0604JznL/0t/F /13wc79uE7aZ5quLMTQ5jj7cwz75Gh8fr8RaFAzO6VMqoyDz4sWLk8RaTYp9KPPL2NhYdW1SRi/r 0oeWcz435Qis+HlMcJUq9IJYa6otdiz9vrWylH2KzfoNEGpjnc95PzFBV46/kB/LGGPzfM61ar60 v5F07tdtwjadfJEwtg+QQCo23jbvIWWXpI3eizS2uksM054yea1cubJYvnx5MTExUYm3evLe3Vxu G88666w7uh4IAAAAAAAAAAAQAqItAAAAAACGJcOJC1b4AXbaW5dDlMqkYL1fXxIXcLsfoI/1P4ig q1RmDVqmLhek2XKCrRZbqE7sOqVz6b45/OCsXzd0brVNp6BrX3110ed09pXSjt5f+/fvr8RatORS ap9aGYm0li1bVgwPD7eeVYsg4RldEy0lFXrXE1YBsUWcJF1rm1m26tRJqWc575rYc8HnhhybZW+1 +WXWbwK/Tmq2qdR512KzCLykek2MIVQnNjbJl3affV8+Xby/++SrzWVuQzjxWN/uKx2TiJmyZJF4 i9fJmWdJDEbzLPklYXKHfK/cPnPttdd+oxxXP34IAAAAAAAAAABAAIi2AAAAAAAUpOCyC1Ro2VBc QM2Jt6TABtkpwCYtaagtc8jFYZp4Syvn468bmB1EcHUQtjpZtiztYvdC8uXbJH/S30s7r2Obab4G PYZBj6MP97BLX5TtgzJQkbDJDyDzejzoHPJLG2XVoiAyZQKh92LbgXxa0pGuiZZ49PGzJIYEWXUz b7Upymoj41asTLN1Seg5SDkO2WJzu6WM+9fKLd8AsTJJJBWrw+trtpQ+U31rNp6ti/cXulZrO+lv H3vHTse5oClfkpCtC2hJQu3Zls6ttjr3kHBiLf7fF1r7mG/yQ0JryrTlsotpfQ+IZ8r+vl5ut/zc z/3cv7TZMQAAAAAAAAAAUBeItgAAAAAwK9GCupasJi4IoWW08kVZ2hKFJBzgwQ4e1OEiLB7gd8d8 z8ck2ZoIuloCkE0HRaUxaIHYVJvrIyegKomwLIFXKRg2yGDddAu6du2riz5nmq9YHcpCQqImEmzx ZZqswWJuc9k+aHPLQLUp5KH3+969e4tdu3YVp06dOmOvky2LH1uFW30XdM1UsVbsN5tyrM0TVrs2 f0s2S3lsjkydhy11NFsdf9JcrX0LSPVyxhCya+JxqR23c9p6f/fZF737+wAJhru+F85G70gSVEmZ taT2Ft8035EombJJuv+2kdoNEJpk7yj/3rf8/M///JY2OwYAAAAAAAAAAJoCoi0AAAAAgGeJZTsh XNDDD0hYhVI+fqYt5zMkJHNBkJhgy/UnZQfzzy0BW8u5uxa/nxQRVU5Q1/VRN9jrbKlLMPp/Qx7Y Co3fb8d99THgCV/t9dmHMbTtizJykKhp3759YqaP1H5oTxlNVqxYUSxfvrx6zvzlajWaFPpQ5hK6 JhKh0bGWLcsqzEotC9UddHasQfRlOddsXRH73aYcW/fuOFRPO46VW78PCOtSyNwWy6gltbPO15of Vy9lrNrYUq7bep0++GbI87Vw4cIpZV2wYMGCM8ddfTPQXHj69OlqXvLtofeO5McvI5+03C+Jtdwc l5PdTOrPyJFyu71sf9urX/3qsVwnAAAAAAAAAABAH4BoCwAAAACAEcq2xQPvUiA+ZotBdUOCLmfT 9n5/mnhLC7paAqyWIGZOu5gtFhhN9cuvPRbo5XX8uqFjvx1vyxlkwHM6Bl279NVFn7PBFwV4d+zY UYyPj0+pk+rT7efNm1esWrWqWLp0aXXedmatkydPFjt37iz27NmjCsU0m//ezhVkWcsGLb4ahIjL et41lt9pyC4d19nn2GLzeags9ZzIWSKx7lzPbVpGrdTxS2OV6kj+eBu/nfT39Rnk+7uvc4i13fz5 86tsWy6DYxfQ35GW6NWe9bq2WB26dspmSWKtuvOsg7J0HT58uFoGkf+eW2Jn2d/GBQsWbLruuusm 49UBAAAAAAAAAID+A9EWAAAAAEBhXxYxFHhxwXdJcMVtvE0MVy/W3o0pJBZrKsAq1Y/VsQY3U4Kn seCsO7cETy1++Fil6+U26Zz/zUK26R48nc6+uuhzOo9Bsx08eLASa1Gg169jDRZLNsqk4sRa9M6z ZNZqErqWJ554oti/f3/Vt4RlSb9YJq6crFR9y6Y1W8RasW8ErU5KWWiuiZVZ5izL94C1rnV+TbFZ 53l/vpbmcGufuWPl/Vn+Zvzv34f393T2RXODLxBuG8r8KGVKk86tNksdEmmRWIsvOWz1I5VRpi66 l7QUIv+dt8SPyu3mxYsX33Xdddc91WbHAAAAAAAAAADAoIFoCwAAAAAzjiaCulog2wUo6Nhf4pCX +225TTunvSTwcnsf3+Yfh8RhvH2dAKV/TjS5XGFOwNZqd2OVxh+rE/Ll23ggS1ouZroEPPs6hkH7 6qLPmeiL3kF79+6tslDRcoihgLClzLFs2bLinHPOqURbbWfVIg4dOlRs3769CmCHBFcpx9J11BVr aW36cJxSJp13Teg50cqkOtYyrX6sjmbT6oSOLedS+1zBd2qWLct4uH/r90GonnQu9W/5O/m+fKbz XNDlGNasWdOpaIv6D70b6tikOpQFi8RVJCK2zrOxuZdEWjTnnTp1aspvtSW+U17Pp173utd9u+2O AQAAAAAAAACAtoBoCwAAAADgWazZtlJtPmSXMnFJdTQ730tl2hgsAVxLgLVuoJT7jy1NWKe/mM2/ H6HlmiS7dJ+4jd/7VFsfgq7T3VcXfc6mwDi3UeB49+7dxa5du6rjWHvrmCirFom1RkZGWs+qRX2N jY1VYi2XLcyNKzRn+Mc5mbFyfGn12jpOEWBZMpH1idCzknKs7bktVj82/8Tm8Nwyy7nFfxNzv+Yr ZLOON+W6eX/avZT+jjNNqNUXX6tXry62bNlyZh5qkzlz5lSiLWKQ94KgrFok1pLelynzrLORH1rK mDJkkm+ySb/RGJJ/I0+Vbe8ut5tf//rX35vrBAAAAAAAAAAAmC5AtAUAAAAAoBAKFvuBCEu2LKmu 1E6zh/aSX6k/f+xNBVglH6n2unW1cVmyY1h8h9r599Svx+1N2Prgqw9jsPrqos/Z7osycdASiCRu omWZQnWtvl3gm8Rac+fOVTNrDUrcQ9dBSyCSWIuuL9Rfjo2/92PCJ6ugS/OV6idUHivLzbKl2boi 9ltNOW5in2MLHVvmfmvdJuZvbb5OzbwVqpsi8OL3lWfY5L61dtLvAd8Mg/U1NDRUrFu3rti2bduU eoPmwgsvLIaHh8Vx1bXROQmXSahFoir+P2ukzrPORn5IqEXZyWiJRf67bQGaZDeV28Y3vOEN29vs GAAAAAAAAAAA6BKItgAAAAAAPGLBYylw4osIuEjKD6T4dbV23O73wc99Oz+WxsKPBxWEDQVApbYp gquYLeeaYm15fz6aL850DXhON19d9NkHX12PgZZPImHTvn37ptTz64b88GeIgt0UbCexFj13bWfW omA4CbXoukJZWnLFW1qduoIof04ZpFiraeGWdN41sd997Dhks+ylOUqrE5vztLJQG8lHKBtlSjvN V8in1M7t62bZCl2D1M5yr/0xxP62nOk6F/TR14UXXljs2bPnOaLbQTNv3rzi4osvFsdW916QkJiu hcRafr2cedbtaY5zYi2aa/3fe0vQGpZ/MjQ0dNv111/f3XqWAAAAAAAAAABAR0C0BQAAAADwLJYA Nw9icKEUh+wueB7LsuXXcTa/rnTu233fsTHlBFgtAdWUQK814GvpM9RfzFfo2vixVObb+X2W7n2O rQ+++jCGvvQJXz+BArwkaqI9r5MaQHYsWrSoEmvRslaElllrUJAA7bHHHquWdvSFYqmZoXLaWYRV Ft8WQVfuGOpkALOed03KbzYmhrCWxeabUL3YvBWaR3Pr1p27JVvI3qR/a0at1HsRs2m/Be28jq0P vvowBoKyNV5xxRXFvffe29q75uqrr64yQ4bGlWqjzFcnT56sBFZ151lnI/HX/v37i6NHjz7nvz9a ZHvZ78bymjbdcMMN7anqAAAAAAAAAACAngHRFgAAAABAYQ+su2CGlFFLCnRIdjq3ZNly5xxn98ci jVGyxYK0lqBu00sU8bGlZNQK9SeNldti1+rfSy1jBv/bcKZ7wHO6+Oqizz74ansM9E6hIC+JtY4d O/acOnUCyMuXLy/Wr19frFy58oxYqk0xDwnPSKy1d+/eqn8i1r81W5ZfNyS4airLVqp/i8CqbsYt y3nXhJ4HrUz6XWtlWp1QfcvcHaubep7aVptfY7ZU37TPWdZQs1mukbeT6kl1fJv0t+X2JmzwpdvO OuusKvMVveMHzfOe97wzouMmxk8ZtUhcRaItvyxnnnWQOJkyY5JYyz1XUpsQqfUZ95Ttb962bdvd o6Ojz9RxBAAAAAAAAAAAzAQg2gIAAAAAUJCC1X6QQsqWFbK7Y0mkxfuQ+tQEXX45H5vkxxIYDQVQ Q20tyxbl+NfGlSvKCtXTbNI5v7faeR1bH3z1YQx96XO2+iIh0+7duyuxFmX7kJ4Vza9WRhsFty+8 8MJiyZIlUcFT05DfsbGxKpBPS0NpfVlEvalCLa3OoI8H4TulTDrvmtDvXyuTfttamTaHhOabFFts rsudX+vO05otVpfPzSnLIMf6xDdDO766GEOs7SWXXFJlqaI5bFCcd955xQte8ILgmCw2ekfSEr0k 1qLlEOvMs/7+8OHDlVjr+PHj6m9TwlrPwLfK5+jTb3vb277TlEMAAAAAAAAAAGAmANEWAAAAAICH JbhOuGBHTKjl1/eFVJp4i9fjZb5v158lw5Y/DkISUvnnUh2tXW5w1pJ9w2pLCbCGgqxSue9Lupfa eR0bfPW/z5nmS6tDWT527NhRbU1l+hgaGirOPffcSqxFyyG2nVWLBGgUuH/00UerbGHSO9eNVxtX zJ6SPWtQ4qrczFvW45R6mq1LQs9A7Dhky9mnzEta3dTz1LY5trqZtyztYr6kerFr5uOP3W/tb+fT x/f+dPeV2ufll19ezT/btm0TfdWBRGG+YCvnXtA7koRaJIzWvuN9m6WM5rtDhw5VWSTJd05WrZrQ h8Nd5fbJG2+88YE2OwYAAAAAAAAAAKYLEG0BAAAAYFbjB+UtWVBcMM4XUqUQEndJogGpnjQmPv5Y cKipwGxqkDXHl2YLZfXy7TxAFQrW8nahe6jZplPAs21f1nZd9Alfzz2noPHjjz9e7Nq1qwr6pgSJ tbK5c+dWmUguuOCCYt68eeIzNkgoy8rWrVuLLVu2VMFrf4yh97//zpfqpGaWShVr5Qq/rHXqiLhi ZZqtKyxzY+g4ZEvZ59ikuSpUx3qulaXM39xfU8so57SJXXuojhu75T7z3wG+GZr3JdWp2+dll11W LFu2rLj//vurOaEuNK9dffXVlRA597ppjj1x4kSVXUv7bwvrPOsgkTUJtWg5Y7pO/rttgcly2zRn zpyNv/Zrv7azzY4BAAAAAAAAAIDpBkRbAAAAAJjxpAaMtQC2FKiTMrJIWbFoTwE9HuD36/C+/LpS PTeWlExb/nVowVXJ1nSgNDc7Brdp7XifUjvp7ykFtfoQpJwNvrroE76mnh89erTYvn17tYSSxYel bGRkpBJqrV27tpgzZ07bgeNKoPXwww9Xgi2XLYzD37k+FvGWX88/54KmUCauQQm3csVaKeIs6Vyb 37og9hxIx9by0JzC7aE2ucex+a/OXF3HlvJtIdlC7Sw2aRxaO96f5iv2N/fLQrY+vPenk6+m+1yz Zk2xcuXKal4gYXLOe4r8rlu3rsreRSLknHGRmIoE0jRHhd47KXMwZcekpYxJrEVisA4ya42V223l Nd3+vve970ibHQMAAAAAAAAAANMViLYAAAAAMKPIDRC7gEYs25YfhPaDIFyoJQmzLHW0uqGxSuPQ 2rjj1CBszB4LlOb4t7b1bbFjf6xaOT9OsfU14NkHX1rQcDqPfyb5OnDgQLVk1OHDh6P1rWWLFy+u gtqrV6+unru2M2vR0oebN2+ulkLkgin+ngwJZHkd/1wTYaVkvkoVcFnrdCHWspa1RcrvmNtD4olY 3VC90PyUMq/FzlPqxmwxoZNvyxVmpZRp9etcs3+dIVvo9+EzXeeCPvtqss/h4eEqQ9bzn//8ao7Y s2dPle0qxvz586uMkevXry8WLFiQNQYSVh0/fvxMpq/U65TKaOwkQDt48OCZOlI9Sz+ZbC7f+RsX Llz4lRtuuOFUvDoAAAAAAAAAAAAcEG0BAAAAAAiEsm25vSvzM2hxm/Phgie5Wbb4WPzlU3wBQiig 4+w5QdAmljpytjoZM0Lj4nX4NUs23la6Xzm2PgQ3++qriz7hS7bRO2NsbKwSa01MTCQHibWy5cuX V2ItymRiDRw3CWUYIbEWBeEJLsjy373cZskgFWOQwq2UuqnHufVCtq4IPR9amfR71sq0uqF62rFv s7Sre040OafH5mZLn6E+NFE4v1ehPv12ofses0l/W5+254I+jGHQvgbdJ4mwXvCCF1QbZb0i4fLk 5GQlqCJxFYm7aAlEEiEvXbq0WLRoUfa4KKMWiavccoUp49XKjhw5UuzcubMat3suWp5z/6Xcbhkf H//66OjoM212DAAAAAAAAAAAzBQg2gIAAADArMUP1hNagNy3ScEYv8wP/PNz2nwxlzQOKduLZPPH oY3NlVmDxzwIKgVTLRm1nK+Qn5yAsHbO+3OEbHy8Pn0IUs4GX130OZ3H0KQvWiKQMnKQWOv06dNT 6sSCxNpYzj777CoDCQW3286qRe+6HTt2FA8++GAxPj6uZjsM2SS7Vi9m8/cxgRb31WQGLYi1pv6u teOQLWWfYwsdh+a7lLlykDZtbLntUn1ZxqndQwe+Gfrtq40+KXNWKHtWzhjo/UhiMMqsRcsVpvjT ysgnZdSiOY8EZtpvc4DQhXyjHMdn3ve+932vzY4BAAAAAAAAAICZCERbAAAAAJh1WAMbUgBca+sH 9l3wxHLu9tyP5Jv3r4m1fKGWdt3WgCphEXNZbanZMSzBWameZpPOpXtYx9aH4GZffXXRJ3z9Xyhr yPbt26tAb1OZPoaGhqrlD9euXVtlLGk5cFw8/fTTxdatW4sHHnigCl5rwlc3rpAY1kezS+RkwrKI uVKP64i1rCIurU6XWOa70HHIFtpr84plPorVzTmXynIyW8bmfqk+n+etvrSxW8cq9Wm9Z5I99Hfz 6cNc0IcxDNpXF3025YsEWpRVizYn1gr9rkLzrD9/7d69u5rDSXDNf7stQMsefqXcNt50002b2+wY AAAAAAAAAACYyUC0BQAAAADgEcq25ZCyZUl+XDCFZ9myZnbxRQN+wMZvx8fN7VIwx5IFy9WLBVmb CP7Ggrf+dfh+eB+hQKsU2OpjkG+2+Oqiz+k8hrq+aOlDEmtRdi1NoKTZtDJaLuqcc84p1qxZUx23 nVmLAtaPPPJI8dBDD1VZTPyxxd6lvi2WSSqWWUrLlmWt20SWrVyRl3R9s1GsZSmT5hfJHpuPco5T z4kmxdaSPTczVq6ITLqfmgjc//tYxFyxv7f/t+ZMt7mga19d9Nm2LxISU1YtEmv5guHYnKrZaE8i a1oCkTbKlOk/SyG0v0EGx0pft5dz/Wff9773jTXlFAAAAAAAAAAAAD8Boi0AAAAAgGcJBdzd3hds +cfWDFpSHV/Q5ffl+5B8+rZYYEYLSMYCtqEgrCWQrPlKGYNrawnE8uuVglp9DPL1YQyD9tVFn7Pd Fy0TSFmo9u/fP0UAGgsSa2UjIyOVUGvVqlVVlq0Gg8ImSIBGSyBu2bKlCl67saVkLJTs/L2buwyg RUhlFVs1LcrKEW5Z7G0Tey7+f/beNdaOq7z/H/n4+H6/JI7BSUgKaUjCrZBQEFRuVamFogohuS9a UEMjqpQ3BdQKlZbullsujjFpSK3KhLQmRcEKISAURegvEgIhF8dOfL8f3+3jYx/fjo/P1frPMz+P u7y8bjN79szscz4fabT3PLPW86yZPTPrHD1fPcv0PYvNJrJwffr6h9pD9n1ts9qaXZpQ76efZ9Yq W+l+1opaodfJ9jup561Sx7mgDmMI9VVFzCp8ibBKqj2KiNj2rgj1m36Kr/379yfVtdT/IUzY7E1y ON6WDwwMrG40Gn2tCAAAAAAAAAAAiLYAAAAAEtRkh6valppQUZP86r7Nv6vKlstm23clg2znZkpY NpOc9fly+VfHE7IEkppMddlMSa26Jvna2VcVMdvZV1ljkHfD0aNHo7179yaiLfWY6Z0RklSWz+nT pydirXnz5l0loiyDkydPRhs3boz27dt3+V2qv4cF/Zjt3asT2s4mpMpTUcsmzqpKrJXFVgUhIgeb 3XXPZ/nU/ZjmM9P8aTre7L5gmjtD5nJTX1N7n0hK9eXrV1RlTlc/9bfhb4bqfFURsypfAwMDiZhY lh9W24W+r0y2M2fOJNUxu7u7Lx8rs5pl/M7fGse8b3h4+IeNRmOktMAAAAAAAAAA4xREWwAAADDu cAmiQqpt6ckWU7Us9Zj6aRISpP3Usajt1JimMbjsJpsrkRuS7A1NLtsSsyH91LZ6klVPsJr6ZLkW vjbt5KvVY6giJr7CfF28eDFZ/lAqa0kCWX8mssZIP2fNmpWIteTTdk+0EjmnTZs2Xa40IvhErSZM 79dQQitv2URaPvGWqY0pRplirboItQTXfW87FiKOCPnMeizU7vqedZ4MsdtsWURTIb5M83deX6Zx ua5rahvrfzPUYQx1iVmlL1kCUSprSYUt0/2ktw/x39PTk4i1RKRsundL4IV4u/+rX/3qs2UGBQAA AAAAABjvINoCAAAAMGCrtpUKrHRBlWpL91Xy2kz7pnFlST6FJk6bTfSa2pmSpSGJWL2NatP72s47 5NpktY0HX1XEHGu+WjkGSRhL9SmprDU4OHhFm6wx1E+pqHXttddGU6dOLbXChyACNBGfiVhLktiC SZgaWmUrRX1Xq/u6L1e1Rd1uEnS5xFIhoi6fD9PY8oi16lxVS3Dd+77vpmfAdsz0mcdmO97svhBS USuLragKm6Z+zVbZcp2H3sZ03dI2+v3D3wzl+KoiZlm+5P0oomjZZJ7ytQ+JJz6PHDlyheC65DlX TuTpOO59jUZjXZmBAQAAAAAAAOD/gWgLAAAA4BKuRL0q0lKFW+oxNdmviwZMlbjyVtlSbT5sCWtX ktWXwDD767AAACAASURBVM3aLqTKVnpd9THb+uo213nbbO2YMCxrDFWMow5jaCdfsiTT7t27o/37 90cjIyO5nwf9eZs/f350zTXXRJMmTQp+zxSFCNC2bduWLIMoyWt9rIJLxGp6V6Z2k1jLJejy4aqy pe+n3/NW4VK/24RXWcRZdRZr+e5f33fX/OBqk/WYbz4LnT99+3nbmOZV3zFXe1sMtZ9pTi/iHGzX OLTyluueUNv5bHWdC+owhipilulrdHQ0mZOkupaItVztQ8cgPmX+FsG1zOf6vevrXwAD8fZ4/O5/ 4Gtf+1pXKwIAAAAAAAAAQBiItgAAAGBckiZAVHGUjimJrQqv9H6qCEv3K99VcZfJv21Mrngmu+lc 9bGk5+JLxOZJ9Kafuq0Z8ZZpTKbz9NnaNWFYla8qYo41X0WP4ezZs9HOnTuTZQND+pqefb39xIkT owULFiSCrc7OzlYliK309/cnQq0tW7YkyWvTGHWbrSKh7f2qtstSVUvFJ9QKaeMTc+k+Qitvub5n tVWB7/e23bu6PeS+N807vmNFfg/Zz9LO1TevMCukWpavn21Ot7Vzjd12HUztVJseQ6Vd5pB28lVF zFb6EiFxKtYyYXsv2Y7Jd6mIKVW1pEJmurRimZW14ni98cej8bv/4W9+85s9pQUGAAAAAAAAACuI tgAAAAAUfElzNQmjV9BKbXolLrW96i+1qcf0tum+PhbdrmNKWAtZErGtsNnGYErE2vrZzjOLrV0S hlWMoYpx1GEMdfclywSKWOv48ePevqF+p0yZkgi15s6da1xOrEhMvs+cORNt2LAh2rFjR1J1RH/m baJavY1e1TBtY3u/qv18NCPUMom1QqtvmXyHCrTGSmUt2zxm+m7rYzvumm9stjxtQvd9bYQiKmO5 2rqE3LZ+ob6znGvItfD9Fuq1URkLc0GZ/YqMWaSvVo9BhFUikL5w4cJV7UzvGlsblb6+vsuC67Ra l+2atwipprVy8uTJqxuNRn+ZgQEAAAAAAADADaItAAAAgEuEJrb1pLBJzJUmY1TRgCs5kx4LWeZL HVuIT1MSKaTKVkiCWLeZ/Klt9OOmfqax2q5BFlsdEo3t5KuKmGPNV7NjkGf88OHD0a5du6JTp05l ThLbbNOmTUvEWrNmzaoicZwIz958882oq+v/VmTS36s6IYIC23szPeYS06rfQ4VaLlFWnr5q7PEm 1rL9/qbvLluWT9fc4zoe+j1kP2+bEHsWQbZqL6qfaQw2m82X7drYfjfVv9pfp13mkCp8VRGzLr6k 6qOIiUW0pbYx3We6H9ux3t7eaPv27dHRo0cTW6sF0jrxO399/LF8xowZaxuNxkhpgQEAAAAAAAAg GERbAAAAMK4ISVC5Et1pO5NQy9TH1ibdV/3p/k3jNfUxtTPtm5JPeZOzNpvtuB5PHYfJZuqrU5ck X9W+QvsVGbNIX3UYQ918SdUpWTpJxFqSRLa1C00gp99nzpwZzZs3LxFtlZk0TpFqYa+88kqSvM5y jfRqh3oFLdf71SR8DREzhYqbsgq1QqpvmcbQjFirLkItwfW7+767BBS+NrY50GfzzXF52vlsvqUD be2yzOFFzP15z89kS89H/z34m6F4X7Z3fzuPvxlf8n6UKlgi1kqXK1TbuvzYjonP7u7uq6pjho6z IJ6LfT8U84tWBQAAAAAAAACAYkC0BQAAAOOaNLmSYlsWUW2v91OXRDT5NS3X5RtH2sbVNzSRpfcJ Sc4WUWXLtO+z6edR1yRfu/iqIia+8vsaGhqKdu/eHe3Zsyf5rh7Pm0CWZ1TEWrIEoiyH2MIEsRU5 F6lcsn79+ujYsWNB5yLYxKtqW5twy9bOdtwUL4vYySYEc9l91bZc333Hso6/1bieBd9332f63dbX 9j3v8Tz7edoIRYmrUl8hbZqNl9dm2k9tpupZejv9njDth9radQ6pe8w6+ZIlCkWoJZt8V9u6/Phi HDhwIBFcy/KKFbyDpZLWk/F4lq9cufKNsoMDAAAAAAAAQD4QbQEAAAAYcCX/0+OpUEtspn1TYkf3 pQsObMIvU3zdZto3JaDTT1sCV9/32QRdvKXvpzZ9rKZ2dU7ytYOvKmK28xjq4Ov8+fNJkleWC5Qq W7bn1uTDdkyeLVn+UMRaEydO9L6PmsHkW95RUrVExFqmd5utv0mo5bPlqbKlfg+plOWy68ddVbaa qbYVsm+zVYHv3rfdw655y+QjpL3Plud73vkzpI3NFtqmFf5M87wvlt7P5cv0++j3Bn8zFO+riphV jmFkZCQ6ffp0Ul1LxFq295Bq8x1Lq2Pu3bs3unDhQhXv4L445mPxtuK73/3u/rKDAwAAAAAAAEBz INoCAAAAuIQr+Z1+mipqpZ9ZhVpq/7SvLTGk+7aNQx+T7ickkexKnrr6peNy7at9XWO1jd/Xpsh+ 7eSripj4at6XJI63b98eHTp06Kp2eRPIHR0d0Zw5cxLBlnz3vZOKRt5LkhSXLa1eogqlsjzzui0V NKnvzbSNSailt9PH6dpX49nahgq4fGKtrMsjhp5TVfh+R9M94DrezKdtvvHZQvZd/Vx98lSy9M3D of1sfYuMp9tcv0Wo4Dsly/ujru/9OviqImbVvqTi46lTpxKRdEifkGMiSt6/f38i2FLnvJQS3snd 8fZwPI5V3/ve93pbHQwAAAAAAAAAWgOiLQAAABh36Il9HV9CPk086gl1XUhli2cSEtjEBbakts1m S3y7EqUhydwsiVhTP9Vm2g85n2Zt48FXFTHr4KsOY8jiS5YI3LFjR9Td3X1Fu2YSyJ2dndHs2bOj GTNmJPv6cmKtRqpqSUxJXAs2UVHoNQpp63pvuqpi6f1sflz+dKGVTeClY2sfsjyibYztINayzWW2 OSv00zavuOYhlx/ffBa63wqbaR4O7af2zTOOIv5m8F230N9Wpd3ngqp9VRGz7H5S+UrEWvLp6xN6 TIRfItQ6cuRIUmWr7HdwPJad8bZ8YGBgzeOPPz5QanAAAAAAAAAAKBxEWwAAAACRO2nvqoyl2lVb up+2TROXoeItPYavjSu5lSXBnEeUFfI9xSQkGesJw1b7qiImvrL7kmf1wIEDSWUtqbCVNUlsOzZ5 8uSkqta0adOM7VvN2bNno8OHDydiseuuu+6q4+p7MOS8dJteQctmU2Pp/fXvviUKm8VWZcvm3yTY amexlmn+sX132Uyftn6mY745Ket8lmUuDbGZ5l2bzeQra79m4/nGkOVahfw+6rhU2mUuqMMY6hKz bF/ybhRhlcy1AwMDzj5Zjok/mcdPnDiRVNXSK2uVwKvxmO5bvHjxM41Go/TgAAAAAAAAANAaEG0B AADAuERN4JtwVdtKk4u6GEG3pZW30qSPrRqXPha1vW4z9fMlnvTjoQlbtY+anHW1sy1jlCfp1s4J wyp8VRGzDr7qMAaXL6k8tWfPnqSyVpGVPqZMmRLNnDkzEW2Z+hSFzbdULpEqI+fOnUveQyLaSvG9 P12+fTaTUEsX0brepzZfpuUV1XY+UZXNZvPlWjLR5bMuQi3B9fyYvrts+jHbcdOnzxb6PUu7PPZm bOocGxLXNs+H+DddS5d/3betjem34m+G5n1VEbOuvoQzZ84k81Na9dHUx+XfdOzkyZOJWEt8Fynw DeRiHO/Z+PPBxx577IUyAwMAAAAAAABAOSDaAgAAgDFDs5VIQpLxqujKJMpSkz66mCv9dFXdUuOF tPNVoQhJPIfYVF+mJKtJ0GUbi22sNlsdEoZVjKHIcdThGo43XyLQ2rVrV7R79+5oaGgoc5LY9gxN nTo1EWtNnDjRet/kxedP3kW9vb3R8ePHo/7+/uB3bogAVW8b0s7XzyaCalYIZVsa0WQzHTf5C2lT F1zPi23+sdnyfPpsIcezHGtm7sxjy7qEoToPN9NGvWZ6u9C+Nl/q76+2sdnU/lltdZgLWj2GVo+j Dtcwiy9ZolCqYMkm333voZBj8s6Vue7QoUPJfKdX1SrhnSyqszXx87P8+9///tZWBwMAAAAAAACA 6kC0BQAAABC5k+S64EA2k0BAtavHTNWwXKIsXYyQN5HlqmDhSrz6ljtKbbpgTO8XOvbQ8xkPvqqI 2c6+6jAG3SaVp2QJxK6uLuPSSXkSyPJsyfKHsnV0dBjFmq1EkuBSuUSqjYgALWRJKNv70/TdZPNV xrLtuypvmWxqbDmvVibifcIu07jqItby/V6me9d1PMtn6DHbcVf7LMey2vL28fny+ctaZcvXz3ZN Q9qodv5mKMc2nnwNDw8nc5OItUy4fNmOSYUuEWtJJUmZ78p+B8dj6ItjPhp/XblmzZqjpQYHAAAA AAAAgEpAtAUAAADjFknO2BLkNhFX2sckuHLF0fvbkpRqdS7df9akmCuZbVoO0dVGb6tiaucbZ57z qcpXq8fQ6nHU4RqOB18nTpyItm3bFh0+fNj6jGdNIItAS4RaUl1LX36sDCR5LclwSYqLcMv3vgup FJX1etsEV753ZGiVLVPcIpe/clXeMi2PaPpeJb7fx3T/hthCPn22kLau9j5fNqGTvm+z5Wlrm5td 43KNNdR3qN22r/s3tXP9VjrtPBcUOYYqxlGHMfh8DQwMJFUf+/r6rpojXL5cx0QAduzYsainpyeZ +0LEyQUjAq2VQ0NDj65du7av7OAAAAAAAAAAUB2ItgAAAGBcoyZwfNW21ASkablE1aeefFf7qUlL U1/XfpY2WRKqtuS1qZ9q0/tkHXuW8xlLvqqIOdZ81WEM8vxKNQ4Ra0lljqx+bMdk6UMRak2ePLkS sZZUFzlz5kySEJfEdZbKWiab7z0XYnNV2TLFNrUzjTXtrwuoxO46b/0d7xNkufAtjVgFofety2Y6 bvrM2ibP9yzHmmmj2vNWvPJtaTvTnB4SM0s/0+/guj6mfqpNj6HSznNBq31VEbOOvs6fP59UfJTl CtVjoe8m0zFZyri7uzsRgbW62qIFWfpw+bFjx9Y8//zzI2UHBwAAAAAAAIDqQbQFAAAAoOFLnqcJ R9cSiWobUxLJJ/rSx5IlAabH0+2mahumtqZkmM13yLiy2urgq4qka5HjqMMYxqIveS737t2biLXO nj2bKZbrWGdnZzRlypRo0qRJxnbNEOJvcHAwOR9JYuetNuV6f5reIaHjtPWzxbGJvEzjVf2pSXux q8It01KGrmtkqqQVWmmrKlzPhE8Q4Trum1tcbbIcz3PMJFiytdf72Y777CFVr1oh+lKvYxZfodfX 9juZ9tW2Rdjq4KvIMVQxjjqMQbfJe1GWHZZqljJH2d4boT7TTxElS1UtmfN0sVZJ7+IX47Hc/853 vvPZRqNRelkvAAAAAAAAAKgPiLYAAABg3KMnh3TUBL0qsjIJrlJ/atJf3TfFNO3rFblC+6kx1X1T lQtXIlb3o/pTfbnGkMc2HnxVERNfxfSTJZN27NgRbd++PRE26c+Z3jckqSyfItaSqlpSYUt/vkog Pq2RTWfPnn2vVNhqZkmokGpbIQl6ly1E5Oobk9pPF0+l9jSJL/tZq6/YxFqu9lXjei5c93TIsZBP n8123NU+z36zttTezFKEWQVdqs031tDqWb6lDkN+sxT+ZijHNtZ8yXtXlueVyloy96ptsvpMP+Vd KyItEYBJta6y373xOGSCfSY+t/t+8pOfvCq2tWvXljoGAAAAAAAAAKgfiLYAAAAAoquTPa5lvWSz ibJUQZe+b1tG0Zd8Mh3Xj5mSZKYEqp6I1cVcNpvqyzauOiT52slXFTHbeQxV+hKB1tatW6OdO3dG o6OjTcdMnycRa0lVrY6ODudz3iL645iPxeezore39xPxu+i9RTkOWerPd818yxqmx3wiL31fF2Lp /fS2aRtfcj/r8oZ1FGrpNtN305xjOxbyabP52rra+44108Zmsx33VfFS5131eDOir5Bxma6xPoas 11f3pTMW5oIifFURsw7nHWqTOVaEWqdOnUq+m945IT7VY/K+FQGYLIEo1boqeP8OxNuaeEzLn376 6Z1lBwcAAAAAAACAeoNoCwAAAOASrqS7btNFWHqSyCTeUpObuuhLjxOanNLtpgSqLTmrtjFVwtB9 hY6r3ROGrfRVRUx85e935syZaMuWLclSiPqzmTeBLJ8i1pKtIrFWbxzzO0NDQ4/cc889vWJYuXJl 005D3p953ik+8Zbpnaq2U4+b+umVxcSuCrpcVbL0c7adu21JxKqEW75rbrrHTfex75jp02ezHQ9p H7pv6l+USCr1FdLPVi3L1s82VjWmb1y2a+u6biY7fzNk81VFzHbzJWIqqYAl4qqQ/r53lpBW65JN qnWV/c6N48kcuyoe18M//elPu0sNDgAAAAAAAABtA6ItAAAAGFdkXeJK/UwTqr6lD9NjaV89kZku s6jHsSU8TUID9bupj+7Ll5hN0ZO6Jv+2mL42Y9FXFTHL9lWHMZTtq7u7OxFrHTp06IrjzSSQ5bss fyhiLdOz1wwhvuI2XfHH8vh98thnPvOZgcKCW3AJk4r67VyVt9Q2poparj6pLaTKlkvQVYdqWipZ 71/T8ZBj+jwTciz0e5ZjzbSx2VK7Szjl6+drY7KbjtvGkPX89H6+66X+/r77x2Zrl7mgDNtY85W1 nyxT2NPTE507d87bNtS3VOgS0bUshSjfK3gX74/HtWLKlCmPrV27tq/s4AAAAAAAAADQXiDaAgAA AFAIqRZjq7Klt9UTnHp7W5usCTBbUjwdqynJqrex+coyjir6VeGripj4Kt6Xvi/P48GDB6NNmzYl 1T5cz1WW50T2RawlVbVMS4aVwLp4e2D//v1PNRqNi97WTRBabSslz29nW/rQhKlfCKrIS6/ElR53 nWPdxVq23yD0Xrc9GyYRj+2Y7XiI3eVL33xthCziJ1+8LOPJ09cl+sprU6+3T7yltrHdH/oxl62d 55C6xGxXXyKokrn2/PnzzrZZ4g8NDSV+xae8h03v71Zx6b3/Rvy5/NSpU08+//zzI6UFBwAAAAAA AIC2BtEWAAAAwCVClkV0JZFM7fQKL+kx3a621222fcEkAjFVy7IlYlXf7ZDkq8pXFTHr4KsOY2i1 L0nq7tmzJ9q4cWPU19d3RZtm4sgzlwq1fO+LFvFs/D558HOf+9wvWx0odPlAwXYt9Heg2i6vLa94 Kn1H2/qnx03USbDlem5M310223xhmlNMbX3tbSKhrO1s7bNWxjLZbL5M/VwVr/IsxRhyrvo876u6 5fp9+JuhHNtY8+VrI+/HU6dOJWItWQ7R1jZrfBFrSaWuCxcuVPUO/kUc96GnnnrquSqCAwAAAAAA AEB7g2gLAAAAQMMkNDAJBEKwtTclPPVlE20+TD5tlS9ciXK9n8t/lUm+qnxVERNf5fiSfUkYb9++ Pdq2bVuS6M2bLDYJGeS5qkisNRK/R56M4973t3/7t5vLDi5kqTbl+j2bFW+l+ybBWLNJ/RCBb5W4 rqvpu+1eDv3Mesz13bfva5vVlrXKlsvuW/owtJ1rXKHn5/Kt+7L5c/1eKlW8v6seQ11itosvWaLw 5MmTyTY8PHxFG9P7R/djezcNDAwkYmvxWcE7WCpprY235T/60Y/Wlx0cAAAAAAAAAMYOiLYAAAAA FHzJeEkSmapn2Ujbq/smn+qn/t207+tnS5YLdRBqtZOvKmLWwVcdxtAKX1KNY8uWLdGuXbuikZGR XD5tx2yihlCa6CslwlbHz/bye++993DuATRJlmqFLpu673p/mtqpbfR3ddZKXPr7u874nhPffBF6 zDfH+Gyh3337gknYpLZ32UKWP8wq3kptoUsr5l2W0dcv5Nqk6EIw0yd/M9Q/Zh18mdrIHNvT05NU 1pKqlq53ju7HdkzeySK67u/vT/xX8I7uj7fVEydOXLlmzZqusoMDAAAAAAAAwNgD0RYAAACAAdey WGoi35RUMvXRyZsEDUlw6UlZW+K1rkm+OviqIia+WutLKnxs2rQp2rdv3xXJY1Nb0/PjSiCHvAda xNE4/iMjIyOPfuELXzhd1SB0bOIt03W17eu2rJW3UrvaxiYgcyX99X7pedRFzOW7jiH3tK2Nbd81 59hs+nffvqtfiC/fMSFvRS1bnJC+IdWysi7bqF73vEsimu4B/mYofhx1uIZl+JIKWN3d3clSiHo7 lw/XMXnnil/ZZA6XrSwuve974u2RwcHBR9auXdtbWnAAAAAAAAAAGPMg2gIAAAC4hKtKjC4EUJNI qc2H3sfWLzSZptt9SySGxmt2XGPJVxUxx5qvqsdw+PDhaPPmzdGhQ4dyJ4t1W/oMp+KvkOe/YLbG MVfMnj37ibvvvnuglYFCxUmuZWXV96TvN/X9Dj7xlu39mib49TZqu9BKYWWKBWy4rpvve+hn+t0m +nHZQr/79oVmKmqZbM0sf2g7rrbx+ZHPvFW8fL70cdqubcjvqN8LzdrayVcVMdvZV7ovSxWKWOvs 2bNX2F0+fP7lfTs0NJRs8r1swWwcrysezwPx9nhMS+dbAAAAAAAAABifINoCAAAA0DCJD1JsyWyb eEvdT9sUVWVLT67qNlfitQ5JviJ9hfarIia+yvclid2urq6kspZU2LK1zRpfnuHR0dHLNts91kJe jMfw7bNnzz7TaDQKVw4VmQx3CaBC3pN5baY2aruslbdsNlPfMsQEoe911zyQ5zP0mP49b7uQ9qH9 TPZWV9kyLTuY2lxjti19aPOl21z7tt/Rda/Y9pux1cGX7d1ddsyx4uv06dPRsWPHkiULTfeT3j7k mMzjw8PDl5dArKC64bp4u+/GG298uhXzLQAAAAAAAABACqItAAAAGNfoSSBftS1JgpqS9WmSySVK MNlsogF935VMFWxVtly+m7G1k68qYuKrmjFIgnfnzp1JZa1z585d0SZrIlm1iVArrfCRCjKyYrs3 A7gY9/1Z/PnQP/zDP7yY10kZ+N6f+nvQ9Rv7qhia3rk+sZV6TPefVZTlen+3QlwQet1893LoZ+ix 0O9Z2vn6htptAiifr5CKWnq71LfPl2tcLt9Zr48+Lv1e4G+G6mKOFV8yJ544cSKprCVVsHztQ4+J X5lzU7FWBTwbj+f+1atXv1BFcAAAAAAAAAAYfyDaAgAAADDgq7ZlS9ibklJ6m5A+Ick0XTjSjK92 TBi62rQ6ZpG+6jCGdvc1ODiYVNXaunVr8l1PBOdNJEvSuMLKWrIM0xMXL15c8eUvf3lrmYGbJbRa oWlft4VUxkrb2frZfKWf6nfVd1XVtPSYpu+2Y6b72nZMF/tkaaN/t7VvxX5qy7vEYIhoyubTJa4K 9WXrG3L+un/dV8hvYvp9Vdp5Lmi1rQ6+qh6DzIs9PT3R8ePHk+8h7xyTL/2YvFtFsJVuZXHpnT4S bz+Mt/v+67/+q63mWwAAAAAAAABofxBtAQAAAFzCJTQwCQDSBGhItSxfmxCbmnB12WxjyBqv3XxV ERNf1Y7h7Nmz0RtvvJFU10qTvHmSxapNntV0SSZBF0iUwOl4WxVvD//TP/3T0TIDF0GW96eK7Rqr v4veziag0vu4fJkEW1XjuzYhIgnX3OES7/gEPvp3135oO5tNCBU26cfyLn/YrOAqaxtfv5BzV39X k3jL9huq1HEOabWvKmK2sy8RRItQSwRbrkqILpvtWFrJstXvYYP/vti2Ot6Wr1q16nBLgwMAAAAA AAAAWEC0BQAAAGDBJuIyJbtSW5blEU3tbH1b5asZW119VRGzncfQjr4kabxhw4Zo3759V1RYypMs TpGksSzxVGFlLUkYL4/jr240Gn1lBm4FWd6ftv08Qi1fP7HZhFr6MVMbU8y8QgPdf+i10YU6RX36 bK7vvn1XP5fdZssryjLZTW3yiLLSceU9n5Br6BJ0pehtVJvKWJgLyrTVwVcVY+jv74+OHTsWnTp1 6qqKhiG+bMfSe7LMqloKR+NzeTgex6P/+Z//ebaKAQAAAAAAAAAApCDaAgAAgDFLnkS6q9qWYEqW q6iJ0TzJLVesdkrykXQd375aNYb9+/dHb775ZnTkyBFvQjj0mIi0RKwl1bXSRLKpXwvZHL8rHohj /vCrX/3qSJmBiyakWqFg+41tbXwiLH3ftSyjb8lD074rniumC7WPLUbI9yI+bTZbG9f3kH1Tf5sA ytc31O4SYaltXH5svkLGbvJvsvlEWSb/Kba+Ku0yh7TaVxUx283XmTNnErGWfLr8uN5LenvZOjo6 Lr//Klhudmscc8XZs2efePzxxwdKDQ4AAAAAAAAAYAHRFgAAAIwJikj8uIQGWZaCcSWyfL70ahjt luSr2lcVMdt5DO3gS6pw7N69O1q/fn10+vRpb/vQYyLSkuWeZBlEk7jBRmi7AD8vxNv9//7v//5s IQ4rxifUEvTr7LpfQoRaqc3VxibgcgmzbG1C5xm1ramf7bjt2oSII7J8+myu73nbFWFL7aFLGGbt m9qaFXj5xqWLq2xiLtNvlOW30+8VlbLe32X5qiJm2b7KGIO8i06ePJmItaTCls1P1rgi1Jo4cWJy X6dLIRaNy2d87MV4e2j27Nk/azQalZT2AgAAAAAAAACwgWgLAAAAQMNXbUtoJimWJxFX5yRf1b6q iImv1vsSUdWWLVuSylqSPHa1z3JMhFoDAwNJha0KqmpdjOM9FW8PfP3rX19XZuCi8CXbTe9P1ea6 N0LFsb4qW+mnrZ+pr9o/dN+Fqa86DjW+6bvaxyXECfkMPWZr62vn62ezudrmXf4wVHDlayOfeZZI DDk3dRwmXyHXNfQ3VmmH934WX1XEHKu+ZD6UZYdFrCVzpHos7z0lnyLUmjRpUvK9gspaIs56Jo79 7RUrVrxYZmAAAAAAAAAAgCwg2gIAAABQ8FXb8lXCqntirh18VRGzbF91GENdfYlAa+PGjdHmzZsT 4ZatvS9ZrCLPrgi1ZJMqH6rIoSQG4niPTZw4cfnXv/71rjIDl0mWZRGz3i95qmzZ4hch1Appl9ps 5u/KjwAAIABJREFUbU3nYrpGpvvadkwX8Oh9fO3S7za/vn3BJGTS9202nz2PmCukb9YxhJyXb9lE 1Zf6G+niLVM/k60O7+9W+6oiZh18tWoMMseKUKu7uzsRbultXP5s7yPZRKg1efLkxFaBWGsgjvdE /HysuP/++7eWGRgAAAAAAAAAIA+ItgAAAAAMuKpttUuSr0hfrR5DFTHxVS9fp06dit54441o586d l5PHenI4NIGcIs/v+fPnowsXLlwWXdruvxbRG8d7ZOLEiY9861vf6ikzcJW4xFumRL+KagtZItFV ZcvUztbXtW9Dj+Vrq2OqPKa2beZTv866oMjWx7Xva5e3jX6smSpbPv+hx/NU7PKNQb2Otnbqb2YS b9l+E5U6zAVFjqGKmGPdlwiYjxw5Ep04cSIRMqvHQ95JpmNyv06ZMiXZBHm/pb5L4nQ8lkfjz0fu v//+o2UGBgAAAAAAAABoBkRbAAAAAJdwCbVcVVBs+83YxoOvKmKONV91GEOzviRxvGHDhmjfvn1X iFiaSSCL6EuEWlK1y/Ts2ghpE0LsR6pprZw5c+bqRqPRX4jTNsG2LKJK1vulqipbJrvJj+s8TOO1 VdnS/WT5DD0W+t23rx+z2Ypoq4pCbMfVvmUskZhn/K4xmI77bCpVvb/L9FVFzLHmS0TMhw4dinp7 e6847urr89vR0RFNmzYtEWulVbWKrqzl8Xcw3lZ0dnbKfNtXaGAAAAAAAAAAgBJAtAUAAABgwSQ4 aJfEXJG+qki6FjmOOowBX1fa5Jnau3dvItaSpZn09nkTyKlYa3BwMKnwUfKSTBJvfTyWB2bPnv1U o9EYKTV4zbCJmkKFAFkqY6nt8lTZyrMcoslui6+ek+m8TT5DP322kONZjpn2m7W57OrxkOUNfcez xnSNRb+2IRXC9HamfZ9NpY5zQZFjqGIcdRhD0b5Onz4dHT58ODpz5sxV96Opb8ixzs7OaMaMGYWL tTL42By3vS9+Lp4c7/MtAAAAAAAAALQ3iLYAAAAAFHzVtlLqmphrF19VxBxrvuowhqy+RFS1bdu2 RKwlSWT1WDMJ5JGRkWS5p+Hh4dKFWpd47uLFiw9997vf/UUVweuC671pqoSl74csh2iyhYi5dLvY 8ojAXBW2Qqt/me5nkz/TZx6b7bipXYgPV1+bTbXnWf4w5LgQukRiyPhDljp0VcvyXdusv6V+f9j2 m7HV1VcVMdvdl3D8+PFErCViZrWd2t5kcx0TkdbMmTOjSZMmtaSqlo94LL+M59sHG43Gs6UGBgAA AAAAAABoEYi2AAAAAC7hExyMx+RpFUnXIsdRhzHgK0oqX23cuDHZZHmmrEli2zERaw0NDSViMKms VTIj8TiejN8NDzzyyCMbyw5eN0KWRUzJc0/lEW/pYzC1M4myVLvexzXeIrCJKbIKfHzfi9rXBVgm m8tH1n5ZljVsJl5ITPXahyyj6Ptus+nfbbY6zAWh/YqMWaSvOoyhWV8yHx49ejRZeljmR9P9FOJX v/+mT58ezZo1K6mwJe/Dkufci/EYnpL59p//+Z/XlRkYAAAAAAAAAKDVINoCAACAcUNoNYCsgoOx kOQr01cVMcearzqMIcTXuXPnkqpamzdvTgRWPj+hx8SXVNXKsgSiTTiQg754W93R0bHyu9/97v6i nI4VXOJXVZCS7uuotjpV2XKN2Vc9y3Tc1sck4kk/fTbbcVf7kP1mbam9WZFUiP88vmzCM985uqps 2fb165BislX9/i7aVxUxx5MvEWhJVS0RbKWCqqxx9GNyX86ePTsRa8VzXhWVtQbieKtHR0dX/Mu/ /EtXmYEBAAAAAAAAAMoC0RYAAACAQpZlEcdCkq+IfkXGLNJXHcYwXn2dPHkyeu2116Jdu3YlyWNT QtiWJHYdkwoiaVWtCpZB7I63h+P4q773ve/1lh283bCJX4u6z4qosqXvu6ps6ePxicBsmOKYztEk 9rEdC/3ebNsQW7OCK1ub0HgmX3nHFDLO1BZ6TUN/Y9M94bLVYS6w3fvtPP528NXf3x8dOnQoWQox VAxqs6VMnDgxmjt3biLYkvu7qDk3gw+ZYx/p7Oz8zhe/+EXmWwAAAAAAAAAY0yDaAgAAADBgEhyY kmHtmuRr1lcVMfFVnzHYfB08eDARa+3fvz+3CMF0TJ49EWtVINSS8eyMP5bH8dc8/vjjA6UPoOaE LouYVbzlElOpdle/1G7rZ9pX/YVU+rKdp+24Cdtz6RIAhR43CYaytGnWltpDq2z5ttSXL558Zq2W ZfPviunaV8/b1E5v67onTLa6zgVVxByPvs6cOZOItUQk7eqfJd6kSZOiBQsWJJW1hAoqa3XF8Vac P39+daPRYL4FAAAAAAAAgHEBoi0AAACAS/gEB3ryVaVdknxl2Orgqw5jGC++5NmQiloi1urp6cnl z3ZMtgqSximvxnHvu/76659pNBoXqxhAu6O/U00CFXU/VCTlWtowxGbaV0W5rphp1Rkbpns2tdna muzppy4G8h23iYdcbVths7UJEW/lXUYx7dusL9s5qsKtkH5qO92m/j2h/+5ZbXWZC+oQs53HEOJL 3he9vb3RgQMHkuWHbf2zxps2bVq0cOHCRKwlMSqoZrk+HssDZ86ceSqeb0fKDAwAAAAAAAAAUDWI tgAAAAAsuJLp+vdmbXX1VUVMfJXjq9kxjIyMRJs2bYrWr1+fVPxw9TU9N7b2qjAiNGlcYHJZ1Dg/ j/09uGbNmheLcjqecIlfU5q591K7T8xlq85laqcfc43Fdlz357Kp47U9l7qoyGSzCYVMgqO87U2b 7biQZylCta/aLtRXK5ZIVK+7r8qWft4pNkGX6ffOaqvDHFKXmOPBl7wrjh07llTWkuUQ1Tb6Z6hv +ZTlD0WsNX369KoE0s/F2/1///d//8uyAwMAAAAAAAAA1AVEWwAAAAAKrmW9bMte1TXJRyJ2bIyh br4GBgYSodaGDRuiwcFBa7usfidOnBh1dHRcThyXnDweircn4m35D37wg61lBh5LZF0W0XeP2ERY pjZq3yxLJOq+TGNKKy26KmyFYDsPPa5J5GMSCoUKj7K0sdl89hBRVGiVLVesLO1Czye0ypbv2qvt bDbVXoStrr6qiFkHX0WPYXh4ODpy5Egi1hoaGjK+A2x+XO+UefPmRdddd100efLkwqpqZfAhlbSe jJ+LB/7u7/5uY9OBAQAAAAAAAADaHERbAAAAAJdQE062ajGmJJhtP9RWh0RjXWLiqxxfefpJNa11 69ZFmzdvTqpsqcdDEsgmm4gZRKwlm1CBWKsv3h6N46/8wQ9+cLTMwHUjRHCV1ZfpnZrn3tNFWK4q W2p/Wz9TX1WAo5MKttI2qngr9Wu6d/UxhAjHTM+USyjkO+YSIoXY1GfVdlxt4/Mjn81WxtLb+c4n JJ6pn37epuugfzdde/23te2H2uowh9Ql5lj1JeLogwcPJoKt9H0TMs+6joko+tprr022zs7OSubb eCyr4/NZ8fnPf/5gmYEBAAAAAAAAAOoMoi0AAAAADZt4ISQJ24ytrr6qiFkHX3UYQx18yZJMr732 WrRz584rKgKFJIlNtlREMWnSpCsSxyUnj0WgtSKOuepHP/pRX5mBxyquZRFd4iQV1RZS2TBk6cP0 09RXb6PHUm2pcEudC/Lct6bx6PumT5NIyGaz9XXZQgVXeftmqYylvytcfXz+fOcTUmXLtm/qp9r0 76b9Zmyt9lVFzHb2VcQY+vr6ov3790fHjx83zremPr4YMtdKVa1FixZd8R4rkaPxeB6JY6+65557 essMDAAAAAAAAADQDiDaAgAAgHGLL2nlEiHUKcmXtV+R46hDohRfrem3b9++6JVXXokOHDhgFCjY fJgEC+mnVPqYOnVqJrFWwcnlrbG/5b29vWuef/75kSIdw5XYfjfX/eiqoCU2V6Ws1JbaTeKt1J6K ddLqWTakjToPpPuu+zaNp7ZRx6ALyWzXxCUMChEUFWFL7aFVtnxt0uvuamcbU2i1LJt/9TraBGS6 f9s56r50Wx3e33l9tXocdZgD6+grnpOSufbkyZOZ51lbjOnTp0dvectbooULF17xXiqLONbOOO7y eN5fc/fddw+UFhgAAAAAAAAAoM1AtAUAAACg4BJqCWpSrOokXxZfVcRsZ191GEMVvuS+3759e/Ty yy9HJ06cuKJdMwlkEWlNmzYtWQaxgqpawgsTJkx48F3vetezjUbjor855MFVZcslUgqx6ZWwfFW2 0k+9n2pLhVshqAIuEyZRhGpT45qEW/q400+fuMi0n9UWIqQKaZe2CYmfV7yVNaZp7Omnq8qWad9n M90Trv1mbEX6qiLmWPOV950mFbWksta5c+e8fUKPzZ07N1qyZEk0f/78y1W1ypxz47G8FG/L4/N6 hvkWAAAAAAAAAMAPoi0AAACAS+QVHNQ10djqcdQhUYqvYnwNDQ1Fb775ZrRu3bro7NmzmZPENt9T pkxJqn2kYq1QgUxBXIzH80wc876f/exnr4rhxz/+cZnxxxXqO9ImfjWJXXR0UYNq81XiSj9d7fTl wbIIt0yk8UznqoqzQpZj1M/DJkQytfO1zypsCvHb6nZpm7xLN5qul+5LP2/dV4reRrWZfj+XrQ7v /SrGUYcx1MHX6OhodOTIkaSy1oULF3LPs/q7VCpq3XDDDdGsWbOaEmrl7Ccv0Z/Fz8RDn/70p1/M FRgAAAAAAAAAYJyCaAsAAABAI2RZxLomDKuIOdZ81WEMZfnq6+uLXn/99WjDhg3R4OCgt3+obxFq ySbLIVZQWWsgjrdmwoQJ9//kJz/ZU2Zg8Itf89yztipbqrDGJ+hSxVou31mQfrZ5wifi0setjt0m RCraFnLc109tl6ViVxb/rrFlXbpRb6va9Xa+5RD1Yy5bXeeCKmKONV+h/UZGRhKhlmzy3dYnyxws 96MsgShiLZlzVUFqSQzF25p4W/GZz3xma5mBAQAAAAAAAADGCoi2AAAAYEySNWnlEmq5BAd1SDRW MY46jAFf+W2y9OGrr74abd26NUkeZ0kS246JQGvmzJnRjBkzrqpmZKPg5HJvvK0aHR19+Kc//Wl3 kY4hO74qha77KmTpQ5NN7+fq2wzix7UUohrPVWHLNaf4REtZbCEVtELET6HtfJWxbO103yG+XDH0 95Tqy3at1Otl+h303ymrrQ5zSBXjqMMYqvIl1bT27dsXHT58+HJVP/3ezDoHy5LD119/fSLWkoqW FYijz8bjWhX//bDy05/+9NEyAwMAAAAAAAAAjDUQbQEAAAAYCKm2VYStnZKu+Gq/Mei2Q4cOJWKt nTt3XtVObZslgSxLH86ZMyep8iHHbMnjViWU45j7Y98rJkyY8NjatWv7WhIEgvCJX33iF5swy9ZG FUL5+mVF+urLJur3t7pvs+njtI1Xvx4+YZKpjU1QZbKFHk/9hvjJ0881bpcvn3+bzebL1E//jap+ fxftq4qY48nXmTNnErFWd3f3Fe+jPPNsahOBlgi1lixZksy9zbzjcnJU5ts47qq/+Iu/YL4FAAAA AAAAACgARFsAAAAAlwiptlVEAtdkG6+J2DqMYaz7knt3165d0SuvvJKItvQ2eRPIkjyeO3duItYS KliWaX28reju7n7y+eefv3qtKSicoioYhtyzqi2kylYRiK9UqKWKzFzCLLWvrU36Xf1UY+gCM5/w yCZsMtmKqLIV4iuvf7VNyPm5ljq0XQ997KZr7LKZ7pM8tlb7qiJmHc67br56enqirq6u6NSpU1cd zzrPpjapYHnjjTdGixYtSu5l0zKdIeSdo+NxyNKH982fP/+HS5cuZb4FAAAAAAAAACgQRFsAAAAA FnzLezVrK9JXFTHxVe8xyLKHW7ZsScRashyi2qaZBLKItObNmxdNmzbtKjFLGcSxfhGP46Ef/vCH z5UWFIJxiV8F9b7y3ceuKltCugynyVeeSlsuoZaLtL36Xa+qpdr08ZmeOZMIKWslLbVP0UskhsQN HZ9rDKY2vnPXbeq11Zc+NNnq8P4O9VVFTHxdbZPn+ciRI0llrXPnzl1xLM88m35KFUtZBnHhwoXW e7OVxPFeGB0dffBTn/rUz0sNDAAAAAAAAAAwjkC0BQAAAKDgExykkIgdG2MYi76Ghoai119/PVkG sa+v76rkcJ4EsmyzZ8+OFixYEE2ePLmKqloj8RjWxjGX/+///u/6MgNDOK4qhSFLAprsripbql1v l/YNFTmk7X1CLXVMpjHalm/U+/lEbTaRk0v8lLefq43eLm+/ZsaQ2n1VtvTroLdRr7HNZvotirAV 6auKmHXwVYcx6LbR0dHo4MGDSWWtgYGBpuZZ9VNEWiLWmjVrVvA7rEBECft0PM8/8MlPfvLVsoMD AAAAAAAAAIw3EG0BAAAAXCKP4KDIhGGR/vFVna+qxiDVPX77299GGzZsiIaHh69omzeB3NHREc2f Pz/ZOjs7rYKWFgq4+uNtdex/5Zo1a7paFQSKJWRZRN+97auy5Wsn4p1QAVbWdrb9NH7osoim8afx XGIkm6gp1G7z7+tjapeln9rG5svXxnRuun/Tvt5Pt6nX3vT757EV6auKmPiy2wYHB6P9+/cnm1S1 9PULOSb3rCx/uGTJkmjq1KnGPi1mIH4frYnn/fs/9rGP7Sk7OAAAAAAAAADAeAXRFgAAAIBGluW9 yrKNNV91GMNY8dXT0xO99NJL0ebNm5MKWFmSxLZjEydOjK655pqk2ke6BF3JlbV64nE8HG+Pfv/7 3+8tMzDkw/XedC0xq+6HiGNNSyTqSw+6fJnGZWsjdl3Qldps+7rN9JnG08dsEhYVuayhb0vjufqo bfQx2PqptqziM9M56jZbP/X6ma6p/pu59pux8TfD2BiDINUrparW4cOHrfNt1jlY5tvrrrsuestb 3pKIo033ZwhNzNG9cd9V8efKP/uzP+vJ6wQAAAAAAAAAAPKBaAsAAABAwVdty5SYU6lLYhFf1fgq cwxS4eM3v/lNtHv37sxJYtsxWfpQksdSWUtsvgpELWBPHHf5yMjI4zEDZQaGYnGJuHz3dogAyybe Mo3DFs9UZUvsIsbQ+6rtTX3TdiFVtmzjMgmX0nPT7S6hU2hfl78QIZhJvBXq3+ZL/01dNtNYVf82 m369bfvN2Fr990GrY+LrSltvb2+0d+/eqLu7O3dc/ZjMt4sXL06qa0lVS1PfFtMlVSzjcTy2dOnS vrKDAwAAAAAAAADA/wPRFgAAAICBkOW9yrKNNV91GEO7+pL7cfv27YlY68iRI14focdmzJiRJI/n zZt3uapWyWKtdfF47rvuuuuebjQaF8sMDMXhq7alC2dc92eIUMtms8U2jdVkV6t3+Z4D6W+rxqWf i02Mpo9DFSil+yHiJ1ebLBW09H6uWGq/EP9ZzifEpu6r185k07/bbHWdC6qIWQdfVY1Bnk8Rae3Z syc6depUrrimYzLfpuJoeSZ8lbVc77acrI99Lu/o6Fi7dOnSkaKdAwAAAAAAAABANhBtAQAAwLgg RIASuryXQNIVX2UmqUdGRqKNGzdGv/71r6PTp08b27mSxLZjc+fOjd761rdGs2bNsgpUWize+nm8 Pbhq1aoXWhkEqsH0Ts16/zcr3krFFyZRlV4pK4tNPZZ+18/ZNm+4hGa62ChEbJW2s7VRRVMuXyGi KZ9/3zhD4pnGqvs3XSu1jd7OdJ1d+83YQvsVOY46zFtjxZcIlw8ePJhU1jp37lzmGLZjMs+KOHr2 7NlX3LtlEcd7Lv749h/90R89V2pgAAAAAAAAAABwgmgLAAAAwEKI4KDIJGKr/Y81X3UYQ6t9DQwM ROvWrYteeeWV6Pz581e1D/FlGt+1114bLVmyJJo6deoV4pKSqmtJZY8fxuO479FHH91aRkBoDb7l ZF247tk8Qi3Z0ipxui89ls2X+sykSySm+7alFG0ir/S76Vq4rk2o2EkIEWGZ2mVZMlFt54qnt1P3 0zG4zsVnU38vVxv9uH5tfbZWzwVVxGxnX2WOYXh4ONq3b1/U1dUVDQ4OWtvq95rLt2xSwVKWQJw2 bZq3qlYLkPl2bTyO5R/96EfXlx0cAAAAAAAAAAD8INoCAAAAUAgRHLQ6EVuHRCm+qvMl+1JNS4Ra 69evTxLJpvvR5ct0bOLEiUmVj+uvvz6aNGlS4lMVppRAXzyuVRMmTFj57W9/+3CZgaEcQkRcrufE JLAytRH0JQxNyxpKv5AqW6o9jZH6Mo3F1VfdT8etHrOdo3qeIUInXRBlEz+FCKSa9a+2sbVzxVWP 6eet9zPZ9e+ma5rVVmS/KmLiK9yXiKN3794dHThwIKlqqbZxzakuW0dHR7L8oQikJ0+enOm+KIi+ eHssnuNX/sEf/EFXq4IAAAAAAAAAAEDzINoCAAAAuESeZRHbNUnZ7r7qMIZW+Dp27Fj029/+Ntq6 dWs0Ojp6VRsTvqSyJIxvuOGGZBlEVdRSIkfjcTwcn8+j//Ef/3G2zMBQDT7xa9ZnSa+opVe3MrUz 7ac29ZlRxYuq7yzLIeoCLV2YZeqnj0U9b12MFLL0YUg7l1gqpJ3u31ZRy+Tb1s/WLvXlaqe20a9h HluRc0EVMfGVrZ8sfbhr167o0KFDV70X8sSSTxFHL1y4MFqwYEHyvezKWvEYeuJzWRl/XfXhD3+4 t9TgAAAAAAAAAACQC0RbAAAAABo+8VY7JynxVU9fe/bsSSpryaeOq8qWy+fMmTOjt73tbdF11113 WSxScmUtWfpwRTyONY1GY6jMwFA+LqGWLrpKcd2/tspcJkGU2k4+5T5PY/kqagmqmFH1YxI4qv1N 7Uz+VZvpfPTxp2PyCatC2/m20L4h8VK7SXCl21xtXO1Um962CFuRvqqI2c5jKMPXiRMnop07d0bd 3d1XPXdZ/aafIo4WsZYshag+IyWyJ455//nz59csXbp0oOzgAAAAAAAAAACQH0RbAAAAAAp6FRTd 5hIc1DlJOZZ81WEMRfgSYcmWLVuSylqSPFZxCWB8CWRZkummm25KEsipj5Kra70Ybw9Nnz79Z41G o1SVGBRHs/dLs1W2dDGUulyhTQCVoleUU9vZhFl6PP24LsByCbXS/TSOqaKWaynIZoVVIe1Mgqh0 y1JBK7RNatNFWXob3a7+fqZ2puuXx1akrypi4svdT563I0eOJGItWX5YbeebU122qVOnJlW1Zs+e XZVY69X43B54//vf/3Qcm/kWAAAAAAAAAKANQbQFAAAAYMBWLaadkpRVjwFfZtvQ0FD05ptvJpW1 zpw5c5UQJVQsowsZFi1aFP3O7/xOUukjrapVolBLksXPTJgwYfk3vvGNl8oKCvXCdA/b7mvXc+IS Zam29J2cijJMfdVj6XddYKX7V0VZqn+TTfVjEmyZzl232wRLJrGTSTDlEk4VVbErtI0+Vt1ma5P6 1/u5xDO2/WZsRfqqImY7j6EVvmSZ4X379kW7d++Ozp8/b7yfdB8h/mfMmJGItaZPn25sb/NTID+P twc/8IEPvNDKIAAAAAAAAAAA0HoQbQEAAABcwrWsl09wUKck5Vj2VYcx5PUlCePXXnst2rBhQ9Tf 35/YQpaUM/lMPzs6OqIbbrghEWtJErnkilrCQBxvzcWLF1d861vf2l5mYKg/pvem69mxiZ1MVbbU alr68ou258AlwrItg+hbWlG1p2PXRWv6OfsEwKEiKZ9wyiakytLPJt5Sj5vG6hq/fq76fWESdFX9 /q5zTHxdbRNxtCw3LGKt4eFhb/vQMcyaNSupZjllyhTn/dkiRuLtiTjWA3fdddfWMgICAAAAAAAA AEDrQbQFAAAA4xKXsMUl1PIlEuuQ8KzDGPD1f/T29iZVtTZt2hSNjIwECbV8yyJOmjQpuvnmm6O3 v/3t0eTJky9X1ioRWV/q0fh8HvnmN795tMzAUG9CBIjNPpeqeCqLIMol8lLb+Gz6GGxLIdrGYlty Vx1TiLhKbS+kIinbvs+3S5hlGoPPHrqvn0dWIY2vTTO+qojJ3wz5+4k4eteuXUl1Lamy5XuPhBwT cbQsfzh37tyos7PTep+0kL54WxWfz4qPfvSjzLcAAAAAAAAAAGMMRFsAAAAACiFCmrolKfFVvzEI R44ciX77298mCeRUUJVVqKUzbdq06NZbb41uuummJJGsi1BK4GC8rYi31f/2b//WV1ZQaA+yLosY 8izpVbb0Nq7lCl02VxUt3aaKsGxLIurjs401PScd/brYhFS6yCmLeMvVL0SU5WujnofJv3pct+vn YLs2pv1mbONVqDXWfJ06dSrauXNndOjQoavaqu2ziLhkjp0zZ04i2Jo4cWIVYq2j8TtjZWdn56oP fvCDZ8sODgAAAAAAAAAA5YBoCwAAAMBAUYKDsSZGwpfbJuKsvXv3JpW1Dhw4kNiyCrVMNqnwcdtt t0U33njj5TglL4O4Od7uGx0dfbLRaIyUGRjaD9d97XqWXG1s7VQRlk2UpS+lqLfTY9iEWvrxUJGW bdlH0/vIJZpK7VlFWKGiLNW/r43LZttPfwv93H0iNput6Pd3O88/7TyGZnx1d3dHO3bsiI4fP35V uzxCLUEqWYpQa+bMmVc8ayUiSx+uWLhw4Zp43h8qOzgAAAAAAAAAAJQLoi0AAACAS4QIaVqVpBwc HIyGhoai4eHhZPkdqeowderUWiSzx5qvopP6gizDtGXLlujVV1+NTpw4kVuopR9btGhRdMcdd0SL Fy+uoqqW8Ms43v1f+cpXniszKLQfWasUup5L1/KBqt0lwvIJtWQztUnjhwq10k/dluWcXMKmIsVb aj+1TRrTJegKFW2p47edk97edl1c16pMG77q5UsQUbSItU6fPn1Fu7xCLbHJUsMi1po+ffpV93ZJ vBjHevBXv/rVzxuNRqnrHQMAAAAAAAAAQHUg2gIAAIAxR1GiFpfIptkkpYi0ZPk8qQ7R29sFKbai AAAgAElEQVSbCLZ0JMktCcSFCxdGS5YsSb5njVnXpGu7+xLkvpDfbcOGDdHrr78enTt3zthG/Qw5 JvFuvPHG6F3velc0f/78KqpqSSWtp+Jt+Ze//OV1ZQaG9se33GfIc5iKqVKRlGozVbRK46kii9Bq XCYxl2rTx+paVlEVgqnXwObLth8iwHKJt0KqbqXXVG1nspnEVrooS/er2/UYejsdxFvt56uMMYyM jCSVLEWs1d/fX4hQS5Blh2fNmpWItkoUaKWIOOuZOO4Df/zHf/xy2cEBAAAAAAAAAKB6EG0BAAAA KPhENs0mm8+fPx/t3LkzOnjwoFeII2KdU6dOJZv0kSXy3vnOdybVl1wx65DArauvIoRagvyO69at SwRbuuAuj1BLECHELbfckoi1ZsyYUUVVrYH4vFfHMVf84z/+Y1eZgWFsEHrPN/P86sIpVSRl6m8T Z4UumZiOwWXL0sZ2jjZxU7PiLd2XTUxl8qWOS/eV2vRz05eTswm6bNfBZatCqFXkOOowhnb0NTAw kPwNtHv37qQaqXosr1BL7lOpZipLIMpyiBWItQbibc3o6Ojyj3/84zvLDg4AAAAAAAAAAPUB0RYA AADAJfIKDkKSjyLAkqTjrl27ku95EPHWb37zm0S09b73vS+pDuGKWaeka7v6EtTf/uTJk9Frr72W LIWoVsDKK9QSm1T3uP3226Pbbrst+V6WWEuJ0Rt/fyT+/M6XvvSl3pYHhrYkyz3pqiLXjHhHF0Cl IitVcGXqaxNnhQi19GpZapws4i0XISIqk3hLSEVSoaIsnwjLJdwy+U776edq6ms67zy2dhJqjQdf rRqDVK/cvn17tG/fvmQJ4maFWuk9LX87iTC6o6OjCrGWzLGr4tiP/Mmf/MnRsoMDAAAAAAAAAED9 QLQFAAAAoBEiOMiSkLxw4UL06quvJqKrIjh27Fj0i1/8IrrzzjujxYsXB40hj22s+cor1BIOHTqU /IZdXV2XRXfNCLUEqfAhVbVuvfXWJHks9ryCvpx0SVWt2bNnr7777rsHygwMYxff85D3+dWXHrTF 0NvYxFnqvi7k0qtxqf5V0ZZNrOUap+0cQ4RWqngrRJRlO+4TZpmqbNnGaGqn+7OdcxZblvd3O88/ +IqiEydOJGItmXdD+oQckzlWxFrTp083ChZL4GAca0X89+DqZcuW9ZUVFAAAAAAAAAAA6g+iLQAA AACFrIIDX/JRltH79a9/nQi3ikSWCHrppZei97///dGNN95IYrlJX4L+28u+LMckYq2jR49e0Sav UEs+Fy5cGL33ve+Nbr755su2kpdBXBfHW97b2/tUo9EYKTMwjB98VQpNz6FNJKWii6t0nyEiLJcA S7Wr/tW2ukhLbedaDtEmWtPFTjZxlU/Y5RNlqeIqk+DK5lvvb2qnj1//zXSKfn+38/zTzr6KGoM8 GzLPbt26Nerp6fH2CT02ceLERKw1ZcqUq5bubCVKnI3xuT0wZ86cJ5cuXcp8CwAAAAAAAAAAV4Fo CwAAACAyC3ZMdiE0ITk4OJgsZ1i0YCtFxrZu3bokKblkyZJaJHDbyZdg+n1FELdt27bk2kp1tCKE WsINN9wQvec970l+q1QQUnJlrefimPd//vOf/2WZQWH84Hsesgh6VOGUYKpepQqpdFuIoMvWRv/u Ww4xi8127iGCrPQ6ZBVuuXy5Yqtt1PG6lkO0nZ/tOhQp1CoyZpG+6jCGuvqSOVCWP5Q598yZM0bh VVahltDZ2ZmItSZNmlSaUEvj/4uf/wc/9alPPVdFcAAAAAAAAAAAaB8QbQEAAABcIkSAY0okqqQ2 SUS+/PLLUX9/fyuGesW4pBLU7Nmzk803LpetDgncVvtKMYn0BgYGoo0bN0YbNmxIKqSZ2qm2kGMi ZHj7298eve9974sWLFhQWlUtJYZU9ngyvh/vu/feeze3PDCMW7I8K1meX11Ipfv3LYeo+zMtiWg6 rtvU8zCJt3xtfOeY4lvW0CbeslXUsvnS7aZ2+hh1gYzeznSORb+/23n+GWu+mhnD6OhotGPHjmQZ RJl78/gzHROR1tSpUxMxu0lI2GJG4uf9KamstWzZsvVlBwcAAAAAAAAAgPYE0RYAAACABd/yXi6b JCKlSlMZSPJTlkr80z/902BRmctWh2Rw0b4EWzW1s2fPJkKtTZs2JVW2mhVqCVLl4/bbb0/EWjNn zqyiqlZfHHN1R0fHis9+9rMHywwM4xvXsyJkeUfZqleZ+pnEW6bqXKk/k7hKrwZmE5upyy7a/NrG pZ+PTQzlq6iltlPb6FWwfGKtEAGXPtY87+bxKt6qwxjq5Esqj8oSiLt27YpGRkYKEWrJPS9zriyB GM951r8BWoio8x+Lx7Fi2bJlXWUHBwAAAAAAAACA9gbRFgAAAIBCiDhHcCUV+/r6koRkmYjwSKpW 3HrrrdZxZbW1WzLYhOt37OnpiV5//fVo586difDN1i6LiGv69OnRe9/73ujd7353UvGjrMpaCkfj 7ZEJEyY8+jd/8zenywwMEPKshDy/rmpZaptUEKW2020mP+m+OjZVXJUeU32p4zLNBb7zCxGi+MRV qd1UZUv3ZauypY9HF3m5lj7UBVy288nSpmgbvurpS5Y+3LJlS7R3715je5MoyyXUSu9hmWdlK1Os pTzzvfH373R2dj6ybNmy3lKCAwAAAAAAAADAmAPRFgAAAIx5QkUzPqGWEJKkFPFUyVWVEqR6hSzF J8sC1T2B2ypfgu93PHDgQLR+/fpo3759Vx3LI9QSZGnKu+66K3rnO9+ZJI8rqKy1Pb4eK+KYa+6+ ++6BMgMD6IQsi5j1XaCLskxtVKGWuq8f08VcpveNSeSVfqYiJp+Q14R+DUzClCxVtvR9/XqEVN5K Y6rt1KXlfOIZnw3x1tgYQx5f3d3diVjr8OHDhcVOK2uJWEu/j0uiK372l8fz7WOf+cxnmG8BAAAA AAAAAKApEG0BAAAAaJgEB7oQQCe1DQ4OJqKgKhgaGkqESCLc0selMtYSy4JPqCUCqt27dyeVtY4f Px4k0FNttmOLFy+OPvjBD0Y333zzZVurK2tp9+VL8cfyvXv3PtNoNMpXCsK4xbbcaNYqhb7n3FYt y1RRK+2rPodpO5uYy7SvjsHVTh+7belGE6ooSt1XRSh5lkg09bPZdD+6AMYmiEGohS+XL3kODh48 GG3evDk6ceJEIXHS+1xE6bLpz09JrIu3B7q6up5ivgUAAAAAAAAAgKJAtAUAAACgkEVwYEowSjWJ kpfDuwJZeugd73jHVfaxkgxWCRFejYyMJInjN954I1meKYsP17Gbbropqax1ww03XK6q1Yrf3eJT ksU/i6/LQ3/1V3/1YuFBAQrA9RyFPPe2Cljpp02EpS5rqFbZsgm11E9dqGVaItE1ztDKWybxlDpO XUAVIsIKqailf9fbpZgEMUW/v9t5/inbVx3GEOJLlhmWv0E2bdqULBOdxafpbyv1XhehVplLIGo8 G28Pfvazn/1lFcEBAAAAAAAAAGBsg2gLAAAAwIBNsONLZKZLAFVFb29vUnErXTZIp50Ty0Johaz+ /v5o48aNyTYwMOBtHyLUkjHddttt0Z133hktWLCgiuTxULytmTBhwoply5ZtLTs4gA/fc6SLg0Le BfpyiPp72LZsoi7C0pc1NAmx1GfdtK/b9LHkqR6kj9Um3LIJs2zLGvrEWq7lEPOej6tNM33rMP/g y26TvzlkWeht27ZFFy5cuKJNiCjL5lu+i1CrTLGWEmckfr6fjGPfd88992wuJTgAAAAAAAAAAIxL EG0BAAAAXMK2LKIJW7Lx1KlTrRlcIDJeEW5dd911l23tnAxOsS3FptvOnj0brV+/PkkeS9UP/Tc1 /bY+EVdnZ2f0rne9K/q93/u9aMaMGaUvyxRfk7PxOB6N4z78qU996mipwQGaIG+VLZPNtp+Kp9Lv 6r5piUS1nT7GEPFWaDUt1/nYBC0mwZZNcGXro5+f+l19d9nEWkW/v9t5/qmDrzqMweZLqmlt2bIl 2rVrVzQ8POwUamX1nQq1yhJrKfTFMVfHz/nye++9t1oVPgAAAAAAAAAAjAsQbQEAAABYMAl8XEnQ wcHBJHFZNSJcWrx48VX2dkksp4QKtYTjx48nYi1ZmkmWKlSPhVbn0ttPmzYtes973hO9+93vtlYu azGSMF45MjKyatmyZVevNQXQIppZ6jNU/JrlXaCKpdSKWjabKt5y9VNjmpZOtI1L3bcJvFznqAu4 TCIr3eaqoKULsGzHTUIu1zjLttVh/sGX33by5MlkCcR9+/Zddf9n9W16FsoWRl9CBNGPxH/HPfqF L3zhdBUDAAAAAAAAAACA8QmiLQAAAACFEIGPLQEpoq06INUvUtopGSyEXH91/8CBA4lYK12Wslmh ljB37txErHXLLbckVbZaJdZyCGO2xjHvmzVr1g+XLl060pLgAC3A99yZKue43g8+sawqrrLZVF+m Nr5lb13LIbrGpttMIimTiEoXbfnEXCZRlk28pY+vlXNBqA1f9R6DapN5dvPmzZfn2yKEWoLtGSwJ mW9XzJgx44m77757wN8cAAAAAAAAAACgWBBtAQAAABgIWRZRTzLWocqWIMsC5knYVpEgFrIKtaSS 1u7du6PXX389WY4ydJlDl01YtGhRIta64YYbrlh+rEReiGM++IlPfOLnZQcGKJIQ8ZaO6R1iEmXp PtUKWjZb2l999lNhU0jVLde4QwUnJuGWTbylHzOJsPSlDl3iLb2vPi7TWMu2jRVh01jzJfOtVLCU ylpSYStEqGV6ZkxCLbUqXtEE+Hwxjv/t+G+IZxqNxsXCBwAAAAAAAAAAABAIoi0AAAAYd9gEWSGi H1eiUqoy1YGOjo7ks67JYCFrJSxBRHFbt26N3nzzzcvVxEKFWrYYMr4lS5YkSyBee+21VYi1LsZj ejre7vv4xz++rszAAEUS+iz6RFC6zSTKcr17UnGWalOXSNTHlfo3jcu39KGtn+t8bEIt9btLhKX6 8y2HqPsPGVeZNnyV4ytPP5lvd+7cmVTWSufbUKGWK4Y8MyIsT4+XPd/G8X4Wbw998YtffLHMwAAA AAAAAAAAADYQbQEAAABouEQ/KaZEY11EW5MnT84tJCjCVqRQSzh//nxS5WPLli3R0NBQ00ItQcQO N998c3T77bdHc+bMKTtxLAzEMR8fHR1d/rGPfWxP2cEBWoXv/Vnk+8gm6EoFVXpfVbyVtrX1CRmX 7b0RIm4xfboqatnEWiZxV6hQq5lzalcxEr7cbQYGBhKh1rZt25Iln4sQaolNhFpStSvdL3nOlWUP n4hjrvjSl760tczAAAAAAAAAAAAAPhBtAQAAACj4BEGuJOj06dOTZHqamKwKmwipnYRaQm9vb7Rx 48Zo165d0cjIiLVPlhiTJk2K3v72t0e33npr8nu1KnHsEPz1xjEfHRoaevhjH/tYT0uCA1REFkFl lveKKqjShVq6QNVXFVE/bovpE+3mPR99vCbRlVpRSxdiqW30OKot67hMVC0gwld5/c6dO5fMtzt2 7DD+DZNHqJVW1Uora1VQyfJsPIZH4/N5+Ctf+crRMgMDAAAAAAAAAACEgmgLAAAAwIBLEGRLUMo2 a9as6PTp0y0fn4t58+Zd/l52YlloRqgltmPHjiXJ43379l3VJkSopVfeEaZOnRr97u/+biLYkopo eRPHTSScu+JtZX9//+pPfOIT/XmdALQDRQi1dJtPkGWqmKWLq9LlEE1jU/2q7VTfvnH6zlEXYJls rn3BtiRi6BiKsI01X3UYQ1W+enp6ojfeeOOK+dZ0b9r86yLEFKnSJWIt/T4uggBfh+NzWT48PLy6 0Wj0FRYYAAAAAAAAAACgBSDaAgAAgDGFqzpKaF+XIMiWoEy57rrrKhVtTZs2LZo9e/ZV9lYn9QWb wCrEJtv+/fsTsZaIttS2WYVa6jG5FiLWuuGGG6KOjo6yq3wI6yV5HG9r//AP//DqcmEAY4Qsle+K EqyoYipdcOV6Z2cRb4UITnxj1X24xFs2UZarT8gYmrXhq/18udrIfPvmm29GR48evcKeVailHpMK XbKEsVTGlH1T5bcWszl+Zh+Ix/HDRqPBfAsAAAAAAAAAAG0Boi0AAACAKFwQ5EuUijho27ZtLRhh GDfddNPl761OLAvNCLUEqcSxe/fuaNOmTdGpU6cKEWoJCxcujG655ZZo0aJFhVf5CCEex3NxzIc+ 8pGP/KLUwAA1IaTaVhFCLVN1oBBRlrrcoj5mVbSlj8G3/KKOLlwxCbhcSx26xFqtFmqZbGPNVx3G UJYvEVXJcsMbNmxI5tsihFqCiLRErKVW1iqZF+KY9//rv/7rs2UHBgAAAAAAAAAAaBZEWwAAAAAK LkGQii2BOX/+/Gju3LlJQrRsJL4IlXzJ36KFWiabr40keLdu3Zps58+fv+J4XqGWjHfx4sXJEoiy RGQFiWOp7PFkHHfFRz7ykfVlBwdoFaEVDLNWK0zJ8o7ShVrqvqmvWnXL5E/3pY7XJLjKUzXMJtzS xVsmYZYu6EKoha+s/YaHh6MtW7YklbUuXLhwxfG8Qi35lHl8YGAgEYPJfVrynHsxjvdUHPuBb3zj G+vKDAwAAAAAAAAAAFAkiLYAAAAALhEiFgpJqN5xxx3Rr371qxaM0I1U+UqXRiwyGSwUIdQSRKAl VbV27NiRJJKbFWqlworrr78+uvnmm6Pp06fnThw3kXDui8fx2Ojo6IoPf/jD+/M6ARhruN6fzYhT dPGULszS9019TDFMVbxM48wqpFE/bYIuXbDlq4KEeGtsjKGVvvr7+5Mlh0WwJQKrIoRa8kwMDg4m m4i1bM9DXgJ8DcTb43G7B772ta91FRYYAAAAAAAAAACgIhBtAQAAAGj4qm35EqUiILr22muj7u7u 1gzQQEdHR3TXXXd5k79FC7VMNlOb3t7eJHnc1dWVLKHk8xVyrLOzMxGqve1tb4smTZpUdpUPoTuO +fDQ0NCqD33oQ71lBweoI1nfn3nfUT5hlkmo5RJv+caSV0ijV9lSbT6RVjPvb4RN49eXVPqUqloi jhZhla9fyDHxI1W1ZEvF0s3OuRn7yxz7SNznkW9+85s9TQUGAAAAAAAAAACoEYi2AAAAYNyjJvB9 YqHQJP7v//7vRz//+c+TalJl8IEPfCCaMWOGd1y2/ZQihVpiO3r0aLR58+bo4MGDXl+hx6ZOnZqI tZYsWZKI1UyiiBazJ97u7+vrW7N06dKBsoMD1JXQ92crBUUmMZfJT2o3tc2ylGOoTV/mULWpbU3v s9D3dx0FRHX1VYcxFO1L5tsNGzZE+/fvN1aJU/uFHhORtVTsErFWeqxkgXRXfC4rp0+fvrrRaPSX GRgAAAAAAAAAAKAMEG0BAAAAGLAJiUKTp7NmzYo+9KEPJcsk2qq6FIUsC3j77bd7x1W0UMtkk33Z JGksyyCeOHGiEKGWMHPmzKSK2aJFiwqp8pGDV+OY9915553PxJ8Xyw4O0C643p8u4WtewYpJUOuq qOXzrwunXAIvmy9T5Sx1bDabzX+oUCu0bzuJkfBltwl79+6N3njjjUS0VYRQSxgZGUnEWhcuXLh8 f5Y8566Ptwfief+pRqMxUmZgAAAAAAAAAACAMkG0BQAAAHCJECFRSkhC9cYbb4yGhoail19+uWXC Lak29Qd/8AeZxpUSWi0rtJ9U5Ni5c2e0ZcuW6Ny5c9Z+WUVcc+fOTcRa8pk3cdxEslnEWc/G/R/8 0Ic+9EJeJwBjndD3ZyvEL1kETand9E73jTOkCpZpXCaxmmns7S4gGo++qhqDzLfbt2+P1q9fH505 c8baL+tzI2ItEWoNDg62XHBu4bk47kMrV678RRXBAQAAAAAAAAAAygbRFgAAAIAFXYQQUg1Ft73j He+IJk6cGP3mN7+JLl4stjiTVNgSwZYsEegag0pRQi3VJsldSR5v3br1qkRvXqGWsHDhwkSUJss+ ZhFdFVQNZCT2syYe2/KPfOQjW4twCDCe8D3frRK/2JaFM/XRK2i53vE2QZdLAKOLvExLJBYp+jHZ 6uCrDmMYK75kjt24cWNSyfL8+fPB96LvmCzlLEsgimiriL9VMs7DI/Hz9WT8t8wD3/nOdzY2HRwA AAAAAAAAAKCNQLQFAAAAY5qslSJCREZZk64irpo9e3b0wgsvGCtQZUVEWnfddVd02223OceQkqVa VhZbX19fUlVr9+7dScI3S3/bMTk3EWstXrw4mjJlirGyTYvpi7dVcdwVH/3oR4+WHRygnfE93yHC 12aFLqrIytZPH1/Ieyakypbp/MarUGs8+CpzDPK3w4YNG5I5V4RVWWK4jsncLRVBpXJXBZW1+uKY q+OxrPzud7+7v+zgAAAAAAAAAAAAdQDRFgAAAIwZmk04hoiMTFUtVGyJWBEiffKTn0wqZEjS1SRy 8iG+3va2t0V33nlnNHPmTOsYfOeSpY3J1tvbG23evDnat29fJp+uY1KN7Nprr40WLVqUfC+oWlYW jsZjWTlhwoRHly5d2ld2cIB2IvRda3v2yxC/uMRbpipbRY5LF2+ZxFzN+M8yjqp91WEM7ezrxIkT 0euvvx7t2rXrcgWsZipqpcjfICL+qkis1R3HfHhoaGjV9773vd6ygwMAAAAAAAAAANQJRFsAAAAA Gi6RUTMJXBEjve9974vuuOOOJAG7Z8+eJCHrS5hOnz49uummm6Jbbrklmjt3blNCLZMttN/hw4cT wdmxY8euaJNXqCWfkydPTsRa8+fPT6pslV1ZK76WW+Nt+alTp55YtmzZUKnBAcYgWZZFLEMY5Ku8 pb9zTJW4QsUxripbIb6KsOGrHF+tHsOhQ4eidevWRfv377+iTV6hVnpfi0grFWpVINbaGW/Lh4aG 1jz++OMDZQcHAAAAAAAAAACoI4i2AAAAABRCBUzNJHUnTZqULG0o2+DgYNTT0xOdPn066u/vTypp SKJf2syZMycRM8nSilUJtWQ8UlFr69at0alTp64SZKh9soi4pk2bFl1zzTXJOdqq0JgoqgJXPI4X Y18PvvTSSz9vNBoXC3EKMM4Jea9UJcDxvTuKqoxl6muLXUcxUpG+6jCGdvIlz4oIuqWyVnd391X3 rkkgGHrPy1yebs2SdR6Oz+vVuM99b33rW59hvgUAAAAAAAAAALgSRFsAAAAABmziA1/CNmuydsqU KdGSJUuSLTTRn1eoZbLZ2siySbt37462bdsWnT9//oq2WWOpx2RZxwULFkQzZswovapWjCSLn7l4 8eJ9n/jEJ14tOzjAeMEm6iy7ylaozbT8bUi/rOcT2q4OAiJ8lTcGmW9lyWERa509e/aKds3ckykV VdWS+fbn8fbg448//mLZwQEAAAAAAAAAANoFRFsAAAAAlwitHlV2UleP36zN1ebChQvRzp07k21o aKgQoZacj1QLmzdvXiJSK6paVgYG4vGs6ejoWP7xj398Z9nBAdqJvOKO0HeFS+jUjK0ZX6YlEosa V6htrPmqwxjq7mtgYCBav3599MYbbyTfixJqyf0sm1TVqkCsJcsMPzE6Orr8iSee2Fp2cAAAAAAA AAAAgHYD0RYAAACABdOyXq2oFGOzmcbQKvHWuXPnkqpaXV1dSdWPPH71Y5I0njVrVjR37txkuccK xFq98ZhWxeN4+M///M+7yw4OMJ5xiUXqKKRBqIWvsnydOXMmqaq1adOmaHR01Nve9HeHqf3EiRMv CxArEGv1xTEfjeOv/MEPfnC07OAAAAAAAAAAAADtCqItAAAAAAWfKKnVyWDTGFpZZevEiROJWOvQ oUPWJZRCK5ClSNJ4zpw5iWCro6MjWKxVoKhrf7ytHBkZWb1s2bK+opwCgJuQ92feakIuW119VRFz rPmqwxiK8nXs2LFo3bp1SSVL398Tof5lvu3s7EwEW2llrWYEWzn6Ho37yHz76Nq1a5lvAQAAAAAA AAAAMoJoCwAAAMYVroRkqChJaLVQy2QrSrwl3w8fPhxt37496unpyVQ9y2WTxPHMmTOjGTNmZBJr FUUcb2O8PTB//vwnly5dOlJqcAC4jOv9UTchTdFjqGIcdRgDvuw2qWD52muvRQcOHChEqCU2EWtN njw5EWs1K9TKydY45vL4b4g1zz//PPMtAAAAAAAAAABAThBtAQAAAGi4hEq+hG3RQi2TLW8/WYZp 37590Y4dO5LlmfQ2eYRagix9KGKtqVOnXlFJp0R+Ecd8aNmyZc+VHRgAzO8R23GhnQU4dY451nzV YQx5fUnVK5lrX3755ejkyZPW9lnHIOLoKVOmJMLoisRaL8QxH7zjjjuebTQaF8sODgAAAAAAAAAA MNZAtAUAAABgwSZiaiehljA0NBTt2bMnWZLpwoULhVTskk+p8iFVteSzAqGWVPZ46uLFiw/85V/+ 5fqygwOAG9P7Uxd11kGUk+X9XbUQqK5jwNf/MTw8HG3cuDGprHXu3Lkr2oUItUzPh3zKPCtirbSy lojCSkSCPRNv9z399NOviuHHP/5xmfEBAAAAAAAAAADGLIi2AAAAABR81aZcgoOihVomW5Z+AwMD SaUPEWxJIjlLPFsFrjR5PG3atCR5XIFYqz/eVsdjWfnpT3+6q+zgAGAnpFpfOwlwqoiJr/qMIYuv vr6+aP369ck2ODiYW6ilHpNNKljKVkRlrRx9B+IxrJkwYcL9P/nJT/bkDgwAAAAAAAAAAABWEG0B AAAAXCJExBSa6K1KqCWcPXs22r59e7R//36rr6zLIuqVPlxirRYJuXpiv48MDw8/cs899/S2IgAA 5CdUBJpSB1FOqFCryJhF+qrDGMa7L1n6UKpqbd68OVmCWD2WR6glTJgwIaliKeJo+S5VtUpeBlHm 2FXx9vBPf/rT7jIDAwAAAAAAAAAAjDcQbQEAAABohCyLGFpVq0zxVk9PT1JZ6+jRo/Hj6KYAACAA SURBVFccCxFl2WySMJ40aVKyyfcKKmt1xeNZHsd+7K//+q8Hyg4OMN7JKhbxCbXqKFiqIia+6j0G n69Dhw5Fr7zySrR79+4rqnDmFWoJIoieOXNmNH369GS/2cpaOdgfbys6OzsfW7t2bV+ZgQEAAAAA AAAAAMYriLYAAAAAFHzVYkKqapUp1JLvR44cScRavb29TQu10k8RaEkCWcRaJqFFCayLx/LAoUOH nmo0GhfLDg4wHmlWIBJabauuopwqYrbzGMabL7mHd+3aFb366qvRwYMHmxZqpZ8yz86ZMyeprCVU UFlrfbytOHny5JPPP//8SJmBAQAAAAAAAAAAxjuItgAAAAAMuERPNnuZ4i1ZhunAgQOJWKuvr887 5tBlEVOxVkdHRxVCLeHZeAz3f+5zn3uhiuAA0DyhyyLWQcxTRUx8leOrqDGMjIxEW7ZsSSpryXKI vj6hx0SkJWKtqVOnXq6qlVeslbPfL+LtobVr1z6XKygAAAAAAAAAAAA0DaItAAAAgEtkFT2F7Ddj M7UZHByMurq6kiWZ5HueMZtskkgWwZZPrNUiIZdU9vhh7PuBe++9d3MrAgBAawl939RBzFOXmHXw VYcx1NWXzLHr16+PXnvttUQcXYRQS5g1a1Y0b968aPLkybmqajVZhWskHs/a0dHR5U8++eT6ZhwB AAAAAAAAAABA8yDaAgAAgHGNK/kZKtTK2yaLr/7+/kSotX///mh4eNjbN0ssEWtJUrmCylpSImz1 xIkTl997772Hyw4OAK3DV62w1QKcZvrWUUCEr/LGIAKtl19+OdqwYcPl+dbUJ4tQS/ZFqDV//vyk mmUzVbVy0h/HWx3P9yvXrFnTVWZgAAAAAAAAAAAAsINoCwAAAEDBJ3oyLS9o22/Glu6fPn06EWsd OnTImuTNsyyiVPeoSKglHI3H8HA8hlVf+MIXTlcxAAAoHt+7yPTOKVKUE9quncVIRfqqwxjq5Kun pyd66aWXkqUQZY5U2+YRagki0FqwYEGyiUA6T2WtJumJt4c7Ozsf/Z//+Z/eMgMDAAAAAAAAAACA H0RbAAAAAJcIET2VVWXr+PHjiVhLPosQaqX7o6OjVvFECWyNY644e/bsE41GY6Ds4ABQLrZ3UauF WqF96ywgwld5/aSCpYi1ZM5V7XmFWmKTpQ+vueaapLqW7IdW1ipQ0LUnjrs89vf4f//3fzPfAgAA AAAAAAAA1BREW/8/e/ceI1d534//zK7v2Aabmw0x15BwCzShgpaSUletVFG1aX6/ClVVG5U/+kdU vqmaNmlTkDL9tiXGGEOCZVzkWJEMiSglgURRiqgUEG0KxOHOYnxlbezFd+Ndr9e7s7O/5znx8luv 57o7c2Z3/XpJj86cy5zn2Z3dObM+b38eAIBRqk3rVWpfI4Jacblr1670xnGssFXPuCrti0Gt2KpV 12piiOuF0O7v6en5UT6fLzarE6D16pkWsZEBn1LbnGtij6GV54o/n++8807yP//zP0lXV9cp+8cS 1Irmzp2bLFq0KDnrrLM+CmplWVkr9LUhjGXZxz72sR+43gIAAADAxCe0BQBMWWO5UVotEFUtrDWW 8FahUEh27NiRbN26Nent7S3bd6VxldoXzzswMJCGteK0TNXCEg0WbxY/Hfp94Ktf/eoLze4MaL1a 3qeaHdQqtW2iB4icK7vXLF4XX3/99TSsNRyOHm9QKy5jSGvx4sXJ/PnzWxLWCmP4SbjW37t27drn M+sUAAAAABg3oS0AYEpo9M3RLKZD7O/vT4Na7733Xhquqmcqxkr7jh8/np67RdMg9oV+Hwt9rvza 177WkWXHQPPVM8VbpWkRJ2pQ63Q410QYQ9bnOnbsWLJhw4bkpZdeOikcPZ6gVmznnntucuGFFyaz Z8/OPKgVFEJ/3ysWi8v+7d/+zfUWAAAAACYhoS0AgBOqBaJG35Ada3jr6NGj6RSIO3fuTKtg1dJ3 tX3xPDGs1dfXl24bXVkrA7FkyerQ76q77rqrq+rRwJRSy/tUqRDpRA1vTYQxONf4t3344YfJiy++ mLz66qtpmLncsfVU22pvb08uuOCCtM2cOTP9+R6+llfSwEBXTxjLI4VCYeWaNWt2NeqkAAAAAED2 hLYAAMpodJWtOBVTrKz1wQcfnBQAG2tQa/hGcawaEsNaUQsqa8UbxivCWNZ+/etf78myY2DiKvUe ltUUic6VzbkmwhjKnaurqysNa7399tvpdbJSYKrWalszZsxIlixZkoa1YnCrBZW1YiD6W6Gtfuih h45k2TEAAAAA0BxCWwAAI1QKGoy1ytbevXuTbdu2JQcOHGhIUCsqFApJT09PGtYaDmpVqhTSBG+F fpa1tbU9ns/nC1l0CExs1d7Daqm0NZGDQJN1DKfTuWIwOoa14jW30s9jPdMinnHGGckll1ySLFq0 KN1Xa2WtBopTH64866yz1ofrbX/VowEAAACASUNoCwDghHora1ULV+3atSu9cdzd3X3KvlLHVzrX sDgFYrmwVkaeD+O591//9V9/kmWnwORTrgrRRA79ONfkGcPwthig6ujoSMNascJWVGsFrEph5wUL FiSXXXZZcs4553x0zowra70Q2v3z58//UT6fzzQlBgAAAABkQ2gLAGCUauGtSkGuwcHBZMeOHWlY Kwasagllldo2el+cAvHDDz9M+vv7k7a2tqyDWvFm8ZPFYnH5smXLNmTZMTC5VHuvG/neNZGDQFNl DFP5XPF6+Prrr6dhrXh9rPU6WymoFa+v5513XnL55Zenoa3hqloZhrXi9fbpMLYVy5cv/1lWnQIA AAAArSG0BQAwQj3TIo6ugLV9+/Zk586dycDAwCn7Sz2nUj/D60eOHElbPGcLqmr1hTGsC21FsD3L joHJp5YqghMp9ONck3MMR48eTX7+858nr7zyShpoHm0s0yLGsNaSJUuSj3/84+l0iJWqajUpwNUX xrE+tJXLli3b2IwOAAAAAICJR2gLADht1HOjtVy4avT2OPVhZ2dnOhViuWoc9QS1olitK1YNOXz4 cPp4ZFgro9DWwdDPqvD1fPOBBx44mEWHwNRR7j1PlS3nGs+5Dh48mFbVevPNN5NCoXDSvkrX1FKG zz19+vR0CsQY1po5c+ZHlbUydDiMZXXoc9U999zTlWXHAAAAAEDrCW0BAJxQT7gq3jyOlbX2799f 8gZvpSpd5fqJAa1Dhw6llbXi49EhhwxsD32u7O3tXffII4+cWr4EYJRapoCtdXrE8WxzrmzO1Yox 7N69O/nZz36WbN68+aTwdL3TD48MP8+ePTv5xCc+kQa22tvbK1bWapKdsapW6HttPp/vybJjAAAA AGDiENoCABil0nSFe/bsScNasQpWrc+rtq2/vz+trNXT0/NRWCtjr4Q+ly9YsODJfD5fqH44QGm1 VDyaCEGgqRZsmmrnij8/W7duTV566aVkx44ddQW1KgW2zjzzzOSqq65KLrnkknS9XIXMZgnjeCv0 tyw8fNz1FgAAAAAQ2gIAGKHSjeAYqnrttddK7hvLtIjHjx9Pw1q9vb2tqPIR+3sml8vdv2rVqmcz 7RiYkqq951Wb6nWiBoicq/HnKldFMgaX33777eTll19O9u3bl24ba1BrpPPOOy+59tprk0WLFn10 fK3X7Qb5abFYvPfrX//6M83qAAAAAACYfIS2AABKGOtN4lqOP3bsWDoFYl9fX8npE5ssVvZ4PLTl Dz/88BtZdAicXmqpeFRufazbYsWkQqHw0fYZM2aM6/yTORA1mc41LIaYX3311WTDhg1pQLoR1+DY 10UXXZR86lOfSs4+++x0X8aVteIP5JOhzxV33333hqw6BQAAAAAmD6EtAIATxnuTuFQAa+Ty6NGj SXd3dxosyHg6prjoCcu106ZNW7l69eqdmXUOTFpjeZ+qJczaiNBPDL3u3r072b9//0cVC0dqb29P 5s2bl5xzzjlplaXzzz+/avhoogabpuK5ouHrYgxqxcBWDG4Nby91bK374mt/xRVXJNdcc00yf/78 VlSy7IvX2zCOlV/5yle2Z9kxAAAAADC5CG0BACSNCWqVOles6hHDBPHGdNZhrRNj6QptVXi45pFH HjmYaefApNHo96ZS75Ejp0ccXh+t2rZDhw4l7777brJ3796KY47T7B0+fDhtW7ZsSWbNmpVcfvnl ycc//vFk2rST/wyeiMGmiTCGRp8rGn7NDhw4kPz85z9Pp0KMr1UjrsEzZ85Mrr766jSsFV/vjKtq RfEau6q9vf2bX/7yl11vAQAAAICqhLYAAEZo1LSI8SZ0DGrFqRBbcOM42hTaitDWr1u3ri/rzoHT Tz3T1o1US+gnVmF66623kvfff39MY4uVuWJAaNu2bcl1112XLFmypO4x1LrNuU428rWPr9/LL7+c vg7x2lju2HquwbGi2rXXXptceeWVaSCvXGWtJl6HYzWtld3d3Wvz+bzrLQAAAABQM6EtAIATxhvU igYGBtKgVmwjbxxnGNp6MbTll1566dP5fP7UO+IATVDr++dwsKeesNC+ffvSKfSGp88bj/je/NJL LyUffPBBcsMNN6RT6dUyhrFsm0zhqmYGteLjWO0sft+7urrKHlvvNXjhwoXJpz/96bSC2vAxGV9z N4R+Vhw+fPjJcL0tZNEhAAAAADC1CG0BAKetcjd1672BHB8Ph7X6+/szrap14oZ5DGf9ODy+79FH H30hs84BRqkWmqk3CLRr167kF7/4RcmqTOPR2dmZ9PT0JJ/97GeTGTNmVB1nrdsme+BqrOeKRr/m cUrgjo6OdBrEOK1lqWPHEpaOVdJ+5Vd+JV0OB7Ua/fNRxTOhv3v/+q//+qdZdgoAAAAATD1CWwAA I9R7AzmGtOK0WzG01YIpEPtDW9/W1rbyscce68i6c4CRqr1/1ltlK1bDihW2mvXeeuDAgeS///u/ k1tvvTWtuDURQlITYQy1nisq9drEAPPrr7+evPrqq0lvb+8p19CxBLXCdS6tqPWZz3wmOffcc1sx 7XCspPV4aMvvvPPON7LsGAAAAACYuoS2AABKqHQDOd4sjiGtOFXX4OBgK8JaPblcbnWhUHjw+9// /qlzTQG0UKX3z5Hhn0phoe7u7rRCU7PfX/fv359W8rrppptqGlelbZMpcDWebeWCVUeOHEmDWm+8 8UZ6jRx57FinH45humuvvTadBnHevHknTYGYkZ7Q1oZr/cq/+qu/2pllxwAAAADA1Ce0BQBwQrUb yLHFylqxjazykeEN5K5cLrcytDX//u//3pNVpwC1qhTAiWoJBsX315deeikNxWbhvffeSxYvXpxc fPHFFcdV67aJEK5qdFArGv3aDq/v27cvrYi2adOmqtfGWvfNmjUrrap1/fXXp9NXjgxrZXTNjdfb Ve3t7avvuOOOw1l0CAAAAACcfoS2AIApqRE3dYfPMVxZK7YWTMkUdYQ+Vxw+fHj9c889V8i6c4B6 VQvYVAoLbdmyJa20laVYISoGt2bOnFl2XJW2TdTAVbOCWtGOHTvSKmWdnZ0NCWpFZ555ZvKrv/qr yTXXXJNW2Yrb43U3QxtPhKPX33HHHX1ZdgwAAAAAnH6EtgAARhh5Azm2GNQqFAqtCGpFz4d239NP P/3jVnQOMFK198Fq4ZwYDKoWKorvt5s3bx7nSOvX19eXhsViWKjUuGrdNhECV40Oao3cFgNU8fV5 5ZVXkj179lQ9vtZ9ixYtSqeovOKKKz66/mZ83f1ZaCs6OzufzufzmabEAAAAAIDTl9AWAMAJI29K x+BAXGZc4SPtPrQftLW1LX/qqadezrpzgLGoNi3iSJUCRLF6U5yCthU2btyYXH311Ul4/z1lXCNN xKDWeM4VVXv94jXxrbfeSiuSHTlypGTwaizVti677LLkxhtvTC666KLMw1qhn3i9/VFo93/hC194 IZNOAQAAAABGENoCADgh3igeHBxs1RSIcRqm9aHd+/TTT2/NunOARqgU5hldaatUgGj79u1NHmF5 MSy2e/fuZMmSJafsm6iBq2YGtaJjx44lr7/+evLGG2+kj2t93shto/fFUNwnP/nJ5Oabb07OOeec k4JaGV17Yypwfehr5Z/92Z91ZNEhAAAAAEApQlsAACfEwFaGFT6GHx4Mbc3AwMC3fvjDH+7JpHOA JqgW5hmeInG04W1xisIPP/yweQOswa5duz4KbU2WoFat54pqDVzF1yFOgdjR0VH22ljvtIjTpk1L rrvuurSy1rx589LwVsYB6SOhv9Xxevvnf/7nXVl2DAAAAABQitAWAEBrxHIyD4a27j/+4z96Wj0Y gEYpF+apVmXr4MGDTR1XLfbt2zemMNVECG+NN6gVt+3duzf5xS9+kWzbtq3k9MD1BrXitjPOOCO5 /vrrk09/+tPJrFmzyo6ziXaFccTr7Zo/+ZM/cb0FAAAAACYMoS0AgGy9EtqKPXv2PPHcc88VWj0Y gEYqNS3isNHTIw5vG9bd3d3cwdUgjiGOO1aBGm0iBrXKbYtGf/8rBa46OzvTylqx0li5Y0q9tpXO uWDBgjSoddVVVyXTp09vRVirI4xl2cKFC7+3dOlS11sAAAAAYMIR2gIAyMazQ0ND93/3u999ptUD AWi2SgGfcsGjo0ePZjO4CuIYjx8/nsyePTtdnyxVtobVE9SKlbQ2b96chrVGVzmrJZRV7vhFixal Ya3LLrssDb81O6xVYjzPhz7v+6M/+qMfN7VjAAAAAIBxEtoCAE4LpW4yN7uvsIyVPZ4oFosrHn30 0VcyGwBAC1QL+IyutDU6zFMoTIxiSP39/cmcOXNO2jaZglqlto1cHxgYSDo6OpLXXnstDcqNDmiN JagVx3bxxRcn1113XXLBBRdkEtYapRjG8YPQ77Lf//3f35BlxwAAAAAAYyW0BQDQeD2hrSsWiw+u X79+e6sHA9AM5cKwlQI+lcJILZg+r6ThqREnapWtqN6gVtTb25u88cYbydtvv51WExt5TLVQVrlt 7e3tyeWXX5586lOfShYuXNiK17AvtO+Eflf8wR/8wdasOwcAAAAAGA+hLQCAxtkX2oO5XG7NunXr DlY9GmCKqCX0U6nKVjRjxowmja4+s2bNqjjWiRzUKrUtTn0Yw1qbNm1KBgcH6w5qlTrv9OnTkyuv vDK5+uqrk7lz57YirHUwjGdNDEffdttt+7LuHAAAAACgEYS2AADGb+vQ0NC9AwMD67/zne/0tXow AK1SKfQTVQotnXnmmc0bWI2mTZuWzJw5c0JU2YrGGtSK6x988EHy+uuvJ52dnUmxWKz63FrOG6eN vOqqq5JPfvKTaXCr2WGt0f2H/raH9mB4ndYtXbq0p6mdAwAAAAA0mdAWAEAZ5UIHI2wIxyxbvHjx D/L5fDGLMQFMVLUGgsqFmBYsWNC8wdXo7LPPbmmVrWisQa0ohrNiSCtW1urq6qr63FrPO3/+/LSq 1qWXXppOiZh1Za3Q3yvha1vR1tb2xO/8zu8UMu0cAAAAAKBJhLYAAOr342KxeN/DDz/8fKsHAtAM NYRWqz63RJWkioGohQsXpoGgOIVfqyxatCjzKlvReIJacVv8nm3ZsiUNax06dGjMQa2R++Ljc889 N50G8cILLzzl9RuPOs7zTGj3/9Zv/dazDekYAAAAAGACEdoCAKhNIZfLfS8sl61ataqj1YMBaJRG hKRqDQRVCjHFwFYMB+3YsWPc4xmryy677KPHzQ5qRaWmNax2zMht/f39SUdHR/L2228nR48eLXtc PSGuONbFixenYa3RlccyEitpPR7GtfLWW299JevOAQAAAACyIrQFAFBZTy6XWxNvHj/44INdrR4M wGRQbVrEcsGmK664omWhrVhVqtQUjY0Mb0W1BLOqHRMDWm+++WaycePGZGBgoORx9VbbiuO95JJL 0tdg7ty5rQhrxevtuni9veWWWzqz7hwAAAAAIGtCWwDAaana1F+5XC4GtB4cGBhY89BDDx3JZlQA k1ctYaFqAag4PWGcJvHgwYNNGmV5119//UePJ2JQK4pTH7722mvJ9u3bk2KxeMr3fCzTIk6fPj25 +OKLk8svvzyZNWtWK8Jae0L7Vvh61tx8883Zv/AAAAAAAC0itAUAcLI49eHKOXPmrM/n8/2tHgzA ZFVp+r3RRm674YYbkmeffba5gxslhsVicGm0sYa3onqnOqx0zO7du9PKWu+//35DglpRDGhdeuml yZIlS9LgVltbW8mvo151hL62hrHce/To0fVLly7ta0jnAAAAAACTiNAWAMAvvTA0NHT/7Nmzf5TP 54utHgzAZFRt+r1apkiMAao4Rd/mzZubN9ARYmDps5/9bNVxVVof1sigVqyk1dnZmYa19u3bd9Jx Yw1qxeX8+fPTaRAXL16cBrWyrqwVxvBy+NqW3XjjjU+Hvl1vAQAAAIDTltAWAHA6K+ZyuaeHhoZW 3HPPPT9r9WAAJrNagkS1BqJuvPHGdIrEAwcONGGkJ/d1yy23JGeeeWZN4yplrEGtUtvi+uDgYLJp 06bk7bffTrq7uxsS1IritJMXXXRRcs4555wSoMtCGMePQ7vv5ptvfj7TjgEAAAAAJiihLQBgyil1 83qUOA3T+vb29hX5fH5TBkMCOG1UChINqxbeCu/Pye/+7u8m//mf/5kcPny48YM84aabbkouv/zy msc1rNFBrej48ePJxo0bk46OjqSvr6/q82sNyZ177rlpWCtW2Mo6qBUUwljWt7W1rfi1X/u1jqw7 BwAAAACYyIS2AIDTyeGhoaHV06dPX3XXXXd1tXowAJNFtTBsLUGiUtWdKq3PnDkz+b3f+73k2Wef bXjFrdjPb/zGbyRXXnllzUGtqJZpDevd1tPTk1bVitNBFgqFcQe1ohh6O//885MLL7wwmT17djoN YiPUEfrqCW1NGNPK3/zN33S9BQAAAAAoQWgLADgd7MzlcisHBwfX5vP5nlYPBmCqqxQyqnWKxGjW rFnJbbfdlrz44otpqKkRYojpt3/7t5MLLrig6riiZgS1ojj945tvvpl0dnYmxWKx7LH1hLimT5+e LFq0KFm8eHH6uAWVtWJA68Hw9axeunSp6y0AAAAAQAVCWwDAVPZGLpdb3t/f/3g+ny+0ejAAU1mt 1baGVau6Nbxt2rRpyS233JJOYxjDW2OdLjFWn7rqqquSG264IZkxY0bZPqt9DfUcU2rb7t27k7fe eivp6uo6Zf9YglpR/HpiCO2cc85Jv85GVdaqQ5z6cMX+/fsfu/322/uz7hwAAAAAYDIS2gIApqKf hnbv1772tWdaPRCA01WpkFE9VbZGb4uhpM9//vPJzp07k3fffTfZtWtXyQpVo51xxhnJFVdckVxz zTXJnDlzWhLUiuvbt29Pp0E8dOhQ3ecpty9+PbGy1sKFC0tOP5mBF8JrcN///u///jifz1d/MQAA AAAA+IjQFgAwVcRKWk8ODQ0t//u///tXWj0YgNNRrdMi1hrUGi1WkLr44ovTNjAwkOzZsyedZvDI kSNJf39/ui1OfxinVTzrrLOS888/P1mwYMG4glqlttX6vDieLVu2JB0dHcnRo0fr6qvSvnnz5iXn nXdeumxBVa0Yznq6WCwuv+22217MunMAAAAAgKlCaAsAmBKKxeInvvKVr2xv9TgATle1BJmqhbVq DW/FbXFKwCVLlqSt1nPVOs5S2+p53rFjx5JNmzalFcFimKzUc+qdFjGKQbQY1oqhtPFU1Rrjc/vC WNaH5Yrbbrtt05g7BwAAAAAgJbQFAEwJAlsAE0O14NF4pkgcy/NqGVM92yod093dnVbVilMhDg4O nhLGGsu0iLGSVgxrnX322cn06dMzr6wVvqcHw2JNsVj81uc+97k9mXYOAAAAADCFCW0BAAAwLrVU j4qBqkZMkVjrttHjKbVe67Zqx+zfvz955513kvfffz9Wfjxp/1iCWlF7e3sa1orTO8bH46msNUad YSwP9vX1rb399tt7su4cAAAAAGCqE9oCAACgocqFkppZZatc382qshUf7969O62stW/fvpP2jzWo FcVqWjGsNW/evFaFtd4IfS5fsGDB40uXLi1k3TkAAAAAwOlCaAsAAIC6jCWU1KwqW7WOp1FVtmIl rTj94caNG5MjR47UFNSqVIFs2MyZM5P58+cnZ5xxxilVyeoxjpDXs+G59//xH//xM2M9AQAAAAAA tRPaAgAAoGHKhZJKBZHGGt4qdf5S2xpZZau/vz/ZunVrsmnTpqS3t7fq82rtZ9asWWlVrbhsQVWt WEnrydCW33777a9k3TkAAAAAwOlMaAsAAICGqCXE1OygVqlt4wlvHTt2LHn33XeTLVu2JIVCoa7q WeW2RXPmzEmrasXpEFsQ1oqps7Xh63nwC1/4wvasOwcAAAAAQGgLAACABisVYhpdaauW8Nboc9Sz bbxVtuLUh++8806yY8eOdErERpwzfo2xolYMbE2bNq3usFYDwl0HQ/vmjBkzVt1+++0Hx3syAAAA AADGTmgLAACAj5SrDFXr8yqFmJod1Cq1rd7n7du3L62stXv37jE9v1QFrvh1zp49Ow1stbW11RS+ anD1re3hfCuKxeK6O+64o6+RJwYAAAAAYGyEtgAAABiXeqdFLBVIamVQKy5jSGvjxo3JwYMH6w5l lTs+BrRmzpyZttGVxjKyIYxjeWdn55P5fL6YdecAAAAAAJQntAUAAEBDVAoxRbWEtbIMbw0ODqbT H8awVk9PT9lj6+2/vb09mT59+pimQGyQn4Sx3PuXf/mXz7eicwAAAAAAqhPaAgAAYNxqrU5Vy/p4 ttVyTH9/f7Jt27Zk8+bNyfHjx2sac7Vtw5W1YlCrRWGtQmjfKxaLy7/4xS++lXXnAAAAAADUR2gL AACAhqkU1Gp1eOvo0aNpUKuzszMpFAqnjHWs0yLGsNZwqyWs1eBAV08439rQ5TMn0AAAIABJREFU Vnzxi1/c1cgTAwAAAADQPEJbAAAAjEs91alaUWXr8OHDaVhr165dSbFYrHnMtfQZp0KMIawWVNbq Cm3VwMDA6r/5m785nHXnAAAAAACMj9AWAAAADVWuOlWpalXl1sezbXh97969yZYtW5I9e/aUHVel MVc7fwuCWrHvjtDvyvnz5z92xx139GU+AAAAAAAAGkJoCwAAgHEbSyCqGUGtuIwVtWJYK1bYGm9Q a+RycHAwfdyKylqhvxfC4v4jR478KJ/PFzPtHAAAAACAhhPaAgAAoKxSgaZ6njeeaQ3r2VYoFJId O3YkW7duTY4ePVr1+Fr3xaBWbHFbW1tb1bBWg8NcMZz1o9D3/X/7t3/7QiNPDAAAAABAawltAQAA 0BDVAlHVwlpjCW/19/enQa333nsvfdyIoFY0MDCQBsHi9nKVtZpYbStOe/hYe3v7yr/7u7/raFYn AAAAAAC0jtAWAAAA41ZrIKpRVbZiNa3Nmzcn77///kfTFlbru9q+uH78+PE0sFVrZa0GOxz6XR2W q/7hH/6hK8uOAQAAAADIltAWAAAADVMpENWI8NahQ4fSylpdXV1lz1Fvta0Y+ophrdiicpW1mmhX 6G9FoVBYm8/ne7LsGAAAAACA1hDaAgAAYFxqCUuV2l9Pla29e/emYa0DBw6UPOdYpkWMYa1YsStO qzgc1Mo4rPVW6G9ZGMvjd999dyHLjgEAAAAAaC2hLQAAABqqUeGt2Hbv3p1s2bIl6e7urqufSvti Ra3e3t50WS6s1eTw1vOh3ftP//RPP2lmJwAAAAAATFxCWwAAAIxbqbDUyG3VpkccuS1WwOrs7Ey2 bdv20ZSFtTyv2r5jx44lPT09aWWttra2rKtqFUN7MrTl//zP/7why44BAAAAAJh4hLYAAAAYl1qn OSy1feR6DGht37492bFjR1IoFE4JY41lWsTY4hSIR44cSc/ZgikQ+0Jb197evuJf/uVftmfZMQAA AAAAE5fQFgAAAA1RS4Cq1HGx+lUMa8WpEGOVrdHPq7efqFgsJh9++GHa4rYWhLUOhrZqYGDgmw88 8MDBLDsGAAAAAGDiE9oCAACgZrVU0CoXuBq9fvDgwTSstW/fvoqhrmrbRu6Loa9Dhw6dFNaKUyGO 1OTw1vZw/gfnzp27Np/P9zazIwAAAAAAJi+hLQAAABqmWuAqVsCKIa0Y1jp8+HBDglpRf39/er7u 7u6PqnVlXFnrlTCm5fPnz38yn88XsuwYAAAAAIDJR2gLAACAhhsdropBqp07dybvvfdecvTo0ZP2 VXpeuW3Djh07llbViuccWa0rQ8/kcrn7v/nNbz6bdccAAAAAAExeQlsAAAA0RKVwVUdHR9lQ1Viq bfX29qZhrb6+vlYEtWIlrccHBweXP/zww29k3TkAAAAAAJOf0BYAAACp8YSfxhrGqieoFVusqHXk yJFkYGCg5uc2wompFnvC+de2tbWtXL169c6mdAQAAAAAwGlBaAsAAICGaXRQK4pTK8bKWt3d3Umh UGhFZa09oX0r9L3m29/+9sGsOwcAAAAAYOoR2gIAAGBcxhvUGrlv5LYY1oqVtWIrFoutCGttCn2u CONY/53vfKcv684BAAAAAJi6hLYAAABoqPGGuGI1rRjUitW1hqdFzNiLuVxu+UUXXfR0Pp8vZt05 AAAAAABTn9AWAAAAYxYDVblcriHTIg4MDKRBrePHj9c8hWIjxPEHMZz142KxeN+jjz76QlM6AgAA AACAE4S2AAAAaLhag1pRf39/cuzYsXTZgqpa/blcbn3od+Wjjz7akXXnAAAAAACcnoS2AAAAaIh6 qm3FZayo1dfXlwwODrYirNUT+lw9bdq0Bx999NGurDsHAAAAAOD0JrQFAADAuNU6LWJ8HCtqxbBW sVhsRVgrBrRWhr7XPPHEEz1Zdw4AAAAAAJHQFgAAACWNJVBVrtpWDGjFsNbwFIij9zcrvJXL5YbP 39HW1rZi//7965977rlCUzoDAAAAAIAaCW0BAAAwLjFwFcNRpYJXcerDgYGBtLWgqlb0fBjbfd// /vd/3IrOAQAAAACgFKEtAAAAGiqGs2JlrRjUiqGt+DhjxVwu93RbW9uyp5566uWsOwcAAAAAgGqE tgAAABi34SpaMaRVKBTSoFbWlbVCf31hsb69vf3ep556amumnQMAAAAAQB2EtgAAABi3GNKKLYa2 sgprjejnYGhrwvq3fvjDH+7JpHMAAAAAABgHoS0AAADGZbiqVtaVtYLO0Fa2t7eve+KJJ3qy7hwA AAAAAMZKaAsAAIDJ5o1cLrd8//79jz/33HOFVg8GAAAAAADqJbQFAADAZPFsW1vb/d/97nefafVA AAAAAABgPIS2AAAAqEmW0x+O6KuQy+WeDMvl3/ve917JbAAAAAAAANBEQlsAAABMRL1DQ0Nrw/LB 9evXb2/1YAAAAAAAoJGEtgAAAJhI9oW2atq0aau+/e1vH2z1YAAAAAAAoBmEtgAAAJgItg8NDS0v FovfCfpaPRgAAAAAAGgmoS0AAACSoaGhVvW1Iawv+9jHPvaDfD5fzGwQAAAAAADQQkJbAAAANE2F MNhPcrncvWvWrHk+y/EAAAAAAMBEILQFAABAVgq5XO57xWJx+Zo1a95q9WAAAAAAAKBVhLYAAABo tp5cLre2vb19xQMPPLCr1YMBAAAAAIBWE9oCAACgWbpyudy3BgcHVz/00ENHWj0YAAAAAACYKIS2 AAAAGJOhoaFyuzpyudzKefPmPZbP5/uyHBMAAAAAAEwGQlsAAAA0RC6Xe2FoaOj+uXPn/iifzxdb PR4AAAAAAJiohLYAAAAYj2Iul3s6LB/4xje+8UKrBwMAAAAAAJOB0BYAAABjEac9fGxoaGjlN77x jY5WDwYAAAAAACYToS0AAABOMTQ0VG7X4Vwut7pQKKy65557urIcEwAAAAAATBVCWwAAAKe5CgGt kXaFtiKXy63N5/M9TR4SAAAAAABMaUJbAAAAVPJWLpdbNjg4+Hg+ny+0ejAAAAAAADAVCG0BAABQ yk9Du+/uu+/+SasHAgAAAAAAU43QFgAAAMOKoT2Zy+WW/+M//uOGVg8GAAAAAACmKqEtAAAA+kJb l8vlVnz1q1/d3urBAAAAAADAVCe0BQAAcBobGhr6r7a2tgu//OUvH2z1W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IBJItfqAQAAAABMVfl8fkZ/f/+C0OaE1Xm5XG5BaDPC4/NCaysWi8PryeDg YBIezwrtzLge9pU9b7V94RzzhoaGYp9JWCYnlnPb2trmjnrunLB93vDKiWNnhXbmyIPC9jjGBcPn GnneYM+o9e7Qek+sD+/rC2M6HPruC2P4MKwfOHHMobA8HL72w2H/gfb29gNr167dU/aLAwAmjQ0b Nszp7e2NnynODdf/OYVCIX4WWhgezwjL808ctiC0+Dkj7psz4unpZ6XR5wzPjdvOCK07HD96X/zM ET/o7B2xuTcc131i36HQ+sN6/PwRlwfjeti3J4yte/r06T2f+cxn9jXuOwAAAJUJbQEAAADUIZ/P tw0MDFwYHl44ODh4YS6Xu7BYLC6JNx+HhobiDcazw+Nzw+OFIwNRUZnQU9X1Rh07et94ntvkYw/E EFdY7gvf293hcVfYHtvO0HaHbTuPHz++44knnug/5QsCAJrmpz/9aQx3fyxcm5eEa/IFoZ3f1tYW A1iLQ1sU2rlh39lhGVsawhodrhq5XmlfPceO5zzRqM8jMWB+JCxjgGtfeBxDYPvC8+Lj9LNJe3t7 +rnkpptuOnDKyQBgkvrDP/zD67LoZ/r06Q05z4wZMxpyntEaNb6RGjnWRo0vnKcYP9+M3DZz5sze 5cuXdzekA2oitFWHoV/+T9MrQzu31WNhSopviMP/3bl4Yr0//JIeat2QmMjCe9L/m5z4hw9Oa2nF g1YPYpJ4JLynHmn1IOoVftf/n7C4rNXjOA2k1U9aPQjq0hN+p/+pFR2H38v/ExYXtaLvOpxSJWcM /m/4Hm9pxGBgMsrn89OOHz9+WVtb21Vh9dKhoaErwjK2j4fHFycjKj9M0NDTuI+t57ktHO/OXC73 Xlhuiy08fje8Zu/OmDFj0yOPPNKbMKH96Z/+6bqw+Njwenj92mLgsdSx47lR/8uiLKWN57yV+shi fNX6qTTGes4z2cZ34qbDyH9j25v8///WVgjHHygWizHwGcOhaRAjVv8rFAoHwnu/9w1OezGcfuut t142ODh4aViNn4UuC78zl4dl/PyzJLS0QlYzglfNOraW9/NxfFaJ7yddJ1pn+F5tDeffER6/F76H 28N7y46lS5f2ndIhp421a9cunD59+tdGbiv1HylGqqfi7niq844yXPVurH0e+dKXvnRn2Q45rd15 550XhPfGZSO31fOzPPp3pp5jKz2vnmNr7PPv1q9fv7fsgRPc5z//+U+Er/Pd4fVq18ORJuL1vdXH Trbxldk//LdVrJ7+YVjGzz2HTlQrjdVMD4Tlh+3t7b3hZycNuse/t0LbF7YdFP6qjdBWHU7cNH2y 1ePgtJROLZGcCHKdWH6Q/HKaiX0nlnE9/mG4M/xif9iicZKR8H50VljE/8VV/l9OgZEO5yZpuC38 vncmEz8cAq3wX+H3+nez7jT8Tk5Lfhmqn5t13xkrhLYgfI97Wj0QyMJdd90Vb0L+SmjX5HK5a4eG hj4VHn8iOXHTYhIGmcZ0bD3PnQjjrWHf9rDcFF7Tt4vF4mvh8etdXV0dzz33XCGh5f7iL/7irP7+ /pP+rp2q//jdqGOz6mei9Znx+GKw4v3Qutra2t4P7xu7wvad4XEMiL7b09OzLZ/PC18wJcRw1q// +q9/Ivxsfyr8jMfPP58My2vC8uNh96wJ9HvZ9GOb/FklVrDoDI/jf4jZHJaxbW1vb38nfP9j4Lx8 CoApYf369X8UPov+YOS2CfrZebzH/teXvvSlzP+dhsnhzjvv/NOweGzktinycz9y/XD4fZ+U9yCG fe5zn7sjLNYNrzcqtDVJ/y44rcc3nueO2heno445hq74d1W4Hu6K1UrDsjP+vRWWO+bNm7czfC49 rT8PTWv1AP4/9s4FTorqSvjV1T3jyMJACCoxRtEl6iLL+hnW+ECZUUCCi4oG8iWiwU1isvCtD0JI YrKbNjIElfhKNNHsBgQiZkYERAlRlEEEUYkhSFw1rA80BhURDc+hu/o7d7qb9PRUd9+qulXn3Fvn //vVVHfVufeeqrlVfR/nnqMZzdgKMLGlV2E7QkY4lzfaes3KT/SL7X9hE5bRL8Jr8s2wlGQi5QyL DbYYxgvrsBXwQy5vrMUGWwzjziqkcoVRh+kGW4KNbLDFmMp11113RCqVGprL5U6Dr5+B7VT4/HHZ 9LVWxYeRT1iyKtP6zSfkazs2kUgcC/vzxKCh2D75yU92fOlLX3oRjv0etrXJZPKZ+fPnb/aaMROc jo6OLv1at1W+fvCST1iyYeVj0rUR1k94Kx0IsgOL7xyxL3pWOPTQQ60bb7zxDTj/Knx9Bc5tgs9/ gPObv/Od7/AiSoYsra2t9Y2NjYNt2/5n+PpZ2ISB+mCov6LOd9Zz8YzI/tZWe54ovAtU6SdQ0Fax 4bjw2iraJCOLOmSzWeupp57as2bNmhfh3B9h2wztkj/u27fv+REjRrzjSUmGNPC/HVbjvJe8QpFV lM8KJQUypjKi9ItB9b5UVss5iDJG1BapDYW2AEaZJusXIK1YDCk8tYqw2qcKL8ml7U7xfffu3Zlp 06a9DseEbcOrcOxVaCf9KZVKvdDQ0PBqHAy62GjLG2djK8AwkohQOCcXti7k8l67/ljYxMD078SW yHvyYvThHGwFGEYznsBWwCdVB3UYJua0I5U7HKncqFmNrQDDqCKdTg92HOd0K//8it/WYwwdIPYs a/K1VUEMGBb7y1eICdMvfvGLwoPis4lE4knYr3z77befZ29c4QP/s3NkB37jZBwQhg5hycZYP+Gd UWzNRYPQZDJp3XzzzWLhpDDiWgfbcw0NDc9MmTKFjeAZFJYtW/bJ+vp60e4RRupiXmOwVRb2jCch 3Ym4fdQDtqFiE9cgDETh/2atXr36z3BsI2y/h+MbDhw4sOHcc8/9c9DCGDR8e58i0Hb2ks9aJZky pnKWrKBm9b4UXecgSqk4H+HFy1Y1DOsXKJGloF9Y5UjmkxKLZsQmvhSNucR+7969HdOnT38FDv8R zncuwEulUs+3tLQY1S5S15I1HA5FxhiOGIwWL7rnYHsGtqcTeYMuhii5/P9qKLYeDKMR/wTvtU3Y SngFnvV7YXc5th4MQxARkqZ3Ih82OlLguXwEdmOiLheB8+H+LsdWgmH8IIy0rPzqULHQYVgul/uY JqH8UGXDKofCtfk4J4y4noTPKx3HeaStre01i1HOl770pS792jiGnHAbwDb12qjJRlSmY9v2ZniX PAnHn9i/f3/7d7/73Q8shgkBYaRVV1cn2j7COEQYaQnDQvRnzYssln4atVX+DJ+fgk0Ymq977733 np8wYULkfWLGG3PmzOmTTCbfh//bwblFanXMi2yVc/t27NjRG/piXCeZbkyePLk/tIn+UnoMuy57 kZXNB/afWbBgwfOWpowdO/Zo+D+9UfzuZdEXxd936u0PnfQLq5yA+bwDdfL5RN7r8Xqou+t+9KMf vWdpChttSZLLT8w8gq0Hw0SIcMG80sqHHlqZyIdZZAiQy4dkEoN87C2RYeQQK5s/lsgbqGoFPO9/ gt1AbD0YhiDr4Jk+M+pCc/kFHGIhR5+oy44Y4XL643CPd2IrwjAytLS0HJHJZEbkcrnzrLyx1ifE ccONigLLRlUOtTJ96ic85zyUzWaXtbW1PWsxgRk/fnzPurq6g/1aDQeII5f1kpaCvtTKpKAfkIHv G6z8eNuyqVOn8vuE8c2qVasa9u/ffy78Vo2Cr6NhO14cx35+vMhS0E9AuP1R67tYzPQ0bGvhWDtc 19rm5uZ9FkOKe++9V/RPHis9ZmjbeeVVV13l26MYYzb//u//fjHUlUWlxwyp96Wfd7355psf09lj 84UXXvgl2P2q+D0Koy0KbQFqZVLQL6pyQsjnRdEesvIRJJ5qaWnRxraBJ/zl4VBkTNw4ArZLC5uY pNwCu4dgWwLb2kR+Mo/BQbg15/c3w8izXlODrf4WG2wxTCXakcoV3ntMN9gSbGaDLYY66XT6ZNu2 /yWXy43NZDLCU08Xr9jVBhO94CWfsGTDKtPka1MlW8IQSDckkUh8/wtf+MIb8PlX8Hnhr3/9a/ZQ 7ZO6ujrpfm354KxfWVX5RCXrJS0FfVk/qbSizp9W2L5/6623ikmENninPPTRRx+thd82HmtjqrJ8 +fLDYHcR1JkL9+7dey58bvBbJyk8lxhl1pIl1v6olU8DfG+Gvdi+D587Vq5cKTy8/CaZTD4K+w3N zc3ajYeZBtS50dX+/wa1ndkQmalI4V1V+l1VvuiyJazX2WCrwIhKJ7zcE+4XhCdLoe8ZlqyifAZB XR0E578mvnzve997xbbtFdls9tH6+vrV0N8iG7qeJ/3lYQtxJu4Iw4Gphe39XN54aylsv9HRGEJz RmErwDCasQJbAZ+wwTjDVGYVUrlnI5UbNe3YCjBMOel02k4kEsNhuxi+joXtmGorX6uhatIEQzaq yUGTrk21frA/BnbXOY5z3fjx4zfC93szmczcJUuWsLGrN5ornYiTcUBYaf3mw/debZkSacX7ZBrI Tevdu/cbt9122y+z2eycb37zm296VpQxlhUrVnwCfnMugd+bCbCdCfXFrlS3KNR7VbLUyhRQaKvU yKcerrfTMBTqzPXw/YOVAHz/LbRVlo8ePfovtfJgQmF46ReD285Y4zSMBsC76WzZuqVZvS89bsIz cFbxgyojLS/Etf1BQT+Dr+14qMvH27Z9FbSFOr73ve+tgc9LoM+1aObMmaTaReparAaT41BkDFMN ER9WuMucAy+UTdjKxAF4JwnXjmdg68EwGvHZhIarveBZ/xnsvoGtB8MQRBiL90rkQ0FECjyXwpX7 xVGXi8C4RN5An2HQaWlpGZLNZi9LJBJfzOVynyweJx6qhrx+FPT1IquBfntgWwgf71i0aBH3iyW4 9NJLRSinzn6toWEZlMqGVQ6Fa6NWZlj6eUgrvG09Bt/v/uCDD5ay9614snz58kbHccbDxy9CXRBG rgc9imLXZerPmtfnklqbwous13xgE2Njj8D20KhRozZaTOjMmTOnwbbtD+FjffEYxbqhQDbTC7ji iis4PCfTjWuuuaZPJpN53yr5LTOk3nf5LgyrFyxYsM7SlDFjxvSvq6s7aMRS67pL0bktwPrR1NeL rM98RB9LzLU/BG3uhS0tLX+2kEnUFmFyeXeAj9UUZBhGuF/+b9jmwstlD7YyJgLvowbYdenoMQxT FTFY0BveSR3YingFnvc/wG4Ith4MQ5AN8Ez/M0bB8FyKwYv+GGVHzBFwj9/FVoKJLzNnzjzMcZwr crncZVY+LCn6ACzFMoPoFyQtNVmC+j0O9bflwQcfXGUxrkyaNKmho6PjYL/WkEFfpbJhlUPh2qiV GZZ+inR4BbZbGxsb5/JEeDx4+OGHz4L/v2gDfQG+9hDHdKr3uuknMKj94TUfEe65zbbtRSNHjlxv MaFw7733dptb1KBu+JHdcNVVV6GM0zD0mTJlyhh4/z5S/G5QvS/9vC+ZTH5s7ty52rbXLgLgehYX v9caTyiF2u879fYHNf0o6OtFNoQyOxfNwHYvtIvEohkU+wb2HCXHaGxJt3JuAAAgAElEQVQFGEYT TilsN8BP+D2wvyORn9xk1DHMYoMthvHCUwk9Dbb6WWywxTCVWI1RaC4fKjoOBlsvJdhgi0GipaVl cC6Xm+o4jvCq1SCbrtYAYhiyGGV6ka2Vj8nXhi0L585NJBLnXnLJJRvg6w8XLVq0TDrjmLBv375T bNt27de6TahXIixZCmWadG2sX6C0x8P2s7/+9a8tt99++48aGxt/ysZb5tHa2trz0EMP/VeoB1+H 35BBpedMqvfU9RN4aQuoyicsWYl8joH7Mw0+T3v00UfZgCs8mku/GNx2RhmnYbThHFlBzep9Kc/r bLBV4NziBy/3hPrvO+unNh+Trq1EVngBPA++nwd1/6N0Ot0G32+D/WYlSknCRltyDMdWgGE0oy9s 34FtGvy0/xr2M+HV9yKyTqZwKrYCDKMZuno4OA1bAYYhzAqkcs9CKjdqnsZWgIkX6XTarqur+xx8 vFYYu8ik0WQiDFU2LKhfGzH9hsL20Lhx49aICdElS5ZoF647LGzbbvKTztAB4sBpVclilGmyfoqv rS/sb/7rX/869Y477vjBjh075sDvZ0ZJAQwaixcv/vtkMjkV/reXw9ee4reGQl2uJmuSfgKNjQM8 yUoY8x8Du2mO40xbsWLFK/B9Pnyef/75578hrQBTCemxfM3bzo8GVoYxFng3V5xj17zeHwSusd2n OmSAaz1bdZ7cL4iuTEL9FlRZBfk0wrPwFZD9CvS3RMj62+H7b6IIWW/XFok3uXwoMvZ0wTD+EIah l8L2B3iWfgnbMdgKGUBzbRGGYUrQdYVgE7YCDEMU0UHCmvQegVRu1KzEVoCJDzNmzBhXV1f3Anx8 WNZgqxYUJs0wygyin8nXFkWZEqEizrJt++mLL754wfjx4+PgsVGGg/3auBgH6LaaOa73nsL/tEa+ n4Dz93z84x///e23336GbwUYVJYuXTp02bJlrclkUoS/nAxbT5l0FOtyFGWy163gsh7zOR7u1Q1Q P19fsWLFk7/5zW++vGrVKmkPuMzfaG1tFV5Fh1U6r2HdqISTzWZ5cQLjypVXXilC/Z5c/G5QvS+X 1XXheCcXXXRRH9gNdjtHweuWzv0C6voFSUtB35D1Gwn1/2HYv3D99dd/QSw6lc7QB2y0VRsORcYw wRHGW1fA9hL8vN9eCPvFeCSXfxdV7OgxDNMNERZxHbYSPhmJrQDDEGUzdKE+Qio7Lr/BT2ArwJhP S0vLSNieSyQSD8LXQbXkTfZsgCFr8rVhl1lFVoy/XZrJZF4eN27c18Ie7KNMU1OTGB8I7FWWwgBx WPmYdG2sX/C0FfIZbNv2mp/+9Kc/v/XWW/soyZwJncWLF5+6dOnSh+H/+Bz8PoyHQ7bJ9T6KMlXp J9DMOECZbI18hLfpufv27fvz8uXLW2A7TEnGMWH//v3C66ovgzfN2s6br7322p3SiZlYccghhwgj c6moX5rV+1Iye/fu1XXheCeO44j+mec+KvXfd9bPOyZfW4Ayxbjl/bAP1XgrtoNEHmCvNgyjDtFJ uQq2P0Hz5us5fgd55RTLZ0ePYWLKBmh6aRdLHt6NFVe2MAxjPYZRKDyXR1v5zXS2wntzG7YSjLnM mDHjtJkzZ7YnEgkRPmNoJbkYTYShy6pM6zefmN37Rtju+cMf/rDy4osvPko6Y4Po37+/WGnv6lWG B4jVpqV+bSbrF9G1iTG1r9fV1f3PnXfeyePXhBGetYSxlm3bz8D/+3zZdDH3bBC6rMbGAaHJVjkn QrReB/uty5cvv3XFihV9pQuMMXA/Ty/7Xk3WS76hyAbIp11JIYyROI5TsY2ieb0vZWNbW9suJYXi cTC6gKr7R6EtgFGmbvqZfG1+qZJPp/FWMpn8/fXXX6/c6QIbTNSmCVsBhjEQYZDwc9iezpW4RmVq cia2AgyjGU9iK+ATMYnNbTSGcacdqdy4eNl6ClsBxkxmz57db+bMmXNFiDj4Orz8PPEBWKP0wyon ijI106/ZcZzfX3DBBWfLa2YGyWTy4DsgLsYBtfIx+dqwZSnoF1Y5Jef6w/tl5V133XVDnL34UWTR okXHLF26dAF8fAa2msZaPBEWnWwtDG5/+KaQj1hMfA20Yf53+fLl01etWiXlPSeuwD0brSgfdNlq ZLNZrcPCMeEC72Zf42nU631ZPquVZIoI/J+6jdP4yIO0LOvnHZOuTaV+8PwPEYtRf/jDHz44Y8aM Y6QT14A7clXI5Ruhp2DrwTAGcypsz8GzdkNO0kVqzFHS0WOYGPE4tgI+4WedYSqD5W78PKRyo+YR bAUYsxCTxzNnzvxaJpP5E3z9cvE4Mc8BJGR1C43oRZbvfUX62bb92Lhx474hnakBwH05R0YuTsYB fqF+bXHVD6kcG56t7x922GGPcrhEfJYtW9ZjyZIlP0omky/B10utCnMwJtV73fWj0FbBKDOAfn0g 7Y179uz5/fLlywOHPDaRgkFbxXujc90oP1dfX691WDgmPNLpdL2VnwPshGifTEq2Rj5PSBdCkKam JmEL4epcg71uRSdLoUyTri0i/cbBM/LSjBkzpqpYPMNGW9XhUGQMEz6iA/N92NbCz/+x2MpQpWDU xp1ghpEnY+EZdwQl8MoWhjGUTdBN2o5U9hlI5UbNs9gKMObQ0tIy5JBDDlmbSCTucRxHegKZJ8Lw yjTp2jTSrx4+/+zCCy/8ujfN9KQwkOn6m0pwADYSWZVp/ebD915tmcjXdq6YPL/77rvjENabJIsX L74km80KY63vWGXzCjp4DohaNs5GWoYYLwyGz2sffvjh/2RPf13ZunWrCKF0MBy0SXWjjC1TpkzZ 5jcxYzY7duwQ0SQCz7ETrPddSCaT65RkhETv3r2FN7ROpxpe7gmFdrcqWYwyKehn8rWpkpXIpwGe mx/De2DtDTfccEKQ/LghVZ0mbAUYJkYIi/uNufwKNKY7g62Sjh7DMDXZCE0m7WLJwzuwh8VhYxmm Eiih++C57A+7gRhlR8w2eG9uwVaC0Z90Op2aNWvWf9q2/TtLYtEB9QFYk/QLkpb6tRmg310XXXTR ZYEU0oCXX35Z9Gs7jTjjZBxQTdbka8Mu04ssRaO8ALInZLPZ3/3kJz/5R3nNmKAsWbLkU7A9DP+L B+Drp8QxCvUeo0zq+tUiZu0PX7JliDnG64cOHfrosmXL+vnNxDSgTo6UldW5bsC5NdIZMbED6seZ Vc6pKgNbdtPcuXN3SmdMk2bVGXK/IDxZw/ot6GV6ka2Rz2lwfuOMGTN82ziw0VZ1lL+oGIapSiNs C6A5dHOO30/lnIutAMNoxmpsBXwiPA9wuFiGcQdrMLAJqdyo0dqdO0ODm2+++diGhoY1uVzuekvB 7xl7NlCbj8nXFoVsyGWK0GZzL7zwwhHSCTUkkUicLSnnJU/f+kRRJnvdwisTQ78gaRXL9ksmk0+w 4VY0LF68+CvwDt8M2/myaUyq9ybpVwsKbRWMMiVlz4V7/buHHnroJOmMDaZaOGiT6gaw0rMyTGyA ujSq5LOXdL7OYcjCZ5QFpopx9YTMXreiKzPm/RbUMlV73YJtwYwZM27w44GUjSIqUAhFFpcwKAxD jWmwPZhjz1KlVOzoMQzjiq7GB2wwzjCVaUcq9yykcqOmHVsBRm9uvPHGy7LZ7Earhnct6gOwGGWy 1y28MonpJ8bo5o8dO9ZkLxWubV1NBmBDL9Oka2P91Kb1KdtpuPXTn/6UDShC4sEHHzx88eLFy+Hj f8HWqHO9p/CsYXmVoN421Uy/o+H+r3v44Yd5Xi0fVaQTw+uGCQYrTAgID9yWhOdtAbE+mSdZeOdp 7W1u/Pjx9Vbh/xSWkZbO7SMvmKRfkLTUry0i/b5fV1fXCu/Bei+J2GirMiI0UQ9sJRgmxlwI2zpo JhyFrQgRuLPLMPI4sOkaS74JWwGGIcoW6CZtQyp7GFK5UfM0tgKMnqTT6Z433njj/blcbp6V95zb BZ0HYL1AXb8gUL82w/Trn0gk5ispmCBwbZ77tQQHYJWVaZLhA+sXPG1IssJw69E777yzv3SGjBSL Fy/+HNz7F+Dj52TkCdYN9DKxJiG5/RG6bCPIPP7QQw/FdgHyvffeOwR2Ukb4mteNrVdfffXWwAox RvLOO+8Msio4ZdC83ncB2lntPtQhQ0dHx1Ar7x1IGdwvoCGrYb9FWlYT/S6pr6+f58XjFhttVWY4 tgIMw1jCjftaaCIdja0IJnD9oqPXB1sPhtGIzdAs0i6WfC7fQToFWw+GIQrKyjV4Lvta+d9h09kO 783N2Eow+nHTTTd9+tBDD92Qy+W+UDxm0gAskdXrvmRr5WPytWHLKshn9AUXXPA16Uw0YeLEiQOF UZr4bMAArPIyscqJosy46BeEkK/tSNi3tba2elrpzbgjJl4WLVp0I7zPHoavh1eSi0u9N0k/gc5t Uy9EoF8D3Puly5Yti8sCqC5UM1I3rG6wly2mIqlUamTxs6Z9MhnZLXPnzsVaYKoEeF+d7nacvW4F g7p+QaB+bZT0E2Ol9fX1t8vKs9FWZUZjK8AwTCfCYGtNzA23zsZWgGE0ox1bAZ8Igy2lK1sYxiBW IpUr5crdAHT1TsggMmvWrPNyudyzsJ0gm0azAVjfUNTP5GuLokwE/WaMHz/edWW6rmSz2cDhhikN wKrOx6RrY/2Cp/WbTyVZOD5s+/bts5UoFGOWLVvWb8iQIY/C/Zxulc2rxKXeU3jWVOknMKltSlC/ nnB+2SOPPHK8dIaGANd9VslnL+kilw2YD9Y4DaMBUF+kvO0R75PVkn02sDLIwPV5toWg0BbAKNNk /Uy+tijKrCYLz9j/mzlz5vdl8mGjLRdy+ftyak1BhmGiIu6GW83YCjCMZqzCVsAnTdgKMAxhsFZw xiWkw5PYCjB6MWvWrOmJRGK5VcMbrOYDsL5lMcpkgy68MkPS7/D9+/d/W0nGRIB3xogKx1Xljy7r JR8K+sbFMCMqWerXZtv2lHvuuYcjS/jkwQcf/IdMJvM7+Hiu+B7Xeo9RpkqvEgR+31FkMcosyPbJ ZrOPLF68OG4RJFCNVaKqG/C/RfGIzugBvLtd59h1r/elOI7ziJJCkSiEbetcrKrq/sW1faSbfiZf G3aZFWSv/9GPftRUS5aNttwZDFsjthIMw3RBGGz9NhfPMIEVXSozDOOKrh5j2ECTYdzZCt2brUhl j6wtYgSPYSvA6EE6na6/8cYbFyQSiRstl/EEkwZgiaxeVyIbVjkUrs1k/eD8tDFjxvSXLow+nSGS DByADZxPWDoEkcUo02T9iFybDe+V/5ozZw57d/ZIW1ubMNRaD/dPajEp1/voymSDruCyEZQ5MJlM zlOikAbMnz9/IOwCt980qBvbpk6dukVJZoxxXHXVVYOhjvQTnynU5bD6jPBu0zpE6PPPPy9sIQJ5 d6b++876ecfka4uizAqyoh+2MJ1OV7U9YqMtd+IyOcMwunEibIugaVSPrUhUwLUq6egxTIx4CZpF 72Ir4RV41lNWfMKwMYxXUAZBcvmBi0EYZUfMR7BtxlaCoU86ne7Zo0eP38LHS4vHTB6AVSWLUWa5 rMnX5hdN9GtIpVJTlGSIzOWXXy4MHWoaO2g6ABsp1K8trvphleM1H3i3DOzo6LheSYExYdGiRZfZ ti28i1acZIlrvdfZsFYQ17Ypkn5jly5dOlU6gcbAtVaM4GNS3YDna710xkzsgPpyuqSclzxDkQ2Q z7Z58+ZhLTBVArRvXG0hdPa65YW46odVThRlEtevf0NDwy3VBNhoy524hEFhGB0Rz+dcbCUi5Cxs BRhGM57GVsAnJ1sBV7YwjMGsRCpXGFKmkMqOkmehe+lgK8HQZvbs2f169Oix2vIQylfzAdhIZCmU adK1magfpLmyqalJ+9+ibDY7zO24QQOwoQ2UU9CX9astq9O1wXvlqjvvvJMXB0rwwAMP/D8rPwbZ ZfEo1/tgxMlIywsx0O+Ghx9++DglyhAGrv38ks+q8kSXdWFVkMSM2UDdalKQB7psDZ5QlREWcC/O Luyl0+jcFqDQPqKgn8nX5lc2qjLhWbuipaVlSCV5Ntpyhz1dMAxtvgjNiKuxlYiIEdgKMIxmYBl3 BGU4tgIMQ5g1SOWORio3alZgK8DQZtasWUc7jiNCD59i+MRD6GVirK6PqhyTPAdEUaYH2cMbGxvH SWdEFLi+zn6tyQOwXmR1nuzwQlz1wyrHQz7Ci9/3lRRkMA8++OA0uI8/sTzOn8S13lPXrxYU2gIY ZUasX49sNvtLJQXSxtVQvRzd6wb0D9ulM2PiiKtjFI37ZG7ntDfaAs5QmRn1PhlGmdT1wyonijKJ 6mcDsyqelC4pJsBrV1i49cXWg2GYmszKxSNk0dnYCjCMZujaYRqFrQDDEGUbdHe2IJV9JlK5UbMa WwGGLrNmzTrJtu1n4OOna8kaNgAbuWxYZZp8bapkMcr0KPsNaWG61PQgbcAArC9ZlWn95sP3Xm0+ mlzbV9jbVmXa2tqmwbv35uJ3rvfhycbZ6xb1tmlI+g1fsmTJ56UTa8acOXPEe9U1HDSBe69Sdiew WToBEyuuueaaAbDrbGOY1Cdz4ZkgibEZN27cYNj1Kz8eF69bXjBJvyBpqV+bRvp9btasWa4G3my0 1R0pS3iGYdBpgK0tl98bSS7fyTsKWw+G0YjXoemzDVsJr+Ty7bFTsfVgGKI8iVFooX1xCkbZEbMP tk3YSjA0ueWWW/7Rtu12qzDgWo7hA7Chl4mhX5C01K/NcP3Ovuiii/pIZ0CM8ePHi3fIwPLjhg7A opVD4X7GVT9Nr62hrq5uinQBMeKBBx64Cto/N9eWzBPXeq9KllqZAm5/BEMin1tXrVpl5Hh+Mpk8 6F2I6L1XJbs+nU470hkwsSKTyUh5b9Kw3peyff78+VobLsL1fbawl05jUltAZ/1i2G8hI6sqH3ju bnQ7zkZb3WnGVoBhGGmEp62Z2EqECBuRMow31mEr4BOxskXbiTiGCRksL1DiN7geqewoeQq6kB3Y SjD0EB62stms8F55cOWl4RMPvqDu2SAsHcKSZf0qkspkMudLZ0iMurq6zombuAzA1pKNy2SCF0zS L0jaqK8N3j1XptPpVOCMDOKBBx74IuxurSbD9T46WZX56Nz284Im+h314YcffkVJhsQohoOWkPOS p299wioTzq8Mqg9jNK79FgP6ZKWs9yJMEbhe1xCWftGtT+ZXloJ+YeVj0rVpoN8ZLS0tg8uPs9FW d9hIgmH04upc3uDBRD6HrQDDaMYj2Ar4ZCS2AgxDmKeQyq0ZxskQVmErwNBDGGwlk8n2XC7XzVV+ JUwagKWuX1j5mHRtJulXJJFIXOw5ER1qLo40bACWfDlRlBkX/YJA4NoOP/LIIy+UzthwFi1aJIwt 5lpl8yVc76MrE2OSVEC97Weoft830dtW0XONy3EveSiRDbNM6CtiLa5j9KAzmoRJfbJyWcdx2qUT 06Wb0RZ73QoGdf2CQP3adNQPfku/UX6MjbZKyOXdtbuGfmAYhiziPXYXthIhcRq2AgyjGVjGHUE5 G1sBhiHK9gRe6D4pd+4GoKuHQiYkZs2adXQymVxhlXjYcsPkAVi/UNTP5GuLokxi+o1uamrS1SNO oLaujgOwYaSlfm3UDTOi0k/Da/tX6cQG8+CDDx4P799F8LGeYr3ClqWgn8p8iP2+B5LFKFORfv0/ /PDDL6vIiAr33XdfP6iLIioI9XsftMx977///kYlijDGMXnyZNew6OVoWO+7kEwmHwuqDyZjx449 2vJoC2FSWyAu+hnYb0Et04usZD6XpdPpHqUH2GirK3FZUc8wpnEWNKMuw1ZCJbl8o6lmA5dhmINs g6bQVmwlfBIX4xCG8cqzGIXm8mER4+B9V4RF1N6lO6OOgsHWGvh4VPk5wycelMhilBmWQRcFfVm/ bvRobGwcJJ0xESZNmiRCgHfzjB2DAVhXWZOvTZUsRplRGd6pykex7Dl33313j1pCJrN48eI+juMI r92NtWS53kdXpkqvEtz2i65Mj/pd40WYOh0dHVJje0TufZB8nkqn0xklhTHGYdu2a8g9g/pkQnbX cccdt1k6AUHg/9Q55qnqvRHXfgt1/VSm9ZsPt02r5tN4yCGHdPF6zEZbXZGKOc0wDElmQRPDJLfK SmNKM0wMeAJbAT8UwrtKh59imJiB9VyfYpnVpqjEBugm7sNWgqHB7Nmz+yWTycfho1hxSWIygY12 gsmqTOs3H6ITTaHLhpiPa8gdyhQmMO0YDsCGmpb6tbF+wdP6zceHbAPsYzv+lE6n7Uwms9CqsGiS Yr2Kokyd9QvT6xb1tp9u+sH3E5cuXWqS53nXa6F474PkA9sq6QRMHDlT/KFQ78MqE76vh/aDo0QR JOAaPhckPbc/gkFRP5OvLYoy/epn2/bELt995WIuJjUSGSZuHAmbSW6Vm7AVYBjNWImtgE9Ox1aA YQiD5W78TKRyo+ZJbAUYGtx55509YbfMkvTyavIArCpZjDJdBpNDKUdVPqyf93zgfJOSgiIEdK5p DGLqAKxKqF8bdcMMipMdlK4Njn9eOhPDOOmkk6bC9Y8ufqdQryjVDa+yFPSrBcXf9yhkMcqUkXUc 5wrpDIkD9XSk1zQ61g3btlE8ojN6AM9BTa/1Otb7MlYoKQgR+D+dVn5MZ69bXoirfmGVQ+F+6qwf cE5piEQ22iqQy68o7hYGgmEYrfgOPMspbCUUwYYcDOONp7EV8EkTtgIMQ5RdsGG5Gx9dW8QIHsdW gMFHeJjYu3fv/blcrtugnR8MGIANXZZCmSZ7bcAu04usl3zEQB9sQ6UTEAF0Hu5yzEt6X+coyNbK x+Rri0IWo8xyWYOu7TxfymhOa2vr6XCPfiQrz/U+GFj6UWgLYJSpkX4Tli1bpn2I1gULFojwqp3h oDW6937o6NWr11NBMmDM5dprr+0L9WtI+XEKdVllnxF+d3Sdg+hkzJgx/WE30Gtf1M85CrKsX7jl qMonxvo19OjR46CxKxtt/Y2aFsAMw5BnAGyXYisRlFw+VNpgbD0YRiPehabQS9hK+CS2oSgYpgbr 4bmO3N14wfhbifEKcTKwrcdWgsGnV69eP4fd+dVk4mIUY5J+WOVEUWZc9KvAwPHjx9eHWYBKQFfh xe/kGA/AKkvrNx++93hl6nRt8N7q/4tf/CJWC5mFkYht2/dZihZ+xrXeU9evFia1/TTWr8eBAwe0 XzSVzWZPtSTmWonde0+yhXMbrrjiin3SGTKxoqOjw/NYGoV67zGfffv379+gJHMk6uvrI4s4Ftf2 B3X9sMqJokwd9XMc52A7iI22/kbVgWqGYbRhOrYCCmAjUobxxjpsBfyQy4eh6o+tB8MQBcvd+CDY eiKVHSWbEnlvZkyMmT179vRcLve18uNxMYoxWT+Tr02VLEaZCvSzM5nMgKCZREVdXZ2YuKlqEGH6 AGwUaf3mE5d7T/F/SPHa4HxkE3gU2L9//x1WfuFnRSh4RfAry/q5Q/j3PdQyqetnmbAAO5dzNTyj fu+96qe7hyEmdDoXJptW78tY39bW1hEkA2zg+rt5QlbldcsLFNoqGGVi6Bckre5tP1lZTP1Aprn4 mY22/kYcVtQzTBwYBE0M7cJGlMFGWwzjDV1DfHHbg2Eqsxqp3JFI5UbNKmwFGFxuvvnmsbDrDAlk 0qQP66c2rcZeGzzJUtevdKDPcZyB0pni01x+IG4DsGGXQ+HaqOsXVpmmXRu8W05XUrAGtLW1nQvv 3K+UH6dQr1TJYpRJXb9aUGgLYJRJRL9zVq1apcTrHRZQF88Sew3vvVdZrMV1jAaUGh5UQuc+WeGc lgvHyxgWlpEW9X5BXPWjcG0YZWqk36B0Ot3pUZ2NtqxOTxfCy8Vx2HowDKOMf8NWICBxmTBmGFU8 ia2ATz6HrQDDEEW429+EVHZcQpY+ga0Ag8fs2bNPTCQSIiRQoBAeXmQ1GYCNtEwvsroZaXmB9fOG 4zh/7yshAvCeaeIB2HDLUZUP66c2Hx2vDY6dqiRz4syZM6cBdj/3mo7rfXSyKvPRuS1Aof0RoX59 du7ceYp0hsQovFdOriVH9N57kXWSyeR66QyZWDF58mThsX5I+XGd38Nu2Lat9QLIiy66qI/l8n/y C7c/opMNKx+Trk1j/ep79OghIn+w0VaBuEzOMExcmADNrR7YSvgB9BYNp8HYejCMRuyEbTO2Ej5h r3oM485T0I3BcjceBw94jmXG6kDGB7fccktf2P3GqhAGlI1ioiszrl63vBBX/aqRSCS06CtOmjSp Aa656gRsTAZgyZQTRZk660fxfxjltcHzeqJ0YRrTq1evH8CupsdCCl4RopCNq34CokYxqGVi6uc4 zgglhSNg27YY26svP67Lvfcgu3nKlCm7vGvFxIFkMtkZFt3Ael9KpqGhQeuxNLimM1yOSaePS7/A C9T1C4JJbT/q+lkF42822sqjbaOQYRhXxCTUJdhK+EQ0cPndzDDyrEvkDRC0ArpDR1v5jWGY7qCs XMvlV5v1xSg7YjYn8gavTMxIp9N2LpdbCB8HFI+ZOOmjWhajzKgMsVTlY4DnAClZCvrZtt1PWhiR ffv2CYOthtJjMR6AjaQcHvwOJhtWPrpcG+wbf/aznx2uJFOiPPDAAyfC+3aq+Mze8PDKZK9bwWUx ygxbP2jfNCspAAG4plBDI1KpG/DMPaZEEcZIoM6cKyHjJb/Q8/Ehu/Gee+7ZI50hQeAaz6FgpEW9 X2CyftSvDaNMIvoNF3/YMCDP6dgKMAyjnAnYCviEjUgZxhu6hvhiL1sMU5mnkMqNy3Opa0hZJiCN jY3fz+Vyo2Tl42oUo7N+QdJS1DeKMqnr5zKY10c6MSK2bTd5kTd5ANbka1Mli1FmVIZYqvKJ4tqS yWRND1S6IgzXHcf5L8vFG04tuN5HV6ZKrxImtQWot99U6AdyQxmv3qUAACAASURBVKULJAbU226e a8qhfO9lZeEdyuMITEWgDp3tcsxLelV6hCYLz/pqPzpRAq5huMK8QpHFKNNk/Uy+tijKjEo/ON/Z D4u90Ra8lsUqoli4gGaYmHFOzsdgDAGUNZwYJibo2mFiA02GcUeERXwWqey4/AajeDJjcLnllltG 5XK5H1SToTDpg1GmyfqZfG1RlImhn0ReunjCaeYBWLVpqV8b61c7LQV9q8kmk8njpTPSjJNOOunL cO1nyshS9IqALWuSfgKqRjF+ZDHKDEm/Pq2trdoZjoLOYu6h2+Ivze69lGwmk9E6LBwTHiIsOryH h5pY78uOrVSiCBLjx48X0YlO9pueQlsAo0yT9dP52ijcT5X6wfulMyJP7I22gJqW8AzDaEkP2Jqw lfBCLh/W0XfDiWFiyC7YNmIr4ZOzsBVgGKJsgG7NPqSyu60MNBQebI0ZN910U/9cLjcfNt/9f9MH YFXIYpRZLmvytWGX6UU2ZK9bjdIJkGhqakrB7rRqMnEZgA1Lh7BkWT/v6DzZUY7jOJ+UFtaIxYsX Cw+Fs4vf2Rued1mMMtnrVnBZjDKD6JdKpYb4TozE7t27u4WDrgXFey+Rz4vTpk3brqQAxjgaGxvF c1DVeYIBfTIH3lHrpTMkSEdHh+ifpUqPVbtuCr/v1PsF1PULqxyK1xZFmSHrd1Q6nU6x0ZZl1Yy1 yzCMtozDVsAj3RpODMNUZT00cTLYSngFukP9YafdCkKGiYh2jEJz+WeyP0bZEbMF3pvbsJVgokOE A0qlUgutvIfpLrBRTHiyFPQLqxyK1xZFmRj6VRjM66tEkRDp37+/WIjUs/RYzAdglaelfm0m62fy tQFHSSfWiEwmM8Py+e7keh8MLP1MaguY1H6rpR9sn5HOjAjJZLLTg5/u916CZ6QLY2IH1KEml2Ne 0ociq7jMzXPnzt2ppHA8mlXdP25/BIP7LeHKYpSpQD/7kEMOOYqNA+Kzop5h4sgobAU80oytAMNo xuPYCviEvXwyTGWwQvfF5blcg60AEy09e/ac5jaIGgQDB2CVy3rMx4HtPSvvZfBDOP9hIpEQnz+C z3uEAHz/AD53iLTweQ9sf3XLq3SgyHEct3MfhzSp4nf43As+9ijKwjFhaCM2scDvsELSTpmyY7LX FrksRpmq9JOkZ20RXJLJ5HAv8iYPwJp8bVGUSV2/sMrBup9wXpfwq9K0trYOgt3XZeUp1GWKdUNW VnGZoq2zp/hZtH9Kzol2k9M9iSspSPtx8QF+r4vtINGu6VUroUkGUxhl+tBvkNcE2MA1jg6YHl1W Mh+tw8Ix4QL1xNOclkb1vpQnlWSOS1MUhVBoq2CUSV0/rHKiKNOUtjN8jrfRFrx6hXvkwdh6MAwT GscJjzYaeZRowlaAYTRD1w4TG2gyjDvCcx6Wu/HzkMqNGh5sjRGzZ88eBJ3+G2RkDZz0ibRMF9n3 YXsTtj/D/+Atx3Hehs/b4fP7sG3PZrPvwf69Pn36vJ9OpzukCyKAcNn+1ltviUnPBriG3rB1TnzC 9z7wWYSHOQKut7eVN/A6EjYRbuvTBQMxKUyaJFWln6qB0iiA6zonioFT6gOwQdJS0Jf1U5tWk8kO 44y2gDusEo/2FP/fmtQNv4j20F/EJto/4jvsd8LvhNi/D+2Fd23bFu0g8XkPfP5rr169PjjppJNC bxuBDvYzzzxzGJT7MfjamEwmxecj4fgnQI8j4bPwwvxp2AZYeSOv8vSq9ECXxSizgqxWHumFR2PL JRy0pve+KqlU6gnPiZhYIPqG27dvP830Phn8ZmEtMFVCU1OT6KefUnpMVV+UQvuD9VOblvq1mdp2 hrbo0bE22rLyK+o5RCTDmM1Q2B7GVqIW0ETq1nAyEBEmQxcDOuZvfADNDK0mEzUgLl4+v2dx3WEs 60Mr7z1Ghl3wvtkVpjJVGIZUbtQ8ha0AEw3pdLo+kUi0wcd68b18QI6NYgLLOrC9Cvf4f2D7X/jc uTmO86fevXtv1c0QywtwbcLA9h2v6SZOnPiJVCo1GO7XP8G9Eu9cMR7T6bkrBpOQntHJSKsUMYH5 yiuvdPFeyQOwwdP6zYfvvdoyTb62An2UKEKE1tbWC2B3bjUZQvc+sCxGmSD7BuxehW0L/P69LtpE 8Plt27b/sn///ream5tl+4GRA7oKT13vWBJtmnXr1n0S2njHQZp/hOscYuWdAIi9q0G6zm0V5PaR VkZbxx57rKgHPQ2599Vkt06ZMoXH8xlXtm/f3i0suhco1HuZfJLJ5DolGSLRu3fvU8SiK1l5Ddof bodftPKLgaXz8lImtG2kZb3kW817elj6lSA8kaYK5YixmZqZaFo3PIOhH7Q1+8bdaOscbAUYhgmd JksDoy0rb7Al3XDSkK3wc/QHbCUYBpuCl88h2HpEwBZ45mdiK8EwMsBzebSV30xH/BZvxVaCiYZe vXq1WD5DjOg80eQFD/nsAtlnYPt9IpHYDPsX/u7v/u7FdDpNdiKSIgsWLOj0tAHbY7DNFscuu+yy obZtj4WPE2A70S0d8bpBOYwiCi+//PJg+J9KG36YPABr8rX5xST9gqQlvHq9mzchXWltbRVG67ey NzwlZQrjJmGY9QLIim1zJpN54fDDD381Co9YFDjjjDP+DDuxHQw1Lzx1rVmzRvzmne44zulwX8Q8 06dq5UXdaAejzBLZBnh2+06YMGGHN81wgP/5yFrXqdG9rwYv/GIqAs/B8CALxKpB6J24Ze7cubob Ljapyohov+Dd++6776RACjGdiz8/+OCDjyWTyY8JT+qwCUOuw+H+i/2nCtuxcFwYsnfrNxCtG1Ky FNr20KbsHXejraqrbQzhOdhWYythKMJ9cn3J9/6F7+L4ES7nGRzOxFZAkiZsBUKGO3gMk+eM2iJG oPUKJCZ2sJctxihuueWWoblcbqqsvKGTPr6BPF6D3ROwX5tKpZ6rr68XBlpO4IyZbsyfP38D7MT2 g8svv/xUuOdXwefxlmQ/2iTPBtUoH+gbP358z7a2NizPlFUBXat6lDVgAFaE9VomPiSTyQ8dxzlo vFmettqq6VoroVVdT6kO5WVS0w/S9Sod/Idz/UCPFOzFpEFjYbLgY17LUKVrkLTUDdCKsrD37SmD GnAtXxcTSh7TqCobXTZgPm/AvRMh6zfAe+65Hj16PDd06NA9Sgo3iIKnrk2F7W5x7MknnxwE760x 8PECuIdniWNxaDurLBPu31Gw08JoC66jyeWYl/Sq9AhVFva/8awUExugfpxjUp+sguwat4Oa0Vz6 RVVoRC+yIbePeB5CAQWP8VJeSL/5zW8eA/VooPBCauUdknzGyi/Ec+1IUjeYwijTRbZfbI22cnmX jYOx9YiA2+Dffh+2EnEll1+lJgy4jitsA2D7e9g+beXrHxt1hY8uHm2aa4tozUpsBRiGCHHx8vlb bAUYxgMjsBWICP4tjgHpdFpMcM+xSgZKwgqN6EWW8ACs4CMxGZFIJB6zbXtlS0vLG9KZMsqYN2/e s7CbeMUVV3z3wIEDN8D/4zKrbMDPxIkwP8D9oTyW16Vfa9oALGzL77rrrsuVFM54RvzGAZ+E/8NR juMcDe9sMb4mvEqKyYLjYauPq9ctL6jKhyoLFixohHdsuvw4e8OryJ/hfj0Bz1NnO+jss8/+S5DM 4gzcOxGaSWyz165de0w2m70UPn/Zyr+fuqFzWyWsMqEOHmnlDeF04DST7n0lWfi9XS+dCRMrRFj0 7du3V12crPN7rkRG67G0pqYmMUZ0mqy8ju0jOMaLVCPmxz/+sRg3E9vjxWPwTui5d+/eM+F3Yxj8 T4QR+ylByyHadg6lTDjfSHmgJ2zESyoO19+OrUCcgUdQrER6rbA9Xnoul69/YnDpn6z8y0s0cIZa EnFjGU/0gHs9AP4Xr2MrUolCXTDdy4cJKxIYRgUjsRWICO4sMTpxFrYCEcG/xTGgsbFxWi6X8704 KUZGMe/BtiSRSCyur69/vLCikCHAnDlz3oTdpIkTJ94D+/+C7R9k0plUd2sN5i1ZsmSndGYRA7pL e5XVcQDWcRytJ210B97VGSs/OSC2tWXn6lOp1BDbtocV6uF5sDWWykRliKUqn6g9G8B7qq90gYSp q6v7Fuz6UjC8o/CeqyArDKWXwrkHm5ubX5LOjJHmzDPPFO+pmfBczVq9evWFcK+vLXrfkoGS0Y5X gpSpy3to3rx5g4VHyGoyut37CmybOnXqFt8KMUbzzjvvDE4mk13CohtS77vIwjVqPcbdq1cv4dRC iTdVKn2ycqCP9piSwphAQH9MeAP/bWH7D/j9+BT0z8ZZeQP2gwZccehX+ZGFd06POBgtVWI0tgIR sBWqxNvYSjDuwP9GDDYV3SjPF8dyeVfvTVbeE4uoowOx9DMMsaLpdWwlqnAybA3YSoTINqjv3MFj Yk/By+cgbD0iQLQ/tmIrwTAy5PLhrePQ3uLf4hhwyy23iLr8Ay9pTJ70cUH0vx5JJBJz6urqHilM /jNEWbBgwborr7xy6O7du39e8LrVBZM8G3iBsoeciRMnDoTr7l/pPGHjBel8bNteW1OIQaFgfFsM uXqb8MrVo0cPsdL7i/D987B9vFr6sAx8KNR7D/loP0/Q2toq3kHTvKYjcO9Dl4X380Z4h81JJpOL hw8f/qZ0hkwgCmEUF4utvb1dLOK7ycqPA3eBaNvZl2yQfHQx2gJOLz+g+72vIPukksIZI0mlUmdD O0tannqfrILs1nnz5mk9xg2/+82l/yeM0IheZH3k89EJJ5ywWToRExm33HKLaG/eIbbrrrtuMNTD 6VD/RN+sYp/DoH6VH9m+2nfGAhCHFfVaWwDHEXhMP7AKHTnxPZfvxAlXyuNhOwZRNd05AbZHsZWo wnBsBUKG30UMkycuXj75mWd0QtojiObwYGsMyOVyP4WOf0PZsXIZL/lFLhtSme85jnMb3Jv/njlz 5jvSBTDo3HPPPcJz9eUTJ058E/7f18mm02girCYug3lkvWxls9mzbNuf43BNBmC33Xnnna8oyZAJ nYJh7mqxweerDj30UDGuNh024W0gtl63YsAMy2VRZFShEQnWDeHxYC5sc0aMGPF8MK2YoDQ1NT0G bYDPrF69+ivw9TbYesiko95WUdy2r2j8TQnQtSkO/So4zt66mWpUnWM3oU9mQtg9uM5zZGU1bR89 C219eetBBoWZM2cKw7rLvwdks9kWK2/3YBNsO/uWVZFPHCYOu5HLd966rWgwkEewFWCCAY/xRiu/ fSuXN+z5N9gusWL67AZgCLYCNTDd899qbAUYhgimP+tFOGwMoxPN2ApEBP8WG86Pf/zjMYlE4rwg g50UJh4UlylC1N9UV1c3N51O71OiBIPCggULvnfppZeKPvB0t/Mm1V2JwTyyoTxB9xFl31Xliy5b YL3XBAwNCl64fiW2m2666RJ4Jn9sVVkYGZWBj6p8FHo22CGdEUEeeOCBEx3HuUJ8phAa0YtsCGX+ BbbbksnkXc3NzbukM2dCp+B56xerV69eCe+i+6z84r4uUDLaCSrrI59eSjIPn6pGEJreezd48RdT EahHZ5d995I2FFnVZcJe+zFuaBudpqJ9SqhPVp5+RaAMmEhpaWkR3rcunz59+l3wv7sPtmMryWre r/KTT8rfEjj9GQZbPbYSEbAOWwFGHfDYrobt/8LH42CbDdtHyCrpxHHYClQCmn/iPTwUW4+Q4Q4e w+Q5E1uBiOCVeIxOnF1bxAi0Xx3IVCadTtdDJ//2MMvQbABW9JO+VVdXN6ilpeXnbLBlBp/+9Ke/ a/lYmEbds4EXCoN5lI22hnmQ9XUOUxaOrZLOgCHL9OnTF+3du/dE+H/+tHiMgoEPhXpv5cMIa4vj ODdY+TE2TxC596rKfBd+g67csWPHgBEjRtzEBlt0GT58+GvvvfeeWKD9awJtZxTZCvQMmkHY/PKX vxTzDL49ghG+9+X57AQ45BjjyuTJkwdaHp4D6n2ySrK6h0a/4IILhkDbwFfYWQrtI5m2M3sE1JOb brpp/aGHHirq59LiMcP6Vb7yiavRVhxW1G+Df/vr2Eow6oH/65uwfcvKrwoUxls8CVGbI7EVqMJg 2PpgKxEiO6C+bsJWgmGwKXj5PAVbjwgQ7Y8t2EowjAy5/O/vYGw9IoB/iw2nd+/eV8FuYPnxWoOU 1Ffm+9RvTiqVOralpWU2G2uZhQh5UFdXNxE+vku97qrKp8JgHsnwiJdffvnRsDu60nmdV8kWcRyn XTpDhjTi9+Fb3/rWv8PHz1seDSGpDexHJUsd4WULdhe7naNglBdEVjIf0eaZlUwm/37kyJG/mDBh AlkDX+ZviP/T6tWrvwQf764kQ72torptD3VaKmQkJtDX8OQdjULb1Kd+6zjkGFMJ27ZPo17vFeTz 7rx587QOjV6+qEbV/SPUPtp34MCBjV4TMTSA35hd9fX1ov1+by3ZmPSrMnE12pJe/acxT2ArwIQL vAJ2Foy3xMCEcPPOjejK+F79EgEjsRUIGQ4hwTB54uLlk735MDpxhhWPRSz8W2wws2fP7pfL5f5D RlbniRwJtkH6C2bMmPGv6XRa6/BOTGXmzp27E/7P0/ymJ1p3DyI50EfSaCubzXYZZzPQsGXnEUcc wd4mDEN43YLnd4xVYrgVVWhE6vVeNxzHabEK7fpa10l9Zb4P/dZDPR4ycuTI77JnLf0QRjFPPvnk ZPjfLhbfiRntRCarE3Bd5xveryrmwfOLTDU+5zch5Xpflo/2kazgWs6SlaXeNq0g+1RbWxsbqmuM aAcdcsghX4WPXUKRmtSv8tK2j8MkRRdy+QnTU7H1iADtY+0ycsAj/QZsYsXxaNi2YetDlD4FLzcU acJWIGS4g8cweeLg5VOwGlsBhvHAOdgKRAT/FhsMdPD/E3aN4nOQQUrNJx4eT6VSJ7W0tCyTzpDR luOPP14sWHqp+F3zuitNyWDeu0oyVAxc5whZWU3DHqxnbxNm8u1vf/tx+J9f6ScthYF9xWVul05A iPvvv194tHb1sqUSCgZdZYhwlv+xdu3aM0eNGvUnv5kw+Ijfl717906Cj1uryRH2RhOqLEHOqHbS lHufTCZ5fI+pRigenCgZrsJxE56BJhWZEOqTlctob1jHdLaDMsBllmRfRJN+lR92xc5oCxhq0TXe UInWsXYZ78Br4DHY/aPF3hQqQTVEYjeXyobxGLYCDEME05/1Ik9iK8AwHhiOrUBE8G+xodx00039 E4nE1/ykNWVlPsj9IplMjmHvWvFBTGxCvf+pjCzluluLSgN9cJxkXQe9Kq7iNmSVLC+MNJhp06aJ kBwP1JIjOLCvtEw49pESRSLGtu2037RU7r0P2Y+El7iRI0fOYINSMxgzZsxHjuNMLD1Gva0SUtue tIf6OXPmiGgeA0qPmdKvKpPd9f7773PIMcaVyZMn94e6UjEsejnU630lksmk1gsgL7jggoFWSQQi L/dEl/YRXNMaz0oxJLn55puFQ5q02zkd+1U+ZffF0WirCVuBCNgG/3atY+0y/kjkLVHFBOQj2LoQ hJzRFjSThsCuH7YeISLcsr+IrQTDYFPw8ll1JZ4h7IDfoU3YSjCMDPBc9oTdydh6RAD/FhtMKpX6 oVVhQVL5gJwpEzllsrNnzJhxZTqdZnf4MaOjo2Ohlfcw0gWN6q5vHMd5J3Amihk/fryYDBhY/G6i YYtt2yastGeqAM/WtfD/9v17YkK9h3eUdqH1Fi5cKBZnj610Pqxwl8j/760gd9p5553HCzMMY8SI EWLy+TcyspS80SiWJT1fmUwmzzG0X1WO8DDara3NMAJoF1f1Wq9xvS9l53HHHad1aHRoK0hHHKPa Nq0h21FfX/+UEmUYEsD/879ht92EfpUfWXi3bifdCAqJOIQnYpeAMQZeAWKQSbgF19oSPAQortQZ VltEa9YnXCZTGCaGxMXLJ3t6ZHRCeL9LYSsRAfxbbCi33nrrcbC7ovg9qtCIVAZgE4nE3TfccMO3 lCjDaEdbW5vwNvWojnW3Eh4G896WzjQi6urqpBcnaBpObk+/fv3Y24ThfPvb334Ldg+WHiNstFNT 1mc+JD35VSOZTH6/9HuQyRjqEznFEJaO45w7cuTI//GuGaMJM9wOUjYoV1km1PN9KvQJC3j+lBmr ULv3ZXKr/OrDxIIuYdFNqfdlss/q7skS3lfnq8iHUJ+snE1z584l/ZvBeAOeOfH/XFhNRqN+lWdZ eP/siZXRVi4/MROH8ETcqIo5BcOtS2B7HVkVSjRiK+BCxRAShrACWwGGIcLZ2ApEBBsLMzpxLrYC EcG/xYYCnfnrLJ+GhwaszF9h2/Zk6QwZI4F6UnUwj2jd9UXpYB583h5KIcGouDiSgmGLgnzWsbeJ eOA4zhwV+eha7+EdplV4xAceeOBEq4qXrVpQuveSsrvg2KjRo0dvUaIMQ5Jzzz1XLMbf6iWNSQZd 1IFn8LOl3w3oV7nKwnW2SydkYgfUlc/Wljoo6yXf0PORlYXjj0pnQhR4jg8urAkrNCJm+wiuiT0h Gwj8f+8r++4lbSiyUZUJdfqdWBltWfkQKD2xlYiAJ7EVYPCBx38n7CZY7F2hCEUvN03YCoQMx5Rm mDxxMQ7h8AyMTsTFmPJpbAUY9dxxxx1Hwe7Llc5HFRoRaZXslmQy+UXdV70ywYF60MXDpwZ1V1q2 xipPcp62bNv29ZuqywAs7HlhZEzYs2ePCLHiGiKR4sC+X9kqkHu/VCObzf7AqhJKLazQiF5kFZf5 ryNHjvy9dIaMzrRRMl7wKhskH8dxyM5j3Hffff1A38Gy8hq3Tfc1NjY+r0QhxjiuvPLKfrAbVOm8 xvW+C7qHRh8zZowIXz9ARpZ427RiPvA/0t6wjulOXV3dBthJLSTRte5WkhXeRuNmtDUcW4EIEIY6 WsfaZdQBr4TnYHcbth5E6IGtQCnQPBwIu/7YeoSIcGXJISSY2BMjL5+7YHsRWwmGkSGXN+Qeiq1H BIjf4g3YSjDqyWaz37FKvGxRDI0Y0gCsmEj/v+l0eqeSzBmtWbBggfA0sk1GlkDdrYqXwbxUKuXJ +0bYTJo0qU/pBCaFsAJ+Zat4H+KFkTEBfl/2wO5V8Zmo0Y5y2dJztm2/KZ0pMgsXLhwAu8+XHosq NCLGRA4we9SoUW1KCmbIA787vr0la9a2d4NsmNaOjo6q4aANuPdFnr/iiis45BjjSn19fZfnwKB6 Xyq7D9ikRAEk6urqqoZylQW7bVoFB67xWekCGW0oeLhe73ZOp36Vn3yE1+O4GW2NwlYgAtbBv5pX HTOlXA8bxRAKUUPNy17Vjp4BPJWosEKVYWJGXLx8rk+wZ0dGH4QhZT22EhHAv8UGMnv2bLHC+wq/ 6SkMqvpdmQ/n/uOGG274nXRBjPFAnXA1TKVWd4NQNpjnvPfee6Q84RQmMAOPLVIYgK2QvmPPnj1s AB0vXqolYKrXLYqe/Cph2/Z3QF9fYaIF1O59jXye//DDD7+nJGNGC5LJpPD6d9BohrI3Gq+ytYC6 v0dZZurp4lmUwv0Mw+MZh0ZkqgF1RdrDrk71vuz4U21tbVqPpcE1+DLa0qh9tHnu3Lm8mM9Q4P/8 Bx9p0GWD5gPtvx2xMdrK5QeRTsXWIwKewFaAoUUi7/1kJrYeBPA9mBMS52ErEDIcQoJh8sTBy6fA 90pQhkHAdMPpIuuwFWDUY9v21VYVD7IGe916OplMzlaREWMOiUTif8WeeN1V6XXrrfb2dlJG8qBv xQkBEwxbhGHg3Llz2dtEvOhmuER1YF+1rOM470pnhEhra6vwWl8xTLSAQmhEL7JVznVks9nLJkyY oPXkMeON5uZm6egFpoVRhPfQe9KZRww8pyNlZSnc+wD58Jg+U42Kz4Hm9b6UNUoKRATeV58tflZ1 /yi0pYrANbEdhMFAW6AzRK/O/SovFPOBNv/bsTHaAoS79j7YSkTAY9gKMCT5hZU33mLoMAxbgZDh iWKGyaPEHbEGaN+hZWJFM7YCEcHPpWGk0+kG6MxP9pLGkJX5HbZtT4LrZ4/STBfgeagZmpn65IGX gT54Dt5SUqhC4D4cXKBAJayAYlkOjRgzoE6/TMxoJzJZy8VgjSLwP5pm5cOdH4RiaERFEzk/GDNm TM3fOsZIXENzGdK2r5gWnpuPfGcQIgsWLGgsDQcdBIr3voRMMpl0DUvFMJMnTxaRJHw9B8TrfZd8 4BnQel5r7Nix/WTfV9TbplVkV0tnwmgH/N9rjntoXHcrnoPn9t04GW1JW8JrjDDK4Y4c042Ct62F 2HoweaAJeLSV30xFrADkDh4TewpePuPg0Ud6FSjDYJPLe9403XBaIH6Ln8JWglFLnz59JsCub+mx sDxrURhULcomEolZ6XT6FemETGyAOrLV5ZiX9Oiy1SgfzIN8SRltjR8/vifoeLKMrK6rZOGePy6d CWMK26udNNjrVubNN9/cJq8VDq2trWLC+GtRlYc86bO5vr6evYzGFKgjz4k9tvECguwO6QwjJJvN igg+FedSdelX1ToH9W7TlClTeOE/40oymTzNKnkOTKn3ZYgFY7qPpZ0WdgHYRjGpVEprwzqmOplM pts4j2b9Kl9Mnz59W5yMtpqwFYiA9VAtSLnKZ0gxD1sBZCg9G6ZPFm9I5I04GCbuxMXL51OJvIEI w+iAmFxuqCmlP8/zb7F55HK5b0YV/lBVPgpktyQSiR9JZ8LECsdxPBkxUZg8qEatgb5iOEgq1NXV iQmBlNs5QwxbMiDHi5FiRjKZ7GIwQHlgX3GZW3XwaAnv/Stg1xhkdb0mK/Md2H+jubmZ0lgmEy3d JizLicB4ITLZEkgabcG1jC77ripfdNkyODQiUxH4DR5dW6o2BOt9Kc/rHhod2g9Nxc9e7gnBtmkl 2Vfmz5+vRUhvxh+HHnroR5r3q/zIdtbpOBlthW5dSoAVfEkJ7AAAIABJREFU2AowpBHWx+RXzcWE EdgKhAyHkGCYPGdjKxARPKjD6MTw2iJGsBZbAUYtt99+u/DcOKSaTPmAnAkr823b/lY6ndZ60JQJ D6gfGap1149sNQoDfZuVZKaOg+GGKYUVUCi76a677mJvEzEjm81KL0YxrN6/Ki2MxKpVq1Kg51Sv 6TSdyJk/atQobs/HGGg/vO5yzEt6VXpEIlv8nkwmq3o7ROQsWUHd7n3ZuSekM2JiB/xenVnpnM71 vhS4RhN+e6WijmnQNq10yoT/EVOFdDq9s9p5jetuNdlO241YGG3l8oPb/bD1iIA12AowdIFHX6yY 44Y3DaQ7eprCISQYJs+52ApEBLskZnRCycpADeDFHIaRy+X+3eVYkPyUyIY8qLounU4vkU7ExI5U KlXVGwN1rxJeBxDhGKkwoaWruGvIecnTrzphlMkLE2JIMpmsaKhHYWA/xDLJG2299957Y2E3oPx4 kPtH5N6Xsw9krgukEKM98C7aSqGtglAmOe8pc+bMEZ66K4aD1qRfJUU2m2UPo4wrkyZNaoC6dErx u0n1vixEqNZjaSJ8PewGBc2HaPuoKLfSrz6MVuwpftCwX+VZFt5Db4t9LIy2LPNDkQnE6uON2Eow 5InzDxoJl+LQBOwPu4HYeoSIuM/cwWOYPGdgKxABYiU6P/OMFuTyfZ+h2HpEgDDU5+fSIG666ab+ 0IH/PAUjrQjLdGzb7maoxjClJJPJLh5xiNTd0IBn4qXICquBmLiB3Slu50wxbAE5XvQWQ+D/7ivs u+71Hs5T8+TXDXjfThf7qIy0sFbmw3bTqFGj3pZOxBhJc3OzmOupOJaN5IUplDJLcC6++GJyRlvQ /hJzi/XF7xr2q2RlN02dOpVkeEoGn169enV5DqqhWb0vxclms89KZ0SQjo6Og+HrwwqNiG0Uk0wm n1KiAEMdKY/XOtXdGnJviX1cjLbiEAblqUR+4pRhqvEMtgKIVHWpGCGmh0vbmJD8QWUYk4Fu0Ymw OxxbjwjYkMgbjjOMDgyGrQ+2EhGwmX+LzSKVSv2bVRh4q0RUoRGjGoCF8w+m0+nnlRTGGEs2m5Wa OBBQnzyQGMzb1tbWRubdnslkhMFWg9d0OoWTq6urY2+yMUejcBqB84H31WvSCRBYuHChWBB1Wi25 8uvWcCLnXXj33KxEEcYEDhrQ6N62ryZb8n2bEmUUA/qFEhqRwr0vgw0hmIo4jnNqpXOa1/tSNv/q V7/6yJdCRIBrHSUjp0PbtAJb582bt1U6I8Y4NK67VWXh88tiHxejLdONJATstp2RQYRTiKtx357a IpFguhHpamwFGIYIp2MrEBFPYivAMB4Yia1ARDyGrQCjjnQ6nbJt+8ry4xS9bilcme8kk8n/kE7A MC5Q9yrhYzCPVGhEoKn4AXuAMwhV8tl02223UVn4xUSI4zg9guahY72HY1uUZB4S0Baa6nacgtct lWXC+R82NzeTMdBl0JHyemSQQRdVD3MVvehr0K+SlgXWehFm4gXUpeaSz17SKZGNKDSiCWNpZwbN gGL7qAQ2Lo0PnfZLOvar/MjCu6izL2a80VYuH4asP7YeEcAvK6YmibxbZTIhFSKGipW86eFaOYQE w+QZga1ARDyOrQDDeCAOCzkE/FtsEI2NjSIsYn/djLS84LLaXnjZimufhfHAvn37GoufKdRdVVQY zCNltFU6ceMX4gOwPMYWUxzHcfUgR21gP4isCx1vvPEGWaOt1tZWMa5/ofhM0UhLoeHqtrq6uv+W TsDEAdfwiBTa9qqMK8og5z0F3j/Cq+vBsXwK9z6sMlOpFI8jMK6IhWTwGyU1p6VbvS87p3X7v6mp SbRhh3pNR7Rt6poP/I9WKsmU0YF+tQR0qru1gD5oZxvIeKMtQNp9qcYIz0lax9plIuVVbAWQQF+p Bk3CvrAbgq1HiDiwcQgJhslzDrYCESAGENdjK8EwHqi4QtYwuF9gENDJn1JLxjCDLuFl63t+EzPx wrZtqfB81CcPZAbzQGZTEH1U0tTUJMK1uoYp09mwpSw8AXuQjinF94pO4TSCyBbObUmn067GIRRw HKdmmGhBVKERw3rPwfcZzc3N+5RkzsQWgm17L/mQm7PYvXu3dDhone+98LY4ZcoUkuEpGXy2b99+ slXhOdC53peTzWa1Ntrq06eP6J8JQ1Nl9w+7T1ZOMplcI10IYxwU2vZh9fsaGhri4WnLioeniw3w 7+VOHSNLXBvgFMIjug5sG8RmeBdxCAkm9kC3aIAVDy+fGxMEDGIZRgZ4LgdbEqt0DGATPJfbsZVg 1HDLLbcIr9GevbRSW7HqRRbOLU2n06Q8CjF0sW27j9tx6l4l/AzmOY7zgnSikPnUpz4lJm56is8U BjhVyZYC/08OAR5ToM40SsioKgtdtsCLXhNExapVq4R3j25hogW6ed2qAXvZYiqic9veS1r4/Cff GYUEPNOBQ40JqLdNoZ3JC7+YikD9GF78TOE9EkYYRXjWX1q4cKHWY2nZbFZqoapOfbKyPLYtWLCA rGdYRh3pdLqv1zSU665EPjuvuuqqzkhhcTDaMj0UmaAdWwFGK17DVgAJCo0u0z3vtGMrwDBEiIs3 H/ZAwOjE6dgKRITWKwOZrti2fYXb8bA8a1EYgIVrniEtzMQeETq0sPeSJhRZVVQZzNsYpR7VKJ24 qYbGhi1b7rrrrrgudmMsq5sxKMGBfdWyZIxCy3nnnXfGWREviMKY9IH2z0/YyxbjB+pte49tKXLh EYHRlU5Qv/de8oH30yNKMmaMBOqHlGMU3ep92bmnlRSCCPyfAoevr5E/qiz8jzjCT3zoXESjab/K M1C3DxojGm20Ba/go638ZjqrsBVgtIKC8RIGFK57JLYCIcPvIobJcz62AhHxBLYCDOOBJmwFIoJd hRtCOp22oeM+SXyOKvyhqnwCyLbDdT8vrxXDWEfWEqA+eSAz0AdlbV2yZAkZj8ags+tiJIMMW3hC IN4crls4jaCy8I4hYxRajm3b1xQ/B7l/VO99gY/q6urukM6YiTWate09kUwmSXnbFf0xqyRqhsn3 3nEcbvswrpQ/B36hWO/L8lmpJCMkCuHrOxeRh+UBWlU+AWR57jEmHDhwoGakDOJte0/6iRDFxc9G G21Z8fCylYFtPbYSjFaQGeyNkB2J/LOCRi4fPmIwpg4RwB08hskTB09bjsXPPKMXpnu7LNKOrQCj hsbGRrGa1bNBCrUVq15kE4lEiwp9mFjx6fIDFCYEatRz6XxKZDdLJwqZgkFpZ1uXwgBnGGXC9f1W OiFjHI7jfKLaeYOMEw/KplKplzwrFQH333//4OL7xiu63PsCv2hubt4lrxUTI2yd2/a1ZMu+Z/r2 7UvK09axxx4rxvF7ysjqdu/Lzm279tprX5fOjIkV77zzjngOPIekp94nKz+XzWbbpTMmSGNjowhf 36OWnE59snI4fH18gHpwuMsxVXmjy7qkPbiAxnSjrTh4utgIVYE7dowX4mi09S62AlZ+RYLJ79yX EjTuM8OgksuHbhiArUcEbE7E8/eE0RB4Lo+zIg6rgsQWeC45nJMhQKf9q27Ho/K6hTAA+0o6ndZ6 dSuDQk3DxlIoTB5Uo9JAn23bZDzQvfzyyxUnbkrR2bAlm81yqOEYA89bl0kCigP7isvc9dprr21x O4EN6HtVlXNB8vWd1m8+VWQzjuPcpkQhxkSqepog3rb3HBqxubkZdcF1OaB/xYgZht179qLPVATa RU3FzzobJ9Zg6/333/+238REkApfXw1i7aNydp5wwglkFjIx4QL1or+m/Sq/sn8sfjDZgEBwKrYC EbAaWwGG0QAKE5ijsRUIGe3jfjOMItibD8PQI7Ard01g73eGcOutt/aBTv1Y8ZmCkVYUZcLnW5Qo wMQKeE5OxK67EfFc1AVWIplMnu123CDDlrfuueceUp4+mMiRNvQ3xNvchnQ67UhnGhGtra3Cu80X i9+jMtKK2qsEyC0bM2bMW9IZM3GjvvSLTm17H+WQCo1Y4GCbx6R77yLbLp2YiR1QX5ol5VSVF7ks /BZrv2ADru+cwl46DfE+WRdZ+LyeYnuVCY1jqp2k3Lb3KiuwbfvFg589pdSIgqeLgdh6RMAKbAUY RgMoeIAKbO1OHPaMwDB5RmArEBEcR57RiTh43xVwOCdz+GIul2uoJRRVaMQIBmB32rY9X0khTGwo hOk7rpoMdc8GsgOIyWRyY0XBiClO3FAY4AxjABY+c9gN5qhKJyjU+xDK/J2SwhUD75oJlmRYsvLr 1ujeC2YrUYAxEngOanq2LJH1kq8vfVSW6ZL2heAaKUcqPKtu974ceCfxQmymIlA/XBdBmuRtTvfQ 6KJfDP+nmu8rnfpkLvDcY4woH+fRrG3vSRa+7/vwww9fL3431mjLioenC2FZugFbCYbRAFRPW9BE FJNuQzB1iAB2pcwweU7HViAi2KMPoxPDsBWICO1XBzIHIRsa0YusbD6JROK/0+n0HulCGQZ45ZVX Blj5ftZBKE6EleJzAHFHW1sbJc9PJCcEvFAtH8dxeEIgxsBvUcqqYrRVDV3rPRwnOa4Mev1blXNB 8g1F1mc+m8877zzuVzOurFq1qqrRIuW2vVfZgvwmTwlCZt68eSIctGt4SpPuPchuv/rqqznkGOPK 5MmThVOUTg+kuhsn1pDV+rf4+eeflwpfXw1i7aNu2LbNEcdiBPy/B8jKUq+7tWThffRSqRc5k422 4uDpYjP8u3diK8Foh9RKNcN4Gbl8MVlcX1NKX15P0AhByTCoQJfvcNidiK1HBLyUoOHBkGFqUvC+ ezS2HhHwFjyXlCb1GZ/Mnj1b/I6cIj7rZqTlhbJ87lGSKRMrstnsIAJ1VxlVBvPIGFRMnDjx4MSN X6gbtti2vVZJRoyW9O7dWxhsHRwrpx5OQ4V+8C4l844pcv/99w+Gd+3Q4neKRlqK6sbPpQtkYgc8 m4eXftesbe85bTKZfEmJIopwHOezxc8m3XsX2fVKlGCMBNrFZ8nIaVjvS9m2YMGCLYEVwsU1fH01 KLRjPeSz58033yTjeZoJH3hmK47jE2/b+3kGurR/TDba+mxtEe15DFsBRkt6YCuAwOvI5UvF/tYY rVcjMIxCpFynGwC7Tmd0Ig7edwUczskQbNu+VEbOIIOuJ9Lp9Ct+EjLxJpFIVPVkTN2zgYfBPEpG RK4TNwYZtrx755138vso3lQNuSoLhXovmc9HX/3qV8lNVIJ+3/AgW/W7l7SqZCXz2XXIIYfcqyRT xkigrkgbSRNr2/vKB56HF5UUpgi4/1LjCAbc+3YlBTFGAvXH1TGKYd7mTPBY3zn3WO26KbSPAvQZ 17W3t2ekC2K0Jp1OC2/qBz0fU6i7YZUpvtu2/XzpMSONtgqeLgZh6xEBHI6M8UMcjbZeRS7f9LBM j2ArwDBEOBdbgYjgsDGMTsTB+66An0tDgE77BLfjtQYekQY4A8vC8bukM2GYrgwv/UJ0Iuwgfgfz bNsms0CmOHFDYYBTlWwZZO41g0ZFoy1D6/2zfhKFybJly8SY5WWVzuvmdasKC5ubm3f5ScjEg2w2 6xqaT0C5bS+Tj8v5LWPHjiUVKh10dDXa0v3eu8iyUwimGp1zWhTqfVhlwm+4CWH3Ai0iJ9Y+6gb0 h1cpyYjRgv379w+wJG2XqNddyXz+UPrFSKMtKz6eLsh1rhktOLy2iHGghQvK5cMinopVfkSYsCKB YVTg2R2xprDROKMTp2MrEBFrsBVggnP77bcPht3xUZaJPAD7rm3bS6UzZZgSSkNnSch6ydeXPkGo NphXvvISmZqLkXQ2bIFzPCEQcxzHOejBj3o4DUWy5MJi7d69+/Owayx+191Iq4osh0ZkqgLtEV/h iKkbV1RgU5iZe2XOnDkDLB/hoKnfe5d8du3cuZOUhzOGDldffbUIT1YxRFkRDet9F7LZrNZe6y+4 4ILA4eurQaEtZfHCmliRTCYHVjpHoT6q6vcVyWQyXdpAphptxcHTxSb492/HVoLRkiOwFYiYbfCs YK7WEZMJDYjlh424v2hGcQxDBegC9oHdYGw9IuB1eOa3YSvBMDIUvO+eiK1HBIjfYnKhbRjvZLPZ LxQ/RxX+UFU+fmQTicS96XSa3dwznvnSl74kvOH0rXSeumcD2cE8kNvS1ta2QzrjELn88stdJ25M MmxxHKddWpgxEqgvn5aUU1UetixF7xJfkRXU2KDrpdGjR1MyyGUIAnVpQPGzLm17P4i0sP3Odwbh cNAhhMn3HurYeu6LMZXIZrOuizUo1GWF3uZ2nnDCCZulExAEnuPO8PWq+qIE2qblsh2pVIrcIgMm VP7BTyIKdddHPm9Pnz69yzybqUZbcfB0wZ5tGL9UdK9sKNgGRU3I5YcNe9xhmDxiUMfUdlUpvLqF 0Ym4eN/l59IQKoVGLKd8QA4xnEZQ2V9KZ8IwJTiOc1rpdwqTB9XwOygI10nGu3px4obQAKdq2Z1H HHGE1pM2jBJcjf0NrfdOfX09mXeMoLW19WjQr6ZHv0podO//y5tGTByBNsgxknK+zmHJuqW1bZuU py3Q53wZOd3uffk52B6VzoyJHcWw6B7ToMt6yQd+l9el02lHSeZIQH+x5v9Jo/aR27kNc+fO3Sed GaM98D8/peSzqjzRZSuk7Tb+kPKdI1Fi5OmC3bYzfjkKW4GIwfY80YxcftisxFaAYYhwDrYCEfEI tgIM4wHTf4OLcL/AAERoRMdxXEMjGup169l0Ov2Sb4WYWJNIJB6F7Z/EZ6hv9fDsfKyG/MHPINsT dj1lZEVdhu8fgzT15XJwrFIW3TxbVxrMg/xTtm1/vOxYabrWSoVEjZi4qTUoqblhy3rdJ22YYNx9 9909du/ePUB8ph5OQ4UsPNObJ06c+JF0RhEA79VJoG/FhVBhedaK+N5n4Ph86UyY2AL1xDUsGeG2 vWfZItAWIhWiD67htArHVeWPLiuAOrbWUwImbnj24FQNKvW+LK32zgiCGLsX0qvSI6wyn/asDKM1 8FwOlqkjhNr2vmWFUWL5MeOMtqz4eLpgT1uMX47EViBi0Fbr5PLvWNeOnkFww4lh8gzHViAiuP3B 6EQTtgIR8SS2AkxwRGjEYqc+KiMtzAFY2LOXCcY3Cxcu3A677dh6xIli6I2yY17SK5ENcUKAFyPF nD179kiF1NbcOLGUZ3wpEy5XlH6JKvyhqnwkZVeed9557/pWiIkTnYuudWnbByhnzwsvvPC670wU M2fOnP6wE2G4jbr3LrL7Pvjgg26TxQwjmDx5sngOBtaS093bnG3bFMNES3PxxRcflclkjlYVGtGL bFT9QLi2FdKJGe1Jp9OpbDbrupiVcNves2wJ3d5BJho3xcHTxRb492+rLcYwrsTNaOuPiGWfbFVZ xW0A78K7iD0kMLEnl3/OT8bWIwK2JfBDzjKMFDHyvrvTcnGnzOgHdmhEL7IK8umwbfvX0pkwDIPK pEmTOiduiA1wKi1T90kbJjiO47i2G02t91Dn25UooIiFCxeeAfoNkJUvv25d7j20i+YpKZwxmtbW VuHh09XTVimE2vZSshXSvkTM06XU3KJu994F4fW4QzpDJlZAGyEO3uZ2vfnmmxu9JKBGNps9u5aM Lu2jCmQOHDiwPrBCjE4Mgq3Ty7nmdbeqbPF7JpPp5nDGRKOtOHi6WIOtAKMn0Gzpa5ltROQGpotl 099H67AVYBgiiM6sid5Ly9HebTQTK8RzaWJfp5x10NWjNMjN+ECERoQdamjEiAdgH06n06RCMjEM U5mOjo4zaslobtiyp1+/flpP2jBKGCr+UKjLUXg2SCaT1Dwof6Xayai8boV87/dkMpml0pkwsaVv 377Cy1a3vizhtr3vMuFZIRUa0bbtJrfjJt37giy13wCGEFBHmgt7L2lUlR2V7Pr29vaMdAYEcRxn RJD0BPtkXRChc9va2nYpKZjRgmw2O0RGjlDbPojs29OnT+/mnMmoiYwYebpgt+2MX47DViBi9sH2 OmL5pnv+exxbAYYhwrnYCkQEtz8YnQg0eKERbExpANlsdnzxM0UjLdUDsIlEYo6SDBmGiYrm8gMm GbYA69LptNaTNkxwoM58RkLGS36hyCrKZ+vll19OxoPysmXLeoDuny89RsFIK4Qyl40dO3aPkgIZ 0+lczKFL2z5IWth38zKBCehzemHvJU0osmGWCcdWKVGEMZWmWgK6e5uD323tnwG4hjMxQiN6kQ0Y GvEx6cSMEUAdcF0sRrht77tMSOPqRc4ooy0rPp4unsRWgNGWAdgKRMxLWN4ncvn3a80VyZrD7yKG yVPTHbEhrMVWgGE8YLq3yyIczskAoLP+LzJyFEIjepGtcG4HbI9KF8AwDDq2bXtq6+pm2GLCpA0T jHQ6LcZvAi0C1qzek/Kwsnv37vNBv0ZZ+ahCI6q+9xwakZHFcZwBtWQIte2lZCulhefjD9KZhsx9 993XD3auoXJL0e3eu5Dp0aMHR89gXLnmmmv6WC7PgY7GidVks9ms1vNa48aNO9yq4K29iC7toyq0 KymI0Yl/Fn8MqLsVZUu+u/4Om2a0NRpbgQjYCv/St7CVYLTlBGwFIuYlxLJF47YPYvlhsxO2zdhK MAw20CVssAqhNAznXWh/vIKtBMPIECPvu8JNOIdz0pybb75ZDLa51lcTvW4lEom2dDrdESgThmEi Y9KkSX3guR9MYYBTlawLpAxYmOjp2bOnmPTqUX6ccDiNmrI18qHmQXlStZMUvW75uPcf/fWvf6V2 3xmiQB36P+XHqLbtg+Yjwl8pUUABBw4cOM3tuEn3viC78etf/zp7/WNc6ejoOBV2toH1vpSOQw45 ZIMSRZDIZDKBnEVQaMfWysdxHFdPRIyZpNPplBh3qCVHqG0fSLbSwjHTjLZOx1YgAngwiQlCVetr A8GcyDQ9NOI6LC9mDEMM0Umqx1YiAngVHqMTcfG+ux5+izmck+akUqnzrIj75cgDsAukM2QYBp2O jg7R1q36jtLcsKVj9+7dz0pnxhiJbduniL3hxokHcRxnjZKMFNDa2toXdqNKj+lmpCUDtJGWTZgw gY3WGSmgvpzoUR5d1ie7LrnkEjLOCeB6m3ykQZf1kQ9762YqAr93o2rJGOBtbsPcuXP3SWdIEPg/ eYouQKF95LHPuHnhwoXbpTNnTEAYbDWUH6RQd0PIZ9+HH37o6hDFGKOtGHm6eARbAUZrjsNWIGJ+ j1i26WGZnsBWgGGI4LoSz0Aex1aAYTzQjK1ARHA4JzO4oPghyCBlhAOcQWS3WWwEzDBakUgkui1G MsywRftJGyY48BtV01uBQfV+21e/+tUt0hmHjOM4F1seFltobNB1n3SGDGNZAzVp2/vKp+Q8GS9b BUaKPybfewG8s3hMn6lGtzktCvVecZlah0YscI6q+0egbeqW9hnfiRktgT7BZ7ymoVh3JfPZUCkC gTFGW8AwKx6eLtglIBOEAdgKRMwmxLIDuSjVAF6VwzB54mIcYkKHlokPTdgKREQ7tgJMMIT7b9iN 8JOWSFgBT7KJRGIRXDN7amUYjYBneTixAU7VsmulEzPGAvWiW+QGyuE0AsqSiuAA75gvB7l/mtx7 Do3ISLN8+fJG2B3pNz1F44pKaeH5cPUygUFra2tPK+/lwzcU771LPg7Ai2gYVyZNmiQco5zsJY0m 9b78mNYLky+66KI+Vo33lYZ9si7A/4iNS2NG0dulJm17X/kUz8O1VjRKNMloKw6TptvgX/oqthKM nkDzpAfsjsLWI0LeTuRX80cO3OtBsDsco+yI2GXhhp5kGBLk8sbiw7D1iICdsJEZTGOYahS8756C rUcECK8gG7CVYILRq1cv4Sm6j9u5MCZGwsxHUvZ+38owDBM548eP75lIJKpO3Ohu2GLb9qPSmTFG kk6nRdtxsOHGiaWQWYDX2tp6NOiKsuAxynsPx5ZzaERGlrq6ukHlxwi37T3LlqUjE6p17969wot+ t7lSA+/95muvvXan10RMPOjVq5cY404Z7m0uc+DAAa0do8A1inEk37YdFPtk5bLwW8hGW/Hj1CCJ KdRdWWzbrriYwySjrTiEJ+IXFROEE7EViBhMo6LPIpYdBevhpyqDrQTDEEBMYnWLtW0g6+CZZ88o jC4Ig604PJfPwnPJkz+aA53/i4ufozLSQhyAfcvi0IgMoxV1dXVinK1L2DLDDFsy2WxW60kbJji9 evUSfbqqkRtMqvfJZJKMB2VoH4y3yuYmogp/qCofGVnHcdqC6MPEjv+jSdveF2VpySwIBr1GF/Ze 0vg6hyxL5jeAoQf8XgVyjEKh3kvks7mtrW2XkgyREO8rL/eEavuoiuzWuXPnojjjYHBIp9P9YHd8 +XEN664sz1Y6YYTRVsHThemhyATsSpkJQreXnuE8jVi2rzA3GqG1C1mGUchZ2ApEBBuNMzrRhK1A RJAKbcP4Azr458nIlQ/IUQkr4EWWQyMyjJY0ExzgVFnm5rvuukvrSRsmOFAvznQ55iW9EtmIytz5 2muvkfGgDO2FSUGuW5N739HQ0MAe/Rhp4Lmo6mmCStteVrZK2n2HHXYYmfcR0O23oBzd7n0FmVXS GTKxw+39Y0K9L0P7eS245qrzERr2ycrh8c6YkclkOt89mrTtfcmWfH9l6tSpOyqlM8JoCxDuAOOw oh7TCIXRH0/xqA2gorVqBJyDWHYU8KochskzGluBiCATQoNhJIhDyHQBD7Zqzk9+8pMjYTfE7RwF r1shlPmAksIYhomMRCLRVOO8l7yUyCouU/tJG0YJ51AY2I+ozHVUDKjvv/9+sbB0cDUZE7xuQRup vbm5mY1DGS90eS4It+2DlrkZng0SURzmzJkj5hVPKT9u0r0vytbX17PnY8YVaB/Uw+/YMNO9zcEx rRcmNzU1NdQKX18Non2yctlHpBMwRmDbds35dCrHYS61AAAgAElEQVRt+6Cy8A5aW+28KUZbTdgK RMC78C9/CVsJRmtOwlYgYjZhFApNweNg1x+j7IjYB9sGbCUYBptcPlRMHEIziwFmMi7rGaYaMXou xeA2rzzTnEwmc9Dwl6KRluIB2HctDo3IMFoxadKkbhOY2AOcIZSp9aQNo4yqXm1Mqve2bZOp86D3 BJdjQfILRTZoPnDPf62kMCYWpNNpG9rOg2TlqRtX1Ej7nO+MFAPP6TDY1WvSrwoiu2XKlCkccoxx 5Z133hHt/qqOUXQxTqwhg+noITC9e/cWhnVVw3qXQrV9VE0Wjmn9P2J8Mbz8gI51VwZoc1SNqGeK 0VYcVtTzIDcTFOlOnwG8Ba9MrE6I6ZPFT8G97cBWgmEIIN6pPbGViID1ibyBCMPogFhtFofncmMi b0TNaEwulxsnKVf1u5e0qmR95PMwFc8eDMPIkclkak7clKKjYUt9ff16JZkz2jJ79uwTYdev9BiF uhyWZwP4/ph04pCB9sJ4CqERvcj6yQfepculEzGxZ9iwYeKd1KPSeUJteynZGsZKZOa6QJczJGS8 5BdInxDLXONbGcZ43MJFG1LvD8rCNW5auHDhdj96UcFxHJTQiBEaxWxbsGDBFiWFMVqQTqd7wvN5 si5tez+ypd+hb1B1EY32RlsxWlHPbtsZ3+Tyg60DsPWIEMzwfecjlh0FbOnOMHlGYisQEY9iK8Aw Hui2MsdQOGSp5hRCDzS5ndPN65YMcK3sZYJh9KOJwgCnX1mJfDbdeuutO6QLY4zEtu3TvchTqPcB 8nn7y1/+MopH+nJaW1sHWhVCRBcxxOvWxvPPP5+92jDSiEnLsu9e0oYiG1Y+2WyWxPuoQDcjCJPu fVEW3lNVvXswsWe06d7m4Ngz0hkQBZ7jmkamVdJGLus1H9japRMwRpDJZIR9T6qaDKG2fVDZLdOn T6/aN9DeaMuKz4p6TCMURn/EgIgJz7ssmA2wYYhlR8EqbAUYhgg1Y20bQtU42wxDjLg8lyuwFWCC 0bt377OtQh9WdyMtiQHYj2Brl86QYRgSwPPr26O9DoYtsHGYYUbwL8QH9lXWezKLgbPZrBahERXc +4eCZsDEC8dxPisrS924okbaPf+fvbcBk6I6E/27q2dGBAT0EsNmDWtyvcZ1Wf5cr0FExRkFRQ1+ JH9GcyUuJAYjGj8I4EbNTe2zu9nVTTC6QmK+ICTBLJNojDGCGmf8CKJLuPzJPF7Xy2ZdYlxAYkYd cWborv6/h55mm57qrnOqTp33Pafe3/P0VE/Ve855q/pU1fl4z/u+/PLLvbEz08iGDRtEmLEzLelX Jc2H2z5MKCI0K7zzmjpGscU4MYKeuLpQYP78+QefV7LyhNtHDfOB35E9AmYMz/Pm1u+zse7KIFO/ XTDiyMKK+j74kGjIMtbSdAWbg/RgFApNw/fBZjJG2YYQYRG5g8cwFWKvbLEIEX5tK7YSDCNDudKv ycJ9KULM8X1pPx+REbLdoGuYjb7vc2hthrGI9vb2ER7tXTNs4QkBZpimE18ueZuDOk/GgAh0u9y2 0IgqstVjnuc9LJ0hw1Ro2J8l1LbXkc92KqHT3333XeEQomk4aEeu/as33njjLi0FMs6xZ8+eKbk6 xyiO1PvDZFtbW5uGJaPOgQMHpsG5SIevbwaFtlQYQRDw3GPGgN98DoX6mGJ4+kPfoW8QGdHGBaOt 2dgKGGBzvjJBwzBxOQVbAYP0w+dFpLLbkco1xbZ8xYiDYTJNuWIIOwFbDwM8m68YazKMDYhBpizc l735yoIOxm7mxUlEeMVqQ9l8Pv+gdAYMw5Dg/e9//zS4d6U92tto2ALPqx7pDBgn+epXvyr6dMfW 7nPNOLGGgEpYLFtDI8bQae/mzZu3qSZiskt3d7cwmJ4SJy1F44oIr1EvxM5YM6DLiNCIiunRZSXz 4Sg+TEPgHTdHRd5Sb3O/Wbt2rdUhi4MgaPq8srFPVnes7/7776cUOpdJGd/3j4Xfvmnbh0Ld1ZVP qVSKNBy12mhreEV9U7eNjmC1BTBDgv+OrYBBtsBjsohUtutGpBwmjWEqzMJWwBBkBtIYRoJ2bAUM 8Ti2AkwyVq5cKSYrPxh2LMWJES35xJAVbfKfS2fIMAwJgiBo6tHeAcOWnatXr7Z60oZJDtTz86kP 7GucCNu6aNEiEkb/0Ha4BKtsw9d+ExVPQowdlEqlk3M1Hp9sXKyhwHNJEmtmRFgmov0qKdlGx6gY 7jI0gfoxi3q915DPFi2F4TLieaUDKkYxIL9ZKQFjPdD2EfPpse2UqNRdyTx3LF++fG+UnNVGW7ns rKjvxlaAsZ5p2AoYBNPI4AzEsk2wEVsBhiFCB7YChuD2B2MTWbkv2VW4/ZxX/WIq/KGufGLIPuv7 /lvqWjEMg0k+nz+n7n+VtLp0SE0Wnk8uTNowCYF60DRUMYVwGrpk4Vx/KC2cMqDLFfX7klw/qtce zpON1hklisXiabKythlX1KelEv4K+ilibnS6Jf2qRHieR8lQjqFHw9CsUVCu93X5PKIlQyTE8wrO 5VRZeRv6ZPXA+bHzmuxxUf0OG+uuzDFo+0gtwrbdaEvJbaOliFBv7BKQiQ00SybD5hhsPQyCYmQA 13kSbE7EKNsQwlMCD24zTIXYnVmLEGERSQykMYwkWbgvBXxfWo5s6IH6QUrCK1YbysK+n2hRhGEY YwxPYEq/U200bPE871HpDBgnueeee8ZB3TgscoNrxok1iNCI98trlR7333//+2Bzqqnwh7ryiSEb FItF9mrDKAF1p73RMSpte1nZiLSvffzjH39NOvMU+cAHPiAcQoxrJmPbtW/A3s9+9rMvSWfKZAqo G8LL38TafTbX+0bHbF+0sW3btqYObGzsk4XI8OLx7DHbhbork7ZQKEg5RLHdaCsL4YkwQ70xbtA0 JqxjYBoWuT5Z3JuvGJEyTKaBrp8IazUJWw8DbIN7fgBbCYaRAe7Lk2BzLLYeBhDv4n3YSjDxGTaG aA87ZsrrlsmV+Z7nPSSdIcMwJPiXf/kXIxMCKugus1AosAF0xikWi3OhrrTJylte73sWLVpEJRzo ZVECjhh07Zg3bx632RlVple/2LhYQyEtmXcw6DJiMQ3VflVCWQ45xjQE6slpLtX7Buxev379b5Jm gkxsBzaE2kfNZPtfffVVdl6TIW677TbhOa7pWL4ldVeGoTfffFOq/WO70ZbrRhICDkfGJEXavbID bEc0LHI9LNMvsBVgGCKcha2AIX6JrQDDKHA6tgKGeB5bASYZEyZMOGQMQcFIK+UyX/R9/xUthTMM Y4xCoXDY4kgCA5y6y3zt7rvv3qWlcMZmLm920LF6/z0thWoAdLk0ZF+S/LTIphAakcfyGSU2btwo ImScICNL3bhCIu0LsTPTzyxL+lWJZGH/U9KZMJkD6sfsiOO6ysGUtT7sHpznmbKyFrRNw3Zv6enp Yec1GcLzvBGLOSytuzLpNvu+L+UcwVqjrXLFe9DESEH74UlTJinSsY4dALMT4rrnP+sbtwyjiaad WYfggWbGJrJyX/K72HKCICAVGjHNAdh8Ps/hxxjGTs6WFcQwbNGQT490BoyT+L4/KlfXdqRgpJVS vd/f2tr6gHTiFHnwwQeF0Xp7kmtiy0QOh2BlYjC90QEqbXtZ2ai0cJxS+KumDiFsu/aNgGcTjyMw zWiv/ceVel8n+4yaRiRp+LyyrG3aSIbSu4Exw6Uu1N1GsnX//1w2H2uNtgBpy1KLEZZ327CVYKzn FGwFDILSCSlXPCa4HoaSXSkzTIUstD8wQ80yTBzasRUwBA+2Wg502ueG7afodUvDyvyfSRfGMAwl GrZ1KRi2JM0HZJ7QUhhjLePHj78QNuNk5S2v9xsXLFjwlpaCEjI4OHgRbFqayVDwuqWhzP1vvvkm 96UZJTzPO2RIauNiDYW0A3CuvVoUSci6detGOIQg3K9KItsHkLjmDD1uvPHGyVBX3icrb1G9P4wg CKye15o3b95JuYgwco0g1D6Kku3RUjhjBb7vHw+bk5vJWFR3I4Fn0COysjYbbUmv/rOYZ+FnH8JW grEXaKYcB5tJ2HoYIsjhGRYJS3ebn6dR7IBnUR+2EgyDDTxTJ+cqH9fpRQw1yzBKDN+X0oNMFvMb uC93YyvBxMf3fTFROUN8t81IS4XhfMQEsdUDowyTRRYsWCBCM8UaP7DIsOU5LRky1gLvqSupD+xr 1O8HWjLSw0frd1A00tKwMn9zZ2cnj+UzSsBz6QxJOZU8tchq7rdsp3J/BEFwmiX9qkSy8NzaCv3Q QItCjHOUSqWmC5Ntrfd17Lv//vt3xFaIAJ7nnS4ra0HbNGz3QEtLCzuvyRDFYvFj9fssrbsy6V5d tmzZi7LyNhsZtGMrYAB2CcgkJQseYar0IhoWnYNUrimexlaAYYiQlWfqL7AVYBgFsnJf8op9yxk3 btw02IyNknPEoKvH930SEzIMwyhxVu0/FMIKxJVtcGzvvffe+5J0AYxz3HPPPcLDVqjXyyoO1fu3 hoaGSIS837BhQxts5lIMjZjCRA6Ja87Yw/D9MS3sGKG2va58fqmlYA3APdt0LN+Vaw9y/ExiGhIE wQW1/7tS72tl4V5/QUvhiMDvNLvRMQrtIw1t521r164dkC6QsR7P865wpO6Gytb+D/evUhQCK422 4HEbe/WfZfDqZCYpp2IrYJDHEcvuQCzbBGxAyjAVLogWcQIOwcbYxEXYChhC2pUyQ5ZQT9FRA4+U wgrIysK+B6QzYBiGDPl8vuGEgGI+6LJhwLOJx9gyzoEDBz4Om9G1+1z1ugXpHr7mmmv2x0qsmWKx KIwjRjeTsc3rViPgOYM5NslYyNFHH30KbEappqPQD1BJK47Bpyd25poBXc6p+18lrXHZuPkEQfCM dEImi8yQFbSp3tftt36MG9ojs2KmQ5eVyYfSu4FJH9/3RVjWpnYLttRdGTzPe0glbyuNtnJ1q/8c RaxM5hX1TFKk3Cs7Aoo3qHLFY8JUjLINwoPbDFNBujNrOXzPMzYxHVsBQ/B9aTnQUddiDCEL5sQD nCtPWDKMhcD93dB7pQuGLSDzlHSGjJNAHbia+sC+Rtn10hmlDOh5Sci+JPlRld33/PPP90pnwjC5 g+HJDo3d27hYQwXoI2xNlIEm1qxZc3xOwSEE1espkc/AW2+9tV1LIYxzLFmyRNwDJzQ6bnG9r5ez OprEvHnzhIHLcbrzpdCWqoEdRmSIYrF4eZL0xOpuFOI93KOSwFajLaMD3khshSrCLgGZ2ECzpSXX wL2yo2BNZgojjhaksk2wE55Fu7GVYBhsypUBnYadWYfYgRhqlmGUyNB9uRvuy1ewlWDi4/u+Vy6X Dxr+mgp/qCufGLIvwvm+pq4VwzCYXHXVVZNhM7n6P4WwArplgyCwfqU9E5+77757Si7CG71D9b5v zJgxT0hnnDKe531ERd5ig66noQ0USGfKMLmDdeu8pHlQNK4ISbuzs7OTyvjyTEv6VYmAuvUsh6xn GhHXe5OAcr2vy6f/tddes92YuuGimnqIt00byRYPHDjAzmsyBNSDhSH7msmr5G1cNiKfHngPK9n5 2Gq0Jf2gspgebAUY6xEDUsrulS2lFx6N+5DKTty5Jg67UWaYCudEizgBitdCholJVu5LnmS2nAkT Joh2+YQoufpBSkphBWRl8/n8o9IZMAxDhlKppGVCQAXDg6p9733ve22ftGESEATB9fX7HPa69UBn ZyeJifr169dPFR4iTBli6conjqzt3jwY84iFHbkGnqNtMyqSSEtmUt7zvIuaHafSr4ojW3uMw0Iz zYB312HRrFyp93Vs6enpKUoXQpOGDmxsaR81A3677V1dXf3SmTJWA+0eERL6ZBfqrkxa+K4UGlFg ndFWubLyb3KkoP2wS0AmKTOxFTDIc4hlux6CkszqTIZBph1bAUNw+4OxiXZsBQzB72LLCYJgTth+ R71ubYytDMMwaOTzeS0TAlQHYEHmBfaAk13uueeecfAOu5LiwH4aZUK747s69NGB53kXRsmkZdBl +veGc+UFUIwSp5122qGFHTYu1lBJS2lhR9UDcs3/uvJFl61LxwuxmYZAWyG2p61aqNX7Olwwpj4r WmQk1NqmjWQ5fH22gOfOwigZW+quDAcOHPiZtPAw1hlt5bLhZUtY/5JZfcBYi+vGRLX0YBRarngy a+pe3wF40IlhKpyOrYAheCUeYxNZuS+fx1aASUY19IApIy3EiQfh9vtZLYUzDGOaQxMCBMMKJJYN guAx6USMcxSLReFla2wzGYfq/SuvvvoqpXfxJfU7HPW6te/8889nb36MElC3pDxHUzcqkklbKBRI zHWtWbNmEuj3QVl56te+iezQhAkTKL0LGELcdNNNwlh0SqPjFtf7w4BnrNXzWhdeeOEk2JwgI0u8 bdpQFn5LjiyQEXzfHyUW0dTvt7XuSvDiLbfc8qpqIhuNti7AVsAA26EasEtAJilarOUtAevlLoxI 25DKNsEueBYpv1gYxjWgKzgx16Qz6xA74Z7fja0Ew8iQoftyL9yXL2IrwSQm0gNuWqERVWQ15POs 7/sD0pkwDEOChQsXGp8QUEGTBxxexZ1RxAQBbD5bv5/gwL6WMuH9fB8Vr3IbNmw4BjbTk1w/i649 G0cwykD9OTtsvyWLNVTS7v7Yxz72G3WtUqGpoRyhflUiWahb2xctWsT9MiaUAwcOiPGJQ7YBrtT7 OtmBwcHBrdIJCdLS0tJwHMmi9lFT2traePF4RiiVSh+FzTGu1N0w2bo+2SPSGdVgo9HWjGgR6+HB JCYR0DQ5Llf5ZIFXEI0MXA9ByYNODFPB9Xu9CrtOZ2wiK/clD2BYzt133y2MCyfW73fR6xbIcGhE hrGQYrHYcJzNEcOWgYkTJ27XUiBjHUcdddQnYDNJJY3F9b7Y2tr6HS2FaKBUKs3NRcw9mPK6ZWBl vgshmBjzHOzTWrpYQzot3Ddk+rSe57XX/k+1X5VUlkMjMs2A+iHl5W9YVleZpmW3dXV1DUlnRJAg CDripCPWNm0oC9sda9eu7dOiAEMe+L2vk5BRyS+RPgbK/KmyMkBLnERYlCudbKnVf5bDbtuZpGTJ yxZmxy9WTGmL+G/w3F2HrQRjFQPQdFmMrUQKZOWZ+gS2AgyjQFbuS17MYTnlcvm04W2SPNBlZfLx PO9xLRkyDGOac6tfKBir6DaugGeU8AJYlE7IOAP87i1QD24V36mH09ChH8g9dNVVV+2VLjRloF1w WX1bg4KRVhplwnlaHYKJMc+mTZtOgs2xUXLUjYpk0sI+Mn3aIAhOk5Wlfu0jjPJ4MQ3TjFAvfwKb 632dXE9MdcgAbRCpcU/KbdNmsqKPJp0JYzXQJ5tSKpVGLL62te5K0Nff3x8rLLRVRlu5CPeljiBc WL+ArQRjPadjK2AQlIGRciUs4pkYZRvkw8MfhpGlB1uBlJiDrYAheKCZsYms3JdYIaAZfUT2YW0z 6GpwbB98eqULYBiGEmQnBFRolA/s79ZSAGMdRx111Kdhc3ySPGyq9/B+Xq0lUw10d3e37NmzZzbF 0IgpXPu+559/nttAjBJwv54eVhdtWayhQqlU6tFSeELWr18/cXBwcGqj44T6VUllxfyi1WHhmPRY smTJWNhMq/7vUL2vl7W6/X/ppZdOgGfnlLBjFrWPmsIeAbMD1OVbxNaVuhsmW9cn2xh30Zht4RHb sRUwQC/8tOwSkElKVrxPCJ5DKvdU+IxCKpthqELG5bkuoLs3ATahnSTH2AXtj1exlWAYGeC+HJfL xn0p+gQ8AWQ/I4y2ogYeCQxwxqHH9/0gaSYMw5hl4cKFWtq6lAdgKYVlYsyxatWqsfDb+2HHKAzs 65Kt4ZVdu3b1xEmYBnv27BFjZhOayVD0uhVnZb54xnAbiFEF6s1ssaXQtk/S95BI2//yyy+T6NMe OHDgsHDQFK59SmX23nzzzTy/yIQCdUXcB1LOXCyr97UU4X6P5eWGCsViUXglUrbfINY2bZpPW1tb j5ZMGdJAG1lE0LsiSs6muitBV9xybDPayoL3IA4pwSQiQxOZgv4c3mRmFp5HDKOK1atYGjA9Z197 KQ7skpixiazcl1vylVWyjKXcddddx5fL5UmmysOceACZn0tnyDAMGYbDFIS+U202bKk5NhQ3NAFj N4ODg5/PDYceox5OQ4cs7F9JzHDogvodthlpyQJtIPaMy8QhcsE1daMiSbZQeTbBebcryKrkm4ps gnz4mcQ0o6PRAcvrfa3c9q6urn4thSIB7ROpqGMU2kcx2847165du1u6EMZagiBYkQsxFLW47kYx 1NbW9kTcxNaER4TH8cRcNgxRerAVYKwnKxOZAszJzLlI5TIMVYZybhr+nIetgCHmQVuLO0tMPTvz NEMBZ+UdHLuTx9CgXC7PFB19U+EPdeUTR9bzPBcNtxkmCxyaEHDJsKWGrWvXrh2Ik5Cxl5UrV54A m6UysjYbJ9bQt3///jXSmZrhQhVhyw26uA3EKPH4449PDoLguCR5UDSuCEsL99EvYmeoGdBvjqZ8 jMsq5vOUtDCTOeCebK9+p/AcScPLOJyjC/fA2UkzINA+asYLOjJhaOP7/sRSqfRp1XTE625UPk/e cMMNb8XN2xqjrRzNCaM04BWATFIaWss7CMrLvVx5ds6IFGSYbLEDmisuTogk7iRZwlHDH4apharn nKzcly4MNGUaz/MuUg0pgj3AGVN2l+/7r0hnwjAMGeCelnqnWmzY8kvpTBhngPqwGur2qAbHVPLR pU+qsnCuq6+77joyHiU2bNhwTBAEp5gyxNKVT0zZvVu2bNmuphWTdUql0plh9Y1Q215KViYtnOvT 0gWkCDyXxu7fv//kRjpTv/Yq+RSLRQ4LzYQCffa2vXv3niIja1u9rztmtbe5+fPnjx0YGJgWdsyi 9lEUj0hnylgL9Aduhc1Y8d2huhuVNnZoRIFN3niyMDkjJrz3YSvBWE+WjImwBmCn5oZfNgzDHMI5 44Jy5T4P7SQxTEYg5+kJ7ksxATcVWw8D7IcPTwBZTrlcHrHwyFGvWz1xdWEYBg8xIZBr0NZ1xbDF 87zH4urD2MnKlSsX1XpToR5OQ4PsENTzf5TOxAClUkl48Gs655CWQZfp3xvq2qNUQr8x9gD16Xyx Jdy2V5ZtkHagUChsjZ2JRt59990ZoNMhBxYOX/uXli9fvjduYsZt9u7de2quMqaWCIL1vpagra3N asPFoaEhMb+r7HCHUvsoShbeDS5Ga2FqgPbxJLinr5WRtanuRlAE2Z9IZxyCTUZbUjFcLYcfVEwi hj1AzcTWwyC9SOVmyZsZw8iyEVuBFIjVSWIYh6DYNhVGMG3YShhgM3QJi9hKMPG55557RMiTyaaM tDAnHvL5/CYthTMMY5QjjzzyUFvXUcOWYqlUYm/2GeKOO+4Q796vysq7YJwI7+LvLlq0iFSYe9D7 4pB9SfJLpE+cfBQMQ38UVx8m00SO3VM3KpJMu7Wzs3ModqYagfbAXFlZ6tc+QvY56YyYLDKr0QHq 3uZk9YP3d+/atWv7pDMmSBAEUnOPlNtHEbK7161bt0s6I8ZKisXi3+QaGIlaXHejeGLp0qVvxE0s sMJoCx65E2AzBVsPAzjnpYQxjlglm9ha3hLegEcn1ss9C0akDKOCWFnq4oQIG2gyWWYX4nu2GVm5 L7uxFWCSUSwWGw6IVkkrNKKKrKZ8KBp4MgwTQRoTAsQGYHtXr15NJmQcky6+73uFQmEDfB3XSIbg wH7SMgPP81ZqKVwv5ya5fpZce8HA0NCQ1SGYGPM88sgjk2BzQv1+Ym37SFnJtCRCIwrgvj290THb rn0zoG1Hzls6Q4pzq18sN05sCNwDZJ47CRjhsV1gUfsoCm47Oc6tt946FerDour/DtXdpv0WeG59 XzqjBlhhtJWrrD6wRdckuPBCYXDJQhjRKighg8qVZ1GWvJkxjAy90DxxcUKkHVsBhkGEqhFGVt7B PdgKMMnwPG92/T5HvW7t8n2fooEnwzDRtIftdMiw5RdaCmSsYNy4cX9dPylPoS6n6W0O3tM/XbRo 0UvSmRjghz/8oVh0/b5mMqa8bqXt6Q/2Pzlv3rz90hkxTO5gSKiDCzsIt+0Tl1mTlsRCpDVr1ogF 7qdW/3fp2tfLtrS08PwiEwr02YV33RkysrbV+1rg3Wy1Y5T58+eLyALTVdNRah9FycLvx0ZbDiMW 0sC76L6cpE2PTXU3gv1tbW0PS2fcAFsMobLg1WYn/PSk3FkzVhK5ot8h/jdSuWIAagJS2QxDlcex FdBNueK18BRsPRgGEXLhzsqVsIhSg0yWMwCfbdhKMMkol8tnUTTSSmEAlqqBJ8MwTRieEDjY1iUw wJnWACxPCGSElStXXgLvpb9USUOh3ifMR3jZ+ryWwjQCep8fsi9JfqnI6sgH6lziiRkme0D9ilxw Td2oSDJtcfTo0ZtjZ6oR0E94rWmTlFXJN65KaZW564Ybbng1sUKMk7z++utTYTM27JhL3uaGhoas Hp8A/YWBaWQkJcrtoyjZQqHwvA59GJoUi8VPwT3bcOze5robwQPwDn4rbuIqthhtZcF70DPYCjBO oGyFbTFbkcrNkmEcw8ji4oSImMTKSrhZhgmDxABrHVKDFw6wLV8x3GIs5c477wwNe1ILhdCIKrKN jsF+DsHBMBZyxBFHoE4ImBiAbWtrczF8O1PHypUr/3w4FIVHfWBfs34PUPOyJYDfYi7F0Igp1Q1u AzFxGBH2ilLbXkZWJi3cK9upeKIDXRrOl9h27SOw2liFSReoSx0131XS6SrfhOzOrq4uqx2jlEql M8L2W9Y+asa+733ve71aCmXI4fv+cbD5cu0+h+puVGjEb+rQh7zRVrli/TsNWw8DcEePSUS5MjE0 CVsPg2ANwHZEizBM5nBxQqQdWwGGQWQ3dEXRJFwAACAASURBVDt2YisRQlYMp3uwFWCS0draOiKM p6tetzzP48VHDGMhcP8nfqcSH4Ddcdddd72hIyOGLnffffdkqMuP5Rp4jqiFeDgNVf2KsO8L0pkb YsOGDcKTTdNQ5hS9bsWsG6/NnTuXYn+JIUx3d7eI3DCFcts+aT7VtLAlE6IM7uPUjVUoGLYEQcDz i0wzpKJZ2Vbv645RXHyqynmqCSi0YxXycXEOiclVwiIWi8Xvwu89TjYNsbZ9Etmdy5Yt0xKemLzR Vq4SAqUFWwkDsCU8k5SmAyOOISaTX0EqO0vXmWFk2AH3o4sTImygyWSZHmwFGnAutgKG6MZWgElG 7SpWA2Vhyu72fZ8nLBnGTkLfqa4YtsB3HmNznL//+7+fXCwWhVFA6OJFCquvdcmGpP0uRS9buYr3 /9G1O2wz0lKgR0cmTLY4cOCAGFNuOh9H3ahIFrjPSBgQCWPS4fCIkVC/9hL58GIapiFwT4aGK3PJ 2xyc4yZpYYK0t7e3NPqdaqHQPkrQZ+yRLoSxCmjj3JqLMA6lUHfTyAeeU2u0KJCzw2hL2bLUQnZB VdiFrQRjPedjK2AQlFBsGfRmxjAyODchUq4Yi7OBJpNlyA32Dd+XkYMXDlDM8coz64GO/qwkg5QY A5wxZV0Mj8wwzlM7IeCqYQs8p8i1ZRh9CIOt1tZW8RsfX91HfWBfo6xoK/6NdGYGgfvuAhV5yw26 HpHOlGH+kxGTmcTa9sr5NDgewDOaRJ/27bffnpprEA7a9mtfx+6lS5fyYhomlGuvvXYq1KdjxHcK 9T6tMguFgtVzFOPGjTs5J+E9thkE2kdNgd/ocS0ZMaS4/fbbZ0Md+askeVCvu03yKQZB8B0theTs 8GAVGsPVMax+mTBkkFo14ghYq3XOQiqXYSjjokcYEZZ5dKQUw7gLxbapGGxNNHhhCduhG9iPrQQT n7vuuutg2BOVNBQGOOPIwv4e6UwyxnXXXXcabE4MO1YqlaTziZINgkBLPmnJYus3XP5/gboaOvYl q189ntd4/WOTY68++OCDP4xVoGaOO+44qXeqzYYt/Hxyl5UrV/453Lsb4ev7ZNMQD6ehKvvNRYsW vSKdwCBw352T5PpZcO0PfYd3ERuuM8rAPXK2ojy6bJy0cK/0XnbZZX2xC9FIoVA4O875Urz2zfJx JCwckx5SC5Ntq/d1vLZu3TrbHaPMCdtpc5+sjv4PfvCDvdIZM1bwhS984c/g3nwwF+Ikyqa2vWo+ NcefWLFixW7pQiMgbbRVrljBn4qthwEexVaAsZtyZbBqMrYeBnkOqdzZSOUyDGUoGnckRWkgjWEc Yx90O3ZgKxFCVkKWPoWtAJOMIAhmenVWG2lPjOjOR1YWThOrTU4euIZ/k8/nZw9/P+xY/eBP7XFV 2drjSfJxVb/6NLL6NUqveqzu+FfgQ8JoS4RwDdPbIcOWnatXr9Y2cMrQ4Stf+cr84ZXMTY0Oia2+ 1in7Bpz/7fJamWPDhg1jQTeUMXyEZ87Oiy66iJ8xjBLd3d1jh4aGplFu26vKNkpLzHB6bvWLy9ce nlcuLqhlNAH99rPC6heFuqzRy3iPtDBRhPG7ahrifbJ62S2+78dbNcWQ5JZbbpkM9fbnueG+mWX9 Kl18TWdmpI22chXPQW3YShiAhLtYxmrasRUwyF54tL6EVHY7UrkMQ5WdcD+6OFg5N1qEYZzlBWwF GqA8eGEpvGrfcgqFwjlxvfcIkAY448ju832fV0mGANel7fXXX5fygkxwhbIRWYwydemXYFDwaS0K aAD0Omd4q5JGV9mpy8JvzWNsjgHP1dFjx469F37bRWHHqQ/sayzzf1199dVvJFYoBeC3mZWrm2cw Ff5QVz6ysiDHzxhGmcHBwRlQd5rOxVEPka6QloQBEbw7PNBRypiU+rWP0g/qFpl2JkOPOMZAFOq9 Sj7wP1ZkHp1MjxKg3D6SkN0onRFDHmGwNRyuXsqZjOV1txG733777Z/HSdgI6kZbWQhFthuqAseb ZpKSlYlMAYq733Ll5SPtfp9hMsIz2Aroplxx5ZoFL58M0whyRkPD96WUO3fLEZY+HNbAcqLCnoQM LqrkHU+pBPk0keW62oA9e/ac4nneqLBjtg1+Y8hilGnCoOvAgQOU7pnId6rNhi1w/7E3e4f4h3/4 BxHOU3ip+9PqPgqD9QieDXp/+9vf3iedsXlmJzlv4te+3jCUnzFMHEZ4jratfSSbloph4wc+8IEp QRBMCDtm27WPoA/gxTRMKNdee+0HYTNJfHes3h8GtP+fj52YABdddNEU2Eys329znyxElj21O8Jt t902AzYP50LqbBWb2vaqstX/Yfs13/eL0hlJQN1oKwuTM+QmxhgrOQ1bAYP8AqlcqdXyDJMxXFjF Uo/oJIUO6jBMRngcW4EQsnJf9kK3rw9bCSY+q1atOhj2pHafqdCIpgdgQY5Xczcgn8+fUf1OYUDb ds8BpsusR9MAYu/DDz+8T7rQFLnqqqumhk1gOmTYIjweuhi+PXPcc8894wYHB78IX2+I8k5TC4WB /RTKLML3v9A9KaATeK6eq+t+15k2bj7NZPkZw8QB6lQ75bZ90jJr0r7c2dlJwiM/6DSn5rtKOl3l G5GFurWZQ44xTZghI0S9Txah377169e/KJ0ZQeA+Pj1GGi2yhtrOA9Cu3yqdmCHL7bff/im451bn 6qLkWdSv0iU7UCqVvi6dqSRkjbbKlR88C0YSbLTFJKJcsWadgq2HQbAmiC5CKpdhKOPiYOWcaBGG cZZ++FAc6JiFrYAh2AjGcoaGhmaUy+XYfWybjGI8z6No4EkFqTDLFAa/Mcqkrp8uagf6KK0qDoLg 4DvVUcMWwWt33333Li1KMCj4vj9qzJgxiwcHB7+Qa7J6Ow4W1/svf/KTn9ympZAUWL9+vfidptbu M2WkhfDM2TVnzhx+xjBKbNiwQcxzndJMBrttr0qTtL+MnalmQEej4cqx2s7QtuP5RaYh0G+/KKwO Ue+TKepn/fyEMOyVkFHJL4k6aZS5paurayixQgwat91225/A5h/h3pwn/re4X6WrzO8tX758b5yE zSBrtJWrhCYKDSngGGQG7xhriYx17BDC+wSWu98sXWeGkWEXNGdcHKzMinEIw4SxBe5riiv4R4SS cBQsb6KMJqCj36EykE9kgDNOPlQNPNHxfb/l9ddfl1rN3AyL64YxWYwy4w4gQhk9sRKmw1lRApYP wPZoKYQxDjw/x44ePXoJ3C83wb9/VN0fVW8IeA6ILSuZz0ue5/2VdIEIFAoFpUXXaYVGVJFNkI/1 E8OMecaPHz9insu29pFCaEQyHvlBlzOTGqtQuPYSsk+pa8RkBagjM4e3Kml0lW1EFu51F97N59Tv oNCO1VjmZi2FMsa59dZb/wh+v6Xw9fqcpM2OZW17Jdnq//AcWimdiQKUjbayMGm6N8+D3UxyRrzQ HWYz3DPG3f2WK3G/TzBdLsMQx4UOURhZCM3MMI3YiK1AA7JyX/IghuUEQdBe+z/F0IiaBmC3UA7R hMmePXtO9jxvbNgxiivzZWWzqp/GUFqUPCCMGGujMCGgcQCWzGQxI8cdd9whFsgthmfn5XB/jk1i pKUChXovkc8AXJfLFi1aNKAl05SgEhrRUN3gZwwTh1kU2lJp5VOXlsRY4Xe+852TQa+D3hpduvYh svvfeuut7VoUYZxjyZIlYk7r+Cg56n0yCW9zVnsBv/TSS48vlUqTVNJY0Cc77H9oz3ZLJ2ZIcNtt twmDc7Gg5uPwGUXBYCouusuE6/HwsmXLXkqiUyMoG22di62AAXhihtFBVrxPCLAGu7NkGMcwsmzC VkA35UqoWa0hOBjGMsiEMqhSrhhNKw1eWMrL0C3U7laZMYcI55SreIuOBYXJBNkB2Hw+zwNuDYBr cyjMMpGJHC2yGGVSmIRshsLA32+6urp2p6KEIgsWLFB+p1o4AMve7C3gzjvvnBYEwcfg9+uEf08U v2P1XjVl4KMrn5Tr/fWLFi1KZUJAM4cZg1I00tJVN4BndGXEZIqm81zYbXtVmqTd1dnZScUj/2ky QtSvvYTsZl5MwzQC6s85Ye8/6n0yRdm3PvShD2FF5tFCqVSKXKhKvX0UkU9x1KhRbAthASIEIvTR 5sPXK+HemqYjT8vrbqM0f6+l8BBIGm2VK3olDilgATzYzSQC7hWxinsqth4GwXL3y0ZbDDMSFxvb SmEdGMYxxAr+bdhKhBAZxskRyBnMMWpMmDBhehAEbY2OO+Z1a0vchK6Tz+el+g0WDH7HUcdYmRj6 JRhApHS/HJwQcNCwpcree++91wYDl0zh+77X2tp6cktLy4fhnhPtuvNg+8fV35mCgQ+Fuhwi+71P fepT35bOAIn169dPBN2lxyUphEZUka07tnvu3Lk7pTNmGKC7u7tlaGjosHkul9pHdelIeNkSwL07 O2y/S9deyMKH5xeZhsB90C62rtX7Ol6AtqbxyDyauShJYgptqYh8tn/jG9/YryUzRiuinwZtlGml UukjnuddFASBWIjqRaWzsF+lJZ/h/zd/7nOfS21elKTRFiAs+EJDCjhGD7YCjPWITh/V+1g3/fDB cvcrtTqHYTLEbmiiuDhYmRXjEIYJ41m4r4ewlQghdLDVQTjUiuUEQaBk+EtkgDOOrFjJ7aLhti5C F58RXZmvXdYl/TQOID4tnVHKgJ7nR10Dywdg+dmEjO/7ba2trSd6nvchqGunwK4Pw+8yHT7j43jS MmXgoysfjbK/gmu4WDozRAqFQtP2DwWjvCSydVAywmUsYXBwcCrUOel5Lgptqbhp4bn1SOxC9KO8 AJvitY/KB645GUM5hiSRc1rU+2QSfZeN0pnRZXr9Dsv7ZPX/YzniYOoQEQL2798/DX6TmfCZNTAw ILzlHs3h6eXzSdPLloCqscfZ2AoYoA8+VrttZEiQpdCIW/KVSSKjlCuh0qaYLpdhiIMVqjRt2Kse k2WohvrIige8HmwFmGRAx72jdkAxrYkRApMJO3zfH5DOOENce+21wtPIMeI7lYkc07IYZaYV/rAZ igOIZML1wbUa8U51aQAWzm/X8H14kLa2hs4PlWhtbdWSTz269NOVTz0h5/0e+HhwnSfBZ1ShUBD/ vxc+fwS/0/uF9yz4/v6qcBxPWhQNfBDKfA2u7UcWLVpkxbsWfvdzNYYelAbjmcMebZiYdBBv2+vs t5AwIFq3bt3kUql0MBy0zddeIp+hvr6+F6QLYzLF4sWLxZzWCE+YFOq9zjLhvW211/oLL7xQPKtO 0JUfhT5ZPfA78SJVwwgPWv39/X8CfYqT4V+xmGaa53n/z7vvvnsS/JaRnUeH+lU6Q6QLti1duvRh nRnWQ9VoKwuTppuhqtjutpHBpx1bAYNgWc1nZbKYYVSgatwRm3KlgzQJWw+GQYScdwq4LyfnKh/X 2QX9gtewlWDi4/t+S7lcnhk3vU1GMfl8nicsGwDXRqrfYMPgdxqyGGXq0i/BoOD+3//+9y9qUSIh V1555XGwmezyACz8f0OhULih+n8QBA3lozw41f6vK5/6Y7ryLZVKxvXzPK/h/WW7kRayZ4O3oA7P XbRo0W7pxPjMqv0nyfWj7lUix4ssmBhAHTsnQbhBdFmFtLs6Ozt3xc5YI/BeTDyWT/Ha1+cDn628 mIZpRGtr63TV+mZDva9jYGhoaJuWzJGAdl+kLYRtfbI6gpaWFvZUqhHh2fjNN998D1zX90B/7b1w /d83HHr+j6CP9gHY99/eeeedyfC9TXZhqaP9qkSyYcfg2v4v6cxjQs5oq1yJlxl7wNsiXPVSwhgC 7pVRsDkVWw+DYFnNZ8HzH8OoQs64QwNZaHswTCNEWEQSq2LryIrhNMVrzygwbty4abAZ3eh4/eAI kQHOuLJcXxuQz+dD+w1EV+ajylLXT+Og4Oaenh7j3qIbMCtKwKUB2LTKoXBu1PVLq0yXz22Y/UEQ XHD11Vf/WotCBtiwYcMx8Cwd4cVDFkLXXka27/nnn+eIGUwcDgudTbBt31RWNi3IUeojXBS207Zr L4HVHoaYdIH6dM7wtpmMSn7GZSXyebarq2tIujCCQFvjrPrzdKlfALL9xWLxtgULFhz8Xyz8iJNv s3T1x1VkVY7p0i9C/igopzq2KNrZbSB7dK5iCyC8HB/19ttvjxbpxQKbes/Gw97nmuoSdS6mZDHK TDiesHXZsmWph4EmZ7SVq4Qhm4CthAGewlaAsR4R6zgdP/j0EKtGsKzms+D5j2FU2AfNmx3YSqTA +dgKMAwiW/OVdy01ZmMrYIjUO31M6hxmrJNWaEQV2RQnCHiVZGMOGsVQGPzGKDMr+ikOCm7VUqgG QJcR71SXB2BdPre4uKRfkrREz01MOHYuXrzYqsVR8Fyd0ey4qd9UVz4RE5+bfd/niBmMEo8++uhU uE+OkZWnblzRLK3neWT6tHC/Th/2RCWdhvq1D5OF83xMOgMmi8xJkphCvZfIx/rwoKoe26m1jyRk x8FnWfWfOi/uscts5i24mRGc+N5MhzT0CzsmW069cZcuI71mONCvSkU2CAJfOrMENDf/wyHRy8QS +uGzHVsJxnqy4n1C8Gy+MohllHLFgHSK6XIZhjiuTtZm6ZnKMPU8h61AA87CVsAQ1g80MfGN/C0z innF932bQjYZY8mSJVJhli0Z/EaVpVamCiGGQ5TCiZ6R1QFYrHJMlGmzfhR/QyTPBmKs66NXX301 GYMHWapePKpQ+E3T+r3hXDliBqMM1LHTmh23rX1kgzfeNWvWTAI9T4iSo37tJWSLbW1tro7PMgmB vulY2Jxcv9+Bel8Ppb6WMueff74w6m3qsTQr/QIVqOuXBAv6LcZlKegHPLt8+XIjfTWKRltZmDTd AtWBiot8xl46sBUwCFYDTKwapPicZBhMerAV0A10CSfnKh+GySobsRWop1wxfogcbHWA3dAv2Imt BBMf3/dFW7Hh6khToRENDcBa5QHEMInDLBMNOYEqS0G/hCtsSXja+sQnPnEsbE5sJuPSAKypcqgP LlPXL618LDs3sah3jo0GWwLP86QXXtvuDQ/OlSNmMMpAPWqv/Z9g276prELaVzs7O3fJa5UqoYtp bLv2ErIvXnfddf3qWjFZYNgTZotLfbIQ2aG2tjYSxqJxaW1tHeGxNKv9Apf1o35uGGXaph/8v1w6 cUIoGiNkwWiL3MQYYxflSljELNwrVbAmiLISlolhVHgcW4EUyNLzlGHqEQsJKK7QnIWtgCF41b7l TJgwQXhlnVD9n0JoRBVZxXyekBbOGPl8PjTMMvXBb4wyqeuncQDxpa6urje0ZJaQsLAbLg/Aunxu umQxyjRliKUrHwPntg/SnXv11Vc/HScxNhs2bBgLz5YRXjyqUDS8S5DP/tbWVo6YwShT740uQlYl 39TzUUkL3yk9xw5667agX5VIFp5ZLo7NMvo4L0qAep9MQnbH2rVrB6QzJAjcx0oe2wm2j4zIYpTJ /Ra8Mgnq9/DnPvc5Y/MmpIy2ypUwZBOx9TAA1RA0jD0It5mjsJUwhHAVjzWZfDZSuQxDlT749GIr kQJsoMlkmRfzlVX+1MjKO/gZbAWYZARBENvA0DajGM/zfqUlYzc5aADuwOA3apkY+qmgOIBIwsuW AK6HkpdulwZgk6Slfm6sX3RaCvo2kP0/0H74H1dffbW1IbKrXjyq/9t2Xyrms7mjo4MjZjBKbNy4 sWnobNvaRxFpKS3siPR+S/3aS8r2xNWFcR94b51Rv8+Ren9IFj4ueMBs2kej0I7FKNNl/Ww+NwrX E0G/Isguk85YA6SMtoDTsRUwgLD+JTN4x1hLViYyBVvzlfvGKNBMFLG/p5kul2GII+7HAFuJFDgL WwGGQYTqCs2seMDjcHOWUy6Xz21yLEm+6LJ19Pm+vyNuYpe58cYbpcIs2zD4TalMFVkKXrdCvD2R eb+K8ExZGYBNS4e0ZFk/dWye7Bhm05FHHjnjmmuuoRJKLC5zZQVt94YH/3dryZjJGoeNM1FoS6WV j+d5JBYi3XfffcIZxNT6/S5d+6pssVik6C2dIcDChQtHwXvrVJf6ZGGy8Nx5TDoDgsyfP1/MPR72 vKLQPqLeL6CuX1rlUDw3E2US0O8fP/e5z72sRQlJqBlttWMrYIBn8xXPQQyTBOnBEQfoQSr3sFWD DMMcxLnwvuXKyscTsPVgGETIheeD+/KYXMhgq4Psg34BG8FYDnToZ1S/Rw08UhngjCMbBIG13kDS plQqhRqZ2jj4HQeX9NM5gAjlkgiltXDhQhG+dUrc9C4NwCZJS/3cXNbPoXMLPM/74u9+97sLFyxY 8FYsxQgB591w4bVr9yW853mRBRMHaY/uFI0rFNK+2tnZuVNaqRRpa2ubLrYU2qYpt+17ly1btk86 EyZTjBkzZjrUm7ZmMtT7ZBKyQWtrq9XjE0NDQ0pzjxTbRybKtE0/l88tLhbrtxfaFb6WQhSgZpCg FMPVUlxw28ggUq4YW07H1sMgWCvamronZZiM4uI7LCvefBimERRXaM6IFnECiteeUWDlypVNw57o gsLEQz6fpxT2hBRwHWcPb1XS6CobXRajzLTCHzZDcQCx78c//jEJo9xisSjeqYct2HR5ANblczNR JnX90irHwPXcC5+rrr766k3SiQmzZs2aUfAcPrX6P4XfMC1ZODZ0xBFHcJudiUPDeS6X2kdQ5tPG C20A6HKOhFG9Sn6pyCbNB2Se01IY4yojxrldqPd1sr1r167t01I4EkEQNPTYrgqFthRGmdT1wyrH RJnUvYLp0A+eNX95ww03GF9oQ8bTVrni5SL1AW8CcEePSYpYJTsOWwlDFHN490w7UrkMQ5X98CHh MUAzbKDJZJkd0FV5A1uJELKwkEPQg60Ak5jY4XVtM4rxPI8nBxoTWQ8sGfxOLEthQkCXfgkHBbdK J04Z0G12VgZgk6SloC/rpzctocmOH8Oz588WL17shMGWYPTo0WJCuKkXjyoUf29FnbZ2dHQMqCRg mI0bN8ae56LQllJJC32ER2JnrBm4t+ckSU/x2jfIp0dLhoyTQD3poFCXU+4z9khnQBQ4r1nNjnO/ ID1Z2/st1K89Rpm69YP786l33nnnu1oyVYSSp62Z2AoYQIRFfBZbCcZ6EnVALGM7PCb7TRcKTcFR sDk1UpBhssXmfMWQ0jXY0xaTZai2S7WtOCPO49gKMIlpGPakfnCR0ABnHFnRjyVjhEKJJUuWhIZZ tnTwO7EsRpm69NM5KCgG+ZLqowvQ5WxdA7vNoDgA6/K5mSiTgn6Wn5sIXfWZxYsX/1hLYYSA854Z 99lLoV4pyv5SOjHD/CeHGfRTb78l6bcAT6oIp8WqVavGwv17ssq5ULz2MseKxSKJa87Qw/f9lr17 9zb1XE+h3ifNB2SwIvNoob29fRQ8rw6be7SwfRQLl/Vz+dx0yWKUqaofyO8vFAoL4XkaKCXUBBlP W8D52AoYYCtUD16dwyQlK94nBFiD3SL8pNSqQYbJEFZ3iMKAbuAxsJmKrQfDIEJmUrkK3JdjcxWv oq4jXCz3YivBJOaQ4W9aq9fTykdRdofv+9yPDefg4jMXBr/TlsUoE8ugCz4kPKwvXrx4NGym1e5z eQDW5XOLi0v6JUlrePV6EeRWDg4O/lcXDbYE8Gxt6GHSNW94cK6PSWfGMP9Jw4UdKlBsH9Wl7e3s 7NwdOzONHHnkkTNAt5YMtE1fWbFiBYlrztBj3759ot0/Nm56wvX+sHyKxSKJvlZcxo8ff0pOYe6R +wXmZNPKx6Vzc8krWAPZFTfffPMr0plohpKnrSx4uujBVoBxgunYChhkI1K5WXgeMYwqPdgKpEDT 1UcMkwGexlYgBHFfUuqjpMUL0DVEWbXD6OErX/nKibCZHCethUYx5Aw8qeB5XmT4CVsGv03KUr8m CQf6AqgXJCYSBgYGZoJ+0u9UlwZg0yqHwrllRb+0dEgiG5UPPINECMTPXnPNNf9XS6YE2bBhQxuc 56ExM8e94RXb2tpIPM8Z65D2xhsXCqER4VhP7Iz1MzdKgPq1l5GF59Jm6QyZzBEEwdn1+6j3yWLo 93JXV5fVhovwO7U3O879AhqytvdbqF97jDIlZJ98++23vyadYQqQmBApVwa7Yw14W4ZzXkoYs5Qr HmEmYuthCMxwoh1I5TIMVYR3jW3YSqRAljwXMkw9O6GrQnGgI3Kw1RGwDNMZTUBn/5JGx9IKjagi q7NMz/N6pDPLGHDtZoXsU0lvXJaCfhhlGjTo6u3q6urXUlhCgiDowBis1ZUPxYFyjDJZP71pU5Lt Btm/uuaaa5w3cobnyilwrqNkZB3whtfb0dFB4nnO2MOmTZumQJvj2Or/trXfVNLCPfOotHDKgC6n 1++z7drLyMIz+BHpREwWOScDfTLrwxbDNTisj2Zh+0iLLEaZ3G/BK9MC/fbCO/ZKrLCIVUgYbeWy 4dWmCB9encMkJQv3ShWUcKLlynMxS9eZYWTYhnE/GmAOtgIMg8gz2Ao0YMRgq6NQvf6MPJ3VL6ZC I2INwObz+a1aCnaMm266acKBAweUwrkSHvxOtUzq+mkeQPxnLZnp4bB+rcsDsC6fmy5ZjDId98IU CM9ahULhjsWLFztvrFUFzvuMJseS5KtFVufvDcd/IZ0ZwwwDz4VzFWR1lZmKbERa4YmOhNenNWvW CEPSU11qmzaRfUE6EyZT+L7v7d27d2YzGYvr/SHg3fyEdIYEaW9vb4FzkI78wf0Cc2U63m+Jo46x Mgl4BRPe0v9i2bJl6IvbqRhtaYnzTZztUAV4dQ6TlCx5gOpBKlfE/pZaNWgp++GzE1sJxjoewFZA N9ANHAsbpYlWhnEMcgMd5cr791RsPQwgjGC3YyvBxOfOO++cBJtT4qS10Chmp+/76AMXFDlw4IAY FPdcGPzGLBNDPxVUBxBBjydTUUSRT0BOHAAAIABJREFU+fPnt4F+02XlXRqANVUOgcHl2LLU9UuS Nm19YdsXBMF3PM9b/ZnPfOZfpTNwh0NecSnel5rLJPE8Z+wC6s55jdoktrWPmqWF89x+2WWX9cXO XCMiZCvo0xYho5JfYp3SKBPOcffNN9/MY/pMKHv27JkCdWRC7T4Xvc0VCgWsyDxaGDdu3DQ4l7GN jnO/gEaZSWRV0lLQl7p+hspcuXTpUhIRMagYbZ2FrYABMrPqikmVLHmAehyp3BGxvx3jJ/B6uhJb CYYhgFjV4mErwTCIUBzoEO2cpoOtjvBsvhIGmrGU1tbWi8vlcug7hEJoRBXZqHzy+Tyv5m5MZJhl Wwa/qZSpIkvV6xakJ+Fh/YgjjhBG0A0XI7k0AJskLfVzY/2Sp42bT51sEf7fBNsfwPahJUuW7Nei kGV0d3e37N27V8oY1AVveNDeI+FFiLEHcY8MDg4e8nRjW/tIJW0QBGQWgYUZqdt27SVle6QTMZkD 7oNZLhgnRsjuWrdu3S7pTGhy2Nyjje0j07IYZVreb9Emi1Emgn5PvPPOO5/XUqgG0I224NErVimf gK2HAXh1DpOIcsUjzCRsPQwhPFBgDXbPjRaxGjKdaoZBxvV7nWGasQu6LhQHOpq6cneIbmwFmGSU y+XLar4nyQddNiofEfpJS2ZuMmKxh6WD38q4pJ/OAUQod98DDzzwG+kMUwR0mRV3wNOhAdhEaamf m8v6ETq3LXAvfQ8+/7RkyZLfaynIYvbu3dsOm3Fhx2y7LyXy2dHR0UHCixBjDwcOHBDRGyZECubo t4+i0gZBgLXYegRwP3eAPtLy1K99I1k4x2e0KMO4StMIPbbW+zooLj5VAs4zcuFXFe4XJCOD/Raj shhlpuAVbGdLS8t83/eL0olTBt1oKyexOtUBRKuRV+cwSZmFrYBBhAeKAdOFlited6RDSFgKd/AY pkIWvHwyTCOoDnRk5b5kz0UWA5150YdO3fstFaOYQqHA9TWEJUuWiJAG0xwZ/FaWxSgzrfCHzVAd +IPP1hTVUeXc2n+ohz1Iop/L54YtS0G/tMppcmwbPG8eFMZa119//b+raec8l1e/UPgNk8hK5EO1 v8QQJgiChtEbXGofAf0tLS0k7pENGza0vfPOO037ZtSvvWw+nueRuOYMWQ5bBOmitznYWu2MwPd9 71e/+lXDxaoU2kfU+wXU9UurHArnRl2/GPn0FQqFC26++WZSizQoGG1lYXKmF6oEqR+esZJzo0Wc ASt+rPBmFrpq0BF2w7NoJ7YSDINNuRIqZhq2HgyDCLmBjnIlLGIWwkCLsIg82GoxRx11lAg5Njbs WNTAo4Wh6N7wff8l6QwyRKFQmBEEQdPxFFsGv5PKuqRf0gFEKqGC2tvbWzzPm6EjL+oDsEmgfm5Z 1Q+hnLfg8wv4PAL3zcZrr732d3EycR0x0Qibj8jIUvy9VXWCd8dTSgkYpkIsj+4U20cRx5/t7Owc klYkRd5+++2p8Ow+LBy0S23TGtk3brrpph3SCZlMsWTJkhOgrkhH6KFsnNhMFvrgVjsj2LZtm5h7 lPLGWA+V9pHpMqnrh1WOiTId10+0YeYvXbqU3Fw5BaOtLEzOkHEXy1hNFu6VKlj3zBykck3Rg60A wxBBPE/bsJVgGEQoDnSckqsYVLrOVgxvoow+8vm8tKdoSgOccWThOFa4cvLAtRmxoMbWwe+kshhl 6tJP96BgoVB4Pok+ujjuuOOm5hoYlwpcHoB1+dxMlElBPwPnNgTPkJc8z3sMthv37dv3jO/7JIwP KHPyySfPbDQh7KI3vFKp9LR0BgyTq3h8ytWM3VM3eE9YzsOxC9IMtL3OpnA90247w3OK+2VMMxp6 bxLYWu9rgXtg9/e//31yBhaKHBZJiUK7W5csRpkU9HP53HTJYpQZ0fcI4JmzYMWKFSQW3NWDarQF j+KJuYpnG9fh1fRMIuBeEYOux2LrYQjhDQpr5Yjr4VopTtIzDAYd2AowDCJUvS6ega2AIX6JrQCT DOjgX1Djnj92PjYYxcC5PhlHpywA12eWC4PfactilIlo0FUcM2YMifCIcA06avV3KexBWgPlFM8N u0wVWYpGeTWy/w6fZ4XnpEKh8M+vv/76i2ykpU4QBBeb9pCHWO93XnTRRbulM2QYYPz48TPgOZN4 ERLF9lF92lKphBUhI4y5WWibwjOY+2VMQ+C9dn7cemaLtzkXFpTBOUhHHeN+QXqyxPstiWSzeu0V f6fFK1as6FJJYBJsT1tZ8RzERltMUlz3AFULZidkOmLZJuBnEcNUaLoCiWEcZzO2Ag2IFUrCQh7D VoCJj+/7o8rlcqz2oo2h6DzPYyPDEBYuXCgm5E5tJmPL4LdJWQr6NUPDoGDv2rVrSXhShHtXejGS zatk00wbN5+srFBWwfBkx3747IDvwoByS6lUevLmm2/+j9gKMIeAazqn5nuSfHTpk6Ys1f4SQ5gg CC5oVNeoGxWppIVjv7nyyit/EztzjYiwraBP7DY5hbaprH5Qt7qlM2WyyGHz7NTrfcx8fqGlAFxm NTpgSfsoMS7plyQt9XNzWL/lwLfltTIPG22lTy9UiX3YSjDWk5WJTMEjGIUOezObiFG2IfYhejBj GDKUK2ERZ2DrwTCIkBvsg/vSy2XjvizCx/rVgVlm/PjxZ5bL5dDwuvWDi8QGOOPICuOT7Un0cZWx Y8fOqK8HFg9+G5PFKNOkQRfI9GgpTA8NFyi4NACLVY6JMlm/WGl/8Ic//OEq3/eDREoxI1i/fr0Y K5sqI+uCNzx4d2ySzoBhhoG6dF71u20G74ppySxC+sAHPjAlCIIJtfscbZv2v/nmmzymz4Ty2c9+ 9rhisThZR17E6n19HlaHLb744otPqA0zTb3dzfrpzcelc7NYv+UrVqz4shaFUgTbaCsL3oPYsw2T iGEDgywYOArE4BpWLFnXrzFPEjNMBbEKL7HLegsQ4Rx+rZjmDfhwqBD3oRTKoIoIlz4WWwkD7ICu Yz+2Ekx8at3ZmwqNiDjxsN33fRJeg6gB10fJYyflwe80y6SuXwoDiM9ryTAhV1111VS4DocmMF0O e+DyucWVtV2/hOc26uijj77ynnvu2VUoFH73+uuvvwLvsWJUIiYaz/Nm5yqLLEbgotctqD88ls8o 0d3dPWFwcHCajCz19lFUWngePBw7M82AbnNcaps2kd3C7zOmEcVisaH3JoHF9b6Wvg996EO90pnS RHqhKvcLaMim3G9Blc2afiDzueXLl6+UzhQRNKMteBSLQaQpWOUb5BlsBRjrEQ2vLBgYCLbDI3Yv UtlnI5Vrih5sBRiGCO3YChjiy/A8/Qq2EgwjSRYWcgjIeTljlIkVXhc7nEbMfDg0YgPgenVEHFfJ y7hsVvVTIc4AYhAEVCb5pRcjWbxKlkw5JsrMin5JGNbhY+IjngulUil3zDHHFO+5555XYN//8Tzv 17B/e6FQ+NWSJUtIhPWyiVoPQhm4L1+dM2fOLi2FM5lhYGDgHKg/oYaN1I2KFNMOwXmS8XYDujZt 81Bvm8rKghyPIzANEYbV0A859L8r9b5WFp47W2z3pArnckGjY5a0j7TLYpRJqN+CKotRJpJ+AXwW Uw+JWAumpy0x4B3amHWMJ7EVYKwnS6ERH0Isu+mqBAd4HFsBhiFC04lWh3gKWwGGUeAcbAUMwf0C i/F9v6H3W1OhEU1O5Hiex/U1BFEPXn/99TPj/hYu1I20ZTHK1DCAuPuBBx54NWkmmmi4GMmlAdgk aamfG+uXPO0wYsz7BMhHhKOZJ3YIY65777339VwlKsKzQRBsvOGGG15MWlAGOENGyBFveGQMUhh7 gLr0kep32wzeFdNuvvzyyyl5jj5sQY1LbdNa2UKh0KOiE5MtoK6criCrq0zTsliReXRyaCyJYrvb RJku6+fyuZkoMyX9RDSZBcuXL+/SkrkhMI22sjA5szNfCU/EMEloaIXtID/DKBSagyfAZlKkoL28 BR/bXcgyTGLKlXaPtDtiixGDaNuxlWAYBaZjK2CIzdgKMPE56qijDoXXpRgaMYUB2Be0ZOgY+/bt m5qr84Js8eC3Ei7pl8IAIpnnO1yHQ4uRKAyqpmVc4fK5mZClqJ/Bc3sPfC4Tn0Kh8JVVq1b9Fr4/ BOl+sGTJki3SSmSEBx544NgDBw6cGHaMoqFl0nzgGerCxDBjnnNlhKi3jyTS/jyRMhr5zne+czLo d6ysPPVr30gWnlsDf/jDH7ZpUYhxjs985jPHQt05qdFxW+t9PaVSyeqFyRdffPH74Fwny8hyv4BG mVGyLp8bdpkqsk2O7YN77pJbbrmFzDiNLJhGW66HIhNwaEQmEdBsOQ42J2PrYYi98IjF6oSchVSu KV6Aa2u1C1mG0cQ0+IzFVsIAW+CeL2IrwTAyQFtHGEBMxNbDADvgvuzDVoKJTz6fl17BWgsFQ5cY K/Nf8n1/n3QBGSIIAqVxDFtCTlApU0UWIzRiI1nheSIVZRRZsGCB9GIkCgOwaeXj0rmxfsnTSuTz fvhcD/fx9atXr/53+P6N1tbWb3/605/eo6VQyzlw4MAhTzZZuC9h+5yWDJnMsHHjRvHuDZ2Mp9CW 0onneY+gFBzOac0OUm+byspC32Mb9MsGpDNmMgW8s4x4m0PuMw7s3r3b6oXJcC7tjY7Z0j7ClMUo k3C/xagsRpka9Ps3+Fzwl3/5l/+SNCMMUMITlisTptMwyjYMr85hkpKl0IiPIpY9G7FsE2zEVoBh iJAFg3FBN7YCDKNAaLg5B+FQK/YT2i530etWPp9nL1uNado/o7xCWVUWo0xbvW4VCgUqC/ZmRotE Q3gANjHUzy2r+mGVE5LPn8Dnbw8cOPDq1772tXVf//rXs7KIshkdMkKOeMN74/zzz39JugCGyR1s c5xX810lnXHZqHwi0r7S2dlJJpws3MOHjeVTuPZplOl5Xo8WBRgngftAejzNpnpfx7M9PT22L0yO NfdIoS2FUSZ1/bDKMVGmA/r9orW19dRbbrnFSoMtAYrRVq4SmgjTy5cpnsVWgLGeS7AVMMiPEMt2 fcLYaheyDKORLIRmFvRgK8AwCrju7bIKv4stxvd96fC6xAY4Y8kGQbBJOsMMAfXAy+fzp9bus3jw O5EsRpm69EthAFF4PyCx+hv0Pb/JsWbpVMowLhuVj8vnhi1rW4gRFdmIfMR7/xPw3Pn16tWrf/jN b37zA9KFOgZcp/YG+5PkiS7bADZaZ5SBeneBjBzF9pGikTslL1uCdllBitdeNh84xosymYZA/ZjT 5JhKPqnIasrHhXvgkGdACu3uuLKsn9lysMtUkaWgn+d5d7777rvnLV269A3pRATBMpySivNtObug Ou3CVoKxF2i2jMplx8BgKIdkZFCuuLCWiiltKWQmERgGk3LFUF2L9wHiiHseK9Qsw8ShHVsBQ/Bi DosZP378lHK5fDC8bloTIxQGVauyhUKBJy1D2LNnz5R8Pj9BVt6ikBOJZKnrp0LMAcTtXV1dQ1oU SM6hxUgOrJJNJW3cfDK2QplUmcjnJox1Ly+VSpd8/etf//IRRxzxt4sWLcpMmKoHH3xwwtDQ0BST ZWLWe3iXcMQMRonu7u6WwcHBWUnzodg+qk8L//80dmaaWbdu3eRisfi+RscpXE9NbediW1vbFulC mUxx0003TYDnz6F3tEP1vt7bHIkw9HGZN2/eRNgk9tya1X4Bdf2wyjFRpkX69cMz46oVK1Y8qKYZ TbCMthI3Zi2AJ2aYpIj7ZDS2EoZ4Eh6x/Uhlu+5l61m4tra7kGUYHYiOrPREq8Vsy1cMtxiGPOVc 7gTYTMLWwwA74b7cja0EE59yuRxr0ZGlnot2+76/UzqTDAHXK8jn88tr99UOKpVKpaj0sY7VD1zV y9Yeb3YMQT9h7PgXTQuVLCOJbDN0DCDC/l9qUSYhV1555XE5ycVIFg3AKuPyuZkoE0O/JGkNnptY VHn74ODg/K997WtXXXvttZkwbobznQ7X7WCUjrR+Uwq/d1W2UCiQeJ4z9jA0NCQWBo4LO0bd4F0x 7f5333336diZawbatLHH8ile+yb5bL/uuuuw5ksY4sA7WniAloqkZVm9r2WopaXFasNFaGPMbHR+ 3C8wJ5tWPi6dm6X6bfU874oVK1b8qxaFCGDcaGvYe9CpkYL2wyElmKRchq2AQboQy44VU9oiXHAh yzA6aMdWwBA92AowjAJZ8H4neAZbASYxod5vQ1agS2dI1aALZLYm0cdlvv71r/fCphdbD1vo7Oz8 62bHqU8eyA4gBkFAYhKzUCjM0jEhQN24Iq1yKJxbVvWz7Nw+5HneM/A++PxnPvOZldIFWAqc+3mS ck3/T1C+SVkxMcxe6hlVPlL9QrVt30hWMW0PJS+DcA9fUKu/bddeFjjPp2IlZDIB1I+5Ouo+tXpf C5zj1rVr15J59sQBrsMhBzYU2t0mZF3Wz+VzMyGrs0y4t+4dHBz8nO/7VLyeawHD05awhG9DKNc0 VrttZEjwkWgRJwjg8zPE8s9CLNsEPdgKMAwROrAVMAQbajI2cT62AobgUCv2M138SXH1urRs2oOq +Xy+RzoRwzRnRu0/FCYE0hhAJBRO9NBiJEtXyUrJunxucXFJvyRpDZ5bG6T/yn333Tf16KOPXtzZ 2enUREEdoeNljnrD29bR0WH1xDBjHmiDSPVnqRsVSaQlFXIoCIIZ0VIVqHs8ayZbKpWelM6IyRxQ dxrOadlc72uPwb3+nHSmdJkjI0S4faQsi1Em91vwyjStH8j1wXPik5///OdJtU10IeU+UTNZWFG/ G6oXh5RgYlOueKM7DlsPQ7wA98tejILLlZBMJ2CUbQgxeLgNWwmGIUIW2h8iFCqHZ2ZswvUQxVX4 vrSYL3/5yyfDZqJqOlu9bnmex6GBGF2cKCuIcb+o0GQA8ZWuri4S4W/hupwuI0d5ADZpmS6dW1b0 SwKBc/uLvr6+TatWrRornblFrFmzRkTKmCa+U7gv0/6980RC3TL28Nhjj70PNlPDjlFfrKGaFo7/ PHbmmoFnU9OxfEr9qqSy0C9jpxBMKAsXLjz0jha4VO9rgXfzxlgJiTB//nzRRpwSdoz7BebK5H4L Xpm69YNnyaZisTjVVYMtAYanLde92gjYCp5JysewFTDIjxDLbkcs2wRb4XXGKwWZzANdQzHhfiy2 HgbYzvc8YwvlinH6ZGw9DLAL7std2Eow8fE877Sw/aZCIxoegBUG/xwaiNEC1LmipnxSkdU0gEhi Mu0Tn/iEaOeeFHbM9rAHutJSPzfWL3laJNn21tbWhzZs2HCBax63xowZcyo8UyMjZbjiDQ/OlRdZ MEoEQXBu9Tvhtn2orGLa7R//+Mdfk06QPu21/9h27RVkd9x888198loxWeLII4+UjmZlWb2vJThw 4MAW6YwIMjQ0JLwCHnScQ7HdjS1ru34unxu2bEj/og/aXTfceuut35MuwFKMetoqV14kWVhR34Ot AGM9H8VWwCAPIZbtuhFpD7YCDEOE0Al3B3kKWwGGUWAWtgKG4Akg+zkYcoxCaEQV2Zj5bPd9n41/ mcTMmzdvdK6JYS6GV4mUBhCfl840ReA6HPIoS2EANq0yXT43XbIYZToaKk9F9py+vr718P7EiGaR GvBcCW2rUzS01JEPyFEJdctYAtwjF0vKqeQZWx9d+YSk/WkiZTQTBIH0WD51j2fNZOGZxOMITDMa RpOwud7X0dvV1dUvnTFB4Hk1V0aOcvsoTVmMMrnfgldmXP3gmfGQ53l/mgWDLYFpT1si5Nsow2Vi 4EKsXQaJcmWFrHQoCcvpzeOGEnXdiLQbWwGGIcJsbAUMYbXbaCZzZOW+fAJbASYxyuF1CQxwxs3n GS0FMJnnyCOPnAn17NB4E4VJyGYkGODs0ahGbED/syXlVPJMRTatfFw6N9Yvedq4+SSQ/dgf//Ef /y1sPy+dAX06xB/b7suY+bx23nnnUfIkxBCnu7u7ZXBwMLQ/S32xhmpaz/OohSBqOJZPrF+VSDYI Al6UyTTjkPGiS/W+Vha+P66kFE3OCNtJsd1tokyX9XP53EyU2UD2X+FdePPtt9/+sHRGDmB6FdDp hsvDYB9Ur15sJRir+X+xFTDIP2EVDE3AibCZilW+AUQ4EqtdyDKMRs7BVsAAAXy2YivBMAq47u2y ChvBWMydd945CTbH1++3zeuWLJ7nPZ04E4bJHZxo6pCVxZg80DTYuP/3v//9i9IZpUviti5144q0 dEhLlvVTx4FzW/Gtb31LyqOCJZwaJeCQNzz2ssUo8e6774r7Y4L4TrltnzQfSLurs7OTTOh0eMYe A/fxobF8l659vWyxWOR+GRPK/PnzpaNZ2VbvaykUClbfA+3t7cJ5zSmq6bLaL6CuX1rlUDg3gvrt h8/nh4aGpmTNYEtg2tOWS53XRrDrUiYpl2MrYJANiGVPRyzbBNvh1We1C1mG0UG5Mtk+CVsPAwjP hX3YSjCMDOXKPXkCth4G2I3sUZRJSKFQiJywFFAb4FSRrTvGxr+MFvL5PKmQHWkMNoLclp6enqJ0 ximxcOHCCaVSaUrYMYIDsEbycencXNbPwXPz4Lm0BvjTRYsWWd0v+9GPfnQSPFcm1O939b6E343H 8hkloN5dIiNH0ahIsf3049gFpQD0zWbI6k/x2ivks3PFihW7tRTEOMcxxxwjDBdDo1kRGE/QVia0 QzZLCxNk/PjxZwZBIAzsMtMnc1k/l88tLimUWYRnhAiB+MXbbrvtt3H1sh1jRlvlSlkzTJWHCLsu ZWIzHBoxdMDVQYSBwcuI5bvueYefRQxTQTmslaW44DaayQ5ZuS95Ashy8vl8u9imNTFCbDJht+/7 HBqISczChQtHvfPOO4fGfjAmwlSIO9gIuv4qDX1UAT3EYqSDXvQJD8Aqy+pMGzcfRwa/lWUplGnx uU0qFot/A9vrdeiERalUkjJa1wW25wD4/px0pgyTO1hnQh0TUGjb6+y3wHk+EDuzFAD9Go7lU7ie Gvt9HDmDaUi+Jiw6hXqfRpnwvff+++/fp0UJJIIgSOwwIqv9Aur6YZVjokwk/QL4dEH/47YvfOEL /6pFAYsxGR5xGnzGGiwPiyexFWCs5kpsBQxyP3L5c5DLT5snsBVgGCJchK2AIXqwFWAYBTqwFTAE G1DbzxmqCbAHOOPKwv4d0pkwTBP6+/uFwVbo6u96MCYPNE74k+hvBUFwnoycywPE1Fevs35601I/ N5C99r777jtJOgFNDo6XJbl+1Ot9DcHQ0BCZ8G8MfTZt2nRsrjLPpQRF44qItG+85z3voWY8dG6c RBSvfUQ+j2rJmHGSRkaj9VhY7w8B5/i8lkIQgfMLHfe0uU9Gof3G/RZzZarIxsxHeC2/H/7/81tv vfUKNtiqYDI84tnRItYj3F/3YivBWE0ntgIGQQuNCE3CcTm3PZoF8KHWsWYYLM7EVsAQfM8zNjEL WwFDPI2tABMf3/dFX3nEhEz94CK1Ac64sp7ncWhERhcNF8dgTB6kOGhJ5Z4JHWtzaYBYZ9q4+Viw QjkV2bTKdPncAK+lpeWvYTtfizIIwDlNU22zELn2yrKw/6V58+btl86IyTxwb5xf811XnkZkFdM+ 0tHRgR4GusqqVauEM4hDY/m2XXsVCoUCe+xmQvF939uzZ0+oN0wKdVmXt7kgCKx2jNLe3t4C7YuD 8xEu98lMlElBP5fPTZesYj7CjuZb8Lnn9ttvz2wYxEaYNNpyPRSZYHO+YizBMMpAs+UU2JyIrYch dsC9shOx/EMhJBxFhJ7sw1aCYbCB5+ok2EzG1sMA4plqtdtoJjvAfTkh57bhdJU+uC/Zc5HFTJgw 4eQgCEaluHpdWtbEoGo+n/+ldEKGaUJ+OKyogMLkQTMSDFq+3NXV9YYWJRIgQlGWSqWDxqVEBmBT kXX53OLikn5J0lI9N3hGffQb3/jGiYsXL35ZS6EGWbNmjWj7nFy/31VDSzhX9rLFKAF15mLJ50Cs Y6Zko9LCOf4wdmYpcOSRRwpPrlJzmdSvfYR+u2+88cZd0pkxmWLPnj1iLG2CajoK9V4lH+jfWG20 NW7cOGH8Hul5mnL7SFUWo0zut+CVGVO/bXBfrIH7e63v+/1xMsgCRoy2yhXjiJkmykLG6pcJg85C bAUMsg65fCk3shbzOLYCDEOELBiMCzZjK8AwCog+gcuG01X4vrScUql0iupABIUBzgSyPGnJJEYY Eb3zzjuhq7/rwbhfVIi4/0l42QqCQKzgjhzXc2mAOK1yKAxoZ0W/tHRISzZmPh5wE2yXSCcmwpgx Y6bCM7eFwm9q4veG79xmZ6Tp7u5uGRwcnB12jGDbPkna/QCpeS64V89rEuZdSxlEDFtIXXeGHIfG uR2r97Xs6urq2h03MRFS9YSsgkVtZ2OyFNq4ackS1O8/4FnwvUKh8L3bbruNo9RJYMrTViwLYAt5 ClsBxk7KlXvRWtfpighvdPcj6+B6uFZ2o8wwFUIH0xyE2x+MTWTFmJIHWy3H87yOqJAiBAc44+az z/f917QUymSa/fv3CyOitrBjFO4XXQOc8Hx4RFo4XTrCdro0QIxVjokyWT+9aQme2yfuu+++Zddc c41VofeCIJgZdX0c84b3fGJlmMwwMDAwA+rTwTku4m37pP2WjYsWLRqQTmAA0OmMmu8q6XSVb0r2 CenETBaRmtOy2dtczoF5LTi/88TWpT4ZwfZbbNm08nHp3BLKCk/DP4PPT6Ff8Yzv+xydTgFTRlvt hsrBRLhz49XJTFyEYcEkbCUM8Sw8xtEmhaBJKFyTTsMq3xDWN24ZRhNnRIs4QQ+2AgyjgOuG01V+ ga0Ak4xyuTyNQmhEFdm4+cB3DuXJ6CKWR2MMIy0VQvIhYZgL1+KgR3uXB4hdPjddshhluhoqT1U2 Ip+xLS0tl8HXH2jJ0Bwfrt+gbHkRAAAgAElEQVRBcQJLUz7F1tZWXvXPqPBRGSHstr0qIWlJPbeG w7Ya9eSKZdgSBAEbkjLNCI1mZaFxYjPZR6WFCeL7vverX/1qepQc8fYR66chbdx8LLz2e+CzGfY/ De+wn3/xi1+0Ljw8JUwZbYWu/nOMLVBVi9hKMNbySWwFDLIGuXypEBIW0wvPon3YSjAMNtAdPBY2 J2LrYYCdcM/b7jaayQhwX47NuW84LRCLOXgCyGJ83xdG/ierpKEwwBk3H8/z2GiL0QLUszk133Xl qSWfehIMcL5MIWTH/PnzhUezGVFyLg0QJ0nr0up1m/VLkpaCvqr6wfPrf+aIGT9IoBweuhYq115S 9sWOjg5S3oQY2kD9+VjYfmpt+4Rp948ZM2Zj7MzTQbR3jHpy1ZWPouy+ZcuWvRhHJ8Z9rrvuuhOD IBBj3a7V+8P+LxQKW6QTE2Tbtm2hUccotGMxyrS5bZ8kLQV909APvv8HbMR76tfwfRvcv8998Ytf 3CmdGROJKcOFMw2Vg8lj2AowdlKuvMQvwdbDEGIw5AFkHVw3IuUVOQxTIXT1kYNsxlaAYRQQg60u G05X4cUcljN+/PiTyuXyYXXVNq9bKgRB8CstGTGZZv78+cJz9FQZWQzPBhoHOEmErTniiCOEx4lR 9fsdGiAuwu97ted5DcMp1P/+9XnXHod8mhYmK1tfpoospn6wfxSUP354t5j4fi/8/x7YLyb/3gOf 98Pn6Ea6NoNXrzdNf47wEEMtzFgjHn744dH79+9vuvDJMW94vMiCkebRRx8VbZzJ4jv1tn3CfsvG efPmUQvremh8z6VrH9JO4PE9piHQZ5eKJmGztzm4B3Z///vft9oABM6vXWwptI+oGxVhlMn9Ful8 3sxV2sm98H9vqVT6dbFYfPHv/u7vXtdSCNOQ1CdN4BEsLEsnpl0OAX6JrQBjLVfmGqwWcZCfwyP/ LWQdXDciJRGqg2EIcC62AobYhK0AwyjguuF0FV7MYTlBEER6hKM2wKkiG7KalSctGR3MaXQAYyIs rQFO0OFxaeEU8TzvDNXraskAcZXtq1at+q6WjBkpvvSlL/0X2JwkPvBbnAj16zT4Lj6HGQcmqRsE 6pVpWRHSS4xBkTD2jKK/v3+6V2cVaJvXLRXgVP9ZS0ZMJoB6d6mMHIW2fcK05LwDgo5S4wgUr72K LBx/WjozJovMDttpm3FihKwL81qRzyvq7SPWL91ydOWTUFYYZf0b7P/3IAh+C9uD30ulkvj/39k4 Cw8TK91PM1AGNmLF1FZsJRhrWYytgEG+iVl4uWIcFxlT2nJcaNwyjA5mYStgiGexFWAYBdqxFTAE L+awHM/zpgdBQ+cuiaBg0BXCy0kSM4wgn89fWK2HGJMHKiQY4AxKpVKPbn3iANftPLG1cIBYCji/ p2IlZGJz6623/j5XacMcasf4vt8yevToqfBObId/L4TP2bkmY8kUDHwo1OVa2eF71QqjLdB7GoXf MC3Z+mNQrzk8NKPC/LCdRNv2cSEXGlG8h3INFmBTv/aqZUIflMTCAIYsB+8D1+p93f9WtJciiAxf 3wwKbSmMMqm37dMqJ0Y+wpiqOlgZDP9fRUR8EP25N0D29/Dpg7buH+D/PfDZB///Af4X+/7jjjvu eFO6YMYoJoy2zjFQBjbPwu0yhK0EYx/lyktcKoSEA+zN4Q9UhYaQcIid8Czaja0Ew2AzHHZ2CrYe BtgF9/wubCUYRoZy5f17KrYeBuDFHA5QLpf/u6K8rnIxZHf5vk8tBApjGe3t7S1Qz+bKyGJ4NtA4 eNv7k5/8pE86s5QQ1zsnMSFAffA7QpYXIxEA3g9i8H/b8Gel8Mbled5H4bcTxgtzKEx2UCgzQvZ/ SGeEz4ebHaT4eyfRqa2tjY22GCk2bdokQqcrjzFRNK6ICE1GLjTi+9//fuEBWXksn+K1j8inv6+v j70fM6EsXrxYhGadHCVnu7e5QqHwjHRmBLn44otPgHOcVL/f5j5ZyLF/hHM8NBfRLGx7s3xVQsPX 59MsbLxKKPuoa9TseEh424bHVfSvy3MPyA7B9l/h33+544473m6qMOMEbLSlB443zcTls9gKGOS7 +Yq1LybtyOWnzQvYCjAMEWbCp3nr3w3YyxZjE8LTZRbCQfNiDjc4bFImZAWodEYWhFFkL1tMYiZO nChWfk8IO4YxEZbigDYJDwjHH3/8lFKpNLZ+v+WGLbUEra2tPM5GkGFvXMKD+je/9KUvnQS/kxjT ugru3cj6SKBeoZQJstZ4e/c8T8koxYJr3+zwax0dHfukM2OyzpXVLxa07WOnDYKAXGjEXMXD40Fs u/aK+WzxfT8dV8+M9RQKhSx4m3v1+9///k4tBSMBz9CzRNvD8vZRM4oDAwO3dnV19cfNgGGY5qQ6 oQmP5BNgM8Ky1EGstgBmcID7YyJsPoqth0G+g61ATiKmtOU8gq0AwxAhCwbjAmzvhQyjQuggk4Ow AbXl3HXXXceHTT7LYqHXrd9IJ2aYxlxc/UJ98iDJgDboQCJkUKlUOldsHTNsqf3e+9WvfhXdoxnT nFtvvfWl5cuXX9fS0vJ++PdO+N0G4uZFxHNAWrJjv/nNbx4nnQESGzZsaINn3Em1+9LyrEVkEpK9 bDHSwL3RqSEPdNmItORCIwrgvk48vkfx2ofk060lM8ZVZqsmsKTeHwLu9ae1ZIwInEPk72RTnyyE 7WywxTDpkrYXikTxWy1BrKRnTxdMHD6ZcztUXy1b4HX/EqYC5YpnQdefSfwsYpgKZ0eLOAEbjTM2 4brhdBUebLWcIAhOVpGnMMCZUPZ/J1KGYXIHB3cvk5GzzUirjiGAivenyAlMCw1bDgG/vfWTNlni 5ptv7luxYsUt8PVk+F3/SSYNEaMdY2W2tLQoh1UzTbFYPAnOJbZXXKrXvpEs/P//SSdmMs3GjRtP gc2JYceItu1jpYV74hFqoRGHmRm2k/q1V9UPrj8v/mKacZb447K3uSAIXHBGMGKxqs19shDZp6SF GYaJRdpGWxeknD8FtsJjLfZqMiablCv33rXYehjkm9gKANPgE9trggW8Cs+iXdFiDOM25cp9Pg1b DwPshnvearfRTHYYNpzOgqctXszhBn9e+09aoRFVZNMsEz7cfmQScfnllwtjhOPDjlGYPGiG4iD1 sw8//DCVycwRi5FcMGypAr8vL0ywkOXLl//bsmXLroCvH4XfO7anNAqTUrrLhDpN3tOW53lNjdZN hbvUlY+EbG8iZZjMAPfvgprvKuliHdMpq5h2rbSwIb773e9OzQ2H37bt2ivKFkePHk1lYQBDjCVL lohIVickyYNCvZfIp0dLZkjMmzdvMmwmO9A+aib7pHRihmFikbbRVhYmZ36JrQBjJeflGgxsO4gY 2N6ArUTOfc87vBqZYSqISawWbCUMwPc8YxPCkDIL3kW382IO+ymXy7ENf230utXS0sIGwEwioF5d HjNdKrJpDX6DDj/TknFCrrrqKjGBeYyLhi1V2NOW3SxfvvzBIAj+NFfjfdQCzwFp53O8dCZIgO7T 6v5PkpcW2TR/b6ijL0snYDJLd3d3C9SXK2VkqbTtY6Z949hjj30sdmYpUSwWPywjR/3aS8i+eM01 11BZGMDQIwve5np/+MMfvqaSgCCRthC29cnqKRQKbFzKMCmTmtEWPJIPWpamlT8hyDVoGSv4LLYC BvkhvO4pxDpWjv1tGU9gK8AwRDgPWwFDsEtixiZcN5yuwp5BHCCfz4eGPwmDyABn0nxe1VIYk1mg nnXWfG8mp5JnMqUakNA44CGtysQHbULAkHHFztWrV++WzowhyYoVK3b39/fPha/fTZIPBYMuTfn8 iZYCUwTO5c8SpE1FNs0ygyB4SYsijNMMDg6KseRjw44RbtvHSdvV0dFRjJ15SsC9GxoOmvq1jyG7 Q10jJivA++pcsXXc29wm6cR0GTH3aHmfrF52x9q1a2N70mUYRo40PW1lwcuWaMxuwVaCsQtokoiJ oLnYehhkFbYCw+EoR4SQcAyeKGaYCmdgK2AIDsHG2ERWjCk3YivAaOGk6hcKoRFVZGPks9v3fV7V zcRmODSitKFjIyzwuvXSj3/8499oySwhcP5n1e9zyLBFwCu4HQHeL0P9/f2fhK//VLufitGODlmF fMZpyTRdGoZHNBUa0WDd2HvhhRe+paUwxnWuqX6xpG0fKy3cM9+XFjYInMOpw1uVNFpkTZYJ+7jt wzQE7s9IRwSWGCc2BM7RhbG0sxxoHzWUhd+Q5yEYxgBpGm257tVGsJ2IByHGLpbm0g9NSoVtcI9s w1YCEJMJE7CVSJHdcJ05tA2TecqV8GunYuthgDfyvBKPsYRhw+np2HoYIMjxYg7rueuuu46Hzeg4 aSkYdKnmk8/nd2nJnMkszUIjYkwepDj4/YiKcMq0qwhbOHngwkp7Zhjf94P+/v6r4Os/y8g7HEbx GOlCENiwYUNbriaEI4XQiCqyMfJ5RToBk1kefvjhibC5UEaWSts+ZtpdnZ2d5Cbjv/Wtbx0j4wGZ +rWXkYXzlHpHMtljyZIlk3IhC2RcqPc1sgNtbW3knkEqXHjhheJ3OqGZDIV2bJJ84Dg7jGAYA6Rp ODJi9Z+DcGgiRolyxaXyX2DrYZCvYyswTKg7ZYfgFTkMU0F4+WzDVsIAbBjC2ITrhtNVenkxhxM0 HWiLC1WDLkj/WqIMmMwjGxoxJF2sY0lIMvgdBMFPdesThwULFohn1CSHDVtyhULB6kkbZiTC4xb8 7v8Tvg7UH6PgOUCXbEQ+Y7VklBKe530wF3OOwIJrH7abQ0MzkbS2torx+9DxJapt+zhAmeuNFyoB PJdOCdtP/drHKXPMmDEvaimccQ6oI+cMb1XSaJE1VSa8p59eu3btiDaiTUD/ZUSEHwrtI519RjjH HukEDMPEJhWjLXjsRlqWOsKT2Aow1nFdruIJJgsIV+M/wFZimLOxFUiZbmwFGIYIM7EVMAS3Pxib mIOtgCEex1aASU6pVPpg9XvUwCOFAc64sjXH9kpnyDB1zJ8/X3hRlAqNaLnXrb433niDxCIZz/NG TAioQGHyIIJX7777bvYA6CBLly7dCffvXxEy2jEt2yItjEAQBA2f5bZ53ZIB6iKJcLcMXXzfF3Nm 11f/t6htH+c4lbH7w4D7/KC3btuvvYTsK9dccw2Hq2cacVGUgC3GiY2gsjgmIR0qwlTbR03y2bl2 7drdWjJnGKYpaXnaak8pX0qIECgkBu4YO4DmiVhZd32koDt8D17vVDodZ2IrkDJPYyvAMETIgpdP ARuHMDbh+ju4Sg+2Akxy8vn8lEbHKA5wxpWt4XdxEjGMAO6XTzY6hjF5kOLg98aenp5iHJ10A9fq gvp9Lhm25Lhf6zT9/f1fzTUxFkYMlYcqSwF4tvxp9btEeJxYxyjI1hz7v9IZMplk5syZs3M1IUOb Qaxtr5p22xVXXNEbu6AUgXM4Q0JGJb9UZDXkw162mFCGjUdn1+93pN4fki2VSg9rKRiXdsf6ZPW8 kCQxwzDypGW0lYVJUxECpQ9bCcYqPg2fY7CVMMhqbAUE5UpYponYeqSIeA6R7GAzjEnKFbf1WTAO EeHX+J5nbCIL96WAw5a6wX+Nk8higy4Oj8jEYv78+W1Qry6v/k998iDhgPZDWpTQw5mOG7Y8IZ2Y sQ7f90Xom1XV/4l4DjAiC8+yQDozBED/kwyUgS5bA3saZZoSBMFndeRDsX1Umxa+r42dUfqEhkeU heK1D8sHnmG/1pIh4xyvv/76NNgcS6Eup+ht7sWuri6rvexeeumlE3KV+ceGWNgnO+wYfB6Rzoxh mESkZbSVhckZDk3ESFOuhERcga2HQXrydFaKnIatQMpszlc8/zFM1hEDOlkIP7uF73nGFjJgOF1l B9yX+7CVYLTwwWgRMgOciWVBjustEwuoO5fAZoKkrEq+cVU6DI0D2kU4/lhihTRwxRVXvA82k5vJ OGDY8kvpzBgraWlp+U5Ooi/joEFXv7pGRjkhTiJLrn0YbLTFNGTjxo3ifriw0XHKbXvFtEOe55EM jfjtb39btHkm1e+nfu3j6BcEwUvSBTCZAurGJVEyFOp9wnysD41YKpVEKNfD7Cwsbh814lnVBAzD xEO70Va5MjEzVXe+BHkKWwHGKj6VC+lsOMxXsBWo4RxsBVKGDUgZpkKk63RH2IitAMMo4LrhdBUO me4Ox4k/9YOLRAc4dci+Ja8Rw/wn+Xz++kbHqE8eqAxSe57X09XV9YaWghPS1tbWXr/PJcMWYPeq VateVlaIsYobbrjh1VxIiBXkUHkmyhyQzgCHUIPQ+nOx9NqPoFAosNE60xCoR0tzNXNmlrXtVdL+ vLOzk0Qbpx5ofwkPQ9Zd+zhAHjsTZ8K4ykeTJKZc76v5wPP2QS2Z4XKeS32yENnd69ats9obGsPY RBqetmamkCdF2LqUkWLYy9bt2HoYRHQ2fo6tRA2uG239AlsBhiHCXGwFDMFG44xNuP4OrvIMtgJM cu666y7hNWisajqbDbpaWlpITtQwtLn88stPhM2s6v8UJgTSMg4IguB+6cTpM9tlwxb4n8MMZ4eH sI12EMokayS9Zs0aMWZ50GgryfUjfO1HyBYKBfa0xYTS3d09Edofi2TlqbXtVdLCPXFf7IzSZ1qU APVrLyvb2trKxhDMCJYsWSI8/o0IueeYt7ndJ5544lbpzOlydrODtvXJQmCHEQxjkDSMtmZFi1hP L4dAYRTImpete6mE7ipXXLy7fO2Fi/1ebCUYBhu411tgMwNbDwOIFdo7sJVgGAWyYrTFgxhuYDQ0 oopsWmUODg7ulxZmmGGgji1WkFXJN5Y+SYgKjeh53k/+//bOBE6K4uz/Mz27CyJyKBpNIiohxleJ 8TXGC9BdRWMg3O4KeLH/JB7gfWs8JiYeUYNK1ESjsoCrMesFJBgQ3AWUIEFfwkuQGOKBFwICIuI6 zPT8n9qZ5R1m56juru46+vf9fGp7uvvpqqd7q7urq556nqB0KQddn+NK7TfAsKXZkzJAG6guLyy1 31CDri1CCveBbt26fd3NcRpd+w7U1NQo+/8AcqG28YRIZvJ1QVRv2zs4dt3ee+89z3XGPmPb9g/y t6l+7d3Kbt68+QPuA0FoaA+NaIpxYpFjZ8bjcSXGEN1SXV3N3he7GJnq3D4qIov+TgACxA+jrVN8 yFM1/iZbAaAHIfSyxYyIHpOtRA5Hy1bAZ5ZQ0ykpWwkAFIDNPnLsHUVDXqF7PiFbCQB4SGcMYEw2 nG5nDd2X62QrAbxj23ZbfQ0qNKIKHbCdOnXCoCVwxPjx4ztTPTpXRF4yvG45gfKZp0poxLPPPnsf WhySu80kwxYGC0UppGCgPF27dl0eyenHUKEu++3ZgJ5hn3JnEjDJZPKbhbb7FRrRiaxPZW7jzhSE iubm5q5Ujy7N3aZb2573WJKbXlNTo2x/Mv0fDtft2ruUXae70QrwjXHlBDSu923Qff40d2aK0r17 9wF0HhW88qp/kxWRfU2IIgAALoQabdFjmIWU6OC20UBaZCsAtOGqSDgGLNuZElWrA2SIbAV85q+y FQBAEU6WrUBAwAMB0IkweL9jIJyTIaTT6YKDlmWOkS4bRD4AtPPll18yg61exfbL8Gzgo3HAE9wZ +wxdj+NNNmyh9S09e/aEB+mQcP755zMvj1yeRVSo9yLysSxL2fBXdA59sksvefgi61OZ8DIKCpJI JC6j9+2evPK6te1zj62oqHhchD5+8PDDD3eJlPGArPq1dyD7kStlgNGcd955h9B768j87YZ5m9v0 8ccfl/S8qgO2bdeU2q/bN1kBNk6fPh3faAAEiGhPW8f6kKeKwCUgKAs1U9iH3rWy9QgQNkNnkmwl 8hggWwGfeVW2AgAoQlhCsC2WrQAADjDdcLqdF2UrAMQQjUZ7l5NRpIMz8DIBYMTjcYvqzRW521QY hCyFB+OARKdOnWaJ1MULdB4nltnvJC9fZD3mswSeJkKH53BQOtV727ZVHpg/yOkBOl37AsBoC3SA edmixeWlZFRv2zs49pXTTz99teuMfSYWi3VwCKH6tfcgu5H7QBAa6B44my0NMk4sJPtCS0uLst7+ eKHz2iXKj+bto0KymKQKQMCINrAaJDg/FUEIFMBLPBKOcF3tPEf3xruylWiHmoLMW0LZwTeNaaX0 hmwlAJBNOtOWOV62HgHAwiLiYwnoRBjuS8YrshUAwtjfp4GRwGSDyAeElzfffHMo1aODeeVl1F2B nd/zGhsbt3Jn5j+uJyioPniQZZ7IzID6UP0paLSlgBcm17Kl9tFzTNl+ZNK7g6dRFUIjOpF1mI9K 0QGAIjAvW5HM5OudmNq2p+MeFKKAT9A9eohJ176MrBJhuIE6sEkytDirnJzm9Z4Zs2sfGrG2traK nlfcDiNUaEu5yKdFSOYAAG5EG22VnP1nCPByAcpCzZK+tDhfth4Bc4dsBfI4QbYCPvNKNGPEAUDY YbPweshWIgCWRTPGmgAoTzoTGvpA2XoEwAd0Xyob7gY4Zp/8DSp2cLqVBcArtm1fU2q/DM8GPnZ+ P8kt7DPjx49n7dxdvE4EGBJDuGyhffQ/X8CdOTCFLeyPoqFgXMmWorKyUtn2It1/+6oYGlGGAR8I J3PmzGHfAI4iZajYtuc8dqNlWc+5LiQASL//LrVfxWvvIR+VJggABVi/fv2pkQJOCAzzNrfpk08+ 0T6SVWtr65HUxuhcbL8K7SOvbWeSeYm7MACAEIQZbaUzHoWOEJWfwsyRrQDQgnspVclWIkBa6DW/ XLYSeZju+W+RbAUAUATTDTTbaZGtAAAOCEvI0oWyFQBC6eVEWIFwGq5lYewFnFJbWzsgGo3u4kFR dQNDDx3arSqFRmRhN0g/IX13KgweFDh2e69evVTrSwA+Q/W6bIg6nb1u5dF6zjnnKGu0FclMtvAF Ba49ADzcSqmryZM1co6dWldXp/oE4ENzV1S4nn599/G8C0G4oDoxMbt0cowvsj6W2WRCaERqi/T3 cKx0WY58tvXp02elkAwBANyI9LR1LKUKgfmpCkKggJJQM+QUWvxYth4Bc5tsBQowULYCPgOvfwBk qJGtQEA0y1YAAAeYbjjdDsI5mUUHT1u5KNLBKUQ2hzBNMgEeiEajdyhWdzsgsEN7lkqhEW3bPrXU fgMMWxbH43HtB26Ad1T3wuRB9l3uA+Xw9dyVcuepusczDv26cWcGjGfOnDmH0OIn5eRUn6zBeaxN 2x9xnWlA+BWKW1HDFltIQcAILr74YhaueHA5OQPq/RNCCpIMfaOdlruuWduUhyX0jYZnFAABI9Jo KwyDpmsRAgWUIp0Z+JgsW4+AWRlVbNAyG5apr2w9fITNioIBKQAZji8voj1sIGuJbCUAcMAxshUI iFdlKwDEkU6n98lbd3KsKB0ClU0kEmEILww8wrxs0WJAKRkZgwd+dVJblvU4t3AwnJi7YmA4OUxM CCmqhoLxQXY1d0ZyKNkWMHAQsmgoIxBKWB9+BycEurXtOY9tGTNmzFvchUhgypQpnelcOoSGc4MO hi2UUkIyA0aQTCZZKHpP4/Wqe5sj1j711FPaj2nF43H6ZLSO5ZVXsG3KI/tX7gwAAMIQabRVLTAv VdH+hQJ85wpKh8hWImB+IVuBAphuxLGMmlKtspUAQDbpjHGmb+EcFGI53fPbZCsBAA/pjLeiQ8sK 6s86ui+V7vQG/MTjcTZYwz2Ip0I4DRGy0WgU3iZASViHNNWT3+Rvl113y+G2k5p+f7RhwwZlJiSN Hz++M+l0BK+8bsYVbN2yLPSzhRC610tGajDM69YKN/oEATOQIP1cGzFpcO0LbYaXUdDG3Llzx0Yy 0TKMmqxR4tiHXGcSHAdGSoxXqvxdVU62yL5N3JkDo7nsssuYAXV9oX2q13sn+dD6k0Iylswbb7zR jxZdi+3XtH20C/S/+ht3hgAAYQgx2kpnOriPEpGX4ijTeQfUg+4D5sL0Jtl6BAybMficbCUKYLrn P3j2ACCD6WFQ21kgWwEAHGC64XQ78H5nELvvvvuepfar0MHph2w0Gi0ZEhKAVatWnUGLo50cI+N+ cUKpTmrSZ1pLS4syofps22Yezooatxhg2JL47LPPlnpSCGgJ1Y0eeetOjvVF1q8yaf1/hSjhA9T+ ceRxU3OPZ+30+NOf/gTDrZAze/bsbvTOv49HVvXJGpzHrttnn31muM40IEj3vnnrovKVLlsIembt 7SkDYAxfffXVRZGsEZDh9X6ql4MV4pTcFd3aphyyrVQnlznXCgDgFVGetpgrwDB88CySrQBQmsco dZGtRMDcElUz/voJshXwmbmyFQBAEQbJViAgXpatAAAOOLG8iBHMl60AEEc0Gt3FaEvRDk7hZcJo C5SCeXmixZ3st2p1Nx9RxgEVFRVTuIWDYZfJSCaFk8uyrKGhAR6kQ4gTT4+613vLspZzZxYwtm33 yl0v5A2PF00GIdvYe++90f4JObFYbFIk4yG6A7q17TmPfbCmpkYZo/Ri0DPpW7yyKlx7r7IkE7Zx JFCACRMmMGOty3lkda73tG/ZU089pXrIaF64xx5VbJtyyC5pampKcGcCABCGKKOtMMyoZyFQ1shW AqgJNUfOp8WpsvUImLcjCnrZov8FmynYT7YePsI+suHdA4AMphtoMphh7GLZSgDggJNkKxAQC2Ur AMRh23bgoRGdyPpYZh9uYRA6vvjii2to0bucnIy665NxwOKnn35aqbC3dE24+9p0M65g65TwLg0v RY1mDPO6tfXss89Wti/ZsixHnrZy0eDaF91H7T4YbYWYefPmnUaLn7SvmzRZo8ixrZWVlY8IUcZn 6L49pNg+Db6rHMsiVD1gUH24ghYFPX8bVu+1eA5xUvQbTef2UY4MxiEAkIQooy3TQ5Ex4OUCFISa Jsx17yTZekjgzmjGgKvdU4IAACAASURBVEg1WKNJ1LNNRZbTdd8mWwkAZJPODCJ+U7YeAbCS7vkt spUAgIcQGE63w+7JlbKVAOLI97SViwodnH6VSeuHCVECGEdtbW1fui+uL7RPhUHIUrjt/CZ9/iBY FU/Q/6CKzuXYYvtNMGyhaw6vleHl624O0q3e07rqoWVKhofORXePZ7nYtn0gtzAwiubm5l6pVIrb q6bqkzU4j50+atSo9a4zDRDSv3fObyfHiSo/aNkw9GmCEvzkJz9h7+Gr29cNrvfbY7HY0/xaqcvw 4cMPpcVOT6W6tU05ZZuFFA4AcIxnw4Z0JiziAAG6qA5CI4IOpDOxpp+JhC8s4ruUVAsd0Y7pHj4W yFYAAEUIQ9uDAaNxoBNscNlkw+l2FisaHhoEjAEGXYcKKQgYRzQafZQWbR7oFK27OxHU+c0GEp7h zigAOnXqdFQk+z9gqDAgIMq4IksylUrBg3QIicfjFZGcgWqFQsE4luXI53XuguTQtf1HUKERVfAq QethmGQCCrBjx47HabFvsf0GtO0LHTNZSOEBQPcmlxdg1a+9A9midRGEA2rv3x7JeReXQvN6/0xj Y+NWzwqpwTG8goq2TcvJJjt37gxPWwBIQsSgypGRnI4kg3lFtgJALdKZ+6eB0vckqyKD2xX1ssU4 WbYCPgMDDgAyDJGtQEDAUBPoxCDZCgQE3sWGkRuaQoOwAiLzOTAej3N1EoPwUFdX9zNanMgjK6Pu +tH5TeU/09TUpJQ3Y8uy+vPKampcseKhhx5S6pqDYOjevTsz2Krwmo8O9d62baXbjKSjq/CIOlz7 MvvhaTSEvPTSS1fRYqjb41X4DnB6LNX1ljFjxujkIbqgF0ZNvqvcyPamb7EwTHoDBbjgggv6UX34 WbH9JtV74jEnwipDbbui/Z66t4+yLH/kkUe2CykQAOAYEY0C7o4kjdkYRQgU0JFbKI2WrYQE3o4o 6mUr6/nM5BlzzKsHLN0ByHC0bAUCAvc80AmuQX4DgDGlYaTTac+TkFQcyOHIx0omk0XDr4HwccYZ ZxxMi/uK7ZdRd53gtvM7FospFRoxy6kiMlFx8CB7LMJuhBS63w4utk8FL0yiZBmdOnVSPTxiFY+Q CtdTpFcJej+h7RMy5syZcxL933+dv10Box1hsoWOtW27aJtONR588EHWp982kUbF6+lTmZ27devG 5V0MmAUz1iOYZ+Od4/MG1/vVTz755EIhSigAtSOqXR4nXZYzH/R3AiAREUZbpwnIQ3UwYAp2gZod V9DiZtl6SOJGhb1ssY4XzzM2FWYlXfstspUAQDbpjAvxvrL1CIBVdM+vl60EADykM6Gij5CtRwAw ryDLZSsBgkGBDk5hsiUIw/c84KC2tpYN3j8VyTzP21C87orq0F7Z1NSklGf16upq9k1b1KhA53By OTJKeyAC/mHb9k5v9QqFgvFD9q1x48Zt5M5AAqRzr+zSSx7SZV3k07u5uRlhyULCX//6175UD56m n5bJbfsCx65ZvXr1LNcZBkxlZWVBL1v5qHjtvZSZSqWOFFIw0Ir169ezsUXuMHs613t6/j4gpBAF GDp0aO9IjkdADdumZffR/3IedwEAAOF4MtpKZ4wjwjA7xRhLYOCdrMHWb2TrIYnVlJ6WrUQJTB90 wrMIgAwnyVYgIF6TrQAADjg+YrbhdDtLFDZeB+5p+y5WPayAH/rRb9dhYoBZxGKxB6g+cA8cyai7 PoVGVM4LRe/evQ+NZLxIt2Ga9yGGZVmYHBleDucRMqDev8qdmTx2K7TRgGtfllQqVe05E6A8zc3N veh9M4d+9ionq5tBV7ljaf898Xjc5i5AMvR/KmhIqdN3lZt86Hl2CncGwAgmTpzIPI7+wpT+hDJs SyQSU7kLVRx6Tg0QkY/C7SO7oqJiiddMAADu8eppi31ody0rpT8vyVYAqEHIDbYYN0UzIfpU5TjZ CvjMfNkKAKAI1bIVCAjMbgE6USNbgYBAOCcDYbEJysnoNpDjgINvuOEGk8OLAw7OOOOMC6kO/ayU jIJ1dxfcdGhT2Ru7devWKEQBgZBe3AN4uhlXZNdX3HffffAgHV4KGm0p5IVJiKwOngpIR8cTLkzx KkG/a7kzBVrS3NzcdceOHbPpZ8Hwc6oY7YiQLXDsui+//FIrQwnSuaxhXYFjpMsKyCcsk1IBMX78 +M5UL56N5Hg2dopO9Z7etY1NTU3bhGSsAHRuPyq2T4e2KQcrGxoa8I0GgES8Gm2FYXCGPaRWylYC yCXNXChHIr+LhNtgawWl52QrUQz6/3SmxVGy9fAZWLoDkMF0A812EDYG6ES1bAUCokW2AkA8NpG/ TXYHZ5Cy0Wj0XO7MgHGcccYZrPPZk7cpGfeLE4p1UluW9fuGhobWgNUpC+lbdADPhHByJKNUOEoQ HFOmTGH9NsyTnHSjHb/LrKysNMJTuiGDkB2gd9FpzKjH1cFAebIGW8zD1g/at5nUtuc49sH6+nrl 2jeloDbZPmyp+rX3Qb8+d911F0IkhoTdd9/9IVp0mDBlar2n+9qY0IhZdkYd07FtWk6Wlka0XQHQ Ga9GW2GwBF+iuGch4DPUJOlBiz9TukC2LpK5QvF7gbknrZKthI+8Rdd/nWwlAJBNOuPWPgweQd7G PQ90IZ15/4aho5F1fC+TrQTwBVvxsAK+ylK6IB6P78l9EDCGMWPGsNC2f4oU+I5Sve4K6PxOJhKJ 33EXGCxHt/8wyftQDgvcHAT05/PPPz8iwhFO24B6v/ass876wJNCAVHEG56rY0XpEJBsF9u2x3Jn BrShubm5R9Zg63jeY3Qz6Cpz7DY6/8nutJIHndM3OWRc7VNBttQ+y7LGcxcCtGXixImXUD2oZ79N 608osr1l+vTpxjhDGTx4MAvh2pdHVtf2Ef3PEFkAAMm4NtpKZ47lbvxqjPLurIF/pDPW08spFXV9 GRLmR9UPzTdQtgI+86psBQBQBCHx4zUAnvWATjBPl51lKxEAb1B7KCFbCRA8ug3kuJBl3giu5M4E GMG4ceOOpvrwIv1s8zSiet31ofN7xsyZMz8SkqlAzjnnHBY6jitEkG7GFe3ryWQSs7hDim3bwwtt V8HLgMgyTfUmZ6BXiUvi8bjXCe1AIebMmXMQvWOW0P+35JiVakY7XmTzoefsA2edddZW1xlIgv5n e+VvU71tKtB7bP2kSZMwgcZgJk6cOJLqy708sqbUe8uy7uDOVANisdgJxfbp0Dblgc5xsVt9AABi 8PJhwrxc9BCliMJgBmAIoaZHBaUb6eciSgfI1kcyzLvWFbKV4MB0I1IYkAKQISxGW3+RrQAADqiW rUBAtMhWAPiDZVnbc9dld3DKKJPkrrr++usPdasT0IuxY8eekkql2KScbjzyMuquE9x0ftMxk3xQ xTN0jYp+1xoSTm7NQw89BG+y4WUY+6OQ0Y4v+dB9PIc7A4UxZRCyhGy/AQMGwNuWIcyZM+cEatMv pZ/fyd9nUtu+zLGtdA3u96yQHHqofu191K8rtcsvcXIA0IcLL7xwCC3+GCkyFm9ovV/d2Ng415lW akPtiIE5v50cJ0Q2gDLXNDQ04BsNAMl4MdoqallqENsiGS9LIESkM6EI/k7plxEOt+0h4Gl6da+Q rUQpsmGZTDfkeFm2AgAowimyFQgII2dnA2Opka1AQMBVuKHYtr2NV9akmfl5sqw93RiPx7tyZwC0 5Iwzzqin//2fI1kPW4VQve4K6LRe8cwzzyg5k1j2gIATXOaj5HUH/jNp0iQWUqascbAJ9V4XTwVB hUZU2aCL5G5vbm5G20dj6P9XMW/evJsty2LG6FyeKnNRxGhHSD5Un6fX1dXpOuhe0jmE6m1TAeEu r82+J4FBTJw4cTg9m56j//HOUPQG9yfkcg93JvrAZQ+ha/uIti8SogwAwBNejLZOFqaFuiyhR1hS thIgGKiJsSel39PPv1E6QrY+itBK6QbZSnBgelimtfQs0vWjGwBhpDOdOP1k6xEAH9E9v1a2EgDw kM4YuB8rW48AYN8EWgzAAedEo9Gi33wqdOwHWOYRra2tf4zH45i4YiC1tbVVY8aMeZTq++ORjJHe TlSvu6I7v6nsX3NnGDwn8Qjpalxhigci4BzLsgqGRnSCJvV+3dlnn71GSIb+s728SAZDvUowetNz 6T7ug4FSzJkzp18qlWIDzb+I5Ey8Vsx4wZFsuXxK7G+lfb/iVkI9tGqb+iDbmeryNPoOqyovCnRg woQJP6PFLgZb5TCh3tM7dl1VVVWjF51UY8SIEUXHIzRpm/KAKD8AKIAXoy3TQ5ExMJs+BFBTo1s6 41XrPUrnR7zdF6bxAL3W35WtBAf9ZSvgM/C4A0AGZhgShmd0i2wFAHAAM3QPw+z05VEHA1tAL9Lp 9CaXx0mXFV1mNBodkkgknoHHLbMYM2bMwFgs9jr9/AlbV73uOsFF5/e7mzZt+pNvCnngrLPOYh4W 9vWaj4rGFe37qR7i2za8jCi0UQGjHdeyRfYt5M5cPhuK7VDh2gdY5k+am5vP9aQQCJTZs2d3e+ml l+6ld8r/0OqxqhovuJF1C9Xzx+rq6rSd/EfXiNtLmi7fVS44bvfdd/+924OBGjDDuwkTJvyO7slH ImX6sFV/5rgs856GhoZWIQooQjZ8fdv/UoX2kU9tZ3yjAaAArgY+0xl31vsI1kVFWmQrAPyD6vHe lG6kn+9EMksMTOzK+kjGmE0HTpWtgM/8RbYCACjCINkKBARmtwCdOFG2AgGxQLYCwD9s295ptKV6 x34QngNo3/Cvvvqq+ZprrvkOd4ZAScaMGbP/uHHjpkUyfRtc3kpVr7teO7Rp250tLS1KelS3LOvo YvtUN2zh5IP7779f2wFl4J5JkybtGclO/lXUaMeVbJHjdQovk3BzkKrX3kuZ9B56fP78+SOFKAB8 g4WynDdv3g1VVVXv0P/uskiOd61i6Ny2d3Cs7l62GEXHKVVvmwoIjZi7Xn/33Xc/Ho/HwzBh1Tgu ueSSfhs2bPgbPZ8uKLRfheeIz/V+UyKReJg7E02gczXaEzKxdtq0afhGA0AB3L78jxGqhZowa+Bl spUA4qHmxBGUGiKZ0FPMKGlPuRopyw30Gt8qW4lyhCQs0xLZCgCgCGExDnlVtgIAOICr88IA5spW APjHl19+yeVpS4WOfbc4LZPSUZZlvXH99ddfgkED/TjrrLP2Gzdu3P3RaPQt+l+eHVFsIMwJgju0 13Xt2nWqJ4X8ZUj7DxMNW+gYnTwQAYHEYrHTIhx90IbUe23qOZ3PppzfovIMXFZQPhbte6a5ufkq 7sxAYCxcuHC/l19++Re2bb9H/6fbIiX68hUyXhAuW+zYrJetddwZKwidA1d4y3x0+K5ykX99ly5d 5t59991hcJphBBMmTOh60UUX3UHPKOb970g3eRhS7+9tamraJqRAtfA8HqHSN1kB4GULAEVw2/ka Bk8Xi6MuZxwB9aAmxdcoXULpNVpljSfm9rqzZLVUZgWlKbKV4OTwiNle0tbRs+ht2UoAIJt05j4/ QrYeAcDu+bdkKwEAD+nMt0QYQqbblJbKVgL4RzweZxN2OoS/VL1jPwD9utC++1tbW//nmmuuOUVI YcBXxo4dezjzrJVKpdbS/+6SiMdvXtXrrosO7bsUD9cxgEdIN+OK9nXbtuFNNqTQPT+k0HbFjHZE yG4599xzV3AfJBm6JzfyyKl+7QWWyb5t7m5ubp47f/78bwlRAHhi3rx5NS+//PITO3bsYO2amyMF jLUUazsHJpuDCV622Ll345Rzkqcvsn7lk3fsyfSM/sfdd98ND4AKc/HFF3e76KKLrrMs6z1avS6S 5/3P0GdOsXw20bP6PiEZKkRtbW3R8QjdvsmK7aP/H77RAFCEsi5kixCGGfXwbKM51FTYnxZsNh9r 3LJBBrf1PYxcGM0MUOpAjWwFfOZl2QoAoAjMo14YnuNofwCdYKG2eshWIgBWUrtoi2wlgL+k02k2 O72PA3lR5QYu6yKfw6PR6NzrrrtuEa3fvdtuu/0lHo/r8q1gPGeeeWY3+r/U0s/zKBUNr9eO6l4l SuGxk3qTZVl/EKKID4wfP35f27Z7F9pnimEL1QN4kw0vbQaJGhjteJKlbYu5M1CAXE9bedtF5S9d 1mU+p9D7YuWCBQseJZnbTzjhhI+FFAi4mD9//gF03c+gnz+hdHD+ftXbKkGHRmRetmpra7X2spXF s2dfTb6rnBzL2obP3XXXXTPo99XXXHPNv7kLA75y6aWXHs4myND/ZyytdmnfrkK9CkK2yL7JJnrZ SiQSO8cjTPkmy4faPPhGA0ARHA9+0uO4Ly329UEX1WiWrQBwRtYLS39K1ZQGRzIemIBznqHXu04d TaYbkcLSHYAMphtotjNftgIAOOAE2QoEBAyoQ0A0Gv0onU4XNdoyqQPWbT60byBL27dvf+vaa6+d EovFptx+++2fCCkYOCJrqPVDqrdn0uqPKFUVk1V9EDJAg677VR5IsG1753etYsYLospc/+CDD8Kb bAih//u+O3bsKGiQmIsJ9Z6eZ1q1Gem5s8WyLCOuPY+sw3w60//zIkrnNTc3N9Gm+2pqapZxZwAc Qdf4ELrWw6g+jqbl0bltAxXaHyq07Yscuy3rgUx7mKe7QueowrV3iyivW/R7OPNYeeedd06l5/ak G264YZUI/YAzJk6cuBfV0xGU6un/0N/p8YZ/kzEvW7/xkoHCcI1HaNw+Wj9t2jR8owGgCG48VpSd uWkALCwi4rgqTDrTKX0ope9GMt5X2Kw95u3B86yMkMM6sS+VrQQvIQnL9JpsBQBQhGrZCgTEQtkK AOCAk2UrEBALZCsAAmF97orqHfuS9TuYft+xY8eOX1599dXN9LspmUz++b777oMnCh85++yz+9m2 PSgajf6YGc/RsqChlkl1V2Dn9zbLsh4Qkpl/DOIR0s24Imddp4lhQCD0fig40U4Dox3HsvSM1moC cGVl5cZUKlVSRpdr75US+VQxA2mWFixYsILeYVPpuj3bv3//94QUHFKam5u70rU8MRaLDaIla9f0 Zf8Dp+0SjdrOvpRJ1+zXtbW1BT3m6Qadf2t2KSo/6bKCYeO4P6H2bP0dd9zxIv3vH2xtbZ0D78f+ wgy1KioqRmW9GtfQkns83aRnDofsrSpPjvECnXt1oe2KtVW8yOIbDQCFcGO0NUS4FuqxjB5prbKV CDtZg5wDKLEZeX2zy/+KZAy12HoYwmQFzS+o7n8kWwkHmB6WaT39PzB7BoQeeh90psVRsvUIABZ+ baVsJQBwwLGyFQgITOYIB//iFQxLByxHPux77JRoNHpKRUWFfdVVVy2nY+bStpf32GOPRfF4HN/U Lqmtra3q1KlTP7q2bHLSANZZTGnvQp2vitYNV7JOcGgc8GBTU5PSg5qk8zGFrpVBhi1aGbMAcVC9 bjNI1Nhoh1d220EHHbRCiDIBMXLkyC3PPPMMm7i80whY02vvWZYzHxYu+jepVOo3CxcuXErrM2Kx 2Oz+/fsvF1KQwdD12s+27WPp+rGJtyfQc+FI+l3h1LOSE1Q32hHghemjbdu23SNEGTXYWk5A57pR Lh8Hx7LxsiHM8xZ9K3x8xx13PEvPpKeSyeQSGHB5Z8KECV0rKyv70/PpJHpmVdOmI4sZarkIdylc VoXnHMl+UFVV9TD3ARrBvsm/+uqrI9lvg77J8mUxSRUAhXBj9DJAuBbqsYleS6fIVsJQWMNyn+zv vbPrPSOZ0IZsvRelr2V/swTDrOBghgL3yVbCIaaHZYKlOwAZ2AdS0bA/BrGYPpvQyQK0gNrKB0fC ETJ9Fd2XG2UrAfwnnU4XdQkf1g5Yh/mw7zo2AMfe2dd9/vnnySuvvJJ9Xyy2bXspyf+jR48eq+Lx eEKIAgZx3nnndWltbe1H1+h7dP0Op03/Tb+/H8kYrXdAw7ohRNbD4DvzsnWX24ODYOzYsb3oWjBP 4joZLziC/gctQhQAOnJMOQFD6v2SmpqapJACA4TO7QNaFA0PnSfrJF+3KgVSpoBBUhaJ5Ghq49y2 aNGiDfS7hdIr9Cx/Za+99lp52GGHhba98+qrrx5A1+VwSt+LZNqGR9F12b/YdTWp7eyXfkWMum+s r683eoKECtdelKzIY3PYj/K5iNpYF1VVVW24/fbbZ9O2+XTvLbzxxhvhDbAM9F1a8emnnx4ci8XY dxf7BmMTKI6jZZtBab73v6D+36p/kxWQjTc0NBj5LEokEmwCecFv8lx0bh/RPq1CewNgOo4MYtIZ T0e9fdJFJX6cTQCEiQn0+tatg8n0sEyYjQxAhmrZCgQEPpSATvSXrUBAIExxSEin06vbO7NU7NgP okzB+rG+hiNYous6gV3brVu3Ji6//PLVtP9NWv8XM5Sj5b+TyeQ7v/3tbzcIKVxRmGFWIpFgfSnf pnNm3qS/Tef/Hdu2D/nqq6/YupAOXE3qBhcCO79/rbqXrVgsxjU5UmPDli09e/aEN9kQcs8997CJ mYfmb1ehLov2bEDPt/ncB6kFM1ovaLSly7UXLesiHzbpmIXOqrUsK7J58+bWRYsWraBn+/9SvVhB x/yT9q0+/vjjPxSihALQ+fWk8/t2KpVibZjvZMMbHka/D6W2TZd2g4dCqN7+UF2/LKv++c9/ThVS uDokVb/2iht0sefQuXTsuezeu+222z6k38wj4FJa/x/6verGG29837VSGnPttdd2p++tb9Hz+SC6 Ft+mZxR75/33Z5991o+eY0UNclQ00lKw3q/66KOPTHsW5VLQYYSmbZVCbOnTpw++0QBQCKdejMLg ZQuAMDKdXuWLZCvhAtPDMsWpWXyDbCWAcdxM9/sjspVwSI1sBQIChppAJwbJViAg5slWAARDVVXV 6h07dpSVC1EHLLesg3yY18zDs96kds5ejsVikcsuu2w7bfqA1t9hS0obbNv+hJafWJbFvN19Qv+f zclkcusjjzzyGbfiPnLhhRf2/OKLL7pQ3dmLVr+WSqWYccLepO9edB4sDNDX6Ry/Qdv2J933aj+O nXP7NePpUFXdc4Ao/ZzgoCN6HdUv5b1JM6OtIl40uPNQ0bgiZz9C9oQUXoPEXFSo927yoXt4oZAC Aob0frf9nHS99kHKcubTmX4fTdeWeePa+S5cvHjx57Rg3m/+Q/vZkhlVvE/thnX0+1NKnxxzzDEb aJ+U5+Urr7yyB+nSjbVjqA3DDEBYpIyvpTPhmdmSGZ/vT4m1bfYgGc/tmKBkZZTpVxsom/cVpr1X qS5tktHmFZWPCgY+efvYfTqSpfbtv/zlL9kz6E1K79A2NoGGfXN9RMsPKysrP6bvlU+pXik7oZ8Z XzEjq0Qi0YVW92AhVimx5xX7xtyHfu/NnleUWBSffbLProPovHoyg1oGe24VQ7Q3PD/KcSvrY12+ pKWlRdk64xW6Fm0OI1Rof/hh8M4MO017lwCgO06NtsIyOANAmNhC6SrZSjglJGGZespWABjJEtkK OCGdaauEwWh8G6UVspUAwAHVshUICHjACwmXX375lrvuuusj+vn13O1h7YCVMNjBvDKw9v3B7Rvy PZ8x4y6WLr74YraNGXTZJNPmoStr4MVgoRm2tHfIW5a1gWTtUnq0y5LMHkyPnF09aBubfc3aIntl ZdggJhsY2CuRSEQqKys7GGAVMshS/Norr5/bjmj6fWtTU9M2R4pJgK7FKU6PUWHwwAEwgA4pVJ8G ZJei8pMuW4TWrl27LvOaiQzo3FdxyjnJ0xdZGWUKHiRl7Yx+2bRze65Xqtdee40lZpzO3l3MkOsz 2tdKMsy4fSuTobZNkrZ9ylNu1uvVHtmymNXCPtnt3Wm9M+3rktWLGTq0WTW061PKwFz1tqnJ+tH+ P59xxhlzuAvTh+25Kypee1GyEtvd7F4/Opt23ttsmUwm25a/+MUvNpMsGytiBl6bKbFQr2wCTTKb T/u2Nth3FG1j4xdV7dsonz2zhlTtsO+oipxz6bBOv3cZpy50zVhq17OQXP4x+eENvaCCUZ4XWZ/K /HNjY6OuXkbLUl1dzepkWYcROrePaN9cIYUAAITh1GhroC9aAABkchm9utfLVsIFYQnLBIBI2Ie3 bm5vWWilsvHjDWCJhiFqQUjJhkz/ellB/XmX7st1spUAgcLekdx12+AOWGGyPpb5tez2/QrJ5xpQ 8Q6UyOrY1/DaC5EthaAO7bc//fTTPwhRyEfGjx/fw7bttgF8nY0XSkH1YoGrA4EJlDVIVD1UHo9+ tHyjrq4uUVRQYej+/E+hc9Tl2gdZphM8ltk9m76RL1PKQDx3e7H8c49D+yO4MgUafLTGYrFLXWem MNQW4g5lbVLdkFVOiXx6RvImkZcyjGLkP2PyDT8F6ydF1i9UP7cS+TDj4cuFFKIoe+yxB/MO3tVL Hqq3VQh8owGgGBavYDrj0aavj7oAAIJnPr3idY07Dc9/ADiHGQbp5vb2RNkKBARmtwCdCIP3O8Zi 2QqAwGkOS+eySbPXgypHhZn5bmVV188JvJ3UJHe9DuE6bNs+KsLRN6e68UK+bM56a69evZZzZwSM 4d577+0RyfEo1I4iRjFCZNuh+7jF8UGKQOe72sUx0mVllKm6fuVQ/f0O/bi4Z/To0W87OUAX6DoU nSylyLX3JR98F6hRphNZDm94vuvglyxvPvRuuu+JJ55Yw12ohtA51hTZXuoYJ/kHLpu3r5VAxA8A FIPbaCsSnsEZAMICczt8nmwlPFAtWwEANETH0CSnyVYgIF6VrQAADviRbAUC4i+yFQDBEo1GS4Y2 CkMHrJ+yfpVp8rmJkpVRpmSvWyu++93vPiNEAZ8hnQu2dVU3DnAg+0o8HlfeeA74QptBoklGMcVk Lctq5s5EMbIGIJt0vfZOUWCQNJAyGSq831Vvm6quXx4fbNu27Ta3B6sO1ecP23+rcO39qhsqnJuM Mk3Wz+RzK5LPPB23AwAAIABJREFUB126dLlFSKYKQ+d7Elvq3P4owytNTU1aeokFwGScGG0VtCwF AGjLLfRK13J2Tjo8YZkAEI1Wbm/TmXbK0bL1CIBWSiUNBQBQjGNlKxAQ8LQVMr744oslkZxQtSHs gJUm61c+Jp0b9OtIsU5q27avi8fjWniXpWvR5lXWJOOFPLQ1ZgHeKGaQmCfjJD/f83Epm9xtt92W cGeqJm+U2qnwtS8rq4J+qpXJUP39Dv06rtPvy+vr61u5M9OPD3iETKobXo5V/dygn/dj3eYTwLld +Mgjj2x3c6BmlO33VL0tUEZ2EXdGAIDAgKctAMIJ65C5T7YSHsDzCADnbKOkW2gSFk6jm2wlAuAV +ozC7BagBenwhExfR/flu7KVAMESj8e535WGdsAGVqao2et+6eCXLPQrj4DB99kvvPDCi9wFSmT8 +PGdaXF4OTndjBdy1+l/DwPo8HJi/gaTjGJyZJfX1dVtc6aVcizNXdHo2nvCJP0YOrf9nBBS/f5M zxktPIi6xbKstV7zUL1ueCGs3wWq6+dXOSqcWxHZmY2NjX/mzkRThg0bdji9g/fM367bN1kZWXyj AaAgXEZb9HjuFeHoSAIAaAGzhB8bzfEioCFDZCsAgIYs0fC+P0W2AgGBDyWgEyfJViAgXpatAJBD NBotGEo4BB2w0sp0ggqd6F5kZZSpun6iyHZSt8ZisUsDL9wltm2zyUhV+dtVNw5wIJvYtm2b7h6I gAumTJnSZpCowqBUAGVq5c26EJZlcZ+DYtfek6yMMmUM4jJUb/tBv5JspXv0QjcH6gSd45pC202u G6qfm4wyddPP5HMrwFZKE7kz1Jvj2R+D2x8Jeua+wq8VACAoeD1thSE0EQBh4TJ6Rb8lWwmPhCUs EwAi0TE0SbVsBQICLomBTgyUrUBAwGgrpKTT6eezSyfHiCpbuqyMMhFyQl6ZquvnovN7UlNTU8FB P0WpYX9MMl7IY1lDQ4PJoZxAEbZs2VLQIDEXU4xi6JmmfZtxx44dy2hRMKSsytdepKwK+onMR/X3 O/QrL9u+TssrRo8ezRU6UGfq6+u30GKjCtdelKzIY93mo1u9FyWrQpkmnRuTZc+ixsZG459FDDrX sv2eqrcFysguxzcaAGrCa7QVlhn1AJjODHpd/0G2El5IZ8Iy9ZGtBwAa0iJbAReEwUCThUXE7Bag E8fLViAg/iZbASCHL7/8kg1cri8lY1oHrAhU1E/12evQryMeO6I/2LFjx23cGahB2QmSuhkv5K2/ yp0RMAqqBycW2ObkeF9kfSiTGTpp7zW5rq5uUyQbIlGjay9UVkaZovRjoO0XXJkB67dg1apVU4QU qAF0T6wutd/kuqHzualwPSV7w/O1HEWu/dwnn3zyMe4MNIeeRR3sIXT7JiuFZVmYPA6AovAabYUl PBEAJrOO0k9lKyEAGJEC4Bw2e+IN2Uo4IZ0Jy9xLth4BsCya+f8AoDzp8IRM30j35SrZSgA5xONx OxqNPp+7zfAOWFeyKugn8li3+Sg8yOerbBD55MPREX35rFmztvtSuA/U1tYyL0QD8rerbhzgMJ+5 QgoF2kH1xNHkG43r/cqsdxgTmFFOQLFrH5isjDJFDeIyTGr7hUW/LK10zE/Zt4nTA3XFtu1/5q6b VDf8KkfFcwuiTBX0M/nc8tiSSqXqPSukCUOGDGHOIvY1uf1B/++/ClECACCcskZb9LjuQYt+AegC APAP9oFXT6/njbIVEcAg2QoAoCFvaGgY1GEQy1DgzQfoRBi83zHg/S7k2Lb9BK+s5h2wrmVllBlU R7mofKCft3wcdkQ3P/fcc8+40UkWnTp1OooWnZ0co/rgQR7JVCq1xI+MgdrE4/EqutcHqB6KTpB+ C7kLVBzLsmbmb1P82odWv3Ko/n6Hfnz50Lbr6urqdAr57Bm6D7i/w3WrG6rUq6BlZZSpwkQUk87N tu2L/vjHP34kpGANqKioKNvvqXpboEw+Nn2jLRVSEABAODyeto7ilAMAqMtN9Ko2xYL6GNkKAKAh LbIVcEHZ+PGGYMqzGYSDatkKBASMtkLOddddx+rAu4X2mdQBa5J+fpWjwvUMi34eOrSTtD6B+2BF IJ2Pyy5LyTjJL3DZUvvof7/yoYce2sZdEDCGPffc88iIQ4PEXFSo97z5UD2fLyRTBRgxYsQqOre1 vPKyr70sWRlllpNVoS0go0yT9WNeUOrq6u53nYG+rCi2w6S6IaucIMoMy3eLXzr4Jes2H/o9/ckn n2zkPtgAbNsekr9NhfaHwG/GlY2NjVu5DwAABAqPMdZpvmsBAPCTp+i1fbtsJURATcZ9aHGobD0A 0JBm2Qq4oFq2AgGQpAQPBEAnwhIy/SXZCgAl+B37Y2oHbFCyGOzwV1ZGmaL0c0KZTupJzz777OoA 1REC6e2pr02FwYNSx9JvY4xZgDNs2+6fv013o5gSmPYt11Rsh4LXPpAyVdevHCa1/cKiH/3/N9L+ 0IQiy+XDDz9cSYu2kLMm1Y2gylG93ssoE163POWzJpFIaDcxxiv0DD7eobx0WSf50Dr6OwFQGB6j rRN91wIA4BevU/p/spUQiKNGEwCgDWYYpJXXGPpc7EuLfWXrEQAr6dMJHgiAFtB92S0SjpDprJN4 pWwlgHwqKioej5QJLaxxB2xgsn6VafK5iZKVUaYo/Rx0Ur/VrVu3W4QUGiDV1dUVkQIhh1U3DnAo +zK3MDAKZpBoUii6ErJr6uvr13FnpAH0DH+k/bfi1x76FUH19zv045I9t66uzqhnCy/xeNymxeJy crrVDRXqlYwyTdbP5HPLkqA8xjU1NYWqz3rw4MFsLOJAk77J8kmlUlqNEQEQNkoabdGjvSstjghI FwCAWFis6R9Hyww2aUaNbAUA0JDlGj4HwhIaER4IgE4cHQlHyPSl9My0ZSsB5HPVVVdtpMVUt8cr 3AHra5lhnc2swvXUWT+XndQsLOLYhoYG3dq5kd69ezPv0V11Nw4oRSwWM80DEeAgHo9bdK93MEjM xaCBsEXcmWrCqFGj3qL/38Jycgpceyllqq5fOVRoC8goUzP9Hjz99NNn82tlJLPyN5hUN7wcq/q5 heW7xcuxKujLox8tr21sbPw7d6aGUFlZeVI5GdW/ycrpB6MtANSm3MAL+9CuCEIRAIBQmBX8MHpF mzYzp1q2AgBoyALZCrhgkGwFAgIeCIBOhCVk+lzZCgB1SKfT90RyjPhM6IANskwnshjs8FdWRpkB eN2667nnnntDSCEBQ9embLhh1Y0DCoTayF1dce+9927izgwYQ48ePZhX1q6520wyismVpft4niOl NMGyrIe9HK/CgKWMMmXox9C5LaBC+0Mx/f5u2/YV3BkZCl2f2SbVDb908EtWBf1klAmvW7vIT29s bLzP0UGGQOdenb/NsPbH6qeeemqjkwMAAMFSzmgLXm0A0I8EpaHRTGhEY6DmZY9IOMIyASCav8pW wAUDZCsQAFxu3wFQiLB4wNPR0BX4xPXXX7+GFtO95qNKB2zQZWL2urwyVdfPK9Fo9LWKiopfBFag YEj/DrO4VTcOcCiLGdzh5ZSwhKKLxWJG1vPNmzc/R4v1udtUu/ZOZMOqHwOGGd5kAy5zXWVl5Yi6 urqEa6UM4fzzz19Li6JG+SbVDS/Hqn5uJutn8rnRe+Z1ehadx52BYdD5H2fYN1n+pr9xHwwAkEI5 o63qIJQAAAiDfdyNotdxi2xFfOD4SDjCMgEgEmYYtFS2Ek6gz8XekUwynZX0rN4iWwkAeKD7snMk HCHTt1NaLlsJoBaWZd0YKRBmWLcOWLeoqJ/O56bC9VRdP47B7Y3JZHJUU1OTzgObR5tmHJCHcWHj ADfVpXYaNBC29pxzzlnrSiHFqa+vb6XrcKuIvFQwmJJRJrxueZeVUaZE/bbT/3rk8OHDPxKigBk8 6eYgFesG6r1/sipeE83PbVMsFjtdx9DzIhg6dGgvuj4lHUao/k3GIWukl1gATKKoAUR2cOaoAHUB AHiDGWfU0av5L7IV8YmyMaUBAB1ghkFbZSvhkDB42WIslK0AAA5g92WVbCUCYDE9M5OylQBqce21 136QTqfv0bwDlltWdf28HKuivkGUqbp+Dgelbcuyxs6cOVPbgc1zzjnncFr0KiWjunFAmdCIkWQy 2SJCJ6Alx+aumGQUkytruje57t27P0aLdYX2yb72ImVllClKP4ZJbQHV228+6mdTnThr9OjRS7gz CQHUjmiMZL/Lda4bXo5VQV/V9VOhTIPOLUHPouENDQ3vutHJBOgb8+j8baa1PyoqKlpcqAQACJBS XmvYQyoMgzMAmAAz2BpPr+kZshXxkRNlKwCAhrwkWwEXDJKtQEA0y1YAAAeEJWQ67ktQkEQicRst 1hTbr3gHrNH6mXxuQZSpQiiYUuR3RFM51z/77LNazxCmczg+f5vqxgEO81nz0EMPFTT2AGZz//33 96O6UtIgMRedvc3Rfaz1c6gcNTU1zMtGnP1W7dr7JWuSfgwYZgQn6yEfm/b/dPTo0c8LKcwgJk6c uI7qvKdJ6SrWDdT74GT9KtPUc6P77Zxp06YZbZBeDroeJ6nQFvCxzLWPP/64thOfAAgLpYy2wuLp AgDdYWEhxtFreLpsRfyCmpBdI+EIywSAaFpkK+CCgbIVCIjFshUAwAEdZpwZCjzggYLE43E2eDk+ kpkooVUHrEhZGWUG1VEuKh+TBkll6FdmwPrhF1544S7uzBSFzmOgCgMCIo0D8o6Ft5CQQvf6caX2 q1DvReUTi8WMDwGa9bb1VikZRQYhhcjKKBNet7zLyihToH5X19bWThGSmYGkUqn78rfpVjdQ74Mr U4WJKBp/k900bdq0p7kzMpdTSu1U/ZuMQzbURnkA6EIpo62wzKgHQGe2URpMr2TTG1bMxX6FbCUA 0BCtBk3o83FfWvSVrUcArIkWCTcBgGqkM553wzCZgxnBL5OtBFCXG2644VVa3FNOTrEOWN9kVdDP r3JUPLcgypShH29HNMk9/73vfW+CW50U46RSO1U3DiiXD+1/UUhBQEeq3R6oWb1fd/bZZxf1vmkK NTU1LDTZOZGswTpDgWsvRVZGmeVkTWoLmNR+49SPhUS89PTTT5/EnXEIufDCC1vomr3BK6963fCr HBXOLSz6+aWDF1mv+ZDMw9OnT/+VkAI1pra2ljmMODR3m2ntD0pzhBQMAPCVgkZbIRqcAUBnNlI6 kV7P82UrEgAwIgXAOSuimeeETpwgW4GAMH5mNjCKoyh1lq1EACyjZ2arbCWA2iQSiZ+n0+ldZiiq 2gHrt6wKZZp0bmHRzwk5HdGLu3fvPi4ej9ul5HXgrLPOYpMT9nV7vIqDBwWOxSzu8LKLQaLBoehC U8dHjBjxGj3/uQxLFPUqIVxWBf3KobrhQ8jbR2yi0PhRo0ZNdnpgGKH74uZi+1SvG7LKCaJM6Cf2 WFnnRmlq3759TZkU44lEIuHIYYTqbYFC+aRSKUT8AEADinnaYmHIwjA4A4Cu/IvS9+n1yz3jRHOq ZSsAgIbo2Jl8omwFAmKebAUAcEB/2QoERItsBYD6xOPxZGVlZS39/IhHXvXOZd30M/ncRMnKKFPU IG6RTurFdM/9sKGhwQijWsuyOoQbVt04wOHgwUf333//WicHADO49957+1BdcW2QmIsidblUPguE ZKQJ3bt3vylSIEyiKoOQQcvKKBNet7zLyiizgOw22jZs9OjR07kzCTnnn3/+XyLZSY+61Q3Ue2+o qJ/qhqsO9Zvet2/f/2fCpBgR0PU5VedvMo581j3xxBPGe4kFwASKGW0NDFQLAIATmGetAfQqDkVn aDpjQHqUbD0A0BAdvTmFxctni2wFAHDAqbIVCIhm2QoAPbjmmmvWpVIpdl9syd+nSAesUrIqdKL7 JRvWay9qMIajc/kVZrDV1NS0TUiBajBEd+OAMse2uD4YaI1lWceW2m9YvV/oRFh3ampqWum5fzpd I+5ncZgMplQuk6F6WyAs7SP6n66l/ceefvrpCE/lELpuzBNQsoyMk/x8z0fksaqfW1j084KC+j79 rW99azwMtnbB9WRVTdofOk7sByCUFDPaOi1QLQAAPLCG1F2UTtUw5JkXWOdflWwlANCQFtkKOIE+ NXvR4nDZegTA2iinhxYAZJPOuAcvOQhnCKwTeIlsJYA+3Hzzzf9Mp9NDKHEPYIZlIMwJug12OAH6 ecOyrIWVlZU/Msxgi1FygoLqxgH5sgWOhTfZkMLeibnrJoWiy5Pd8s4776zkPtgQRowY8b+0qItk +iU7oKhXCamyfg7M6mz4oIJ+EsqcX1FR8f3TTz/9n66UCjkXXnghe+bel7tN9brh5VjVzw36eT/W bT4iZOl9c1+fPn2MCDsviurq6g4OI3T7JuMgVF5iAdCZDkZbIRqcAUAntlIaRa/ja6NFOkkM5njZ CgCgIWvoWbFOthIO6RAuxlAwuwXoBDOk7CpbiQBYTs9M0wwDgM/ceOONi2nxw0iRuqNi53IQZWJg RF6ZqutXiryO56crKipOMc1ga/z48Sx0XO/cbaobBzgdELBt+2+ODgDGQHWFu99G54Ew2rc4rAOd w4YNe5Ge+Zey36o8c4IuU3X9yhHW9odE/diz4vYVK1acOnTo0DBNvhZOp06dbqJr2iFMayFUrxte jlX93EzWzxDD1eunTp16eVjbMcXo1q3b0fSu5XYYofo3WRHZUHmJBUBnCnna6hcJx+AMALqwgtKR 9LqdIVsRSdTIVgAADdExNOJJshUIiL/IVgAAB4TlHYxZZ8AVzHDLtu1j0+n0WhU6tBXuIC4rWy4f k89NtqwK+rUTjUZ/NWPGjDFNTU0JxwcrDj0rTjLZOMCyrPUPPPDAatcZAG158MEHmUHigcX2m1Tv SfZlN/qYwvDhwx+gxZ2lZFQYsJRRpgz9GLoZPrhFw/YRm0R52qhRo34OAwnv1NfXt1I7Y2SkwGQZ FeuG6u1u6OdNVuSxbvNxKNtK75azpk2bVvL9HVbo+hjlCbkAW/r06RM6L7EA6Eoho62TA9cCAFAI 9lE3idIx9Or9j2xlZJDOhEUs2XACABREx9Akp8hWICCWylYAAAeExZgy1ANwwBssVGIqlfpBNBpt LiajYudyEGWK0s8Lqp9bWPUr0LmcoOPPeuGFF27izkQ/BpXaqbpxQLnQiLZtLxaiFNCOZDK5S3vR pFB0BWRDb+g/bNiw6+l5fXX7ugpGUIrUDVeyfhppqW74oLp+HvJ5lv6v/zVq1KiXhBQG2rjgggtW 0XX9KV17biM4fLc4l5VRpur6ySpHRJn0+z1KA6dOndooRBEDoedKTd66k2NF6eCnbGi9xAKgI4WM tsIyOAOAyrxJqT+9Vq+k1CpbGYmwsEydZSsBgIZoFYIvnfHw2U+2HgGwjp7pa2QrAYADwhCimHVe YKAZeCIej69PJpOD0un0ryIOQ5mHtfPb8NnMbtQJrEwVQsHk8R/Kq//MmTONHkyIRqPH5K07OVaI rM+DEKE3Zgkx3P3Img+Ebdt///2Xe1bIAIYNG3YPLa4sJ6eCwZSMMuF1y7usjDK96kf/r3WURo0c OfJ0Sls8ZQYKcsEFFzxN1/jyYvtVrBum13u/y1RBP40NV1+qrKw8cvr06cu4MwsZ1dXVFfRMOZZX XvVvskKyVD8wSRUAjdjFaCudWQ/D4AwAqsIGeVjnBwuHuES2MgpwomwFANCQtfT8WCtbCYewD6RC huSmgQ8loA3pjOF0D9l6BMBKemaiUx14hs1evPnmm2+ybfu0dDq9vpicCh3aqns28KujXMVzk12m E1k/yoxGo8/u2LHjyJkzZxo9mDB27NhetDiUV14H44D8Yy3LQjs3vBxTbIdJRjEku6SmpiYppGAD GDp0KIsMMIbSdjfHG1Y3fJEth26GD6JkZZRZpn1kU3q4qqrqOyNGjHieO1PgigsvvHByu7c/Feoj vluCK9OJrIpGeQE+51hb5ZaDDjrotMcee2yTkEINpVu3bkdEMhPJC2JI+wMTawDQiPwBUublIgyD MwCoCJuxdxy9aq8OuXetXE6TrQAAGqKVl60sYbnXMZgFdOIE2QoExELZCgCzuOWWW16ybfuwaDTa 5PRYFTq/ZZSJ2evyypShX7ZzmQ3yXzxjxozTX3zxxa1ClFCYqqqqkpMjVTcO4MhnS8+ePVcKKQxo xT333MMMEl15TNbQ21wz98EhYejQoczrTX/6+R+2ropXCTeyquvHMMnwwSD9XqX0/VGjRl0wePBg 49szqjBx4sR76H80MVLCw7ECdUPosW7zUf27QHX9vBwr6dzetG37uKlTp96KkHhc7OIwQoW2gOAy t73//vvwEguARuQbbYVlcAYAlfiY0nhK36dX6VLJuihD1vMft3tSAMBO5slWwAVh8ar3mmwFAHBA WO7L+bIVAOYRj8c33nTTTXXpdHoEpfdF5KlBB3EgZZp0bmHRrwDNlHe/mTNnPuBXAQqyS1+bCgMC XowXCuxfioGhcFJRUbGLQaLqRjFe8rEsq0VIQYYxZMiQ5Tt27DiKnusvus1D97oRhGw50P4Irsys 7H/o/1c3YsSIASNHjsSAuAQmTpz4EP0v2ARQx16z8d3ir6yMMmHQ1WbAeB89lxAO0QF0vaSH+Pa5 7bykpaUFXmIB0Ih8o62TpWgBQDhh3rRup3QwvVKnRkvMDgkpbLZmUfekAICiLJKtgBPo07NzJBOG zXQ20nMeHgiATgyQrUBAIBw18I1bbrllBjNOocSMUzp0linuOUAJ/Uw+N7eyGuvHPFD8dObMmSfN mjXrHe7CDICuySm8sjoYBxTIe65vmQOlsSxLyORf1es95dOaTCbfEJKZgYwcOXLL66+//mO6ThdH suESw2IwFSavW04wWL+P6X9zXvfu3Q8ZPny4Y6+6QCwXXXTRS5FMf2KzCm1nxdrdSsjqrp8m57aU eddqaGi4nBKi93ASj8eZbURRb8iGtD/gJRYAzcg32irpsh0AIARmnNUYyRhr/ZzSNtkKKQp3xzYA YCfr6JmyRrYSDmGGIVWylQgAHcNWgpCSjkT60mJf2XoEwBp6Zq6TrQQwm3g8vpXSxZZlHZpOp58X kacKHcQqlGnSuRmuH/v+nU55HDpr1qzHvGSkI2eeeWa3aDTqKnxcPioOHrBjU6nUAtcZAK0pZZCo s1FMgX1v1NfXYyC0BMzb3uDBgx+g5wF73pUcJFTdI5uK+qnwftfEeMGvfJjn3Iu7devWZ/jw4X+o qamB5xJFmDhx4vsbNmwYRPfQBRF43QqkzLDo54WAzm0TpfMOPPDA46ZNm4boPQ554403WHulh5tj VWircOazUEiGAIDAqGj/QY/7g2mxj0RdADAd9kE3ldJd9Np8S7YyGsDtnhQAsBMdG+M1shUICAxm AZ0YKFuBgNDKMyHQm5tuuunftBh16623DrRt+x76fXTu/rB0fqs42IFr76vsq5QumTVrVmg91MRi MXav50+Y3ImKxgGlZAsc29qrVy+EhgohkydP7sa8Sbav624UU4YWLweHiWHDhr0Tj8cH/eAHPziP rvlttGlPnQ34nGBaaETN2x+i8llF/6tJe+yxx1QYaqlLNkTzw5MmTWqqqqq6kv6nl0QERO/Ad4u/ sjLKDOp/KiqfIrLMiPxRy7JueeyxxzYJUSqccIevV6H94UK/BNURhMoEQDMqcn73l6YFAGbDGlKP ULonmpmZA/g4VrYCAGiIjoZBYQnB9rJsBQBwwCDZCgTEPNkKgPBx8803M2PBY2j5I8uyrk2n0yeW Oyasng1MPrcgZCXrt4rSzbNmzXqWO2NDiUajp+Wti8pXumyWV+LxOAayw0lJg8RcDKj3CC/jgKwB xe+ff/75P3bq1Onn9JsZUBT0rm1A3VC2TIYKbRUZZXrVj46fE4vF7v3xj388x1NGIFCuuOIKZsDy 80mTJv2moqLiArqXLqL1/XJl8N0SXJlOZFXUT8FzS9L+qVS3b3v00Uff4c4UFMSyrBoR7zKF2x/L EC4TAP3INdoKy+AMAEHxCaU/UHqIXrEfy1ZGJ9KZePR7ytYDAA3RKgRfOtNxe3RZQf1hLtpXylYC AAeExZhSR++EwBBuvfXWF2nx4k033TQwFosx460h7ftMHwgTkY9J52aYfswjRfzII498NjtoDxx4 r9TNOIAdSwnGLOHltGI7TDKKIdnkbrvttsSNTmFn5MiR7Dv46tmzZ/+eruMd9Hs0LbkM/RgGer3w LMvQzfBBdpkOZDcwgwhql/9hyJAhiJChMVnjrdunTJkyadu2bWfS78soeQpVje8Wf2VllKmR1y02 OaIplUrdNHXq1P8IKRiwa398sX0atE15xNDfCYCG5BptIRQZAGKYT+l3lGZEM40q4JywDBYDIJKN 9MxZIVsJhxxFqbNsJQJgCf1vMHAJtCAdifSOZJLprKX78gPZSgDwy1/+knneWhSPxw9Np9PnUxpP 692KyZvc+S0K1c/NUP1Y6IW7vv/977cZa82cOVOILrozfvz4znSNjii2X3XjAI7QiGzbYu4MgVFQ 3d5pkGiSUUwB2eV1dXXbuDMAHRg8eDAbZK6bPXv2oXR9b6bfoyO7jkm0YcggqfB80P7wVZb1279E MtNbW1ufpXs9wZ0xUJ76+nrmZeYxliZPnnws/Z/Po99nUOrC9uO7RV6Zqusnq5y8fFjb41FaTpoy ZQqi9whk2LBhfWmxb/u6hm1THtn53AcBAJSh7QOJXiMHRnIeUgAAx2ygNJXSH+i1iNk43ikbJgYA 0IGlshVwQbVsBQICIdiAToTFcForz4TAfOLxOAsndyktr7dteyyli6LR6BEh8WxQNh+Tz022rId8 2EDn07TtgVmzZrV5oYGx1q7QfTyA7uOdIcFUNw5wUWZiy5Yt8EAUQqZMmdJ569atRQ0Sc9G93tMz boFXfUCP4ahrAAANoElEQVSGwYMHs7bOmDlz5hxESxY28exIkbCJ+ahYN9zKisxHdcMHhfVbzgy1 KisrnzrttNMQHSMEXHLJJay9smTy5MnM69ZY+v8zD1z9I0XC/OK7JbgyncjqFhrRiWzOPmag9cBX X331+8bGxq3cmQNu6F1rjCfkIrLJL7/8Et9oAGhI+6yWoq4AAQBF+ZTSC5SaKDXT6xGzccRxgmwF ANCQl2Ur4IIa2QoEBDr6gU6EJWT6i7IVAKAQ8Xh8eyQ7I5x+H5FKpc5Mp9O1tH5AvqzCA2GOZUUe 6zYfQwYhHcu6yOc92j6loqLikeeeew4DnSXwa0BAlnFAgWOXNTQ0tApRBmjF559/zoz8CxrbmGQU kw0BquN3ttL88Ic/fIcWP509e/b1sVjsXHqn/Iyu88G5MoZ6vfCUD0M3wwe3sj6VyTzTN9E1/xPC H4aXSy65hBnBPMzSb37zm/2pPXsG1SFmxHWk2zxD/l0QqKwKZfpUToJkn6V34tRvfOMbLyHMvO8U 7ffUoW3KwcqmpiZ4iQVAQ9qNtoZI1QIAfWCGWs9F/s9QC+EPBUNN2V3ckwIAuHlJtgJOSGfaIMfK 1iMA2EfSctlKAOAA7gFmzcGsM6A88XicvT+W0/LaVCrV37btMbTODLj2Lnes6p3fMOiSV6ZL/bZG o9FnmbHWjBkzFrnJIKQUnSCpunEAZ2jEV7kzBEZB76OB7XXCJKOYArI2vX8RAtQnBg8ezKIW3MPS 3LlzT6bl+ZSGR8p431J4kNSxbDnQ/vCUD5tc3Uz/jz/TMbOGDBnynhAFgDFceeWVzKNR2zOIOKCi omIovd9GUJ1hEUB2hnDFd4u8MmXo5+VYF7IsasZTiURi+rRp0z51rBxwy84IAxq2TcvK0hKhEQHQ lPbGR1jCoADgFGaU9QaluZFMeKtXYajlO2EZLAZAJMwwaKVsJRzCwml0la1EACzBewPoQjpjNN1X th4BsI7uyzWylQCAl+xMW2Yos4h+X7xjx46j6fdQSsMo9WMyins2UKKjXIVz00w/5ongL9Fo9Pnu 3bvPgkclZ9TW1jKjA6kDAk5wk49t23OFFA60g+oLV8QGA+r9yvr6+i1CCgMlOfXUU9kA4/zZs2d3 q6ioGE7/m1p6J/2QtlUpWjd8ly2H6oYPkvRbQ2luLBab3alTpwU1NTXwNAK4uOqqq5hR3wMsTZ48 uRt9b/2I7tdTaP1USvvz5mPwd4H0Mp3IKh4akRlqNdF602OPPQZj0oAZNWrUN1OpVG8eWV3bH/SN Bi+xAGhKBb0qvk5LrocUACGBuUiel00t9OrbLFmfsBGWsEwAiIQZBunmOvlE2QoERLNsBQBwQFgm crTIVgAAt2QNuJZk088JFjaRGXANSqfTLMR4z/xjdBuowyBkcGUWkH0vGo3Osm37hS1btixoaWmB 4blLdt999yPp+nbmkdXBOKAAyVQqBa+VIYTeQ7sYJLpF9XqfzWehkMwAN4MHD2YGw9NZam5u7kHP mdGRTIQQZjzRYdKXLl4vRMjqZvgQhCztYwYP7D6dT22XFnjTAiLIhlB8OpuYG65DLMsaRHXsVKpz x9K9utPrseHfBa4wST8vx+bIMuPRBZRmUx36Cwy15ELtihOK7VOhLSAin2QyuVRIgQCAwGGetqpl KwGARJjb0WWU/h7JWLkvpVffJ3JVCj1hGTAGQCR/la2AC06SrUBAtMhWAAAHhMWYEqG9gDHcdttt O2eFx+NxK5FIHJ5Op9k7tjqSaVd3MOLKRfXOeVnlBFGmIvptiEajLbR9PqXm559//i0hSgF2rfsX 26fCgIAX44Xs/pUPPfQQPJiEkD333LOoQaLORjFFQoBiAo5EampqmJezx1j605/+VNWjR4+BsVjs NFofTOnQcser5PXCjazh7Q83ssyQfCVdNxaydHEymXwFRlogCK666qrVtGCJfXO1GXFRPT0uG0bx GEqHFDouJPelI1TXzws5OrQ9qyKZyD1/3bx586tNTU0JaYqBfHY6jNCxbcohu+Kpp57ayH0gAEAp mNEWvNqAMMAaS29T+ielf1FaHsl4psHHnUKkM17/4PkPAOcskK2AE+het2jBFVJDc1gYoWWylQDA AUVnnBnGK7IVAMAPsl64lmfTJGbE9dVXXx1i2/YPotHocbTtmHQ6zcIpVvDkJ8PzQlDlaO5Vwks+ qyj9nerDUjboedhhh63I1hsgntPcHKTC4AHPsczQz3WGQGvondK/vU7obhRTjlQqtdhTBkAYdXV1 bMB7fjZdvXDhwv0SicRJ9D8eSOvMSLafyl4vRJbJUKGtEkCZzJD8dUpv0LX7O7Vp/z506NDtAtQD wBM5RlxT2Pqdd97ZvbKy8ih6Z3yfVo+ixELZH1AqD0W+C3yX1V0/zmPZJIbXKL3Kvq8sy3oVExuU 5jgeIVXbphz5vCakAACAFKL0avk3LfvKVgQAAXxO6WNKH1J6N5L5uGMGWm9SWhPNGG4BhaHn0Tha NMrWAwDNYIZB3ekZp82sHbrXD6fFP2TrEQALo+HxXAQ0h+7LHpFwhITeSPfl3uXFADCTeDze+Ysv vmBGXN9Np9Psfdwvm7qXC1OYu+52nxfZoMpRrUyX+rF24SpaZ5OWVtD/+39oubSpqemzCPAdZjD5 zjvvsGvdFsorv1O91LrbfUHJ5qwPmTx58uwICB3333//S5HsBOAg6qDEer/m3HPP/XYEaMG8efP2 sixrAP3fmJfR71E6kn7v1b5ft/rIkN2mcCLrJR9iM21jRuX/oOuwgn7/o7W1dQUMtIDO/PrXv96D FodRff4e1etDaXlYJOMhcD+2X/X7EvoVXWdRe1ZQep1+s+fV6/vtt99b1PbHuKMGjBw5ch/btndG WVK9LeBS9sxp06Y9GQEAaAmbYQuDLaAirKHDGkFs8HB79vemSMZyfXN2nb1gP4hkjLQ+pNcSOqD1 54eyFQBAQ17RyWArS1hCI8KbD9CJMHi/YyyVrQAAMonH48zYe1EkL0zoFVdcsb9lWYdHo9H/SqfT fSkdTJv7RLKzxGV4XvByrMZeJZzIMg9Z70f+b8LSWvr/vZlKpf756aefrmlpacHggSTefvtt5vGl K4+s6uHkih0bi8WWuM4EaAszSKTFsYX2SQ4F44cswmlrxKBBg1g/8YxsamP+/PkH0LOKGW8dSav/ HckYTLB2jZV7LLxueZflyIf1Wb1L6V+0/h86/9W2ba+mtudq+t99UjIDADTk2muvZc4FlmTTTrLG XN+h++DblA6he4H9Poi2sVR2cpnG3y2OUEC/dyKZ7yvm8ORN+j/9m45d/bvf/e597sKActD/sGi/ pyZt07L76L36MnemAADlYJ62viZbCYNgDSurrBRgMMOrXYwMohkjLBBi0pmBIa7ObQDATjZFMwas 2kD3+tdp0Uu2HgGwlv43W2QrAQAP6cw9+XXZegQA87T1kWwlANAF5pnr888/P9C27e9Eo9ED0un0 ftkle158g9I36Xfn3GN09qTlRNanMpPZGdwsbaC0nq49W35iWdZG9pvS+khm4tLapqYm3Qz3Q8H4 8eN70P+pN49sVVWVkDIrKyuF5JNPIf3o3JK//e1vV/lSIFAaeidU9OjR49BC+0TV5XxE1W2n+lG5 H40bN26jkMKBMjQ3N3eOxWLMMJ15UWvzfEPtml0MJmR7jGMo3lYpZPjAJlx/QNtZ++RtWq6l9D6d F/v97sknn/xe/gEAgF2hd2wXelf1pnvmALp3Dsy2JZlnrvbvrv1o3165x6j2LFD9WUXrbALTBva9 Rdf4Q7rGH9A31ge0fJ+W76ZSqQ+3b9/+QUNDQ2sEGMfQoUN70f+9YL+nrPYmLzz6Ub22p0+fvtIX BQAAgSBuWgcAAAAAAAAAAABCxcSJE/eKxWJsQOFr0WiUGYCyiWFs4HPvdDrN1lnqGcmEYOyc3WcV mumsYMc+ryybTb+ddZRGMgMBbBvzBM06/NdnBwg20/X5jP1mYRno9zb6vYUNGlRWVn7auXPnzY88 8ghCAQEAAAASYAZdFRUVzGBif2rX9KHlN+ldvT/t2ieSMZzYm9ZZG6dtRDao0Ij56wG2edraLpFM u4YZkK8jXT9hvymxidfrLMt6j7Z9PHDgwM0dTgIAIJx4PF5Fzyk2iWavZDLJDLj2zYaC3Yu+L/ak 390jmWfWHnSfdolkvsu60O89cvNR/Lsq0v5NFWmbK9A2gYU9K9sdPmyk/cl8WbYta4yVoCX77mLP sC20/HTHjh0sbcC3FgAAAJWB0RYAAAAAAAAAAAACgw04bN68uWcymexu2zbzetE+sMA65Pek320D orQs6Bk8lUp1tyxrp4cvymOX/dkBRbvDgYVlP8t26rfvX0/62NlyEpR2DkRWVlbuIvvoo4/CWzQA AAAQIhYtWtST2gmsfcKM1btRYt4VmQE7M4zoyRILkUvtlD2zh+xF6xW0vSL7m21jBhTt7Z4OZbgw fGgzFGe/WfuH8tzQvi9rYMVgnjrbjRvYkhlgMQOGz0meefNkv9uMtFjbp6amBp5mADCI6667ric9 l6oodamoqGDPoAr27Mru7kGp7duK7n+2YNsrCmSzy/bc76r8b6wc2g2w2mDfaSS7kfT4lL4FN3Xu 3PmzL774ItKzZ8/P6RsRRlUAAABCy/8HYplcWbcogFIAAAAASUVORK5CYIJQSwMECgAAAAAAAAAh APStDSh16AAAdegAABQAAABkcnMvbWVkaWEvaW1hZ2UyLnBuZ4lQTkcNChoKAAAADUlIRFIAAAls AAABjggGAAAACdDYdQAAAAFzUkdCAK7OHOkAAAAEZ0FNQQAAsY8L/GEFAAAACXBIWXMAAA7EAAAO xAGVKw4bAADoCklEQVR4XuzdB5jfdZXo/096L6T3XiEJAUJIJo1UEXRZhBUFBAVXxK6wC+L97733 ea4KLiyKLggKrmiwUBQVCKT3EEIaIb33MgnpPeE/5ztnNGUmmfr7fT/nvF/PM8+c8wt7d+/MfOvn fM6p9FGeAAAAAAAAAAAAAAAAAACocJX1OwAAAAAAAAAAAAAAAACgglGwBQAAAAAAAAAAAAAAAAAZ QsEWAAAAAAAAAAAAAAAAAGQIBVsAAAAAAAAAAAAAAAAAkCEUbAEAAAAAAAAAAAAAAABAhlCwBQAA AAAAAAAAAAAAAAAZQsEWAAAAAAAAAAAAAAAAAGQIBVsAAAAAAAAAAAAAAAAAkCEUbAEAAAAAAAAA AAAAAABAhlCwBQAAAAAAAAAAAAAAAAAZQsEWAAAAAAAAAAAAAAAAAGQIBVsAAAAAAAAAAAAAAAAA kCEUbAEAAAAAAAAAAAAAAABAhlCwBQAAAAAAAAAAAAAAAAAZQsEWAAAAAAAAAAAAAAAAAGQIBVsA AAAAAAAAAAAAAAAAkCEUbAEAAAAAAAAAAAAAAABAhlCwBQAAAAAAAAAAAAAAAAAZQsEWAAAAAAAA AAAAAAAAAGQIBVsAAAAAAAAAAAAAAAAAkCEUbAEAAAAAAAAAAAAAAABAhlCwBQAAAAAAAAAAAAAA AAAZQsEWAAAAAAAAAAAAAAAAAGQIBVsAAAAAAAAAAAAAAAAAkCEUbAEAAAAAAAAAAAAAAABAhlCw BQAAAAAAAAAAAAAAAAAZQsEWAAAAAAAAAAAAAAAAAGQIBVsAAAAAAAAAAAAAAAAAkCEUbAEAAAAA AAAAAAAAAABAhlCwBQAAAAAAAAAAAAAAAAAZQsEWAAAAAAAAAAAAAAAAAGQIBVsAAAAAAAAAAAAA AAAAkCEUbAEAAAAAAAAAAAAAAABAhlCwBQAAAAAAAAAAAAAAAAAZQsEWAAAAAAAAAAAAAAAAAGQI BVsAAAAAAAAAAAAAAAAAkCEUbAEAAAAAAAAAAAAAAABAhlCwBQAAAAAAAAAAAAAAAAAZQsEWAAAA AAAAAAAAAAAAAGQIBVsAAAAAAAAAAAAAAAAAkCEUbAEAAAAAAAAAAAAAAABAhlCwBQAAAAAAAAAA AAAAAAAZQsEWAAAAAAAAAAAAAAAAAGQIBVsAAAAAAAAAAAAAAAAAkCEUbAEAAAAAAAAAAAAAAABA hlCwBQAAAAAAAAAAAAAAAAAZQsEWAAAAAAAAAAAAAAAAAGQIBVsAAAAAAAAAAAAAAAAAkCEUbAEA AAAAAAAAAAAAAABAhlCwBQAAAAAAAAAAAAAAAAAZQsEWAAAAAAAAAAAAAAAAAGQIBVsAAAAAAAAA AAAAAAAAkCEUbAEAAAAAAAAAAAAAAABAhlCwBQAAAAAAAAAAAAAAAAAZQsEWAAAAAAAAAAAAAAAA AGQIBVsAAAAAAAAAAAAAAAAAkCEUbAEAAAAAAAAAAAAAAABAhlCwBQAAAAAAAAAAAAAAAAAZQsEW AAAAAAAAAAAAAAAAAGQIBVsAAAAAAAAAAAAAAAAAkCEUbAEAAAAAAAAAAAAAAABAhlCwBQAAAAAA AAAAAAAAAAAZQsEWAAAAAAAAAAAAAAAAAGQIBVsAAAAAAAAAAAAAAAAAkCEUbAEAAAAAAAAAAAAA AABAhlCwBQAAAAAAAAAAAAAAAAAZQsEWAAAAAAAAAAAAAAAAAGQIBVsAAAAAAAAAAAAAAAAAkCEU bAEAAAAAAAAAAAAAAABAhlCwBQAAAAAAAAAAAAAAAAAZQsEWAAAAAAAAAAAAAAAAAGQIBVsAAAAA AAAAAAAAAAAAkCEUbAEAAAAAAAAAAAAAAABAhlCwBQAAAAAAAAAAAAAAAAAZQsEWAAAAAAAAAAAA AAAAAGQIBVsAAAAAAAAAAAAAAAAAkCEUbAEAAAAAAAAAAAAAAABAhlCwBQAAAAAAAAAAAAAAAAAZ QsEWAAAAAAAAAAAAAAAAAGQIBVsAAAAAAAAAAAAAAAAAkCGVPsqjMQAAAAAAAMrJqVOnwpEjR8KJ EyfC8ePHk1g+O3ToUJDXMUePHk3yAidPnkw+Kyv53yX/O88kn8nXmeS/OXbsmGb55P+Gcz8r+P9H YerWratRvurVq4dq1aolccG/Va1aNdSsWTP5XqNGjVC7du3kv5HPCr7ks1q1ap33/x4AAIiT3GfI fc3hw4f/fs9x5r2QKMjPvXcpuFc6l3wm/63cTxSmUqVKoU6dOpqF5H5D7k2E3GdUqVIlue+Q7wW5 3HvIfyNfZ/7PAgAAABWNgi0AAAAAAIBiktco+/fvDwcOHPj793379iULi/Ili5LyJQuQ5xY+oXgK irdk0bRevXrJQqp8r1+/fvK9QYMGyZcssgIAgMyRwm65/5F7H7kHknufgwcP/v1LcrkHKijSipEU dBUUmMu9iHwVxPJd7kUK7kskBwDAih07dmgED6TQ/dx7GSl2L6owHhWDgq3ikh2uy5eHsGuXfgCU o6ZNQ6isE0rlu+Sy8+eSS/I/A871yishHD6sCdySDgkffqgJLuhLXwqhfn1NIvLqqyGsXasJKoyc Tw8c0ARRkO4r//t/a5JhP/1pCBs3apJS8uyyb58mpfQf/xFCly6aAP6cPn067zbrw7Br166wd+/e sHv37rBnz57kS3JepaSDFG01bNgw79H5kuSrcePGoUmTJsn3gi5fSK/XXnstWfQvIMeVLPQDZSEF FbLwIAo67RQsRFSuXDn5XtBZp6AQQ2L5nPMGkH8ulnugc7/k/kfO2VKUhX+Q80lBcXnBPcmZ9ycS S4dR+CUFjNOnT9csvc7t/FtSsrh//fXXawacTQp8J0yYoJldY8aMSe4tYyXvPX4q7z0BVfAsVdAt veA5Sr7k2Um+S6G7xPI8Jf+9fJcv+TcKv4qHgq3ikgXTm2/WBMigvAe+vDPbP4q45HuLFiE0b54f y3fJW7YMoW1beWOt/4Mwa+/eEBo3llUk/QDABTVsGG9hW/v26S8MAbJh1KgQxo/XJINOnswvqLe+ SCELCnLeZCwZnJAFyO3btyfFWTt37kx2lMqLyrIsWCD7Cgq4muY9N7fIe2aWL4mlYAPZJ4uCjz76 KMWPSBVZiCjo5HdmRz+JpRhUzisUXsAKOf/K/Y7c98j9j8TyXYrTpYsWyocsckrxVqNGjZIvuTeR c4nck8j3ggJT2LV8+fLw+9//XjO7OnXqFO68807NgLO9//774RVpQmCYFK089NBDmsVpwYIFyaYa oLwUjJ6WL3muKuhSWvCMJd/ly/v9EAVbxfX1r4fws59pAqRY3oktdOyYv8gvX507h9C9ewiXXppf 0IX4vfFGCDfcoAmAi5LdXa+/rklEpFBLzuMAzvf974fw8MOaZNC8eSFcfbUmhvXrF8K772oC2CJd IbZu3Ro2b94ctm3bFrZs2ZKM7IEP8rJQFkhbtmyZ93jcNrRp0yY0a9ZM/xWZtGrVqjB27FjNgHgU dM2RoovmzZsnX3IekUU6IK2kCF2KseS+R74KirQozMou6UYh9yVyDpGvgnsUWdSEHW+//XaYNWuW ZnZJZ6GcnBzNgLNJEZAUA1nWtWvXcPvtt2sWJymqk+I6IJNkU92ZndPlS4rc5TnLS3E7BVvFdfnl ISxerAkQKenWddll+V+9eoVw1VX5X9LBC/F44IEQHn9cEwAX9dhjIdx/vyYRefHFkPeUpwmAs8yc GUI2XgTK9Veuw9bJOVPOnYABshi5adOmsGHDhrBx48akmxZwJmnT37p169C+ffukM4AslNKFq+J5 WbyEH7LIIIsKUgzaqlWrpCC0unTKB7JARhfKfY8UqMs9kNwP0Tk0HtJxoqA7qJxP5Es+Q5yefvrp pEjSui9+8YvJtQ8ozJNPPpl0cLTMQtHiE088Efbt26cZkH2y6U42yhQUtsu9kbyzsXZfRMFWcTB+ DJZJK3fpviXdIq65JoSBA/OLuZBe8ruSDh8AimfRohD69NEkInfdFcILL2gC4O+ke4G8PMjGAph0 uJROl9ZJV0LpTghESBYk165dG9atW5csVB45ckT/BSgeKeAqKN6SXdKyoxPl79lnn0263QFWyU5w WViQ80nHjh1Dhw4dkvMLUBGkQEvufeQeSAq0KFC3RxYm27VrlxSZS2GoLFbKIibSzcsIaBkX/N3v fpe/SRRKulw/5mBT4L333pucm2MlhVpSsAXEQLqRyvEmG2akWFjujerUqaP/Gh8KtoqD8WPwJu8E F0aNCmH48PzvjORKj7yb2yALBrQsB4pH2sh/+GF+cWpsunYNYfVqTQD8nexWkw5bmSabN2QTh/XF D+kqs3u3tInQD4B0k5e/sji5Zs2a5PuBAwf0X4DyIS8Au3fvnnzJIinK7vjx4+GRRx7Ju7SyMRJ+ SOc+6ZIjxaCcT1BWMsqw4P5n9erVebfveffvcEUKZGRxUr6kIFSKueQzpIscpy842Iwp17Y777xT M+Bsy5YtC3/4wx80s0m6qj700ENRd2qWUYgyEhGIlXTgkvsh2TAj36UDciwo2CoOxo/Buy5dQvin fwrhn/85hEGD8hfykB0TJoQwerQmAC5Kik7Hj9ckItu3hxDxjhygQj38cAjf/74mGSTj0WVMunXS kVA6EwIptj3vOrly5cqwYsWKpEMPrzWQKfLCr3fv3smXdM5B6XhZvAQuRM4nl156aVK8JQsK0pEL uJBDhw6F5cuXJ/c/ch6Voi2ggHQ2kk4T0h20c+fOSYEoI56zz8sI6CFDhoSRI0dqBpztjTfeCHPn ztXMJgtFi6+99lpYsGCBZkD8ZJRily5dkvsiKW5P87h6CraKQxZmZIEGQH5nCSncuvHGED7+8Ti7 1sTs3/89hP/8T00AXJS0W77/fk0i8uKLIdx+uyYAziJFmFKMmWk/+1kIX/+6JoZ94xsh/OQnmgDp IK8t1q9fn+zMlUItxvwgDVq0aBH69u2bfNWUcb0otokTJ4bp06drBkCKt6644orkfNKgQQP9FAhJ 51C5//nggw+SUc8s5aC4ZASrFBDIIqUUcdWrV0//BZnkZQS0FKrI3xtQmKeffjrs2LFDM5ukYFEK F2P25JNPhj179mgG2CKF7dJ5q0ePHqFnz56puy+iYOtiGD8GFK1p0/yCgi98Ib8bAyqedDhzsCsH KDfvvBNC//6aROS++0L4+c81AfB3Uigu486ysTB+880hvPqqJob96U/5xflACshL3UWLFoUlS5aE /fv366dAulSrVi3puHXNNdck4xNxcc8991zYtGmTZgAKSJctKa646qqrksUEum75dOzYsaRAS+5/ 1q1bR5EWyoWMYe3WrVvS1U+KzlHxpAveD3/4w3Dq1Cn9xCbp5Pbwww8zkhOFOnr0aHj00UfNX8vu ueeeZERtrA4ePBgek43vgAPyjCUdjuWeqFevXqF+/fr6L9lDwdbFMH4MKJ4rr5S7khA+//kQatfW D1Gu8m5ug+y0PH5cPwBwQVLQsW+fDJHXDyJCd0+gcP36hfDuu5pkmIwplXGl1smuR8Z8IYtk3M/C hQuTQq2dO3fqp0AcpLOA7Kzu2LGjfoJzeVm8BMpKRngMHDgw6brFIrgPGzZsSO6BpFDrxIkT+ilQ /gpGsspXmzZt9FOUNy8joGX85pe+9CXNgLOtWrUqjB07VjOb5D7toYceivp+TUYu//73v9cM8KNg w8zll1+ebJiRDXnZQMHWxTzwQAiPP64JgItq1Cjk3aHnj9ORhU2UHwpIgZKRkWkyOi02ubn5HQwB nE9GnGZjx9fq1SF07aqJYXkPpmHZMk2AzJLirNmzZ4f3338/KegAYiYLV8OGDUt2bOJs0llLOmwB KB4ZayaFoP3796dwy6Djx4+HBQsWhHnz5oVdu3bpp0DmULxVcbyMgM7JyQljxozRDDjb22+/HWYZ nxgjnbWkw1bM3njjjTB37lzNAJ9q1KgRLrvssjBgwIDQLMObmSvrdxRl6lQNABSLzDh+5JEQ2rUL 4Y47Qli6VP8BZcYNE1Ayw4drEJk5czQAcJ7rrtMgwxy8ZE0MHKgBkBmyf2zlypXJzvOnnnoqWbCk WAsWbN26Nfzud78Lv/rVr8KWLVv0U4j169drBKA4jhw5kix2/uQnPwnvvfdeOH36tP4LYrZnz57w +uuvJ+OH3nzzTYq1kDV79+5Niil++ctfhp/+9Kdh2rRpyWcoOy/3gNKZBCiKh3v/Dh06aBQv6fIJ eCdjyefPn5+8n/zNb36TvK/MVN8rCrYuRMaPMY4IKB1ZaJFWpzLW6+675Yqv/4BSmzxZAwDFMmCA BpGZMkUDAGepnPfo0r+/JhkmXS49kM6EQIYsW7YseQny4osvJuNCAIvkxbcsgL766qvh4MGD+qlv 69at0whASRw4cCD89a9/DT//+c+TTnWIkxT0vvTSS0lhzLvvvpt02ALSYvfu3WHSpEnhxz/+cVJ0 LiM62UxROjL6eePGjZrZJaOkWrdurRlwNhnvu337ds3sin0c/tGjR5OO5wD+Yc2aNcn7SnlvKePK K7pwi5GIF8L4MaD81KyZPyrx//v/QmjSRD9EsckLnAYN8gtJAVxc9eoh7NuXf+6JjRS6UjAOnK9P nxAWLdIkw9q3D8HBy9awbVsILVpoAlQMeekh40FkwRLwRNrry7iYK6+8Mlnc8kg6Az3yyCMUKABl JOeQq666KowaNSrvkTfCZ16HpNPO1KlTk536QExkLGu/fv2S8UB16tTRT3ExXkZAN2/ePNx3332a AWeTjVnSTduyypUrh4ceeihUl7WISK1evTr89re/1QxAYZo2bRqGDRuWjEysiPc5dNi6ELrZAOVH Co2efDKErl1DeOYZeVOr/4BimT+fYi2gJPr1i7NYS9rOL1miCYCzZGsjhRRqeSjWknHWFGuhAm3e vDn8z//8T9JWnGIteCTt9aU7jixa7N+/Xz/1RXbYU6wFlJ3sv543b1742c9+Rte6lJN7Htmd/4tf /IJiLURJxrJOnz49PPHEE2HcuHFJjovz0gnRwig4VBwP9ygtWrSIulhL0PEcuDgZX/7yyy8n3Y5l I2p5o2DrQhhJBJQ/KUb48pdDGDgwhIUL9UNc1MyZGgAolqFDNYjMvHkUtAJFufZaDTJsxgwNjBs8 WAOgfB0+fDj8+c9/TsbCrV+/Xj8F/JKFC3nJJ+MSveEcAJQvGbUqRaAywowhGumyd+/eZBwuhVqw QkYjzpkzJ/zkJz8JM2fOTLpmomjSscaD2EfBoWJ5GAtqoWiRZzSg+Hbs2JFsRP3DH/6Q3O+XFwq2 iiKdbKSjDYCKMXduCFdfnT8ikVn4FzdunAYAimXkSA0iw7EOFG3AAA0y7K23NDDuhhs0AMqHLBy/ 99574cknnwwL2agBnEUKGaXIQjrkeEInIKD8yfV22rRpycLBUTqzZ92JEyfChAkTku5nixcvppAO 5sh5Zvz48UnxuXTQxfmkmM3Lz6ZNmzYaAWc7depUMg7YutiLFqUYV7ogAyiZZcuWJff7s2fPLpf7 fQq2isL4MaDiSaHW//t/IQwaJG9u9UOcR35Oc+ZoAuCiqlbNXmFHWU2dqgGAs/TpE0KTJppk2KxZ GhjXv78GQNnJjrPnnnsuGf/G4jFQOFnE+Nvf/uamaEteYnoZDwRkg4yzkW6W+/bt00+QaUuXLk0W bmbMmJEsgAKW7dy5M7nfnzp1KoWJ55CxSR5GQDdq1CjUrVtXM+BsMhLYw7Wwbdu2GsVJuqDRMREo HTnHvfXWW8n9UG5urn5aOhRsFYVxiEDmSLetvn1DGDtWP8BZliyRPveaALgoOZ/E+MLg8GFGxQJF yda4Ptll5mGUQYsWIXTpoglQevKiTxZtnnnmGXbcA8X0+uuvh0WLFmlmlyzsUsAJVCxZKJBrsBRO I3OkSO7FF18Mf/zjHymYgytSqDV58uSkw590D0W+NWvWaGRb+/btNQLO52EcYvPmzUPNmjU1ixMd kIGyk/ef0nlUuuuWFgVbRcm70QSQQfv3h3DHHSH827/JSo9+iMTEiRoAKJZhwzSIjHTxYRcuULgh QzTIMC+bOEaM0AAovQ8//DA8//zzyaINOzSB4pPFzj//+c9JdxzLNmzYoBGAiiRFE7/+9a8p2sqQ +fPnh6eeeiqsXLlSPwH8kXsYKRaV4mz4KYDo1KmTRsD5PBQutmvXTqN40QEZKB/SbevVV18NkyZN KlXnUQq2CiOLpV5GnwBp89hjIXzqU3SUOlPeCR5ACcRaeECxOFC0a6/VIMOmT9fAuGz9fGGGdAeS 3WR01QJKR17oycs9y90p2L0NZE5B0RbFExXn0KFDYezYseEvf/lLOHbsmH4K+CXd5WQkEIv/IWzZ skUj2ywUq6BiyAYuD+8GYu8yJyP6eYcDlK9p06aFl156KTm+SoKCrcLIOCJauALZ89prIeTkSB9B /cA5CkiB4qucd2sj548YMY4ZKJyM6pORfdkwY4YGxg0cqAFQMsePHw8vv/xy+NOf/sRiJVBGBw8e TIq2rGIBF8gsKdqSMWVybkH5WrVqVdJVS74D+Ad5HpBiUc9F2tLd0MN4yAYNGiRfQGF27dqVvCuw rkOHDhrFaevWrUlXIADla+nSpcl70pJ02qJgqzBTp2oAIGvefz+EQYNk2LV+4JTMvN27VxMAF9Wr VwgNG2oSkaNHZZaCJgDOkq1xiHv25F+HrWvSJP/cCZTQ7t27w7PPPhuWLFminwAoq9WrV4f33ntP Mzv25F1TKRoBMu/AgQPhj3/8Y4l3eKNwsugyfvz48OKLLyYdtgCcTxb/f/e734WNTt/peylQp7sW LsTDOMRGjRqFunXrahYnNtQAFUfelb755puaXRwFW4UZN04DAFklD3aySOu5aGvaNA0AFEusY72k WEuKtgCcb9QoDTJszhwNjIu1KyGySopKfvGLX4Tc3Fz9BEB5mTRpkrkd6Rs2bNAIQKZJ0cTbb7+t GUqroGPZzJkzS7RbHvBI7mOksFE2eHjj5Z6nU6dOGgHn89Blr3Xr1hrFS97rAKg4c+fOTUYkFgcF W+c6fVp+gpoAyDrvRVuTJ2sAoFiGD9cgMoxDBIo2eLAGGTZpkgbGDR2qAVA8slA5duzYcJRCY6BC SNeWGcZG8q5du1YjANkgiwXr16/XDCUlo52eeeYZzmVACcizgsdnBi/jINu3b68RcL4tW7ZoZFe3 bt00ipMUn2/evFkzABVl8uTJxXoOo2DrXDLOYf9+TQCkghRrfexjPkcDzpqlAYBiibVTDMWZQOGk zX62Wu2PH6+BcaNHawBcmIxTevXVV5NRQHSWACrWrLznQEsjBL2ORQLSQq7bf/nLX5JRZSgZKdL6 5S9/Gfbt26efACguGYn8pz/9STP7vIyAljFwMg4OKMzOnTuTrpTWxT4WVH5P1ro6A2kkz2Evv/xy OHbsmH5SOAq2zuVlYQaIzfLlIdx8s/RU1g8ckJak27drAuCievQIoVkzTSIiL829jF4DSipb3bXk JevSpZoYVr9+CL16aQIUTV7kyRigxYsX6ycAKpIUVUhHHAukyIFCByD7pJBAdnij+BYtWpR0CLrY AguAoq1YsSLMnj1bM9s8dBUSbdq00Qg436ZNmzSyS4oWGzRooFmc1qxZoxGAiibF3G+99ZZmhaNg 61xeRp8AMZLj8/Of18SB6dM1AFAsAwdqEJmFC/OLQwCcb9QoDTJMiig9dCDo3z/viZBHQlyY7I79 1a9+xSglIMPee++9cPr0ac3iRXctID3eeecdF91fyoMUzf75z39OOowCKJtJkyaFDz/8UDO7Vq5c qZFtHTt21Ag4n4f3BhaOgQ0bNmgEIBMWLFgQduzYodn5eDt/LjpcAOn2u9+F8JOfaGLchAkaACiW bBV2lNXUqRoAOM+QIRpk2LhxGhh33XUaAIWTrjjPPfdc2LZtm34CIFMOHToUli1bplm8ZJwYgHSQ 7n3Tpk3TDEWRsbRvvPEGI6CBcnLixInw2muvaWaXlyL1Dh06aAScb926dRrZZaFgy0MnNCBN5Lli wgXW/CnYOpOMd9izRxMAqfXQQz7GFPESDSiZESM0iMzbb2sA4CwtWoTQpYsmGTZzpgbGDRumAXC+ nTt3hl/84hdh9+7d+gmATJs3b55G8WL3NpAu8+fPp8vWBUix1ts8owPlTrruLDX8Pl/Oqx5GQNes WTM0a9ZMM+Bse/fudXGPEftYUHnXI53UAWTWqlWriizupmDrTDNmaAAg1Y4eDeFf/iX/u1Vy0t68 WRMAFyW7u6S4IzYy5mbuXE0AnGXoUA0yTO4v5s/XxLCaNUPo00cT4GzSpvt//ud/WNAFskyKnY5G /Nwr55A9bIwEUkW6bMm4P5xPRkZSrAVUnHHjxiXnIIs8dBUSUqhSqVIlzYCzeejaVLt27eiLFjez 7ghkzfjx4zU6GwVbZ5o8WQMAqSc7ch5+WBODKCAFSiYnR4PILFki2480AXCWbHV/kmvw8eOaGDZ4 cAjVq2sC/IPstvz1r3/NjksgBU6fPh1WrlypWXwYtQGk03vvvZecX/AP77//flJMAqDi7N+/P+ny Z5GXEdCdOnXSCDhfzM8txRV7dy3hpcAUSCN5RyLvXc9FwdaZKJAA4vKTn+QXO1j05psaACiWG27Q IDJFVNQDyCMFRdkwfboGxg0frgHwD/LSQDprUawFpMeyZcs0ig+LAUA6HTp0KCxfvlwzSKHFn//8 5/DRRx/pJwAqyrRp00x22fLSsaaDTDgAirBlyxaN7LJwDPCMBmTXvHnzNPoHCrYKrF4dwvbtmgCI guwG/MpXNDFmzhwNABRLtgo7ymraNA0AnKVJk+yN65s1SwPjYu1MiAqzb9++8Nvf/pZiLSBlVq9e HW0nHBnpCCCdFixYoJFvu3fvDn/4wx/CqVOn9BMAFUnGJS9cuFAzG+T5adeuXZrZVbVq1dCiRQvN gLN5GYXeuXNnjeIk733kdwUgexYtWhROnDihWT4Ktgp42UkPWCPH7m9+o4kRUjwqRaQAikdeFrRr p0lkvBSGACXVv78GGSajED103ZVRiAMGaALkv7R7/vnnkzElANJFXuTFuAh49OjRQlv9A0gH6a5w 7kKBN3KeGjt2bDh27Jh+AiAT5hjbqOxlBHS7du1C5cosKaNwHro2Va9ePTRr1kyzOG3cuFEjANki zx7ndjvm6lpgwgQNAETnoYfkLYsmBkyapAGAYhkxQoPIyEjX3FxNAJwlW8f1/Pm27imK0q9fCDVr agLvZEf4r3/966RoC0A6xThmRxYvGS8GpJeMJPM8EkfOTy+//LKLbiBA2uTm5prqwumlo2jHjh01 As7noRCoTZs2oVKlSprFadWqVRoByKbFixdrlI+CrQKMJALitXVrCL/+tSYGTJmiAYBiGTVKg8jM nq0BgPOMHq1Bhs2cqYFxQ4dqAO+OHz8eXnzxRRYrgZRbv369RvHwXAgCxGLp0qUa+TM773lcRs4C yA5LY1nXrFmjkW2tW7fWCDifh4KtLl26aBSvGDcCARad2+2Ygi0hFxJOUkDcHnlEtgdqEjmKOICS GThQg8hQnAkUrm7dEHr10iTDxo3TwLiRIzWAZwWdJXhhB6TfVtmkFJkYi8wAb7wWLEkHwAlM2wCy 6oMPPjAxllXGGnkYAV2lSpVkJCJQmCNHjoQdO3ZoZlfbtm01itPBgwfZrAekhHQ7PrPQlYItMWOG BgCiJS+Dx47VJGIyHk3GpAEoHpkb36OHJpFh/ClQuAED8p5SsvCYIoXfc+ZoYljVqvk/Y7j3t7/9 LaxcuVIzAGkmL9ZPnTqlWfpJ977t27drBiCtZOFu//79mvkgBSKvvPJKOH36tH4CIBvkWLRQNLpl yxYXI6BbtWoVqsq7BKAQHjaByd+/HAcx8zK+FYjFmfdBFGyJ11/XAEDUfvQjDSJGASlQMjk5GkRG bsZYxAIKd911GmSYjIQ5eFATw/r0ye9iBtdmzpwZ3nvvPc0ApJ0sBO7du1ez9JNFG4ohgDh4W7x7 8803ozqfApYtXrxYo3h56VQYe2chVCwPo9DbtGmTdJqLGR2QgXQ589xJwZbwsJMe8EAWWufN0yRS FGwBJRPrWC/uPYCiDRumQYaNH6+BccOHawCvVqxYwRggIEIxja/wsGgDWCHjAb1Yu3ZtmD9/vmYA sk3uF2Iv8PZS9NqlSxeNgPN5uPe3ULR45vg1ANm3a9euv3dSp2BLulvkPawBMOLppzWIlJfFYqC8 DB2qQWTefFMDAGepWTO/A1Q2eBlTOmKEBvAoNzc3GQPkYWwHYE1MBVvs3gbiIeO8PDh58mQyDhpA ehw9ejRs27ZNs/jIecXDCOhKlSol3YWAwsgo9B07dmhmV8eOHTWKk5xvPfyegJhIsZYUbQkKtrws zABe/PGPIRw+rElkpCX7kiWaALiohg1D6NVLk8jQTQ8o3ODBIVSvrkmGeeh8Vznv8S/WUbIosyNH joTf/va3yQtVAPHZuXOnRukmi5cxL74C3kgxtwdTpkyJqvAV8EI638VKutUUdMawrFmzZqF6tt7T IPU8jEKvXLly9B22PHVUBWJSUPhNwRajIABbDh4M4ZVXNImMLBQbv7kFypUUHUjxQWyk/TAtiIHC ZWtc3+LF0rpEE8OkyFWKXeGOdNR6+eWXw17ZIAAgSocj2ZgkxVpStAUgDseOHQuHDh3SzCYpSps9 e7ZmANIk5lFqXsYhdu7cWSPgfDEXXRZXixYtQrVq1TSLEyPrgXQq6E5OwRYPa4A90mUrRhSQAiUT 61gvumsBRZMOW9ng5biMdYwsymzatGlhzZo1mgGIkYyxiAHjEIH4WO48JUXrf/nLX1x0wQFitHXr Vo3i46VjTfv27TUCzuehcLFDhw4axYtnNCCdCp7DfBdsSTv55cs1AWCGjDqNcdTL1KkaACiWYcM0 iAzFmUDhpMV+//6aZJiXa3C2Opghq6RQS8YAAYhbLB1w2L0NxGf37t0a2bNw4cJkbBmAdJKC9BiL RqUI1Mu5JfZRcKg40lU35qLL4urUqZNGcTp+/Pjfx64BSJd9+/Yl330XbM2apQEAU2RURGyLUjLK ceFCTQBcVN26IfTtq0lkpk/XAMBZ+vULoWZNTTJs2jQNjJNRsnDlYN495quvvpp0lwAQNxlblnan T58Omzdv1gxALPbv36+RLVII8vbbb2sGIK127NihUTy8jIBu2rRpqF27tmbA2eQ4sN7BslKlSqFN mzaaxUmez+Q5DUD6yHOYHJ++C7YmTtQAgDl/+pMGkZgzR7YkaALgogYMCKFqVU0iIrtZVq/WBMBZ rr1WgwyTY9LDTrMuXUJo0UITeCBFWi+//HI0XXkAXNiRI0c0Si/ZuS07uAHExWrB1qRJk6I4dwLe xdihx0t3rdgLVVCxPIzZa9asWaiZrc2l5YQOyEB6ybtbeRarlBf43Wp7+eUhLF6sCQBTpE3pmjWa ROB73wvhBz/QBMBF/fCHITz0kCYRefXVEG6+WRMAZxk/PoRRozTJoBdeCOGuuzQx7AtfCOH55zWB BzNnzsw7rPKOK6SW7NatU6dOqFq1aqhRo0byIrggrlatWvLfyGdVqlRJYvlM/q00Dh8+fNauWimq OXHihGb5uXzJK6KCIr+C/+bMz5Bd/+f//B+N0mnWrFl0swEi1LNnz3DrrbdqZsOuXbvC008/TUeJ CJ15H1S9evW/x0Lum+T+qTjkdy/3P0IK9ySX+5oYOlZ606NHj/CZz3xGszi88MILYe3atZrZdfPN N4fevXtrBpzNw3HQv3//cP3112sWp+eeey5s2rRJMwBpc/fddzsu2Nq7N4TGjeXOXT8AYM62bfF0 khg0iDGtQEnMnBnnaK+vfz2En/1MEwB/Jx3zPvwwf9xppt1+ewgvvqiJYWPHhnDbbZrAOlmk/PnP f25+PEEayciQ+vXr//2rXr16yWe1atVKvstCo3yXr4JCrFgULHzK+BdZ7CxY9JSRU/KZFHVJLP/N gQMHkl2Ce/bsYWG0HKW9YGts3rVm1apVmgGIRbt27ZKFAku8FFOkldzn1M17tjvzPkiK0AtiuR+S +yDJpSBLCrPk80zcGxUUoss9i9yjSCz3LTJKvOD77t27w969e88qbkfFkQ42X/nKVzRLP/kb+uEP f+iiq+gDDzyQHMvAueTZ8JFHHjF/HEhBuxS2x0qe0+X35GGEKxArKY72W7D1xhsh3HCDJgBM+utf Q/jEJzRJsaNHQ7jkkvzvVi1cyBimGMnfZfXqmqBceOnu+f3v87eDEBo0kNYwmlyEvAC86SZNMqx9 e5lnoIlhGzbIapwmsEyKtKRYS4q2UP6kq8MlefdITZs2Tb43atQo+d64ceO8016D6IqwMkEWP3fu 3Bl27NiRjI+R3b107CqdNBdsyevFRx99NFkABxCX2IolLmbFihXhd7/7nWaoCA0bNvz7fVBBLMVZ 8iUF69Ix1AIpPv/www//fh9T8J1i9PIlfy//63/9L83ST/4GpIOfdfJs8+1vf1sz4GwyyvTZZ5/V zK7Yixbl2Vs6bFkm72YqV66sGYqjoPOokHczXkuF0kK6+Pkt2Mo7yYbHH9cEgEn33x/CY49pkmLS WUs6bFkli8OySAx4J909L7lEE8O6dAmBzgqIhRRqScGWdVyLXZFxZDKWDGUn3R7atGkTWrRokSxm N2/ePHkZaGURMpvkBb8sqH/wwQchNzdXP8XFpLlgy8viJWCRFNt885vf1CxuUrj+s5/9LCmyQdkU FKnL/Y/cBxXcC8lnngvUZTlNCrdkEXzz5s1h3bp1Yd++ffqvKK0HH3ww6bIWAy8joGUUonT9AArj 4TiQouRvfOMbmsVp+vTpYeLEiZrZIx07/+3f/k0zlJbcP0sRl2y+ki8p4pIv6Z4u9zgFBezyRffR 8jdixAjHBVtXXJHf8cWyq68OYdgwTVCu5KH/zFaf27fn5/L5jh3n/zuyY8CAEGbP1iTFfvCDEL73 PU0MkvFLMoYJ8M5Ld8877wzh17/WBEg5GYUoIxGt41rshhTB/OIXv2B3XCnJAmTHjh1D27ZtQ+vW rZPiLFmsRMXasmVLeOedd5LiLcZ4XtjDDz+cFBKm0dy5c/Nud/Pud42SUV7du3dP4ho1alC4WY5k lM6ZL/5lYUB2fMuigXSxkVxiVBxLi11yPXnzzTc1Q0lIpywpVG/VqlXyJfdCMq4QFyedbWUksBSj b2CjTKncd999SUFgDF588cWwcuVKzez61Kc+Ffr06aMZcDYPo9CvuOKKcOONN2oWJ+sjonv06BE+ 85nPaIZMkJHRe/bsSYrXt23blryHlE14vIcsvQEDBjgt2Dp4ML/DhfWZrbIoI4szyI7Dh/OLt+Ri KF/r14ewZk1+15ElSyjoyoTataWfoyYpNnp0CBMmaGLQ88+H8IUvaAI45qW7J/cfiMndd4fwq19p YhjXYhdkcVtGIcpLExSPFF107do1dOrUKfmShUpkj+zcnDx5cli0aBEv+4rw0EMPJYVDafSHP/wh LFu2TDN76DKRXXKNk53d8iXnCtndLQUS0tlt9+7dFHuWkZWCLSnw+/GPf0yBXzHJ6EIpVC+4D5Jx hig7Wch8//33w8KFC5PzE4rnjjvuCF2kY3sEfvSjHyXFxNZJZyHpMAScS57VPIxCl3t/eQaIldw/ P/LII8nmCKvGjBkTcnJyNEO2yN/Yxo0bky8p5JRCLhSfFIf6LNiSwggpkLBuy5YQWrXSBKkixYJL l4awaFEI8+fnj8SbN0+uoPofoNysWxdChw6apJD8LcgLEcs3t1KkGMkDN1ChLr88hMWLNTFMdpPK +DUgBl27hrB6tSaGcS12YcaMGXmPuoY3AZQTWZSWXZjyJYuTnkf6pJWMGPrLX/6SFGPgbGkeifjY Y4+Fg7JB0ijZXS8vUpE+UqwlhVuyQCDnj9V593ZSuIPiq1y5cviP//gPzeI1adKkMG3aNM1QGOma JfdAPXv2DE2aNNFPURFk2W358uVhzpw5dN0qhlgKI2RzzFNPPaWZXXXr1g0PyMZToBBeRqF/+9vf Dg0aNNAsPlI088wzz2hmU0zdGT2RDTZyDyTF6xRvXVyvXr1CZY19GTdOA8NkoZRirfSS1vnSTvZz nwvhiSekX3cIubkhvPpqCF/7Ggtq5Snt7YllNKvlYq0WLfh7BoQsXkmhrnVy/0GxFmIhI609FGtx LXZB2pFPmTJFM5xLFqILWuXff//94ZOf/GTSWYtirXSSkZRf+tKXwuVS7I4oyDnIcrGWaMc9bmrJ uVzGt8koiX/5l38JDz74YPj85z8f+vXrF2pL53VclHRgiJ2cg2bJhlicp0Xe88DHP/7xZOH5X//1 X8OQIUMo1soAGasthXFf+MIXwuc+97nk94CixdIZTwqDPWjfvr1GwPk8FKFKoVbMxVpinTSzMEw6 pjdr1kwzpIkcO9dcc0249957w1e+8pXk3Y68l0Ph5B7I509n+nQNDBs8WANEQ8Z03nRTCD/9aX4X hAUL8sdncXNcNitWaJBSU6dqYBTnIiDfnDn2RzELjnnExMuCztChGsCyN954I+8y4+A6U0LSTWvk yJHhO9/5TlKsJUVbvCSKQ7Vq1fIej29KFpWRL62jEIX1RRvpMtG4cWPNkHZynu/QoUP4xCc+kRTp fupTn2LnvQPSXYt7oX+oXr166N+/f7JQ9uUvfzlZNIt94TlmnTt3Tn4XsmlA7nFwvlgKv9evX6+R bRRs4UI8FGxZ2KxhvWBLuoZKcTTSTYrq5N3ON7/5zaRwi99Z4fy9qZRONtLRxrobbtAA0erbN4T/ /E95CghBdsvfemt+Zy6UTNrHj1nv+DdsmAaAcx66e4pRozQAIjB5sgbGcS02b9WqVcn4J/zDJZdc kizUSycJKfiRYgvESQruBg0apJlvae4It3btWo1satOmjUaIjRw3ffr0ScalfPrTnw4NGzbUf8GZ atWqpVGccnNzwwLZ+IpQr169MHr06GSU2fXXXx9atmyp/4JskwXKq666Kuk0wXXlfLGMsrVeAFGA gi1ciIeCrU6dOmkUr82bN2tkUxemCURFNg5I4dY999yTvLPDP0i3Y38FWzNmhHD8uCaG5eRoABNk oe33v5e3oPldt+rX13/ARaX5xbG0nJ83TxOj6OoB5Js5UwPj6IKBmEybpoFxdL4z7dSpU+HNN9/U DNISf8yYMeGrX/1qMgqrKhteTBg1alTo1q2bZn6luWBr48aNGtnUsWNHjRCzSy+9NHzta19Lug7h bLF3n5TuWh999JFmPklXUene9K1vfSspdJYOW0gnWaSUMYm9evXSTyCOR7Bm9+GHH5ofAS2kqytj xlAUD6PQRewdtnbs2BHNqNnSorA0TlK0LptppAM+/sFfwZaHnfQyD71DB01gStu2+V23pIJdCrdS PBIhNbZu1SCFliwJYe9eTQxq1CiEPn00ARyT7p7z52timNx/sLMFsZDrr1yHreNabN4777yTvDBF CFdccUWySJmTk0OhljHSkUJGmslitGdpHYm4b9++5MsyGa8HG+T6IF2HpNtWmosgUXzSXWvZsmWa +SN/04MHD07GzEj3Jv6u4yC/p5tvvjnZYIB8J06c0Ci9rHerKdC2bVtGVqFIHo4Dee6MfRy69Q01 cv/TQtYiECXZWHDrrbeGvjJpDMnmGZ8dtqwbMUIDmCUt3KVwa/nyEG6/XY5m/QecZ/t2DVJo/HgN jBowQAPAOS/dPenig5jMmpXf6dI6rsWmHT58OEydOlUzv2Tc4Wc/+9lw4403Rj/SCUWTYiXpnuZZ Wgu2rC8G0GXCJum2dfvtt1PcYsDEiRPddtcq6FAgnSjpqBUfKYi54YYbQs+ePfUTpN3KlSs1so3O oriQVatWaWSXFC3GzvrYSumAxn183OQ+6J/+6Z9MjB8tD76qPGSxdO5cTQzLe0iDE9Ly8be/DWHc uPzOJjifdNCQ7jZpNGWKBkZRPArk89DdU8j4XiAWkyZpYBzXYtOkWOvYsWOa+SQvdmT8Yffu3fUT WNanT5/QpEkTzfxJa4extWvXamSTFETQZcImuYbICDmEULt2bY3ism3bNpfdtWQX/oi8+/x77rkn +g4g3sn15Z//+Z9DgwYN9BOk2aZNmzSyjc6iuBDrmzWEhWNg/fr1GtlkoagO+fe00k091meR8iIb L3wVbM2bl97CjfI0aJAGcGP06BDef58uCkVJ61jEOXM0MEr+LgHYP9YLDB2qARABL12JuBabdfDg wfDee+9p5pOM/ZHuKHTV8kMWNfv376+ZP2n9W7e+e5sdv7bJGA7ptuVdjRo1NIrLFOsbIQshvyu5 /xma9/xNMakN8juVxUrvTp06pVE6yfPXXtkYbpwsGjNmDEWR48D6KHQRe5e5PXv2JL8ry9pLMxOY IF3zr732Ws18khGfvgq2PDzEyc1Ut26awBXZaSyLjzfcoB/g79JYsLV4cQi5uZoYlHeRDbz0BPK7 e8roNesaNZK2F5oAKScvLRYu1MQwrsWmTZ48OZw8eVIzf3JycpKuKLTA96d3797JLkyP5EVm2shC gCwIWEaXCfuuu+4699eTGMfpbd26NaxYsUIzH6QL0xe/+MXQuXNn/QRWyMJz165dNfMp7aNN161b p5Ft0lnU6702Ls7DcWBhHPqWLVs0sknu22UkIuy48sorXXfZkv+/+7ryehhJlJOjAVySFyyvvsr4 m3NJwUTazJihgVHS7a1qVU0Ax7x096TDI2IiXe88FLpwLTbrww8/DAsWLNDMn379+oUxY8ZoBm+k y5TXhep69epplB7WRwNVq1aNLhMO1K9fP/Ts2VMzn2LsVjlt2jSNfJCFnLvuuis0bdpUP4E10jXN M+kukWZeCrZi7yyEimV9FLpo3bp19B0sV65cqZFNzZs3T/01AyUjv0/ZnOeVvHfwU7AlizIeRhIN H64B3JKirVdekW2g+gHC/v0apMj06RoYdd11GgDOeXmJTKEwYjJxogbGcS02a3refeTp06c186VL ly7hBjoKu+f1RV4ad5xaX7xs27YtXSacuOKKKzTyKbaRiLm5ua66a0kHtM997nOhkXS2hllyzZEu akinzZs3a2QbnUVxIR6OAwubg6xvquE8ZZPngi3ppu7nrYOMPTE+szXhfCcGVMOGIfzxj3RVKJDG 7jbWR7QOGaIB4JyXwpDRozUAIuClkHLgQA1gyf79+/MebR2M9CyELFLecsst0e92RdnJqBaP0thh a8OGDRrZRJcJP2SsiuexiGk8v1zIlClTUj8+rTzdeOONoWXLlprBsssuu0wjf9JcIH348OGwc+dO zeySDieca1AUOQ527dqlmV2xFwPJyPq9e/dqZhOjoW1q1apVdJtIyotcf/0UbE2dqoFhUqTTq5cm cO/qq0P41rc0cS7vZjJVVq8OYft2TQyqWTOEvn01ARzz0t2zbt0QLr1UEyDlpIhbRpVaJ9fifv00 gSUzZsxw2V1LFtGlWKum/G3DPSnekx2I3qSt68bRvGuq9cXL9u3bawTrZAzFJZdcopk/MXX1kUXI pUuXamZfTk6O6yIeb6SbrFdpHs1qvVtNASnWYswYiuLhOJC/fxm3FzPrHZBlA5+MrYQ9UrjtdXOe FKr5Kdh6+20NDMt7gMv7i9YEyPO//3cITZpo4ljauuvNmqWBUYMH54/mBLzz0t1zwAA6OiIeUkR5 /LgmhnEtNkl2tC5YsEAzX0aMGJHstgMKePt7kBfTaeuAI4s2ljvcSKEo5x1fmjh+fxZThy1PxetS PDFy5EjN4IF0+/NaMCOFs2llvaNoAcaM4UI8HAcWOq5aL9hq1qwZG/kMa9GihUa+SNG6j+oeeYib O1cTw0aM0ABQsuv44Yc1cUy63KTJW29pYNTw4RoAznno7imuu04DIALWi6YLyEYOmDNnzpxw4sQJ zfxo27Zt0l0COJN02fKkfv36qRsVZH0xQIq16DLhS2xjActTnTp1NEo3GfPjZTS0LBh/6lOfcj2q 0yO57nhdrEzzeWjNmjUa2cYoaFyIh+PAQnfdzZs3a2QT5ynbvI7lledQHwVbS5ZIv2RNDBs9WgPg DP/6r/mFW0iPGTM0MIoFNSDfpEkaGDdkiAZABCZP1sA4jktzTp48Gd59913N/JBFyn/+539OugsB Z2ratKlGPkjBVtqsX79eI5sYh+gPHbbSb9asWck9kQfDhw93d61DvtjHcZWWjANKo2PHjpkfAS08 j6LCxR0/ftzFcSCbxWImXdmt/57oBGhbGt97ZIIUrfso2Bo/XgPDpCDn0ks1Ac4gfxuf/awmyLqN G/O/rJLxSzIeDfBOunt66OQjLYj79tUESDlZ3LFeNC3kWiwjEWHKBx98EI4cOaKZH4Pz/pYbN26s GfAPDRo00MiHtL24lEWb7du3a2ZTp06dNIIXtWvX1sgXWaSvG8FGTznvvPfee5rZJuN+6C7qV+vW rTXyRcYBpdGWLVtMj4AuIIWC1eVdAlAI6dpk/TiQzWIyEjFm1rtridiL6nBh3t7zFJBnMR8FW1Om aGCYFEjQqh1FufNODZxK07FhfaG4X7/8Ag7AOy/dPaUohBc6iIWMTzl6VBPDrrySa7FB0lHCGxl5 N4RucSiCt52XaRsBKYsBp2WDglF0mfAprcUCFU0WRmLoZLlgwYKk04118rv4xCc+kboxuMgcr4uV aT0Hr169WiPbGDOGC/FwHMgottjHoVvvgCyb+WIZ443SSWu3zYpU8Dft485/zhwNDLvuOg2AQsiu LKfz71NnwgQNjBo6VAPAuWnTNDBu+HANgAhMnaqBcYMGaQArNm3aFHbs2KGZH2PGjIn+hSkqjreF bOm2kibr1q3TyCa6TPgknRU8uuSSSzRKLykQnT17tma2XX755dF3+EDZNGzYUCNf0trlcMOGDRrZ RsEWLmSj5YkxysK1d82aNRrZxP2RfTUdbkAu6HRs/w3X4sUh5OZqYhg7j3Eh8jJ7xAhNkFXTp2tg 1MiRGgDOTZyogXGMaUBMxo3TwDg2cpjzzjvvaOSHtLnv0aOHZsD5vHXCSdtoUOu7t1m09MlrkV4M BVsrVqwIex10sJZC9ZG8V3PPa4etNHZNOXnypPkR0AXoLIqiyHGwbds2zezq0qWLRnGS0dG7du3S zCZG1vtQrVo1jXyoV69e8t1+wZb18WNCKg779tUEKMKoURo4lJad+fKAZ7l9rPycZTwrAJldpYFh sqDBMY9YyNimefM0MUyK9DkuTTl48GBYunSpZj7IKKDrr79eM6Bw3jrhNGnSRKPs87BoQ8GWT147 bKWtg19hZs6cqZFtgwYN+vuiDfySwj1vnUTl/j+NBVvSVejUqVOa2SWdRb2OBcbFeTgO5BzUunVr zeJkfWS9oMOWD9420dSvXz/5bv/Oz8Pok8GD8xdNgQu55hoNHEpLK2nrI9KkcFTbNwKuLV8ews6d mhjWr19+0TgQgyVLQnCwKz/06sW12Jh3333X/Eu3c/Xs2TO0bNlSM6BwHhbPCkiL/DS9tJRiLSna sky6/AFepL3DloyGlkVI66RYRQq2AOGteKZgHFDaeBmHSBEELmTLli0a2SXF6zVq1NAsTtbHIUr3 Sa8dKGFbweY8+wVb1gskxPDhGgAX0K2b38K+tMzAt15AOmyYBoBzs2drYNzQoRoAERg/XgPjRo/W ABZIodZ7772nmQ+ys3UEo9yBszAOMbOky0RNNiW4dOLECY18adSokUbpNNvJ8/WwYcPcdRRA0bwV bKW1s5wUjHpAwRYuZN26dRrZ1blzZ43iJZ3QLOM85cdHH32kkQ8Fz2K2C7Zk9JiHGdPSYQu4GBlX 16OHJs5oS8Gssz6ilcU1IN+ECRoYN3KkBkAEPGziEFyLTZFRiDIS0RPprpWm0W9Ir2PHjmlkX9oK tqwv2rAY4Jf1znGFkTGQaS7Ykvug5dLB2jjpLnTllVdqBsike18jEdPYNUW6uVovgCjAKGgURTaR eTgOYr//l3vYrVu3amZTp06dNIJ1hw8f1siHgnsg23d+06drYJjsvOnfXxPgIrxe1NLQVnnPnhAW L9bEIHmRkJOjCeDcpEkaGCZFwAMGaAJEYNYsDYzjucCUuXPnauSDdNcaSTEwislTYYV0fEoLWbSx PpqsQ4cOGsEbjwVbUqyV5sIQL6Ohhw4dmveInfeMDTiVxtGsHkZAC7kOpHUkJbJv+/btLo6D2Au2 5PlMikwta9++vUaALT46bHnocNGvXwi0akdxtWihgTNpGIk4Z44GRvXqFULDhpoAjsmIGA/dPfv2 TUcxLFAcS5aEkJuriWF9+sjge00Quz179rjZ0V2gR48eqeskhPQ6evSoRvalqWBLFm2OHz+umU0s BvjlqXNfgaZNm2qUPl5GQ9NdC0hfN1Hh5VmsdevWGgHnsz4KXUiH79ppWD8sA+vjW+VeKc0dYVF+ jhw5opEPNWvWDDVq1Ehi2wVb1sePiWuv1QAoBq/tbdOweGm94w7nIiCfly4+w4ZpAERg9mwNjGNM uikLFizQyA/pLgEUl6dxoS1StPHK+qINXSZ881QIWiBNBaHnWrZsmYtz/TXXXEN3LbiXxpGIq1ev 1si2bt26aQScb+3atRrZ1bZtW43iZX1kvYXfEYrH2waaMwsR7RZsSQW8hyr44cM1AIrBa9eFNPz/ e/x4DYziXATke/11DYwbMUIDIAJTpmhg3JAhGiB2H330UVi4cKFmPsgIspYtW2oGXNyBAwc0sk0W MGXXZVqwGADLDh06pJEfaSoIPdcc653q88iOeinYArxLW4cteR6zPgK6APc+KIqX46BTp04axUk6 klrvsNXRayMShw4fPqyRDz4Ktjx015LdNwMGaAIUg8eRdXLCy/ZONdkRKOOYLMvJ0QBwzkOHrcp5 t48c84iJ9S6XBeh2aYbsYvVSjFKA7looqd27d2tkW7NmzTTKPlm0sb4Y0KVLF43gkbdrr5AxQGm0 c+dO8+cbcdVVV4Xq1atrBvyDXHO9qFy5cuo6bMk5yPoIaCFdRRt6XC9Cschx4KH7qGwei5mMrD9x 4oRmNjGy3g9vG2jO3Dxjt2DLQ4eLvn3lrkoToBg83oCn4QW37Ao8fVoTg3r0SMfPGci2vAek4GC2 f+jVy+f1BHGS9u1ybFonC8wp7pCAkpk/f75GPsiO+th3tSLzvBRWpKnznIdFm3bt2mkEj7wtEEih 0Jm7utPknXfe0cguKVIZwEZsFMFThwkp1pLjIU3WrFmjkW10rcGFWB+FLuT8U69ePc3iZP33JN2m 07SJCRXLwzj0M535t223YGvuXA0MGzZMAwBFSsPi5bhxGhg1cKAGgHN08QHSx8EolQRd78yQYogV K1Zo5sNA7iVRCrm5uRrZ1rp1a42yb8OGDRrZVL9+/dR1+EBmeVsgaNWqVahUqZJm6SFdbd5//33N 7OrevXty3gEKc+rUKY3sS9s4RGH9nqdA7J2FULGsj0IXFjZrWP89tWnTJpX3q6gYe/fu1ciHpk2b amS1YEt20a9erYlh112nAYAipaH6eupUDYwaNUoDwLkJEzQwbvhwDYAIeOi6Kz72MQ0QO1mgPHny pGb2yW7Jyy+/XDOgeGRM0IcffqiZbWe2yM8264sBjNrA/v37NfJBCrbS6IMPPnAxiiyHDRe4AA9j yAo0b95co/TwMJJVtG3bViPgfJs3b9bIrtjHoXsYWU83dl+8vOcRVatWPWsssc2CLQ8dLqRNbL9+ mgAoUrZfcMsD9uLFmhg1YoQGgHOzZ2tgHC+WEZMZMzQwbvBgDRA7b+MQr7zyylCtWjXNgOKRXZce Chtr1aqVqo5PLAbAstOnT1OwlRLvvvuuRnbJ+BMKJVAUDwWLZ0pbwZaMgPYwkrJ27dqMGUOR9uzZ 46LzaOzXYg8j6+kE6IunDltNmjQ5q3uczYItDx0uevUK4YzKO6BYnLV3T3TvrkGWyEKx5QdtuWFK 0a5vIGvyHpDC8uWaGNajRzo6FwLFIV13N27UxLA2baSPuyaImYx427Ztm2Y+XHXVVRoBxbdr1y6N bEtTMYWHRRsLI1FQelKsJV0KPEljwZYsPG7dulUzu/qxCRsXcOjQIY18kAXLNPHQVUjImDGgKB7G gtatWzc0atRIszhZ/z3J5r40dZxGxdu3b59G9p17/2OzYOuddzQwbPRoDYAScLA75DzZrsCePFkD o+i0A+SbNUsD4wYO1ACIgIeuu2LoUA0Qu8XWu7Keo2PHjqFx48aaAcW3Y8cOjWxLUwGR9cWAOnXq cD5yztP4DVGjRo1ULlLOmzdPI7uqV68e+vbtqxlwPg9dbc7UtGlTjdLB+gjoAnStwYWsXbtWI7ss bNawfr6SDmiVZdoYXJAu6p46Hrds2VKjfPb+0qXDxdKlmhjGCDKUhseCrWyPNbA+iumGGzQAnJs4 UQPjRo3SAIiAh667guPSjA8++EAjH66++mqNgJJZv369RralaUSH9UUbRpPBW8FW69atNUqPEydO hEWLFmlmV+/evZOiLaAoHsbxFZDC0bSNR/dSsNW5c2eNgPNtdNCt3kLRovWR9bLJD37IOERPHY/P 7R5nr2DLS4eL/v01AEpAChq9yWalvIxCnDtXE6MGD9YAcG7aNA2Mo2AcMZk9WwPjhgzRADGTEUC7 d+/WzD7pZtNDxuwCpeBhXJY4d8dlNllftGExAF469xVI4yispUuXhmPHjmlmF+MQcTGeOmw1b95c o3SQxWIPP38pGk1bZzOkh4wk8zCWrH379hrFycPIejbV+CJ/056cew9kr2DLQ4eLPn1kuKUmQAk4 ewEVpEK1dm1NskBauR89qolB8vM10DoWKLO9e0NYskQTw2TnEXPjEQspUl++XBPD5Jjs0kUTxGyJ h+vIGWQUEK3tURrSBefIkSOa2SUdJ2rVqqVZdnlYtGEsEDwVTYs0/s3Pnz9fI7uaNGmSqmJcpJMU DXnRqlUrjdLBereaAlK0y7MYiuKhu1bNmjVDs2bNNIuT9ZH1VapUSeUGA1ScXbt2aWRfvXr1Qt26 dTXLZ++q7KHDBR1tUFq5uRo4ke1ioilTNDCKTjtAPunuefq0Jobl5GgARMBL112OSzO8jUO84oor NAJKZvPmzRrZlqZxZdYXbSws2KDsch29L6tUqVLqRiJKUaiHBeIrr7xSI6Bongq20tZha+XKlRrZ xjhEXIj1UehCOjfJ/VDMrP+epKC3atWqmsGDbdu2aWRfYe8fKn1kaSCk3Mw2bmx/0fSll0K45RZN gBIYPtx+EdGZbrsthLFjNcmC0aNDmDBBE4Oefz6EL3xBE8CxBx4I4fHHNTFMzqdyXgVi8M1vhvDk k5oY9tOfhvC1r2mCWMk4xKeeekoz+2SR+F//9V81A0rm8OHD4cCBA0l86tSpEnXbOn78ePJVXEeP Hk3+dxRXSUZSnD59+oL/t1922WWhW7dummXXa6+9FhYsWKCZPV26dAl33HGHZvDoxIkT4fvf/75m 9kmBxH333adZOkydOjVMnjxZM5ukm83999+fjIUGLuT55593UcAovpn33H7JJZdoln0/+clPkm6u 1t1zzz2MGkORnnzySfOjycaMGRNyIt8A+cQTT5jugiy/H/k9wQ95LyrvRz0YMmRIGDlypGb5bBVs vfFGCDfcoIlhUmXISCKURvfuslVEEwceeSSEBx/UJMNOngx5T5zy1l4/MGjZshB69NAEcOzqq/NH oFonrZYZg4pYXH55CIsXa2LYokX549IRtUmTJoVpHjpFq09+8pPhqquu0gxA2llftLGwYIOykd3c zzzzjGb2yTVYrsVp8uMf/9h8VyGKQ1FcHo4HUa1atfDwww+npsuNFN4/9thjmtklHWu++93vJuPG gHN5OQ6+9KUvpW4ka0ns378//Nd//ZdmNt15552hU6dOmsE62dAmG2hKsmEuZp/73OfO63ZpayTi pEkaGJb3cEexFkpt61YNnLjsMg2yYOFC28Va0rKRYi0g/ziX4906ufegWAuxkJfbS5ZoYljDhiH0 6qUJYuZpHKIsDPTi7xaIhizaWN9h36FDB43glZed3AXS9je/adMmF8Upl8uGEuAiZKHScseUMzVp 0iSkaSTZunXrNLJNuh1TrIWieBg/X7169dAi8jX2DbKp2jDpStqmTRvN4MGuXbvcFGuJwkZC2yrY mjpVA8OGDNEAKCF5yWq5gKgwl16qQRZYPx+xAxnIN2dOfkc960aM0ACIgByX1kekC7kWV7b1OOeR LBLv3r1bM/tkxFuNGjU0A5B2UkhhmXT3iH3BBmW31dnmxnYp24gzf/58jeySc00PNj2iGKRriqWB OBfStGlTjdJh/fr1GtmWtmsA0sVD4aIUAklBUMzWrl2rkU1yfZDCOvixY8cOjeyrV69eqFu3rmb/ YOcNv5cOF6NGaQCUkPGL+Hlq1pRtg5pkgfWOf+fM1wXcmjhRA+O4/0BMJkzQwDgKKU3w1F1LXHHF FRoBiIH1RZu2bdtGv2CDsvNUsNWgQYPkKy1OnDgRli5dqpld3bt3T4q2gIvxtJGjsO4S2WS9SL1A x44dNQLO56Fw0cIxsHHjRo1sOndUHOzzcg0WRXWPs/NWwkuHi6FDNQBKyMkukb+TnWvZevEqXT1m zdLEKM5FQL5p0zQwbtAgDYAIeOi6K4YN0wAxW7lypUb21apVixdvQGSsj9tg0RLSyWb79u2a2Ze2 zipyH3Ts2DHN7GIcIorLw3jQAmnqcHn48GEX43GlSF2K1YHCHD161MVx0L59e43idOjQIfPFvYys 92fLli0a2VfUddhOwda4cRoYJg/VzG1Faa1YoYET2Ww1vmSJPGFrYlDDhiH06qUJ4Fjeg2yYN08T w5o1kxlWmgAp56XrrrRO7ttXE8RKXrR5WiS+7LLLQpUqVTQDkHYeFm0YCwRZ8JIuT1506tRJo3RY 6OC+XUZBp+3njvTatm2bRvalaSTi5s2bNbJNiuTo9oeiSMGE9ZGs8j6iVatWmsXJQyeiojoQwabT p0+7KBYtUNSmMTsFW7Nna2DY4MEaAKXgaPd+IpuLmNbHIebkZK97GZAm0knv+HFNDJNjHoiFl667 AwaEULWqJojV6tWrzb8QPVOfPn00AhADWQywfI6SBZvWrVtrBq88FUeINHWVOHLkSFizZo1mdsk4 RArWUVy5ubka2Va9evVQv359zbLPwxg4QdcaXIiHa7IUa1WN/F2a9fNVs2bNQu3atTWDB1KsddLD u/w8cv6Rv/HC2Fhx99Lh4oYbNABKYe1aDZy44goNssD6KKYRIzQAnJPCEA9GjtQAiMDkyRoYN3y4 BojZCkcdcOvWrcv4DSAy69at08gmCws2KDsPXQoKyLW4UaNGmmXfsmXLkh311vXu3Vsj4OL27Nmj kW1p6q4lPBSqCEZB40I8FC7GPg5RWH9Go7uWP1u3btXIPnkHUdRGDhsFWzNm+OhwITvpgdJyslPk 77K5g1+67lg2bJgGgHNeCkOGDtUAiMCUKRoYd+21GiBWskC51tGGiksvvTRUqlRJMwAxsL5owzhE CE8FW2n7m2ccInC2Y8eOhQMHDmhmW1HdJbLh+PHjLkYxybMYG2hQFOlus337ds3siv2a7GFkPYWl /njpcikuVJBoo2DLw4JpixZyNdEEKKHDh2UYuyYOyBxqOWayYelS6eGoiUF162Z33CSQFlIoLgXj 1jVsGEKvXpoAKSddd+fP18SwmjVD6NdPE8RKdpDJyzYvenEtAaIii5fWF206d+6sEbySxUkPi/QF 0jQKa9++fS6K5bp27co4RBTbrl27NLIvTV1uNm/e7GJMvRTJ1ZR3CUAhNm7caL7rZeXKlaPv3iTv kayfryjY8mfLli0a2XeholEbBVseRhIxggxlsXy5Bk5ks6DonXc0MEo6/TE2ApDtwPnFIdbl5MgT rSZAykmxlofjsn//EKpX1wSxkjFAXtSvX5/d3EBkZPHS8qKNhQUblJ0UJZ46dUoz+9JUIPHBBx+4 KJC47LLLNAIubtu2bRrZ1yJbG60LsXr1ao1sszAKDhXH+pg9IUWL1SN/l2b9fNWgQYNkhDf8OHz4 cNi9e7dm9rVu3Vqj88W/AicdLqyPHxOjRmkAlMLKlRo4MXCgBlkwYYIGRo0cqQHg3PTpGhhHwThi 4mUc4uDBGiBmXhYGBOMQgfhYX7SxsGCDspNuEl5IV5U0jSDzMA5ROmvRyQ8l4aXDRNWqVVN1PvJy LaBrDS7Ew/nHwojiDRs2aGQTI+v98dRdq3HjxqFWrVqanS/+gq1583zspM9mAQri5+BFyFmk80S2 TJqkgVFDh2oAODdunAbGDRumARABD2PSxfDhGiBWBw4cCDt27NDMPinYAhCX9evXa2SThQUblJ2H bhIFpNNlWoqnZRe9h1GUMoKSwlCUhJcRrVKsJZ0u00BG43rpbEbHYxRFuo16KFyMvWhRzlfWR9Z3 69ZNI3jh6XnsYgWJ8RdsedhJLzsOevTQBCiFDz7QwIk+fTTIsLVrpae+JgbJnPt+/TQBHMt7QHIx jllaEGdzxCxQEl6OSxlLTIet6HnqrlWnTh0WB4DIeFi8pMsEhKcd3Wn6m5dxiB706tVLI+DiZETo rl27NLPtQuOAMk2KVDyMxm3UqBFjxlAkue+X+3/r0nTuKQ0P56vYf0coOesbxc50sU1j8RdsedhJ n5OjAVBKS5dq4ECbNjIIX5MMs75QLAvE7A4E8s+pBw9qYtiAAfnFIUAMpJuoh+NSiiilgBpRW7Zs mUb2yQ5JxiECcfGwaNNG3hvAtdzc3HD48GHN7EvTaD4vBVtdu3bVCLg4OSedOHFCM9vStJlj06ZN GtnWvn17jYDzeeiu1bx581C7dm3N4mR9HKIUlUpxKfw4fvy4+a5xZ7rYBpq4C7a87KQfOVIDoBRk ZKijKtWsjux7/XUNjMrmqEkgTcaP18C4MWM0ACIwdaoGxjGmNHqyI9LTDjK6SwDxsX6OkgWbWrVq aQavvCzSi3r16iV/92mwZ88eF2OhW7RoQTcblIinBcu0nI+E9QKIAoyCxoV46ABuYbOG9XtXGSUN XzZv3hxOnz6tmW3F6XQZd8GWl5302SxAQfzkhsvJSS9xzTUaZMGMGRoYNXy4BoBzkyZpYNygQRoA EfByXF53nQaIlSwKyC4yD2rUqMFLNyBC69at08imdu3aaQTPVq5cqZF9aVqo99Jdq3v37hoBxSOL lh5Uq1YtNGvWTLPsko00HjoLCe59UBQZx+rh/BP7ewkP5ys6AfrjoVi0QHH+vuMu2PKwk75hQ9mW rAlQCosXa+DEtddqkGFbt0r/WE0MklGIMhIRQAizZmlgmIxc69dPEyDlpDDdw3FZOe/RjeMyep4W iLt06RKqVKmiGYAYyA5X64s2LAZAeFmkF2kqHlqyZIlGtlGwhZLy0vVPus+lZVy6dDWzPgJa1K9f PzRo0EAz4Gw7d+50saHsYqPI0s7D+YrCUn/WrFmjkX3FGU8fd8HWhAkaGJaTk784A5TW/PkaOCAt BS+9VJMMmzJFA6OuvDK/gAPwTopg9+7VxDAp0JRCTSAGsvDj4biUTRyymQNRW7FihUb29ezZUyMA sZDFAOuLNnT+g4zkO3TokGa2SWFEWjpseRmHWKdOndCyZUvNgIuTYmkpmvCgdevWGmWfl3GIFKrj QjwUTFxyySXRjym2fr6qWbNmqsblouLJs5iXex9RnKLReCuBZCf9nDmaGDZihAZAKS1YoIEDAwaE ULWqJhlmvYCU0WhAvmnTNDCuf38NgAhYL5ouMHq0BoiVLFR++OGHmtlWuXLl0LVrV80AxGL9+vUa 2dSoUaPoF2xQdp7Gb7Rq1SpZBEuD5cuXa2SbdBhNSwchxGHXrl0uOj2Jtm3bapR9Xq4FaRqLi/Tx ULjYpk0bjeJl/XyVpmsDMmPt2rXJSFYPpBhRNnRcTLwFW1520g8frgFQSgsXauBANgsMZs7UwKjr rtMAcG7yZA2M4/4DMfFyXDKaOHqe2n1LO/saNWpoBiAW69at08gmCws2KDtP44l7SYfWlPAyDpGC dZSU9VHEZ0rLyCtZJN6yZYtmtlEIgQvxMI61W7duGsVJzldbt27VzKbYR1ai5Dw9jxVnHKKIt2Br /HgNDJNdf336aAKUwsaNspVfEweyVWCwfbtcYTQxSLqWSfcyACHMmqWBYTIKkcIQxMTDcSk4LqPn qWCrR48eGgGIhSwGWF+0oZACx44dc1McIV2eevfurVl2HThwwPxio0jTCErEw3p3ywL16tVLvtJA xjDJ9cA66ejRpEkTzYCzSXe/w4cPa2ZX7Bs25Hx19OhRzWyiYMsf6bDlhXTfLY54C7Y8jCTK5ng3 2OBk91oim0VF1heKZUcmYyMA6T+cX6Bp3ZVXyvB4TYCUk9EqHmbey7WYF61Rk0IIL4sxgoItID4e FgPS0tkD2SMjZU6dOqWZbR06dEjNCNBly5ZpZJuMPKldu7ZmQPF46fSUpmuwl400dNfChXgoYJf7 oEsuuUSzOFk/X1WvXj25f4Ifsonj0KFDmtlWpUqVYt//xFuw5WEnPSPIUFbvvKOBA337Zq+oyPoo ppEjNQCcmz5dA+MGDdIAiMDs2RoYd801GiBWHgohCjRt2jQ0bNhQMwCx2LBhg0Y2SVePBg0aaAav vIzlE5dffrlG2bdcNlk4UNwd9ECBI0eOhD1OpmO0bt1ao+yzfs9TQAp3gaJ46HBjoXPTRpmiZJh0 QKtcOd5SFZScl40cQgqnqxazMVOcR4E8XOfmamIYC6Yoq3nzNHBg2DANssB6x78RIzQAnJswQQPj KBhHTLwcl1yLo+dpHCIjx4A4We8CyKIlTp486Wb8RrVq1ULPnj01yy4pWPfSZZR7IJSUl+5aIk2F E9ZHQBdgzBguxMO1uX379hrFy/r5ivOUP142coiSPBvEWbA1Y4YGhskoIhlJBJTF/PkaOJCthcy9 e+2PnszJ0QBwzsP9RzbHywKlMWWKBsZRsBU9GcHkRbdu3TQCEBPru7c7deqkEbxatWpVOHbsmGa2 SaenGjVqaJZdK1euDKdPn9bMLimSky4RQEl4KSKV7hLNmjXTLLuk8/Hhw4c1s6tmzZqp+Zkjffbt 2xcOHDigmV2xjwXNzc01PzqOTTW+7N27N+zatUsz+0ryfjTOgq2pUzUwbPBgGd6qCVAKMoN6+3ZN jJOWmdkqKpLxrJZfPPXpEwIjbQBZwcr/sq5Xr+yNlwVKSo7JrVs1MUwWmFu00AQxkkXKzXJv7oAs Dsf+UhTwSMYxHTx4UDObODdh8eLFGtnXR97lpISXsSdyjqlSpYpmQPFYL5Yu0CLveTYtx4eX57JW rVqFSpUqaQaczcO5p3bt2qF58+aaxcl6dy0p5m3ZsqVm8GDp0qUa2Ve/fv3QtGlTzS4uzoItDzvp hw/XACglD51gCkiBQbaKiiZN0sCooUM1AJzzck4dOVIDIAJejku63kVv+/bt4fjx45rZJrsjWawE 4rNhwwaNbKpTp05o0qSJZvBIOmt56XYpxdPSYSsNTp065ebnnpafOeIhx4c8J3jQrl07jbJv3bp1 GtnGOQkXIl1HrWvdurVG8bLehVGKtaRoC34ssT6t6gwlnT4QX8GWPOR5uJFlBBnKat48DRwYPVqD LJg8WQOjKB4F8r35pgbGMXYNMXn9dQ2Mu+EGDRCr9evXa2Rfz549NQIQE+uLAXTXwvvvvx9OnDih mW3du3dPxvOlgRRGePm5d+7cWSOgeLZt2xZOnjypmW1pGnnlpWCrffv2GgHn89BprmPHjhrFy/qm GsYh+iKjWLd6mJShevTooVHxxFewNX26BobJKER20qOsZs7UwIFsdYGSkRHWW+pTPArkmzNHA+M4 5hGTuXM1MI7jMnrWCyHOxGIlECfrY1FYDMD8+fM1sq93794aZd/y5cs1sk3GLjVr1kwzoHi8jEMU Mp4vDfbu3Wt+BLSQjjUyhhIojBwDMg7duk6dOmkUJylu2b9/v2Y2WSiqQ/F56q4l1+GSvoOIr2Br wgQNDOvXL4SaNTUBSkF25yxcqIkD2VrIlAIOyzuhpHUyD3dAfmdPD2Mc+vTJ3nhZoKS8HJdyHWaR OWofffSRi92romnTpqFevXqaAYiFLAbIl2UsBvi2c+dON7u5a9asmaoFypUrV2pkm3SyqVSpkmZA 8axZs0Yj2xo1ahTq1q2rWXZt2rRJI9tkBCVj6lEU612bRPXq1aMvpLZe1Fu5cuXQpk0bzeDBQkc1 C1KsVdJxn/EVbM2YoYFh116rAVBKUql69KgmxvXqFUKTJppk2Ntva2DUkCEaAM5NmqSBcdnqVgiU hpfjkjGl0ZNF4qNO7su7du2qEYCYWF8MkAIWOt/4NtdLV9Y8Mpo4LYv0O3bsMN8ZokDsXTyQebKp Y8uWLZrZlqYFeS9FpIyCxoV4KNiS844UBMXMeqd26QIohXXwQcZA79q1SzP7SjoOUcR1xpKXSB5a xQ4frgFQSrNmaeDAwIEaZIH1sZOjRmkAODdligbGcf+BmHg5LrkWR8/LznnRRbqzAoiO9cWA1q1b 0/nGsWPHjoXFixdrZl/fvn01yr5Vq1ZpZJ902AJKgk0d2eGl8zHnJFyIh4ItC4XU1n9PjKz3xVN3 LdGtWzeNii+ugi0P3bWkRdqAAZoApWS9kOhM2epIJw/V8+ZpYhTddoB8s2drYFy2xssCpeHluLzm Gg0QKw8vQ4W0+pbRGwDiY/081blzZ43gkXTXOn78uGa2NWzYMFXX4uXLl2tkW+3atenihxJbt26d RvalpcPWwYMHw4cffqiZXdJlkecyFEUKRaVg1LrYixblfLVnzx7NbGJkvR8nT550tYGmadOmoX79 +poVX1wFW2++qYFhshMqJTO9EbFp0zRwIFujgqSA1PJLP3mwY4Y0EEJubv6YWeukK0qLFpoAKefl uJSFn0sv1QSx2rRpk0a2yaKAFG0BiIuHxQB2b/sliwPvvPOOZvb169cvNd3kjhw54mbcG4URKI31 69drZFvdunXDJZdcoll2eSmSkzFjPJehKPJ+QkayWiZ//61atdIsTh7eIzG61Y9ly5YlzwZelKa7 loirYGvOHA0MGzZMA6CUpLWvk/a+QV68ZqvAwPrYycGDNQCc8zJidsgQDYAIeDku6XoXPdm5evjw Yc1sYxwiECfro4FkwUYWLuHTokWLkqJEDypXrhyuuOIKzbJv9erV5heEC1gYu4TM87KpI00L8l6K 5BiHiAvxULjYsmXLpNNczKz/npo3bx5q1qypGayTjseedO/eXaOSqZT38BTH09P27XKm1cSwt94K YcwYTYBSePHFEG6/XRPjbrsthLFjNcmw0aNDmDBBE4OuvjqEHj00AYpBbrKffVYTQx54IITHH9fE MDmXyjkViIGX4/KJJ0L41rc0QYzmz58f/vKXv2hm23333Ze8dAMQlzfeeMP0C1QppLjzzjs1gyen T58OTz75ZNi7d69+Ytull14aPv3pT2uWfX/84x/D0qVLNbONeyCUVG5ubvjZz36mmW0f//jHwzUp GfP/9NNPhx07dmhml9z3UEiKojz77LNh69atmtk0ZMiQMHLkSM3iZP18dfXVV4cbbrhBM1gmG1mf euopzeyTQsR///d/TzbTlFQ8BVseilDkF7h7dwgNG+oHQCl8/esh76lPE+N+/vMQ7r1XkwySUYgN GsjQb/0AQLj22hAmT9bEkMsvD8HDjG3Z3ckYVMTCy3G5aFEIffpoghi98sor4f3339fMrtq1a4d/ +7d/S80YJgDFZ30xQBZrZNEG/rz77rvh9ddf18y+u+66K3Ts2FGz7JJiuR/96EfhqIN3ZrIo8+CD D3IPhBJZsGBBeO211zSzLS0FjdL1WM5L1sm5SM5JdK5BYY4fPx4eeeSR5DptWexFi3L/9Oijj5ru VHrLLbeEXr16aQbLXn311bDYwzt8JX/X8vddGvGMRJwyRQPD5ARFsRbKato0DRwYOFCDDJs3j2It 4FwWR3fJbuwlSzQxrF07irUQj/37fRyX8kzAy4voeRg3IDp06MBCJRAhWQyQHa+WpWkUEzJHFiSn eHiPrBrm3TfKtTgtpHOHh2ItIecY7oFQUmvXrtXIturVq4dmzZppll3WR0AXkJ83xVooihwH1ou1 pKtNm8jfccvIXMvFWiJN962oODKafomHd/hnuOyyyzQquXgKtmbP1sAwGbEGlIWXRUxRt272FjI9 nI+Akho+XANDZDyM8QfZxODBGgAR8HJcDhiQ330X0ZIRTPJywoOuXbtqBCAm1hcDqlSpEv2CDUpn +vTp4dChQ5rZN3DgwFQVDa1atUoj+9LS1Qxx2bBhg0a2yTU4Leem9evXa2Qb5yRciIcNZS1atEiK RWNm/ffUqFGjUFfWdmHezJkzzReJnkneP5Slu18cIxFzc0No2lQTw/761xA+8QlNgFKYMMFP4d+o USGMH69JhsnPWH7WAPLJg9C+fTIPQD8w4oEHQnj8cU0Mq1dP5llpAqguXUKYMUOTFPFyXD72WAj3 368JYiSjEGUkogff+ta3ku4eAOLy9ttvh1mzZmlmj3S+ueeeezSDF3v27AlPPfVUOHnypH5im3RS +c53vpOqxclnn3026bLlwb333htatmypGXBx+/btC0888YRmto0aNSoMTskGQesjoAt85jOfCT16 9NAMONtzzz2XbNiwLCcnJ4wZM0azOFm/j+rdu3e4+eabNYNVMor4xz/+cdL52IsuXbqEO+64Q7OS i2PbdhoXiyqC7KQHymLyZA0c6N9fgwyTl35z5mgCINGnj71iLTF1qgbGHTgQgry44ouvM7+6ddM/ kJTxclwOG6YBYrVy5UqNbGvQoAHFWkCkrHebaCdjv+HO66+/7qZYS1x99dWpKtY6cuRI2LZtm2a2 1alTJ+nkAZTExo0bNbKvffv2GmWXLBbv2rVLM9sYBY2inDp1ysX1OfYuc3K+2r59u2Y2dUvr+2aU K+l47KlYS5RlHKKIo2DLw8KMLHY3aaIJUEqeCokGDdIgwxYvluG7mgBIWCwskON84UJNAIekk2Xa HD2afx22Tjre9e2rCWLlZTGmQ4cOGgGIiYfFgM6dO2sELxYsWBDWrFmjmX0yduOaa67RLB1kjI/l UatnkpHQaRpFiTisXr1aI9uqVq0aWrVqpVl2bd682cVIpiZNmiSFpEBhpGOT9YJ2uSbHXrTo4XzF phr7Dh48GN59913NfKhcuXKZO1zGUbA1aZIGhqWkPSwiJjdchscZnKdXLw0yzFMXM6C4rrtOA0Ok ANbRzmzgPGm8N5Wuux525+TkyBtuTRCj/fv3J+NOPJCW3wDiY30xQF6YtmnTRjN4INfecePGaeZD 3759Q926dTVLhxUrVmhk36WXXqoRUHzWx5EVkGItKSpNAy9FcnTXwoVs2LBBI7uaNWuWjIqOmRS+ Wyb3rdKlHbZNmjTJVcdj0alTp1CrVi3NSif9BVt794awZIkmhjH2BGUlnWCk84QHjRpJKbYmGeah gBQoicp5txIWR/pSnAnP5Bqbxh1PXo7L4cM1QKw8vAwtwO5IIE7WFwNkwSZNY+JQsaSj00svvRSO HTumn9gnXSQGDhyoWXqsXbtWI9uke1DsY5eQedJxYs+ePZrZlpZxiMJLkZwsFgNF8XB9TtN5p7Ss d2rn3sm+HTt2JF2PvekjU/TKKP0FW9IxyEHL0jB0qAZAKXkYHVogW2OC5FzkqYsZUBzS7S5lu3rL xZQpGgAOpbXzq5dr8LXXaoBYeVmslJ2R7I4E4rR+/XqNbGLR0hfZxe1lQb5A9+7dk/FXabJz585w 4MABzWyTBcdq1appBhSPp00daVmUlw4fMgrOAwvFKqgY0lVXuuta16FDB43idOrUqbBlyxbNbKJg yzbZRPPXv/7VzXj0AvJMIM9mZZX+gi0P3WxkjESLFpoApTRtmgYOXHGFBhkm3f6k6x+Afxg9WgND pFvh/PmaAA597GMapIiMQpRRpdZJ+/Yrr9QEsfKyGEN3LSBOshiwbds2zWxiMcCP5cuXhxkyNtsR 6a41atQozdLDy9gxUR6LMvDHerF0ARlLnJbxfNKtRu57rJNNNPXr19cMOJt0vDku79SMi/39hBSX Wh8jx8h62+bPn++iOPRcPXv2DDVq1NCs9NJfsOWha9CQIRoAZTB3rgYO9OunQYZ5KooDimvECA0M kWItLyNmgcLk5GiQIvPm+TgupVhLirYQLU+jTuhgA8SJxQBYIQuQr776qrtd3LIokLbuWsJTwRb3 QCgN66OuCrRo0SI1Heisd6spwEYaXIj1UeiiUaNGoW7kE0CsXyNq166djK2HTfv37w9vv/22Zr5c ddVVGpVNugu2Dh4MYeFCTQxL4a4oREZeimzfrokDAwZokGGTJ2sA4O+ydTxWJMYhwjPp+irdX9PG S9E04xCj52kkE2M3gDhZ7wLYvHnzUKtWLc1g1b59+8JvfvMbFx0jziSda0akcNOUdLDxcg9Ur169 ZGEYKImjR48mY0M9SNNYMg+FKoIiUlyIh+MgLV39ymLNmjUa2cSGGrtk88yf/vSncOzYMf3ED3km KK93o+ku2JKxJ8Z3/SUGD9YAKKVZszRwQBaSs/Xg5+nnDBRHnz5yV6KJIRRnwrO0FgxNnKiBccOH a4BYeVkUkN2rLFYCcVq7dq1GNtFlwj4p1vrVr36VdLX0pm/fvqnsriVdbE6cOKGZbWkqRkE8pKDR SzfAtBQPSSGpl65mbKTBhXgYUdYljRtPS+D06dPmf0/cP9k1ffp0N+9Cz3XFFVdoVHbpLtjy0D5N XiTxMgll9dZbGjiQrZ2E3rqYAcVhseBYCsUpzoRnaRzVLcelbOSwrmpVm10LnbHeuaZAx44dNQIQ Ew+LASxa2ibFWs8//3zYu3evfuKHdNcaOnSoZumyatUqjezr1q2bRkDxeVnIrFSpUmq6qMjYXOsj oAUbaXAhchwcOXJEM7ti37Cxa9cu811jO3furBEskc1gk502P5Bns/Is2Kr0UZpL+wcNsr9oettt IYwdqwlQSvJC0smOkfD88yF84QuaZNCvfhXC3XdrAiDx0ksh3HKLJkbMmxfC1VdrAji0aFF+97w0 mT9fBsJrYli/fiG8+64miJGMOnn00Udd7J7/5Cc/mXdYOjguS0GKYXbv3q0ZskkWJ6RAKdvq168f evXqpVl2bdu2LTzzzDOa2fTAAw8ki5ewRxYdf/vb34YDBw7oJ75cnfecesMNN2iWLr/85S9ddPAQ nGNQGs8++2zYunWrZnbJWOL77rtPs+yaNWtWeNtBQ4iePXuGW2+9VTPgbPPmzQt/+9vfNLNJRhXf f//9msXJ+vmqevXq4bvf/W5S1As7ZNSzPAN4G1FfQDr73XHHHZqVXXoLto4eDaFBg5D3m9YPjPrN b0Leb1QToBTkYa91a00cWLYshB49NMmg228P4cUXNQGQ2LYtf0ypJY8/Lm9gNQGckfEqu3ZpkiJe jkt5wfTYY5ogRtJdYqyTzThf+cpXQrNmzTTDmV544QXzI+dQMjk5OWHMmDGaZZf1xQDpMPGNb3xD M1jywQcfhNdee83tgkCtWrWSv235njbyO3nkkUdSUSBb0TjHoDQ8HSPXXHNN+PjHP65Zdnm5J7/+ +utD//79NQPO9sorr4T3339fM5t69+4dbr75Zs3iJO+RLHcrlVG5d955p2awoKDrsXz36rOf/Wzo 3r27ZmWX3pGIM2bYL9YSjD1BWU2ZooEDsiiUjWIt4ennDBSHzIa3Vqwlxo3TAHAorS/5Jk3SwLhs jX1GufEy6qR27doUaxXh1KlTYaOXzscotjSN6LN+nkrLGCaUnxMnTiSFWi+99JLbYi0xfPjwVBZr CRkH7aEQRXCOQWlI9zkvx0haxqZLjwoPHc0Eo6BxIR7eUUgxUOy2bNmikU3SiQh2UKyVP464a9eu mpWP9BZsTZ+ugWGy0M2JCmXlZRFT5ORokGGy6OLkIQ8otiFDNDBEXqDJSETAqzQWDMlxaX1Euqic 91iWrfsclJv169drZFvbtm01wrlk3NzJkyc1A/Kl6ZjZtGmTRjaV90tTZJeMQJQxYgsWLNBPfJIi 6X4yOjulPHWV5ByD0vCyqUOkpahRxjTJuHrratasyUYaFOnDDz8MBw8e1Myu2Iup5Xx1+PBhzWzi HZIdUoT+zDPPuC7WEjKqvrK8yy9H6S3Y8rAwwy56lId33tHAgZEjNcgw6fgH4GyjRmlgyJIlIezd qwng0OjRGqSIl+OyV68QGjbUBDGSrh/bt2/XzDZ2cReN7lo4lyyiSVe6NJDiF+uLl+3atdMIMTt2 7Fh46623ksWAXWkc151BshBw0003lfuCQHnyVLDFOQal4WVTR+PGjZOOE2mwZs0ajWyTIohKlSpp BpxNCiusk+espk2bahYn6xtqqlatGlq1aqUZYjZ//vzwq1/9ynyB4cXI33RFbKZJ59OetLj2UCBB wRbKKjc3fyHTi6FDNciw11/XAMDfDR6sgSHjx2sAOCQvVi+9VJMUmTZNA+OydY+DcuNp1Ennzp01 wrlWr16tEZAvTbuJZWyZZfXq1QsNGjTQDDGSDoXvvPNO+MlPfhJmz57t5rp6ITk5OaFly5aapY8s 2EgxqAdyfuEcg5KScdnSgdWDNBU0etlEkZYRlEinlStXamSXhUJq60W90gGtSpUqmiFGe/fuDb/7 3e/CX/7yl+S+xrvLL7881KlTR7Pyk86CLRlH5KBlaRg4UAOglObO1cAB6Toh3SeywdPPGSgOeRiy uLPUS2EIUJgBA2SLiCYpMnmyBsZlq4soyo2XUSfVq1ePfgdrRZHCAg+7mFEyHTp00Cj7rBdspeln jZKRLpUzZ85MCrXefPNN97u2CzRp0iRce+21mqWTp86SdNdCaWzdutXNuOxOnTpplH1ezk3c++BC rHduEhauzdbfJTEOMV4HDhwIb7/9dvjZz34WVqxYoZ9iYAXV9qSzYMvDgqnMlk5jFwPEZdIkDRzI yZFe8JpkkIy2Yac8cDaL3bWEh3HMQFGuu06DlPFyXMp9DqLmZdSJ7I5M81imbJKxXVJ0AJwpTZ0P rBdspWmhGMWzZcuWZKf2Y489FsaPH58sCiCfjNr4zGc+k3xPM0/jEDnHoDSsX3vPlJbCCbkn91D4 W61atdCiRQvNgLMdPHgw6YpjXezdv+V3JL8ry+gEGB8pNn/ttdeSzTSzZs1yU3heHN27d0821VSE dL5pnThRA8NYlEF58NJ1QmRrhKinojiguD72MQ0MkfGyMmYW8GrQIA1SRAqmpXDaum7d8jdzIFry 8kJeaHjAy7airVmzRiMg3yWXXBLqysjhFNizZ4/5xQB2b8dhe9693aRJk8JPf/rT8Itf/CLMnz+f YtdCXH/99RW2GFCePBWjtG/fXiOg+LwUNaZpZKiXjrdy38NGGhTFQwfwGjVqhGaRv0uz3gVNzlE8 o8VBigelOOvnP/95ePbZZ8OCBQso1CrE4ApsZJG+K7r8AcyZo4lhw4drAJSSvGxdvFgTB4YN0yDD KNgCzmex6HjGDA0Ah2rWDOHKKzVJkenTNTAujcVyKBHpEHLq1CnNbJMOWyicl7GYKL40HS/WFwPq 1KkTRXGLNx999FHYuXNn8sJfdmn/13/9V7IIMG3atLB79279r3Cuyy+/PO/WPIX35ueQDjY7duzQ zDYpvm3UqJFmQPF4GpedprFkXork2EiDC/HQAbx169ahUqVKmsVp5cqVGtkkXQClGyDSR57Ttm3b FqZOnZpsopFuWjL+UDbXoHBSfFiRBYjpK9hauDC/EMW6a6/VACglKWz0UuEqu5L79tUkw955RwMA CWm33aWLJoZ4KQwBCiO7Q6pX1yRFJkzQwLhRozRArDZu3KiRbeyOvDAvC3IovjR1Y1ltfMw/56bs k8JlKc5aunRpmDhxYvjNb34THn300fDUU08lxVpStLV//379r1GUVq1ahU9+8pOapZuX+x9BwTpK QwoavXQQ7CZdo1PCyyaKNBXJIX08PJt2MbA+IZv/LOvQoYNGyDbpliXnhdmzZ4ff//734Uc/+lF4 5plnwuTJk5O/QyngwoVVZHctUSnvl5Cu38Ljj4fwwAOaGNWwYQiyk4yWpSiL730vhB/8QBPjZCFz /HhNMkjGozVtqgmAxG23hTB2rCaGtGzpY/QaUJj/+39D+I//0CRFZKHbw0KQvKBp1UoTxOiFF15w sZO7Zd618t5779UMZ5IFuaefflozIN99990Xmjdvrll2PfHEE2Hfvn2a2XPNNddE0ZEoVocOHUpe 4stYTXnZL52VJJYv+bs6cOCA6b+vTKlXr15ynU3LKNWLeeONN8LcuXM1s+3jH/94cp4BSkJGC0m3 Cg++/e1vp2IkolyL5J7HuipVqoTvfve7oWrVqvoJ8A9ynybFGNZ98YtfjLqgWu6jH3vsMc1suuOO O0wU1sVEntlkvOGuXbuSjsbSMUu+cnNz3UwGqAiZeB+avoKtG26QJz5NjLr++hBef10ToJRkfE7e g58LcuNy//2aZNCf/xzCTTdpAiAhi5Ff/rImRkjHga5dNQEckqLotHV5kkKtFHUmqTCyK3bDBk0Q Ixl18sMf/jCcOHFCP7ErJycnjBkzRjOc6d133817xOcZH/8gox9kIU0602WbdDWSUXQA0qtGjRrh 7rvvTk2RZ3FIobKXkYhpKsBFPMaOHRtWrVqlmV1SqCUFW2nw/vvvh1deeUUzu6Sz6D333KMZcDY5 78j5xzIpVpRnLSlejJX185WMq3zwwQdDzZo19ROUlRRcyUaags0zsmmm4EuKtKRASwqXKcwqf7fd dluFdxNNV8HW6dMhNG4c8v6y9AOjslV8AjuOHpWnoRCctFUOs2eHMGCAJhkkD5s//rEmABKLFoXQ p48mRrzwQgh33aUJ4IyMQpSOCGl7gH7xxRBuv10Tw6x2LXRk69at4dlnn9XMts985jOhR48emuFM L730Uvjggw80A0Lo1KlTuPPOOzXLLi+Ll0CspMBTzhcxjfY8cuRIMvLSA1lolAVHWXgESkKOETlW rOvdu3e4+eabNcsuud+R+x7rBg0aFEaPHq0ZcDbp7Ccd/ixL07NWaf3tb38L8+bN08we2Yxw1VVX aYaLkRHKBRtB5d5Biq7ke0F342PHjrnYKJpGMrL+S1/6kmYVJ10FW4sXh3D55ZoY9u67IfTrpwlQ CtOmhTBsmCbGyQKyLCTLgnKmyflIzksA8jVpEsKuXZoYIkUhUhwCeJSTE8LMmZqkyN13h/CrX2li mBRrSdEWouVp1MkDDzwQzZimTJNRBrLDESgwePDgMCol3Stfe+21sGDBAs0ApIl0hrj11lsrfMd2 efPQvaNA165dw+0eNpKgXHkaly3FWlK0lQZPPvlk2LNnj2Z2SaGKFKwAhfHQAXPIkCFh5MiRmsXJ U6dSIGaZ6K4lst+b/UwyjsU6ecHdt68mQCnNmKGBA4MHZ6dYSzr9LVmiCYBENjrdZYKncypwroED NUiZ6dM1MK5/fw0Qq3Xr1mlkW8OGDSnWKoIsClGshXN17NhRo+zbKGOGAaROrMVawsv9j0jT+Rzx 2Lx5s0b2tZMx/ykg9+MeirVk3HabNm00A84mXXp2WdxsfY7Yr83SOYliLSD95B4nU89q6SrY8rBg KovdVatqApTS5MkaODB8uAYZNmdO/phWAP9w7bUaGCILWCxiwbPrrtMgRbZvD2H1ak0Ma9EihC5d NEGMpFn1pk2bNLMtpjFNmeblbwAlI23z0+DQoUNh9+7dmgFIi+rVqycdUmIs1hJr1qzRyL4OHTpo BBTf+vXrNbKtfv36oUGDBppll5dC0qZNmybXEKAwUix62vialhS8p6VQtLQ8FfUCMRszZoxGFY+C rUxL46IY4nL8uK9uMDKqKRsmTNAAwN+NHq2BIXTXgmeyiSCNnfNk9LMHI0ZogFjt3LkzHD16VDPb GLlRtNUeCkxRIk2aNAm1atXSLLsoKATSp3bt2uGuu+4K7du310/i4qV7h6hWrVpoIZssgBLyUjyU pvPYhg0bNLKtc+fOGgHn81BQ3bx581A18qYonjqVArHq3r17RjtapqdgS0aP5eZqYlhax84gHosX h+BkYSgZhZitheSpUzUAkGjYMIRevTQxhOJMeHbppfnjutPGyzV4yBANECsviwIiLd2C0ohxczhX mo4XFgOAdJHOKPfee29o3bq1fhIfD907CkiHURk/BpSEp3HZadrU4aVIna5/uBAPz6YWjgGe0YB0 k/v/THbXEul54pg9WwPDatYMoV8/TYBS8lRIJMeLHDeZJg/VCxdqAiAhx6PFF5XTp2sAOJTWrnle Ot9lq4soys3atWs1sq1m3v247GLF+fbt25d8AWdKU+cDLyOZgBh06dIlfPGLX0zN+LDS8tRZsmPH jhoBxedpU0daOmwdPnw47NixQzPbMtntA3E5efJk2Lp1q2Z2xd5lTjqVejlfAbG65pprQuPGjTXL jPSsvE6ZooFhgwfndwwCymLcOA0cuPZaDTJszhy5w9UEQMLiSN/t2+VtsyaAQ2kcybdnT343Ueua NAmhTx9NECvpMOFBzF1AKhrdtVCYtIzPkpGtMroVQHZVqlQpDB8+PNx+++2hRo0a+mm8PI1alQ5b QEl52dRRv3790KhRI82ya8uWLRrZ1qxZs2SsLlAYOQ5OnTqlmU1yTxX7+wlPnUqBGNWpUydcm4Xa hPQUbE2apIFhw4ZpAJSSXMjnztXEgeHDNciwyZM1APB3Fq9hXrr4AEXJ1tjhC5GiaQ/S+LNHiTDq BMLLghyKL00d6WQx4KOPPtIMQDbIC38p1BqW9zwti4yx89K9Q1SpUoVONigVL6Ou0tJdS3j5mVNE igvxsJlIihbleStmvEMA0m3UqFFZ2WSTjoIt6W4hXS6sY2EGZbVkSQj792tiXNWq2TtmPHT8A0pC dm/17auJIRRnwjPp7pSS3bBn8bCJQ2SriyjKjadRJywMFM3T3wGKp1WrVhplH4sBQHZdeuml4atf /WoyCtEKWQy23r2jgJzPq8q7SaAEPG3q6Natm0bZt2bNGo1s69Chg0bA+TwULlo4BniHAKSXnGP6 ZmkdNB0FW7NmaWCYjEKUkYhAWYwfr4EDclKsW1eTDDp6NIR58zQBkMjJyS+itIYOW/AsrfelEydq YNzo0RogVl4KIaS7RJoKUNJEFuNkUQ44U5oWEdavX68RgEyScVWf/vSnky9ro6s8jUNs166dRkDx eVqI79ixo0bZdfz48bBr1y7NbEvLzxzpIyP2pLuudbEfA546lQKxqVatWvjnf/7nrHVFTkfB1ltv aWBYv37SG18ToJS8dJ0Q2Rq/JiMn8x70AJwhW+NJK5IssC5erAngUBrHnMpOZOkmal39+iH06qUJ YuVh3ICQ0W50lyicp0VrFF9axmedOHEibPfQyR5IkcqVK4eBAweGb37zm0l3LYs8FaN07txZI6D4 vGzqkLFkdbOx0boQUqQixSrWNWzYMDU/c6SP3PdL8aJ1sY8q3rZtm5tOpUBsRo8enVxrsyUdBVse Olww9gTlQYqJvLjuOg0yjI47wPksXsPmzNEAcGroUA1SRI7Lkyc1Max/f1nR0wQx2r17d9i3b59m tjF2o2geRk6gZGQnZloWEaSg0MPiJZAWMvZQxh9+7GMfCzVq1NBPbZEFRi8F61J8F/uiMLLDS8FW mp4RVq9erZFtjKnHhXjorNu4cePoixbpgAykk3Tvu/rqqzXLjuyvFMiDnoeHPYvdSZBZ0gkmN1cT 47I5QnTyZA0AJKQ75JVXamKIp46FwLm6dAmhRQtNUmTcOA2My1ZROsrN8uXLNbKPgq2ieeoyguKR bhPV5Vk2BSgoBDJDXu5//vOfD3fccUeykGiZdIWQUT4epOl8jnjs3LkzHDp0SDPbunbtqlH2eel6 261bN42A83m497cwqphnNCB96tSpE26++easjUIskP2CLQ/dbGSExIABmgCl5KnzU7ZGiMqLJzps AWeTYi2LI33Hj9cAcGjIEA1SZvZsDYxL688fxfbBBx9oZF+rVq00wpmOHj2aLMoBZ2rdurVG2eel Cw6QDfIyX4oVpFDrrrvuclPc7Om80qlTJ42A4vPSXUs60KWl25MUkW7dulUz29J0n4l0+eijj1wU LsZ+bZbuxzLCFUB6yHPdTTfdlIrufZXyTuYfaZwdd98dwq9+pYlRUnzy7ruaAKX0L/8Swssva2Lc ww+H8P3va5JB8+aFkOW2hxWqdu38ripASdx5Zwj336+JEQcPhtCggTwp6QeAM2PHhnDbbZqkxNGj +cfl8eP6gVFSACuj9NixH62DedeQxx9/PHkpal2jRo3CN77xDc1wplWrVuWdSvPOpcAZZFdm7969 NcseGVv2wx/+0E0nHCBTaubdx11xxRXJuAy5RnrzwgsvuClIuf3221PVQQhxkHtDuUe0TjZ0fOlL X9Isu+ScJOcm62Qh+YEHHtAMONuOHTvC008/rZld3/72t0MDeW8YKSkuffbZZzUDkAY5OTlhzJgx mmVX9gu25OHH+pxpWeh+7DFNgFJq2TKE7ds1MU7GEl57rSYZ9PjjIe/pRxODZHGehSUghAkTQhg9 WhPAIRnjlbZW4l6Oy1Gj6PAXuffeey/89a9/1cw2KTyRAhSc7+233w6zZs3SDMj3zW9+M1xyySWa ZY/ssH/uuec0A1AW0kmmS5cuyTWxR48eoVq1avovvkhXiEcffTQcO3ZMP7HtoYceSgr0gOKSY+RH P/pR0oXVusGDB+c91uY916bA9OnTw8SJEzWzq1evXuGWW27RDDjb3LlzwxtvvKGZTVKoJQVbMZP3 B/IeAUA6SNc+GWsvz3tpkN3/K6T4xHqxlhgxQgOglJYs8VOsJS9EsjVCdNw4DYxKycM0kHXWj3Xg QqRQK23FWsJL4cPw4RogVsuWLdPIPlmgRuHWr1+vEZCvdu3aqSjWEhukMBtAmbRp0ybccMMNSUeT 2267LSnY8lqsJeS656VYq3nz5hRrocS2b9/uolhLdO7cWaPsW7dunUa2tW/fXiPgfB6Og3ZpfI9Z Ql7OV0AMpFvypz/96dQUa4ns/l8yaZIGhskvOydHE6CUpk3TwIHBg/OLtjJNRqPNnauJUUOGaAA4 N326BoBDcp1NIy/HZf/+GiBGsnN+48aNmtnXunVrjXCm48ePJ4tywJlkPFBaeBlZBpS3li1bhhEj RoRvfetb4Ytf/GIy+lCKMSH7SJdoZJ+FRWFknpdi/urVq6fmGJER0F6ezTgv4UKku6510gknZjLo zMPvCYiBbMyQzlpp26CR3YItDwszvXqF0LChJkApOWjt+3fXXadBhsnLp/37NTGoRQtpk6AJ4Jjs eFy4UBPAoTR2Wzx+PIQZMzQxrHr19BbMoVi2bt2aFOt4UKtWrdCkSRPNcKbNmzcnxXvAmdKyiCB/ m/I3CuDiatSoEXr27Bn+6Z/+KXznO98J9957bxg6dGhoyHvcs8gi48qVKzWzr0OHDhoBxbfawxSZ PFI4VKVKFc2ya8eOHeHkyZOa2SXPZdL5DyjMnj17wsGDBzWzK/Yuczt37nTThRFIM7mHkc5a0mEr bbJbsOVhYWb0aA2AMvBwrBTI1jEzfrwGRl17rQaAc3I+dbLYDhQqjd0W58/PL6a0rl+/7HQRRbnx 1MJeRkGhcHQvQmHScszI4qWXwlKgpOQFvSx65+TkhDvvvDP8+7//e7j11lvDlVdeGerXr6//Fc4l HSE8LAYXYPQYSspTp6fu3btrlH1euprxXIYL8dC1qW7duqksrigJRtYD2VepUqXwqU99KrUd+7JX sJWbm9/Rxjp20aOsFi+WEmxNjJMuUH36aJJh1ke0Mg4RyDd5sgaAQ2nttjhzpgbGDRqkAWK1atUq jezr2LGjRjgXL1txrsqVK6dmJKKnwlLgYqRTVp8+fcInP/nJ8OUvfzk8/PDD4b777gtjxoxJXtSn pUtM2q1YsUIj+2RBWBaGgZKQzpYeOj2JLil6n+ClqxnPZbgQD8eBhaJF3iEA2SfPhJdddplm6ZO9 gi0vHYMo2EJZWe/8dKYRIzTIgrlzNTCKcxGQb9YsDQCHcnI0SJlx4zQwbswYDRAjWYTZsmWLZvbJ uBOcT/4OZDQmcKZmzZqFqlWrapZdFGzBq2rVqiULev379092Tt9///3hW9/6VhJfddVVoUWLFhRo ldKaNWs0sq9t27YaAcXnZVPHJZdcknylgYxq9XJPTsEWLsRDd7+0dsMpCQq2gOySDTvSVTnNKNiq SL16hdCkiSZAKXlZxBQ33KBBhkkXM+n6Z5Wch7LVuQxIExkPM2eOJoBDw4drkCKnT/s4LmUhf8AA TRAjeREq4048kMITWdjG+aSDgpe/AxRfhw4dNMo+D2NRgHNJFy3pnvXFL34xXH/99Uler149/VeU xeHDh5NRq16kqXsQ4uGlqLFz584aZd/OnTvD0aNHNbOrevXqyShfoDD79+8P+/bt08yu2EcV79mz x9VoaSBtpFhLRuKnXaWPpBw9Gy6/PL9IwrIvfzmEp5/WBCgFKS5o0CDkPYHoB4ZVrhzCtm2yPVk/ yKCnngrhq1/VxKBPfCKEv/5VE8Ax6a7lYSSZLLL37q1JMTVqJG+CNIFZ//Ef6RuJKM8D8lxgnezi ee89TRCjyZMnh6lTp2pmm3QokUVvnG/69Olh4sSJmgH5brnlltBLNuxlmRRVPM07KDh06aWXhu7d u4cGDRqE+vXrJ6MQZVQpym7JkiXh5Zdf1sy+b3/728nfEVBcUjT06KOPJh2frLv99ttD165dNcuu WbNmhbffflszu6Sz0J133qkZcLb3338/vPLKK5rZVLNmzfDggw+GSpUq6SfxWbx4cXj11Vc1A5BJ H/vYx8LAgQM1S7fsFGzt3RtC48b5O+otGzs2hNtu0wQohQkTQhg9WhPjsrmQeeutIfzxj5oY9Nhj Idx/vyaAYz/4QQjf+54mhnHMIyaPPx7CAw9oYpgck3JsIlovvPBCWLt2rWa2yc4z2YGG83n6O0Dx fec730mKRLLt3XffDa+//rpmgF9SrCVFW02bNk1GlkrXyFatWqVmlFdMXnvttbBgwQLNbJPzuJzP gZJYtmxZ+MMf/qCZXTJSVoompONTGvz+978Py5cv18yukSNHhiFDhmgGnM3DNVo6X95xxx2axUmK 6qS4DkDmSJHnJz/5ydSPQTxTdrYbSYcL68VaYsQIDYBS8jQO8cYbNciCadM0MMpL0R9wMZMna2Dc sGEaABGYNEkD43guiJqMwJORiF507NhRI5zJ298Biqdu3bqpKNYS69ev1wjw7fTp08n4mRUrViSd EV966aXwk5/8JPznf/5nUlgxe/bssGvXLv2vcSGernuxj1xCdqxcuVIj29q2bZuaYi3hZQR0msZu I308HAfSZS52vEMAMkuKzKULekzFWiI7BVseFmZk3IyMJALK4s03NXBAxvZlw+rVIWzfrolBsniQ gvEcQNadPBnCnDmaGFa3bgh9+2oCRGDuXA2Mi2BWPoq2devWvMtI3nXEidatW2uEM8m4OU9/Byge WcBMiw0bNmgEoDCHDh1KuuG89dZb4b//+7/DE088Ed54442wefNm/S9wJvl57d69WzP7LCwKI/O8 dF5NyyhEIQW3cn6yrmrVqqFly5aaAWeTYyA3N1czu2IvWjxw4EDYt2+fZgAqWu3atcPnP//5cNll l+kn8chOwdbUqRoYRqtSlJW8MFq6VBPjmjXLH4mYDdOna2BU//4yD0ATwLGFC0M4eFATwwYMkLc6 mgApt3hxCA5eMIU+fUJo2FATxMjLDm7RpEmT5AUHzkf3IhQmLQVb0k3ooId7XaAcyQLa3Llzwy9/ +cvw4x//OOnGxXH0D57uf0SaCnARB7n2elmI79atm0bZ56XIVoq1pGgLKIyHa7T8/ctY65jxDgHI HBl/f/fdd0d7T5/5VXx58JVFU+tGjdIAKCVP4xA//nENsmDCBA2Muu46DQDnPBSLi+HDNQAiMGOG BsYNHaoBYrVaOrI6QXetonn6O0DxpWWElrfCCqC87d27N0ycODH813/9V/jTn/7EyMQ869at08i+ WrVqJUXrQEmsWbNGI9saNmwYmjZtqln2eelqxjhEXIiHMXvt2rULlSNvRODlfAVkm3TK/dKXvhT1 /Xzmz3YyjsjDGIHBgzUASum11zRw4JZbNMgC64vFw4ZpADjnYRyzuPZaDYAIWO9yWYBrcdROnz7t alRSFxntj/N89NFHyWhM4Exp2vVNQSFQPuS6v2jRovDUU0+Fl19+OXz44Yf6L/546gpBwTpKY9Wq VRrZlqbuWsLLualjx44aAefzUDBq4Rhg7DZQ8QYNGhQ+97nPJRswYpb5gq2JEzUwrF27/C+gtI4e 9VNcUL169goMZCeC5d0INWuG0LevJoBjp0+HMGuWJobJMZ+t8bJAaUyZooFxbOSI2s6dO8Px48c1 s48Fy8LJ38FReUYDziDFWlWqVNEsuzzssgcySQp1lyxZEv77v/87TJo0KZz0sPn4DHLNk2ufF7Ir HygJKe7csGGDZrZ1795do+yTEZQHDhzQzC7pKtSmTRvNgLN5uUbHPqr48OHDdGwFKlD16tXDrbfe GkaPHh0qVaqkn8arUt4D6EcaZ8agQfYXTW+7LYSxYzUBSuHtt0P42Mc0MU5G9r35piYZ9uKLIdx+ uyYGyWjW8eM1ARxbvDiEyy/XxLCcnBBmztQESDnpBNK1qyaGSbciJzuvrZqV9+z6ttybO1C3bt3w wAMPaIYzyQtxOhgVn/y8Fi5cqJldOXn3XmPGjNEse/bv35+McQNQcWS8xk033eSmsFk6d/zmN7/R zL4vfvGLFEegRKRY61e/+pVmdlWrVi08+OCDSVfRNHj//ffDK6+8opldrVq1SkY7AYWRMXsvvPCC ZjbJppjvfve7qTn3lMaKFSvC7373O80AlCe5Tt5yyy2hUaNG+kn8MluwJTtSGzQIwfoO5V//OoQ7 79QEKIX77gvh5z/XxLjnngvh7rs1yTD532v54fr73w/h4Yc1ARx78skQvvlNTQyT412OeyAG8nLp rrs0MewLXwjh+ec1QYzGjh3ratzJbbL5CCgj6UYzbdo0zez67Gc/m4quE14WL4Fsk8XDUaNGhYED B+ondkmxuhSte2BhURiZN378+DDTwYa5rl27httTtNn51VdfDYtlU6ZxadkUgHTycI2W7lr33HOP ZnHydC8FZFL//v3Dxz72sdR0Oy8vmR2JOGOG/WItIR0ugLL42980MK5y3inoE5/QJAumT9fAqGyN mgTSZvJkDYwbPlwDIAJvvaWBcdLtElHbsmWLRvZ16NBBI6BsNm/erJFtaem0I7vsAVS8U6dO5d3C vhX+/Oc/J7FlXka9iZYtW1KshRLz0nm1Z8+eGqWDl3vMjh07agScz8M1OvZxiEK6lQIoPzVr1kxG IF5//fXmirVEZgu2PFSTtmiRP/oEKK158+TpQxPj+vcPoVkzTTJs+/b8cUxWVa8ewpVXagI45+H+ Q14wDx6sCRAB2cjhAcdl1Hbt2hUOHz6smX3t2rXTCCib3bt3a2RXw4YNkzGiabBp0yaNAGSCjHyV cYHHjW5KPnnyZNgu78yc4P4HJXXgwIGwY8cOzWyTDltpcfDgwbBnzx7NbLNQrIKK4eUa3SXyNXa5 R9y5c6dmAMpKzgn33Xdf6grJy1NmC7asd7MRI0ZoAJSSp1EGt9yiQRZMmaKBUf36ScmxJoBjS5eG vCckTQzr25djHvGQwvSNGzUxTBZ/WACKmpcd3EJ2p7WQzUdAOagsnZSNS8tC2qFDh0Jubq5mADJl /fr14Xe/+53JTltbt24130HsTBRsoaS8dLaUZ4N69eppln1y3vWgefPmSRcRoDAbN240f42uVKlS aNOmjWZxkndJH330kWYASkuuhzfddFO44447QoMGDfRTmzL3Fk12HXnYSc8IMpTVq69q4MCNN2qQ BYxDBHx45x0NjBs2TAMgAtOmaWAc3bWi52nMmCzIMA4I5eHEiRNh3759mtmVlkUEumsB2bNu3brw yiuvmFuQ8zQOUaRlvC3isWLFCo1s6969u0bp4OXcRBEpLsTDvX+zZs1CdZkeEzEvY3OBitSjR4/w ta99LVx++eX6iW2ZK9iSMW9Hj2pi2MCBGgClsHx5CCtXamJcr17ZHR9qvYB0+HANAOcmTNDAuOuu 0wCIgJfjctQoDRArT4UQ7du31wgoGzluTp8+rZldHTp00Ci7vHSbANJq6dKlYeLEiZrZIIVoXkj3 oDR1EEL6yT2Ol00daRs7JJ2FPEjLPSbSyUPhYufOnTWKl5fzFVARGjVqFD772c+Gz3zmM6Fu3br6 qX2ZK9iaPVsDw5o0yS9CAUrr5Zc1cODWWzXIAhkZsXixJgZJd4QBAzQBnJs0SQPDZOyQjEEFYuFh TLoYMkQDxOjgwYNh7969mtlHwRbKi4eF/mrVqoWmTZtqll2eCiuAtJo5c6apTgoyEtELumuhpOT4 OOqgKYGMHUrTuPQjR46EHTt2aGYbz2UoioxC9FAIFPsxcPLkybBt2zbNABSXvGcZNWpU+MpXvpK6 Lp+ZkLmCrXHjNDCMsScoqz/8QQMHPv1pDbJg7lwNjOrbNwRHlcdAkaTjwPbtmhgmxeING2oCpJwc kx5ag8vL7Wx2EkWZeVqsFK1atdIIKBsPnelkHGJlKZjPMlkw3rlzp2YAskVGIv75z382UcSRm5vr ohilAKPHUFLLZTqGA5deeqlG6bB582aNbJOuIp66iaBkpGhRioGsa9u2rUZxkqI6Ka4DUDzybuWK K65Ixh8OHjw4VJWGJA5l5g2TXETmzNHEsGHDNABKQR74lizRxDgpLujWTZMssN5xh3MRkG/WLA2M Gz1aAyACXo5LNnJEz9OYMVkUYBwQyoMsIHhYUEtLgeOWLVuSQhEA2SedOScZeNfkrWA99kVhZJ6l bnoXkrZxiF46isqmAKAoHt5RNGvWLNSuXVuzOMkzGoCLq1SpUujVq1dSqHXjjTcm3T09y0zB1sKF 8uSqiWEjRmgAlMLYsRo48NnPapAl48drYNSoURoAzr3+ugbGXXutBkAEJk/WwDiKp6PnYdRAgebN m2sElI0Ua3nY9d2pUyeNsmvNmjUaAUiDd999N+lQFTNP5xVZJErTyDek36FDh8J2B13ca9WqlbrC obVr12pkW9euXTUCzuehYNRC0SIj64ELk45avXv3TkYf3nLLLUl3SWSqYGvqVA0Mk1FE0jUIKK0/ /lEDB7I5DnH/ftudzGQ0x4ABmgDOzZihgXEc84jJtGkaGDd0qAaI0enTp10sxhRgHCLKi5eF/rQc M546AQIxkI53sXfZ8nT/06RJk1CtWjXNgIvz0l2rW7duqRj9XOD48eNuRkAzphVFkXsMD10wO3bs qFGc5F2Sp81/QEnUrFkz5OTkhG9+85vh5ptvDk2bNtV/gcjMnZf18WMi748sKZQASmP+/BBWrtTE uD59QujSRZMsmDtX7pw0MUgKR6WAFPBOXjR7eECSc2qTJpoAKbd3r4/xz3IdlmMT0dq1a5eLLkEF WBhAefFQQNS4ceOk80S2yTnKU2EFEItly5aF3bt3axYXOa/IPZAXdNdCSa1YsUIj22Q8UZpIB1cp grBOxtR7HweFoknR4tGjRzWzK/aCLXk+8/QuCSiOli1bhuuvvz585zvfCWPGjOFaV4SKrzCSm6lZ szQxjHGIKIv/+R8NHLjzTg2yZNw4DYwaPVoDwDkPxeJCCsaBWMgzgYMXrRyX8du2bZtGPrBgifIg L6Y97PpOS3ct2bntYfESiI10wJgzZ45mcdmxY4er80rbtm01Ai5Ojg0PY/mk61zaCia8dHCNvVAF FcvDmD0p4pDCxZjRARnIV69evTBo0KBk7OG9994b+vfvH6pXr67/isJUfMGW7KKX3fTWDRumAVBC UnH90kuaGCdd6D77WU2yxPqI1sGDNQCcmzBBA+O4/0BMvBRSspEjeh5ehhaoXbt28iIFKCspIDp1 6pRmdsmYoDTwdJ4CYrNo0aJw4sQJzeKxadMmjXxo06aNRsDFSZcnD91tunTpEqpWrapZOngZL9ap UyeNgPN5KASy0PnbS4EpUBjpRj5w4MDw+c9/PummNXr06NCsWTP9V1xMxRdsTZmigWFS9du3ryZA CUlRgZdRBlJMlM0dyfJgvXChJkZRsAXkmzlTA+OuvVYDIALWi6YLjBypAWLlacxY8+bNNQLKZvXq 1RrZlpbuB94KK4CYHD9+PBmNGJstW7ZoZF/lypVZQEKJxHhMl0aflI3299LBVVBEigvxcO/ftWtX jeIkXVY93UsB0hGvZ8+e4brrrgtf//rXk6+PfexjoUOHDqFSpUr6X6G4Kr5ga/JkDQwbMCCElO08 QESef14DB77wBQ2yZMaM/I5mVvXqFUKTJpoAju3cGcLKlZoY1qWLzLHSBEi5gwftF00L2cgh12NE SxYFdu3apZl9FGyhvHjYTSw7RtMwpkM6mUmnDwDp9f7772sUD08joZs2bZq6LkJIt6VLl2pkl4xD lA5baSL3Ox46uErXYzkvAYXZvXt3OHTokGZ2xV60uHPnThedGOGTdOaXTpADBgwIN910U/jGN74R HnjggXDrrbcmn8m7EpRNpY+k7LMiyY1Gbq4mRv3oRyH8279pApSAjAuVRZLjx/UDw2rWDGHHjhDq 19cPsuB73wvhBz/QxKB77gnhl7/UBHDsz38OeXeOmhh2550h/PrXmgApJx1FR4/WxLBRo0IYP14T xEi6a/385z/XzL5PfepTqdtJj/gcPHgwPPbYY5rZdfXVV4cbbrhBs+yRHfbPPfecZvZI55t/+qd/ YlduOZFC5GPHjiWxLHrL8Xr48OFk4U++9u/fH44cOZL8O8qPFAM99NBD0RQFyQjHH/zgB0l3CA96 9+4dbr75Zs2AC9uxY0d4+umnNbNLumTIwmuaTJ8+PUycOFEzu7p37x4++9nPagacbcGCBeG1117T zCbZFCPFHzF75513wptvvqkZEKeaNWsmXWjP/JKC4jp16uh/gYpSsQVbS5bIE5AmhsnYpZwcTYAS +O//DuFrX9PEuE99KoRXXtEkS4YNC2HaNE0MGjs2hNtu0wRw7OtfD+FnP9PEMI55xMR60XQBNnJE b+HCheHPUvjrxJe//OXQgm6NKKNFixaFP/3pT5rZ9ZnPfCb06NFDs+yZOXNmGG+4OLhVq1bhS1/6 kmbIBCngys3NTb6ki4OMc5GuJlLshdK78847k53oMVi/fn34n//5H83sk9Et0g0AKI6pU6eGyQ6m yEixlhRtpckLL7wQ1q5dq5ldY8aMCTmsL6IIr7zySpSdO0vCQiH173//+7B8+XLNgHSSgqyGDRsm X/Xr1w+XXHJJaNCgQZLLdwqzsqdiC7Zkx98Xv6iJUdI1aN++EKpX1w+AErj88hAWL9bEOKkuv+46 TbJAupjlXXCC5bak0r6eBTfAz7l1w4YQ2rXTBEi5QYNCmDVLE8PYyBG9119/Pbz77rua2fe9730v GX8ClMXLL78clsiGPcOk29ODDz6YvODMNuuLl7JgKQuXyK7Tp08nXWWkkGfVqlXJd/kMxTco7/53 dCQdZufMmRPGjRunmX133XVX6Nixo2bAhT311FPJqCvL5Hng3//931P1XCDXHOn856F4+L777mNU PYr0xBNPhH2yBm3YjTfeGK644grN4iQdp6WTLVARpJCqoAO1fJdRugWkQ7XktWrVSr7knYV8l/+Z gs/lM+lkl4b3GShcxRZs3X57CC++qIlRjD1Bac2ZE8LAgZoY16xZCFu2SE94/SALZJFYFout6tIl hFWrNAEck1GzMjPb+mKCFGpJwRYQAymWlqJp6yOg2chhwi9/+cukq4gHsnvu29/+tmZA6chi2o9+ 9KO8U73hjTF5ZBFNFtOyTX7ejzzySN4l1e419fbbbw9du3bVDGkhXbiWLVsWli5dGtasWaOf4kKk IEgKg2LgoXvHmaQw5cyFLqAo0nnwZw46uKdxHOLWrVvDs88+q5ld1atXD9/97ncZBY1CSaGWFGxZ 941vfCM0atRIs/js2bMnPPnkk5rZdM011yTvkFDxpNCqSpUqyTHRuHHjUKNGDf0XWFaxBVstW4aw fbsmRv3Hf4Twf/+vJkAJeChoLCCjgWREUDbJGCYZx2SVjEWT8WiAd2+8EcINN2hiGMc8YiLjiGUs sXVs5DBBdnFbLoQ4k4xpknFNQFl4GaOVlq5P27dvDz//+c81sydNncxQNClgeOedd5JxqF6umaUh i/APP/ywZun29NNPJx3VPKhXr164//77NQMubNKkSXmPs3nPs8alcRzirFmzwttvv62ZXTyT4UKk mFqKqi2TsWzf+c53NIvTggULwmuvvaaZPdLB6aGHHkrubQFUjMr6vfytXm2/WEsMGaIBUAK5uSG8 +qomDtx9twZZNHmyBkZ5KFABimPSJA2Mk8IQIBYzZmhgXP/+GiBWe/fudbXwfMkll2gElN6KFSs0 sq2LdDROAcujEEWzZs0o1opAkyZNwg033JAsrsnYv6rZ7KaeYnJPsX//fs3S69SpU0kRnheMHUNJ fPDBBxrZJWMQ03Kfc6Z169ZpZBvjWXEh1u/9Rfv27TWKl/XfU4sWLSjWAipYxRVsybg36+QENXiw JkAJPP98/nggDwYMCKFHD02yRGbdWz8ncS4C8k2dqoFxFIwjJtaLpgsMH64BYrVr1y6NfGgpHbGB MpIRadbJOIK2bdtqll3WFy8tLNh4IsV1o0ePDl/96ldDr1699FOcaefOnRqllxRrSdGWF7LoCBTH tm3bwu7duzWzq1u3bknRVtps2rRJI9tat26tEXC+DRs2aGSXnINit3HjRo1s6tChg0YAKkrFFWy9 +aYGhvXrJ28nNAGK6fRp6TWuiQP/+q8aZNHChSEcPKiJQW3ahNCunSaAY3Kcy/FunbxgTuHuR6BQ UjTtocMWGzlM8DIKqECDBg00AkpHChGkM5117fKetdKykLl582aNbKJgK07SsfGWW25JRmrRIe1s MXTY8lawLp38gOJYvHixRrb17dtXo/SQ57KjDja7y5ixtGwKQPocPHgw7NmzRzO7Yi8G2rdvX/Jl GZ0AgYpXcQVbHhZmBg3SACgBmb2+fr0mxtWuHcKnP61JFlnvuDN0qAaAc9JJT4pDrOOYR0ykiNJD V1F5yc0CZfS2exjpf4ZGjRppBJTOkiVLNLItLbu+ZfHyyJEjmtlEwVbcevbsGb72ta+xqHOGGIpa vd3/NG7cWCOgaKdPn3ZRsFWrVq3QuXNnzdJjy5YtGtnWtGnTVHY3Qzp46DInRdT16tXTLE7Wu2sJ CkuBilcxBVtygnJwkgpjxmgAlMBPf6qBA5/5TAh162qSRRMmaGDUqFEaAM5JQawHw4ZpAESAMaWI iIeRJ2eqX7++RkDpfPDBBxrZ1iPbI/6V9cUAKSKtm4b3BygT+R3ecccdqezYkg0xFGzFMLaxPDVp 0kQjoGhr164Nhw4d0syuyy67LOnylDbWR0AXaN68uUbA+eQ8ZF0XAxMkrP+e5DxFB12g4lXM3ZiH 7lpVq4YwYIAmQDGtXBnCuHGaOPDVr2qQRTKCUrruWMYiMZBv5kwNjGPsGmLipZDyuus0QMxyc3M1 sk8W1NnNjbKQBX4PRY6ysC/j3tJgw4YNGtnEzm07qlSpEm688cbQq1cv/cSvY8eOaZRenkYi1qlT J9SoUUMzoGjz5s3TyLY+ffpolC5bt27VyDbufXAhFGzFwfozWrt27TQCUJEqpmDLejcbITvF2PmH kvqv/8ovIPLgyivzv7JNxnREsKOx1Fq0kDtbTQDHZOSahxdqMr4qpS/UgPPIPc/cuZoYJjuS2cgR PemAceLECc3sa9CggUZA6TAOMfPWr1+vkU0WFmzwD5UqVQo33XRTaN26tX7iU9rHmJ46dSqKLmDl pWHDhhoBRTt8+HBYtWqVZnbJ80AaF+LlvOml87H3aySKdvDgQfPHQdWqVaMvBpLf0549ezSziZH1 QGZUTMHW9OkaGMY4IpSUtBj/9a81ceDLX9YgyyZN0sConBwNAOeku+fx45oYRlEIYmK9aLqAdI9g I0f0rL9kO1e9evU0AkrHyzjE7t27a5Rdco6SBQHL2L1tj3Tauvnmm5MFOa+Op/wZ9cMPPwwfffSR ZvYxDhrFsXDhwqSY0brevXtrlC7btm3TyL6mTZtqBJzNw1hQKQSK/R5x8+bNGtnVoUMHjQBUpPIv 2Nq+PYTVqzUxbMQIDYBi+u//zu8A44G8ALn9dk2ybOpUDYwaPlwDwLlZszQwjvsPxGT8eA2MGz1a A8RMFiw9kZFAQGlt2bLFReeDmjVrpmZUjfXFACmioPOfTY0aNQrXXnutZv6cTnmXfS9dbAqkZcQt 0ksKGOd66BKdJ63jEOU+0wPp+MeIehRl5cqVGtmVlo0xZWG9sE7u4+uyQRXIiPIv2JoyRQPDZOwJ XW1QErIT9mc/08SBz30uhNq1Ncky6bpj2dChGgDOeejuKSgMQUysX4MLOF6EtGSndMN1hA4TKIsF CxZoZJuM6Kss739SwPpoJkZt2DZgwAAKhVNq165dGvnQuHFjjYDCrV271sWY0JYtW4ZmzZppli4b N27UyDa6a6EoUjgq5yLrLBRsWR9Zz9hWIHPK/82ThwVTGXvCzHuUxC9+ITMMNHHgK1/RIMtkFFNu riYGyXlIzkeAdzJmwkNhiOxo4ZhHTLwUbDGq1ARGIgLFIyOClshzlgM9evTQKPusL1526tRJI1gk 42769++vmS+VKlXSKJ1yLb8zKwSFg7iYd955RyPb+vbtq1H6eBmJ2Lx5c42As23fvj0cOnRIM5uk YDH27rpHjx41v/GvW7duGgGoaOVfsOVhYYZxRCgJGYP4ox9p4oB0mbj0Uk2yzPpDtnT6S8mObyCr 5s/3MXJWikI45hEL60XTBWSMRJMmmiBm3kYi1k5LN1xEZ/ny5cnLaeuks1bnzp01y64DBw6Effv2 aWZTu3btNIJVV1xxReqLlypC9erVNUonbwXrFGzhQuR4sN7RUlSpUiW14xDlnuegTCpxoAnvEVAE ed6yzkJ3LRnfKt3QLOMZDcic8l31k0WZxYs1MWzYMA2AYnjuOSmL18SB++/XIAUmTdLAKIpHgXwz Z2pg3HXXaQBEwMnOZMak27F//36NfKhRo4ZGQMnMnTtXI9s6dOgQatWqpVl2WR+1UbduXcaUOSCj eD2OVZHuYmlmvRj0XBSs40Jmz55tfvFddO3aNTX3OOeSzkJeNGrUSCPgbMuWLdPIrp49e2oUrzVr 1mhkkzyjxd4FDYhJ+RZszZqlgXGDB2sAXITsPP5//08TB7p0CeH66zVJAesFWyNHagA4N26cBsZR MI6YWL8GFxgyRAPETLoFHZfxuo6kdZEG6bZ79+6wYcMGzWzr3bu3Rtm3du1ajWxq06aNRrAuTWNG MyXNBdInT550V7BFhy0U5fDhw2HBggWa2davXz+N0sdTwRaFECiMdPqzPmZPCoFatWqlWbysb6rp 2LGjRgAyoXwLtqZN08CwXr0Ye4Li89Zd62tfS8+4rtWrbf/s825sk/MR4N3JkyHMmaOJYTVr5o9e A2LhpWCLbpcmeBuHKKpVq6YRUHzvvfeeRrbJOMQ0FZZs2rRJI5tYDPCjffv2GvlRU57jUkpGj3mT 5t8Hsuvdd99Nihitk0KJTp06aZY+MmLMC+k8CZzLyzjE2Mdky/XCeoEpz2hAZpVvZcX48RoYNnCg BsBFeOuuJQVE99yjSQpYH9UxYID01tcEcGzJkhAOHtTEMOnuWb26JkDKSScQDwXr0lm0RQtNELOD Hq4j52DBEiUlL6UXLlyomW2ykJmWLnSHDh0Kubm5mtkk4yfhQ4u8+yYpiPQkzSP4vI2Drs7zNIog nXbneNgImOfyyy9P9Xl4x44dGtkmhXOxF6ygYrz//vsa2dXLQBOCjRs3htOnT2tmE12Qgcwqv7uz vXvzF02tu/ZaDYCLeOwxX921vvCF/KKttHj9dQ2Muu46DQDnJk7UwLjhwzUAIuDkZXdSPA0TvC1Y AqUhxVoyLsiDPinqamq9u5YUjzZr1kwzWCfdHb11FEnzyCtvHUbpLoqiSLHWkSNHNLPtiiuu0Ch9 Tpw44ea8VK9ePY2Af5BNGtu2bdPMJtkUY6Hj6rp16zSySTYc8IwGZFb5FWzJwozxitIEY09QHHv2 hPDoo5o4IJ2evvMdTVJixgwNjBo0SAPAOS9j13JyNAAiYL1ousDHP64BYrdv3z6NABTmo48+CrNn z9bMtipVqiRjOtJi/fr1GtkkO7fpMOGLt4KtNC/KU7AF5HfX8nKP065du9CkSRPN0mfnzp0a2Zfm 7ovInkWLFmlkl4ydt9Bt1fr4VrprAZlXfmfGCRM0MIyxJyiu//N/fIzoKvCpT8kcA01SYPNm6Uuq iUEywubKKzUBHJNC8VmzNDFMRjfQyQcx8XBcChlVChMo2AIubMWKFWH37t2a2SbjEGvUqKFZ9lnf vS0/b/jirWBLxl6lFSMRAV/dtfr3769ROlkfAX2mtIzeRnrIBpnFixdrZpeFcYinTp1KRiJaxsh6 IPPKr2Br6lQNDKO7BYpj9eoQnnlGEye++10NUmLaNA2MkgViXjQB+aOYZSSzdf365RdqAjGQcdDG u4EkZLdZu3aaIHaHDh3SCEBhZs6cqZF9vXv31ij7jh49ar7bBIsB/sgYTE/SPBLxoKeNpkAh5Blg hvUJDUo6OvXs2fP/b+9OoKsqrz2Ab2QKEEgMgQRIGMMMIUCAMAWBiAgKzjhbtXUentVVh6633mrt +Gpb22erPnnOWm21FqtCGURkECiDICogcwKEeTAySICX/7n7amS8IdP59vf/rXXX3fuE99aqyT33 nPPtb2/Nwsn6KLjSwrQ5gMJh9erV5jeSoVCxTZs2mrkL56ri4mLNbGrXrp1GRFRVKqZgCzd4H3+s iWHnnacB0Sncdx/6KWvigXPOEcnK0iQkrHf8GzxYAyLPWS/OjMJ5lsgVvowpzc3VgCzYt2+fRkR0 LOwezs/P18y2WrVqhWocIkZtYLe9VRhPlsou9t7xaSwdziks2CIKr+nTpwcjEX2QlZUVjH0Os23b tmlkH0e00rHmz5+vkV1du3Y1MQ7RenctdCRt2rSpZkRUVSrm7Dh3rojxitIAx57Q6UyZIvLOO5p4 4sc/1iBEZs7UwCh2+yOKmD5dA+OGDtWAyAE+jEmHvDwNyAIfO2yhjT9RLKb6cl4vgWKtMHU8wE57 y9LT000s2hCdTGJiokbh9OWXX2rkh4MHD2pEFBm/t2jRIs1sq1GjhvTu3Vuz8PJl/Dbgd0IUhRHF X3zxhWZ2ZWZmauS2VZiwZFhaWhrPUUTVoGKejPiwYIqRJxx7QqeCHTn33KOJJzBzOmwLlhjFZPmi CaMQWTxKFDFnjgaG1aolkpOjCZED5s3TwLiBAzUgC3ws2MKoNaLTwe5h6zuIS+vZs6dG4bDO+Ihh CyNRiE4lOTlZo3Dy7VrA+vgiKpuJEyfKkSNHNLMN44cbN26sWTjh82l9HFxpLFin0jB+3nJXXUDH 0ZYG1tfxeyooKNDMpoyMDI2IqCpVzJXBBx9oYBgLJOh0fvc7keXLNfHEf/2XBiFivYAjO1skLk4T Io+hMBMFmtZh5Gx8vCZEIbd1q8hnn2liGMY3deigCbkOCzU+LuCxywSdDh5G/+tf/9LMvoYNG0rb tm01q344LxUav9a1sGhDZedLgQSkpKRoFD44x/h2/cPuohT1ySefmO9iWVqfPn00Cq/du3ebL1gp rV69ehqR71A8vXjxYs3s6t69u0Zu27p1q/lRuuiCTERVr/wFW9iNs2CBJoZx7AmdCqqqH31UE090 6iRyySWahIj1jn/s6EEUYX30adSQIRoQOcCHrnfArnem7N+/XyO/+NhVjMpm2bJlsnHjRs3s69Gj R6i6HaCzmeXClpo1a0qLFi00I5/41NUpzAVbPnbaxP9mFm0RNi1MmjRJM/vi4+OlE57hh9zOnTs1 8gPvxShq/vz55guAIAsbkg2wXuxbq1Ytad68uWZEVJXK/zRq7tzIKDjrBg/WgOgEbr5ZZN8+TTzx k5+gf68mIfLhhxoYNWKEBkSemzpVA+OGDdOAyAEzZmhg3PDhGpAFLNgiOh66rkz15VpLhW0c4tq1 azWyCQsBWBAg//jU4TEVXVlDap9vzzAVr38I3UN9+jvo27evE+P3fCvYOnTokEbkMxRqffTRR5rZ hev+sI+JjtX69es1siktLS3YWENEVa/8V2s+7KTHDTbnttLJPP20yOTJmngCoyLC2F1r925sBdfE IDzQZlcPogjrxZmAh2oDBmhC5ID339fAuNxcDcgCH8chwq5duzQiOt7s2bNlz549mtmHsQ+NGzfW LBzy8/M1sqlVq1YakW98KZSoW7euJCUlaRY+PnbYAhZs+W3VqlWyaNEizexDYXTv3r01C7ft27dr 5AeOpydAsZYPG8hcOQ/Fwvo9GschElWf8hdsWR8/BuxuQSdTcqMnP/yhJh556KFI8VDYoIDU8NgI QevY+HhNiDy2YUNkFK113bqJJCZqQhRy1oumo/CZxGeTzPC1w9bWrVs1IvoudDiY6cvoaRW2RQSM 7Cowfq3bFpvAyEtffvmlRraFfZyMr9c/u3HPQl5CV7l//OMfmvkB454bNGigWbj5tFEA9u7dqxH5 Ct/D2CRjXe3ataWbkWdo27ZtM9+htE2bNhoRUVUrX8EWRiHOmqWJYRyHSCdSVCRy2WX+jUJs3Vrk xhs1CRnrnT2GDNGAyHM+XHsAC8bJJRiTbrloOgpd7xwYKUF0OnjYSHQib7/9tled57CI0KVLF83C YdOmTaZ/BxjNhHEb5J8jJdeKvixSh71gC2OYfMSCdX9NmDBBivAs3yP9+vXTKPx86/7r298iHW/a tGlefBfjPgtdRy2wvqEG92jssEVUfcq32oAWsj60UB40SAMihQXJ731PZMkSPeCRRx4JZ3ctKLnQ NY3FG0QR776rgXEs0iSXTJ2qgXH8LjbH13EU6DDh62ItndzChQtl3bp1mvkBiwh16tTRLBw2oJus YSkpKaH7b05VA8VaKNryQdg7FPg6EpEFW36aM2eOrFixQjM/tG7dWpo2bapZ+PnSfTEKHcWOHj2q GfkG30W47/JBr169NHLfmjVrNLIpNTU12MxERNWjfAVbHrRslORkjj2h4/3kJyJvvqmJRzC2IKzd tbAzxfIoJnTzQFcPIhKZP18D4/iZJ5fMmKGBcSykNMenTkKlYYHA+g5RKpsdO3bIpEmTNPNH2MYh wurVqzWyiaM2/IXzjC/C3mELo1d9xGsf/6xdu1amTJmimT9ycnI0Cj9sIvFtEw3uQX3rKkYRuA9H R2MfCvaSk5OlVatWmrnP+sYmFPoSUfUpX8GWDw/zuFhKx/rd70R++lNNPPOzn4W3uxZGMVlecEPh aGKiJkQeKywUWbVKE8Mwmseh3ZDkOYyH/vhjTQyLjxfJytKEyH2rfPg+pZhg4f6NN96QQ4cO6RE/ oPNEy5YtNQsHdB+yXlDAgi1/FeJezgONGzeW+vXraxZO+3D97iF0teEoMn/s3LlT/va3v3nXySgp KUk6duyoWfj51l0ravPmzRqRTz766CNviof79u2rkftw/WD9XNUWzTqIqNqcecEWCiNQIGFdbq4G RCVQrHX//Zp4plMnkXHjNAkh6wWkPBcRRbz/vgbG9eunAZED5syxXTQdhV3KYS1cpzPm8ygK30bD 0Mm99957Xi4ahbH7xLZt28yPK01PT9eIfLNlyxaNbAtbIeiJ+FagW5pvo399haLEl156ycvixAED BkiNGjU0Cz9fiyitd1Sl46HT6PTp0zWzDePPswxteLQ+sh7fGWlpaZoRUXU484KtpUsjI8isO/dc Dch7PhdrwaOPRsbyhdVHH2lg1PDhGhB57oMPNDAuL08DIgd48sBJhg7VgCzxuWALD4y3bt2qGfnq 3//+tyxcuFAzf6D7TWZmpmbhYX3xLiUlReLi4jQj3/hSsOVChwJ08/PVp59+qhFZhcLnV155xcuR c/Hx8c4VSfja8Q/jOskfGIP5+uuve1MwjfssFG1Z8cUXX2hkEzpP8x6NqHqdefWFDwszGD+GMWTk NzzEuP12v4u18CD7kks0CaEDB0QWLNDEqBDu/iaqFtaLM6OGDdOAyAG+FFKec44GZIlLu88rw8c+ jDOlk8KD50nWOxWfRHZ2ttQKYddE64t3LnQeosqBhUp0kPNBq1atNKIwwkho650MfYbfLTprbdy4 UY/4BSPIwnh9cypfffWVRn5BQSHHIvrj3Xff9WqzlKVxiGB9jCWvXYmq35kXbPkwkggFEmHuKESV b/dukQsuEHnqKT3gKXQXC/NnYdYs3JFrYlCHDiKpqZoQeWz7dpFlyzQxDDuy+ZknV+D7d9EiTQzD TrPsbE3IEt8LthYsWCD79+/XjHySn58vf/vb3+Tw4cN6xB9nldzb9unTR7Nwsb7A3Lp1a43IN4WF hV50dUpISJBGjRppRmGE7iaffPKJZmTJgQMHgmItXOP4CN1s+vXrp5k79u7dq5F/uHnGD/PmzZPF ixdrZh+u99GxyQqMbd25c6dmNrVp00YjIqouZ1aBgRvsOXM0MYzjiPw2d64IWghPnKgHPIVRfGEf xzdzpgZGDRyoAZHnUJzpA3bUI5egwyU6XVrXqxeegGtCZAe6EMzx4d6evgNFQS+//LK3HUY6deok DRs21Cw8MC7O+lgg7t721/LlyzWyjV3k3IDFc5/HYluEbkXjx4/3tlgL0NGmbt26mrnD15GIgCIe bp6x7fPPP/euo/HgwYM1smH9+vUa2ZWenq4REVWXMyvYQncLdB6ybsgQDcgrxcUiP/sZrizwbawH PYWuWuiuFXbWF5lYPEoU4UvB1ujRGhA5gOMQyXG1a9fWyF8o2PJlTBWJrF69Wl544QU5ePCgHvFP //79NQoX64vMSUlJEh8frxn5ZsWKFRrZlpGRoRGFGcZSscuWHVhMf+aZZ2Q7urJ7CmMQcxzd/IfO aL7C5gkUkJJNK1eulDfeeMOrAuHk5GRp166dZjZYL9jiPRpROJxZwdaHH2pgGE5Q6K5Efpk/XwSj Ef7zPyOFW74bN04kM1OTkMKucOtFHMOGaUDkuSlTNDBu0CANiBwwfboGxg0dqgFZg9EhvsNIvDff fNPbbks+wS7+V1991evfdUpKSmh3EFtfDODObX9hjIwvhcH8O3fHtGnTeO3jOIxZnTFjRlCI7nOX JujRo4ezC+4+F2zBrFmzzI9b8xE6i77++uvejZ8fMGCARnZYv0djB2SicDizgq2SGxrzsCOhVi1N yDxcFN92G7baYni4HvRcXJzIL36hSYhZH8WEdvqpqZoQeQydPdHh07rmzSOfeyIXoLgdI6Stwz2B wYdOFHEWOsqSFBYWBrt/sfBF9mCh4O2335YJEyZ4t2hwrEEhLoxfu3atRjax85C/fBmHiGIJdClw ATuMiuzZs8e7MVWWoEvas88+K9OnT/f++hXdtXJzczVzj+/XpsXFxfLWW295/9/BkoULF3pZrIXr oMywN38oIxSU4vvGsrZt22pERNXpzJ5OWx8/BtxF74e9eyPdtFBF/PTT2JqjPyC56y6R1q01CbHZ szUwip12iCJQFOLDOZpj18glKHIvKtLEMHTdrV9fE7KmXr16GhFGNvz1r39ltwljsCP46ZJ73UWL FukRfyUmJkrXrl01Cxd0Vigy/p3akpsSvOVLwZZLHQoaNGigkd/w3fgxN+46BSOdUWj31FNPSUFB gR71W69evSQhIUEz9/jeHQ0wFvudd97RjFyFAi38Hv/5z396NQYxCt21UEBqCT6b1n+XvEcjCoey F2x99hm2MGhiGBdMbUMr9p/9TKRNm8i7D4uNZdG0aaSQzQWTJ2tg1OjRGhB5bupUDYzLy9OAyAEz Zmhg3JAhGpBFLNj6LiyqP//887J9+3Y9Qq5C5xDs1sfv0/qu4Fihu1ZYu+pt3LhRI5saNWrk9GIy nbn9+/cHi10+cKlgq2bNmhoRuk9+/vnnmlFYYUPBzJkz5fHHH5e5c+eyK6xyvbsW+FjYciIYXY7z Ef97uAn3W+PHj5cFmAbjITxXyc7O1swO6x2QcX/GezSicCj7k6p58zQwDKPgDH65UAnsmvre9yLj plCQxPngJ4ZRiI0aaRJiPoxiwnhWIvKnMGTgQA2IHPD++xoYN2KEBmQRC7aOt2nTpqAj07ySe38u GLjnyy+/lIkTJ8r//M//yJIlS/g7VBjRkYWOiSGFDneWuVTIQhVr1apV3pyHXPo75/XPt/D3iQ6j c3yYKOIgXNdg7OHvf/97mTZtWlAESt9Cdy1c47iMxXffQtHWSy+9JF999ZUeobBDMenUqVODrn+b N2/Wo/7p37+/1KlTRzM71q1bp5FN7K5FFB5lL9jyocPFgAFS8u2iCTlvyxaRP/5RpF8/kZ49RV54 AcOH9Yd0HMyZvvFGTUJu6VLb3dFSUzFEWhMij+Fz7sOYAnzmO3TQhCjk8FDVh0UNdGLp21cTsgi7 0mvXrq0ZRR06dCgo+sGD59WrV+tRCrMtJfe96KiFBU0U2xVjcwt9Y+DAgaEe0bFhwwaNbGrL+1pv WS9GjIqLi5OUlBTNwq8+x31/B4q2Jk+eHBRKYEQtVT90Nfn73/8eXNfMmDGDhVonYKG7FmDMJX1r zZo18uSTT7LzX8jh73bWrFnBOQrvPhceogg8x2DTARTjFRYWamYT79GIwqPsBVs+7KRnRxv3od36 M8+IjBolkpYmcu+9IvPn6w/plEpuCILFSRdMn66BUcOGaUDkOXTS82HRkdcf5JJly0R279bEsG7d RBITNSGrXN+VXplQBITFy+eee05WrFjBbk0hg4WCRYsWldz6PhMs7KCjFrsUHA+LCL1799YsfIqK ioIRlpZx97a/rBcjRqWnp2vkBnbYOjEUqf/5z3+W9957L+jsRFVrd8n95ezZs4MuoS+88IIsXbqU 1zWnYKG7FvD+4ni4Nnz99dfltddekx07duhRCgPcH7/99tvy2GOPBZ21WEyKPhn9THbXKigoMP8d xHs0ovAoW1XGqlUixitKA0OHakDOQPeVf/1L5OGHRXr0iIw8vOUWkYkT/VjkryiXXRbpMOcK6wWk eXkaEHnOenFm1PDhGhA54MMPNTCOxdNeaNiwoUZ0MuvXr5e//OUv8sQTTwQ7iLGIQNUDRVqffvpp sIDz3//938GCwcaNG/WndCLY8R3mRQR0EbGsQYMG0rhxY83IJz4UI0a1adNGIzegIxidGDpUzp8/ Xx5//PGgwxNGRVPl2b59e1CkheJz/DefMmUKC1RigOuaoUbWsFiwdXLLly+XP/3pT8H1/rZt2/Qo VbV9+/YFm2SeffbZYJMMYnSkpkgB+ACX1hPLgPdoRFSVapRcEMV+RfTqqyLXXKOJUXiIh4cJvHEN r6+/FvnsM5FPPol0XZk1K9LlgTtuygc7clasEGneXA+EHH7fuKCw3N3j009FunTRhMhjAwf6MXpt yZLIWFoiF1x8scg//qGJYW+9JXLRRZqQVdi9zJETZXPWWWcFi9NdSq5VO3TowKK3SrZ169ZgPApG i6F47vDhw/oTOh0saN53332h7iYzYcIEWbx4sWb2dOrUSa688krNyCeffPKJvPnmm5rZduutt0qz Zs00C78DBw7Ir371K83odDDuMisrSzp37iyJ7L5bLhgxtW7dum+uaziC8swMGzbMxDhEwEg5X4p7 y6NGjRrSvn176dOnj2RkZAQ5VR4UaeEZwWeffRYU7rDb34mNHDnS5DhE+L//+z/JxyQno3iPRhQu ZSvYQrEWirYsQzXw7NmaULXBBdD69eidHunshncsoqBICzm7ZlW83/xG5IEHNHHA0qWRbmpWNW2K HruaEHnswAGRhIRIsa5leOiLXaSujKQlwoKUD513sYs1OVkTsmratGkyc+ZMzaissFiQmpoq7dq1 C4q4WrVqJbVq1dKfUlmhGAsFWhgjhhcWNb/66iv9KZXVoEGDJC/knYvROcFy14Tzzz8/GJVC/rFe jBiFwtCHHnooKGZ2yaOPPsoC4DPQokWLYJEThRO4/qFTw2hJjJXCojeKzjdv3szCh3LCRol7773X zPU2xpDi2pdih78BFJB2795d0tLSWLxVAVBMinsvFGfh/ovnqtNr1KiR3HPPPSbv/XF99Mtf/jLo ummV5WI7IheVrWCrVatI4YxlF1wgJd8ymlCFwgVO9OIbDyOR79qFHumRfPv2SIEKYrxYlFV1unUT wUM0ly6unnhC5O67NTEI3TzQ1YPId+ishQ5b1o0aJfLuu5oQhdzKlSIdO2piGLpcotslmffxxx/L P3zoGFdFsGDdtGlTSU9PDxY1sZjZpEkTqVmzpv4LisIoDSxQFRYWltwKbwneMXrJ8oPhquRCdy3s 3sdoS8tuv/32oDsN+cd6MWJU27Zt5frrr9fMHX/4wx9kF57L0hnDOKHWrVtLy5Ytgxeuf3y+3tm9 e3dwPYMXih1wTcPOSRVv7Nix0rNnT83cx4Kt8sF5CAWk0Y0z7AJ4eijEwuhVnKNwvsJ4eRSVskCr bMaMGSO9evXSzBb8PaDDlmW8RyMKl9gLtlCohYItIrLnww9FBg/WxBHWRzH94Q8sHiWCX/xC5Mc/ 1sSwxx4Tuf9+TYhC7rnnRG66SRPDbrxR5NlnNSHLsOt//PjxmlFlwOJlcnJyULjVuHHjb15YUMAi g2UoysJiJRYFou94bd++PVjYpMrjwrig5cuXy2uvvaaZPXFxcfLggw+y84OHfChGjEIXP3Tzc83L L78sqzDFgCoMuoxg8TP6wnUPrn/QhcSK/fv3B2MMcQ2D6xnEKLZBcSaueahy4W/qjjvuMPW9+tRT TwWbFqhi4HyDTTOlN84kYHKBhzD+F4XJeOFchXcUk+KcxQ0y5YO/KxT8uNZdNFazZs2SqVOnamYP 79GIwif2gi2MQsRIRCKy5brrRF58UROHWB/FdPbZ2BKuCVEF+elPRW65RRNHnHuulNwhaWLYwoUi RnclkUE+jEmHV14RufpqTcgyPMj91a9+pRlVtdq1awcLC2eXXP/ivX79+hIfHx8UckVjPFCsW7du 8B4GWKzEoiTei4qKgsKE6As5xv/s3bs3eOEYVT383WBEB7pshdnkyZNlDjrKGpWRkSHXXnutZuQT 68WIpd18881BV0nXvPPOO7JgwQLNqDLhGgYFE0lJScE7rnfwwncVrnVwzYNXdS2cHjx4MHjhugZj mI99oeAcL1zf4N9R9cF3Kr5bLXnhhReCMXRUeXAOQvEo7rewaQbnH4xVLH0eCnPhDe7XUWCF+y+M LkQnLNxjYWwdzlGIjz1voagU5zSqHOgsig6jVr344ouyZs0azexp166dXId1YSIKjdgLtrCLHrvp icgOtMhdsUKkaVM94AhfRjERVbQlS0QyMzVxAHY7NWyIO3M9YFR8fGREsMGZ/2RUixYimzZpYtjm zSKpqZqQdb/97W+DRSgKPywqYEETCwvRHNDVonRBF34e68InHvyX7goRXRSILgZAdFGABVhuGD16 tPTp00ez8HryySeDUSxWjRgxQgYMGKAZ+cR6MWIUvnsefvhhJ8fgzZs3TyZOnKgZhQGuY1BojFG+ iPH3hcJ2FFsACipiHfMbLWwALP+ggAGOLXzA8ViXh6h6dejQQa42uKHo1VdflZV41k/VKnreiZ6D 8L1WupALPzv2uw7nE9wfRaFAqnSO+6bSYwbx89L5sT8nN1g9F0XhbxIb+qLfoRbxHo0ofGIv2Grf XoRtkolsef55kRtu0MQhvoxiIqpIKNDcsQNP+PSAA7Db14GFtnLLyxOZMkUTopDzZUx669Yi3OXr lZdeeklWr16tGRG5DN0D7r777tCP6MAi169//WvTC+W33HKLNG/eXDPyifVixCh01kKHLRd98cUX 8go6yhJR6KF478477wyucax56623ZAk2mBJR6OH+6q677go6RlqFsZlPP/20ZjbxHo0ofGJ7eoWx YyzWIrJl+HA3i7XAh/FoRBUtJ8etYi2YMUMD40aM0IDIAbNmaWAcd5p5p02bNhoRkevy8vJCX6wF mzZtMl2shcXlVHaq9BKKEbdu3aqZba1R5O8ojMciIjegE4rFYi2IdsslovDLyckxXawF1ke04h4t JSVFMyIKi9ieYPmyMEPkC4wP+d//1cRBH3ygARHFDF2cXDNpkgbGDRyoAZEDfBmbMnq0BuQL7i4k sgEPn7t06aJZuK0yvjGyZcuWThTOUcWzXoxYmssF3yj+iHW8HhFVn0aNGklubq5m9uB/HxGFHz6r Q4cO1cwu6wVbuEdzcZQ3kXWxPTmZPl0DIjLhJz8RadtWE8dgFNOmTZoQUcyGDNHAEUeOiMyfr4lh cXEi2dmaEDlg7lwNjGOHLe+kpaWxsIDIAHTXqlGjhmbhtm7dOo1sYudCf1kvRozCdQOuH1zWrFkz jYgorEaOHBl0RLGKBVtEbrjgggukdu3amtlVUFCgkU2tWrXSiIjChB22iHzTq5fIf/yHJg7i+Yio 7NBePCtLE0csWyayd68mhg0aJFKnjiZEIefLmHSMb3J4vA2dmTol52KO7iJyW/v27YOXC4qLi2XL li2a2ZSenq4R+cZ6MWIUrhtw/eCyFi1aaEREYdShQwdnOoeeqYSEBI2IKKw6duwYnI+sw/3Z/v37 NbOJ92hE4XT6gq3t20WWLtWEiJyGUYh/+QsGFesBB737rgZEFLOcHPc+91OmaGAcu/iQS95/XwPj hg3TgHzT1tUOtEQUdJ44//zzNQu/DRs2yOHDhzWzB2M2XO88RGfGh2LEqNYGCvwt/G8gsqpu3bpB RxvrkpKSNCKiMMK5aPTo0ZrZlp+fr5FNuEfDSEQiCp/TF2z5MI6IyBePP46tOZo4ypdRTEQVycX5 8h98oIFxgwdrQOSAmTM1MI4FW97q3LmzRkTkmv79+zu14Ld27VqNbGrevLnp8U10ctaLEUuzMPYT n1VXxsgS+ea8887zYlxgXFyc1McmcyIKJV/ORbB+/XqNbEJ3WN6jEYXT6Qu2fNlJT2Td2LEiP/iB Jo7CKKY1azQhopidc44GDvGhOBPjMzASkcgVc+ZoYFz//hqQb7Bo2aBBA82IyBVYQMjNzdXMDRs3 btTIJu7c9pcv4xBR5GRhpEy9evU4FpEohND9rmfPnprZl5ycrBERhUm7du2kV69emtlnfVNNq1at NCKisDl9wZYvI4mILEtNFRk/XhOHsYCUqOzi4qTkzkoTR2AUM0YyW5edHfn9ELnAlzHpeFDcpYsm 5BssvrLLFpF7Ro4cKbVr19Ys/NB9CF2ILMPiDvmpoKBAI9uaNm0adIWxoFOnThoRURig+8mYMWO8 6n6HcyoRhQuucy666CLN7Nu1a5cUFRVpZlNGRoZGRBQ2py7Y2r1bZNkyTYjISWeVfMyfey6yAOm6 qVM1IKKYoVjLtQfJs2ZpYBy7+JBLfBlJzK533svMzNSIiFyAkWRdHCu03bRpkxQXF2tmz1lnnSVp aWmakU98KEaMstShoGPHjhoRURjk5eU5Nea5IrAzJ1H4jBo1Sho2bKiZfdY3HaAImF1VicLr1AVb CxaIHDmiCRE56dFHseVYE8fNm6cBEcXMxXGIM2dqYJyVczP54YMPNDCOBVvew2JBYmKiZkQUZigM Gj16tGbuyM/P18gmdMmog9Hf5J3NmzebLkYsrW3bthq5r0mTJpKQkKAZEVUndD/JycnRzB8pKSka EVEY9OjRw7vNbCtXrtTIJtyj1a1bVzMiCptTF2xNmqQBETnpqqtEHnlEE8dt3Sry2WeaEFHMhg7V wCE+FIbUqiXi4UM4cpgvY9LPPVcD8lmfPn00IqIw69+/vyQ72El61apVGtlkqZCFysaX7lpgrYtc 165dNSKi6lK/fn2vxo+VZmnMLJHr0OHPxU0x5WV9Uw1H1hOF26kLtmbM0ICInNO7t8izz2piwJw5 GhBRzFAU5Fq3GCxgFRZqYli3biLx8ZoQhdzevX6MSUdXJXw2yXs9e/Ys+Qot+Q4lotBq3LixDHVw Y8KRI0fMj9vAmEryk/VixCgsZMYbu5frjWeIRFStLr74YnPnllhhVFd6erpmRFRdatasKZdeeql3 3XKLiopk9+7dmtnE0bNE4Xbygq2SE5R8/LEmROSU5s1F3nlHxNLOlOnTNSCimGVluXce8GUc4vDh GhA5YP58P8ak9+2L+VqakM+wuz0L36FEFEoYhXjZZZc5WVi5bds2+frrrzWzyVrnIYrN0aNHzRcj RrVq1UojO1AEa/F/F5Er+pbci7Zv314zP3Xs2FEjIqou5557rrRo0UIzf6xdu1Yju1iwRRRuJ1+R mDtXpLhYEyJyBnbivP22SGqqHjDChxFpRBVtyBANHDJ1qgbGDRumAZEDfBmTPmKEBkQiAwYMCHZ6 E1H4DBw4UJo1a6aZW1avXq2RTSkpKVKvXj3NyCdbt241X4wYZXXsZ3Z2tkZEVJVQHHHeeedp5i/f C9aIqluPHj0kJydHM7+sW7dOI5uSk5ODjYlEFF4nL9hiNxsi96BV6T//GRmHaAnakfowiomooo0c qYFDZs3SwDB08BkwQBMiB/jS+c7FIleqNBh3hAeWRBQu6N50zjnnaOYe67u3uXPbX9aLEUuz+nfe uXNnadCggWZEVBUwAvHKK68MxpD5LiEhwdmCfCLXNW/eXC688ELN/JOfn6+RTRw5SxR+Jy/YYjcb IregWOvvfxdx+OH1Sc2Z48coJqKKhKIgjPdyyYYNkZd13bqJJCZqQhRyBw74MSYdO804Ao+OMWzY MCdHrhFZhV3B48aNc3pRc+PGjRrZxJFq/rLemSAKBQV4WYRrniHcwEBUZWrXrh0UazVs2FCPUPfu 3TUioqqC7rhXXHGFt88+9u3bF3SKtcxqd1giS05csIWFmQULNCGi0ENhxl//KjJ6tB4w5v33NSCi mKEoqFEjTRzhQ3ctyM3VgMgB+Fz6MN4GXe9YmEPHaFTyPYrRiERU/TCi9LLLLnN6UXPLli3BgoBl rVu31oh8U1BQoJFt1rvI9erVK+j4Q0SVC9c1l1xySdA5lL6VmZkpZ2Gdg4iqBDbCXHXVVZLo8cZi 6xtqgPdoROF34quf+fP9WJghsgA3Mc8/LzJ2rB4waMYMDYgoZueeq4FDpk7VwLihQzUgcoAvY9L5 uaSTyM3NDcYjElH1ysvLc35nsPVRGzhXstDDT+hKYL0YMcp6hwJ013B57CyRC1CsNWbMmGAMKX0X riM6dOigGRFVtosvvtj7kebWR9ajMyw7ORKF34kLtnzpcEHkOoxBfPVVkeuu0wMGFRX5MYqJqKK5 +JB15kwNjGO3FnIJNnL4gJ3v6CSwcHnRRRcFCytEVD2ys7Nl4MCBmrlr/fr1GtnELiH+sl6MWJoP Yz/RZatx48aaEVFFGzFihPTs2VMzOlZOTo5GRFSZhg0bJt0wocNzq1ev1sgm3wvyiFxx4oItX3bS E7kMO1ffe09k3Dg9YNTcuSLFxZoQUcxce8BRWCiyapUmhmVkiKSmakIUcui468NGDhTAZ2drQnQ8 PODiaESi6oHuE6ONjP63vnu7ffv2GpFv1q1bp5Ft6PziQ9dNjCNDxw0WqxNVLHymzj//fOnfv78e oRPB6K5mzZppRkSVARti0E3cd19//bVs27ZNM5sysBZBRKF3fMGWLwszRC5LTo6MCRw+XA8YxgJS orLLzIycJ1zy4YcaGDd4sAZEDliwQOTAAU0MQ7FWXJwmRCc2vOS6mzsTiapWenq6XHrppSaKBnbu 3ClF6B5tGM+R/rJejBjl0984OuaxqISo4tSsWTPo2tuvXz89QqcydOhQjYioomVlZZnZEFNeBQUF cuTIEc1swj01EYXf8QVbGD3mw8IMkas6dhRZuBA9yvWAcR98oAERxWzQIA0cgiJUH+TlaUDkgNmz NTDOxRGyVOXQbeKKK66Qhg0b6hEiqkx4sHzdddcFY0kt2Lhxo0Y24dyYkJCgGflk165d5osRo9D1 xScYlcTRiETlV6dOHbnqqqukR48eeoROp0OHDl6MoCWqajgPjR07ll00lfVxiL50hyWy4PiCrZkz NSCi0EFHLXTA82VXH4pH0d2DiMrGxS5OvnT3ZGEIuWTyZA2M4+5dihEedqGAJI4d2YgqFbrY4LOG BU4rVq5cqZFNvhWy0LfQmcAXvhUPoGAWxeqWzsVEVQ3FzN///vc5kuoMoAMQNs0QUcXo1q1b0OmP xVrf2rBhg0Y2sQMykTuOv+KZNEkDIgoN3Jz86EeRhVPXxpyVx9y5kTGtRFQ2rhUFbd8usnSpJobh Jql5c02IQq64OPI9bB06t+TkaEJ0ek2bNpVrrrmGi5dElQQFEddee625z5j1xYC2bdtqRL6xXowY hWJtXAP4JiUlRS6//HIu7hKdAXw33nrrrV6eOyoC/rvl8F6dqELgs2Rl1HxFKS4ulk2bNmlmEzfV ELnjuwVbvizMELmkUSORv/9d5Ne/jhRu+WTOHA2IKGbYtZeaqokj5s/XwDgXR1WSv1BE6cN4m6ws tE3ShCg20VFtLNoiqljY9X399deb+2xhXNyePXs0swnnRfJTfn6+Rrbhb9zXRc727dvL+eefrxkR nQ7OFYMHDw7uF+rXr69H6UxwNCtR+eXl5cnIkSNZrHUMjKw/fPiwZjZxtCyRO75b/bFsmR8LM0Su yMwUWbRIZOxYPeCZ6dM1IKKYuTgO8f33NTBu9GgNiBzgy3fwkCEaEJUNFm4x3gRjToio/HJzc+Wy yy6TmjVr6hE71q5dq5FNDRo0kGSfOoHTN1CMuHv3bs1sa9OmjUZ+6tu3rwziBiSi08IIdXQKHT58 OIsjKgBGs1555ZXcKEN0BvD5ueSSS/j9fRLWOyD72h2WyFXfLdiaNk0DIqpW6KT1wx+KzJsn0q6d HvQMRiHOmqUJEcUsL08Dh0yZooFxfftqQOQAXwophw3TgKjs8PDrlltu8X4Rl6g8UKCFhQR0ULBq zZo1GtnE7lr+sl6MWBpHykQ6dIwYMUIzIjpWly5d5K677pJ2vj7LryRNmjSRMWPGsACOqAwSExPl pptukkw0hKATsn4d63N3WCIXfbdgy5eFGaIw69xZZPZskd/+FmXQetBDGMV04IAmRBQz13bNoLMn OnxahzGVGFdJ5AofxhKjQH7AAE2Izgw6y2CEG7oD8WEYUdkkJSXJzTffbH4hoaCgQCObWMjiL18K ttDZJRX3c1Ry6TxAzjvvPM2ICNBVa9y4cXLFFVcEHU2o4mFsNka6EdHpoWj01ltvlebNm+sROtaR I0fM36NxYyGRW74t2Co5QXmxMEMUVlg0fOCByAjEnBw96LEZMzQgopi1bBl5uWTu3Mg1iHXs4kMu QdG0D+NtunXDtkNNiM4cCrXQHQjjT1DARUSnhy4UPiwk7Nu3T7Zt26aZTVwM8Jf1ha6otLQ0OQvP 7CjQv3//YIRt7dq19QiRn3APkJ2dLXfffbd0xgZsqlT9+vVjlz+iU8C1ytChQ4PnEvXq1dOjdCKF hYXyNSb8GMZNNURu+fZuE90tfFiYIQqjrCyRjz4S+c1v/O6qVdqkSRoQUcxcnEnvy2edBVvkkg8/ 1MC43FwNiCoGdrLeeeed0rVrVz1CRMfCAv+oUaOCLhR169bVo3bl5+drZBM6iWA8LPkHxYhbt27V zDYWJR4P3W7QIRGdEol81LJly6Dw/IILLvDieiYs0OVv9OjR7GxMdAyMDv3+978vQ4YM4ecjBuvW rdPIJnaHJXLPtwVbvizMEIVJs2Yizz8vsnChSN++epCCbjvoukNEZZOXp4FDfOmm16+fBkQO8OVz OXy4BkQVp379+nL55ZfLlVdeKQkJCXqUiABFD3fccUfJra8/977r16/XyKYWLVpwUchT1osRS2OH ghPDQuAtt9wi7du31yNE9qFIEdf6N910ExfDq0mfPn2CDkIcP0kU6fSXk5PDEYhlZH2sN7vDErnn 20/stGkaEFGlww3FI4+IrFwpcsMNkXGI9C10/Csq0oSIYjZ4sAaOOHAgMnrNuuTkyOg1IlfMmqWB cRxBTZWoU6dO3xSm8EEZ+Q6dJ8aMGVNy63uDnH322XrUD6tXr9bIJnQWJD9ZL0aMqlWrljTDZks6 IRRMXH311UHnRI5IJMsaNmwoF154odx1113sphsCuP64/fbb2QGRvIaNE+iqNXLkyOB6hWJz9OhR 8xsPeG4kcs+3T47nzNGAiCoNFmuuuSZSqPXzn4vEx+sP6DumTNGAiGKGnX0ZGZo4AkUhxufFB1wc VUn+WrVKpLBQE8NwvuSOaKpkKFLBAibGJHbu3FmPEvkDO7579OgRfAZ69eqlR/1x8OBB8yPj2HnI X9aLEaNQrMVF0FPDuR4F6ihU5wIhWYOOubiev/fee6V3797ciBEi+N1cf/31wVhKdtsin9SrVy8o IEWxFoq2qGxwf3YAm8gNa9WqlUZE5IrIFSaKR4w/RCKqVni4c/PNIp9/LvLyyyLp6foDOqH339eA iGKWm6uBQ6ZP18C4IUM0IHLAzJkaGOdaR0JyWuPGjWXcuHFy44038oEqeaNly5bBqKyLL75YGjVq pEf9snHjxmAHt1UoYuE4KD/5UIwYxaLE2KGDYrR4AovJRC5r0qRJ0B0UhVooSGThZjihYDQ7Ozv4 PQ0uucevU6eO/oTIHpyHcD665557ggJSjiU/M9a7xNasWZPjMYkcFCnYmj07eCOiCobdHSUXULJm jcj48SIdOugP6JTmztWAiGLmYlGQL2PXhg3TgMgBU6dqYFxengZEVQe7HH/wgx/INddcwwVgMgsL nFdccYXcdNNN3o8RW4WulYahKI+dRvxkvRixNHaMKpvSxRMDBgwIFg2JXJKRkSHXXnvtN91B+T3n BhSJDh8+XO67777gHSMsiazAeQjnI5yX0PGPRdHls3btWo1sQrEWi4yJ3FOj5Ab7aDCi7dVX9RAR lVtKisgPfiByxx3on64HKSZLl4r06KEJEcVsyRKRzExNHIBRiAkJIsZbEEtiosiOHZGRuEQuQNvs DRs0MSw/XyQtTROi6oGdnbNnz5aV6HhN5DgUap1zzjnSpUsX7vZWzzzzTFDYYhUWRNHNgvwzefJk mTNnjmZ2YYH0oYceYseWcti5c6dMmzZNPvvsM2+K/Mg9DRo0CEY4o2MNOuOS+4qLi2Xp0qUyd+5c bzpCkj24DunatasMHTpUkpKS9CiV12OPPSZFRUWa2TNo0CDJ4yZVIudECrZQUFJYqIeI6IwNHy5y ++0iY8dGxiBS2f35zyJ33qkJEcUkOVlk2zZNHIEH/AMHamLYyJEiEydqQhRyKNRCwZZ1LVuiUkYT ouq3reQ7fMGCBfLxxx8HY6aIXIIdvANLrulYqPVdWCj85S9/KYcPH9Yj9nzve99jt0BPWS9GjML5 DaNdqfxwrTNjxoygcOvIkSN6lKj6oBCiXbt2kpmZGVzDsBucXQUFBbJw4UJZtmyZHDp0SI8ShRcK xdFRq3///pKAzc5UYVBI/sc//lEzmzCeum3btpoRkStqHF279qiwvTPRmWvSROSGGyIdtTjysPzG jRP56181IaKYjBol8u67mjjiF78Q+fGPNTHsscdE7r9fE6KQQ8dddN617uqrRV55RROi8MACwief fCLz58+XQm6oohDDIme3bt2kb9++ksZuhSe0Zs0aefHFFzWzBwvbDz/8MMdteMiHYsQojPQbMWKE ZlQRdu3aJTNnzpQlS5Z48TdE4ZOamhp008J1DMfm+QUbY3CvhdeGDRvY9Y9CB8VZuL/CaOG6devq UapIixcvlgkTJmhmD7vDErmrxtFXXomMRCSi2KE98kUXiVx+ucjQoSh71x9QubHjH1HZuVgUdO65 IlOnamLYv/8tJXfamhCF3E03iTz3nCaGvfSSyLXXakIUTijYwhgPdKLYvXu3HiWqXomJiZKVlRWM DOIi56lNnz496CZjVXp6utx8882akU+sFyOWds0110j79u01o4r01VdfBUVb6HqzY8cOPUpUOVJS UoKxYnhx5CHBnj175NNPPw2KtzZv3qxHiaoeNkGgyx8KSdH1jx2LK9ebb74ZfO6tQlHybbfdphkR uaTG0auvPhrspieiU8MN3SWXfFukxZ2kFW/VKhE+DCMquyVLRDIzNXFAcbHI2WeLGJ4XH4iPxxZi fl+QO/AdjO9i6774QiQjQxOicMPOb+wAxwgPFG9hgZOoKmF3NxYRUKjVyoexuRUEBS0obLEKYzDP xQYM8o71YsQoLJg++OCDEhcXp0eosuBcicKt5cuXs+sWVQgUQLRp00Y6dOgQvFBwTnQy2ByzcuXK 4By0bt06jm2lKtGiRQvp3r17MJa1fv36epQq2+9///ugYNMqdoclcleNoy1b4gmwpkT0DSyw9+ol Jd9wInl5eCLJRffKhq4e6O5BRLFDURBuNM46Sw84YMECkT59NDEM3x1TpmhCFHLobokul9alpopw By05CsVbGzdulBUrVgSvrVu36k+IKhaKtLDA2alTJ+nYsSPH3pURCg4wMg6j46y6/vrrpW3btpqR T6wXI0ahI8/tt9+uGVUFjCtDwQQK1FetWsXiLSqTpKSkoDsNuuK1bt2a46DojOA89MUXXwTfc6tX rzZd2EFVD0Va6PSHzTAsJK16e/fuld/97nea2cTusETuqnFUhMOaiaI6dIgssON1zjmRDjBUdTCe lR3/iMrGxaKg3/5W5IEHNDHs5z8XeeQRTYhC7o03Il1ErbvySpG//EUTIrdFd4NjQWH9+vWyf/9+ /QlR2WHRIFqkhYXOs1zaDBAyBQUFMn78eM3swd/GQw89xMVwD/lQjBjVt29fGTVqlGZU1Q4cOBAU bqFwAkUTX3/9tf6EKALXLej8iU5auG5h8QNVhu3bt39TvIXrO3Y7prLAtTLOTyigwYvnqeqFUYgY iWjZj370I3ZsI3IUC7bIXxhxmJ0d6fLSt2/klZKiP6RqgREb7PhHVDaPPSZy//2aOGL0aJH33tPE sNmz0YtYE6KQu/tukSee0MSwP/1J5I47NCGyA923tmzZImvXrg1GeWCMIgu46FQaNGgQLCBgoROv xrg/pgoxZ84cmTx5smb2pKamym233aYZ+cR6MWJp48aNk86dO2tG1QmFgihMR9ctFHBt27ZNf0K+ QKFw06ZNJT09PXi1bNmShQ9ULVDAlZ+fH5yT8J2InCgqeq5Ct7+MjIzgXIURrRQOEyZMkMWLF2tm D7vDErmNBVtkH8Y3oFV/164iHTuKZGWJ5OREioMoPFCoxd8JUdn9+9+R4lNXHDkSKZjdvVsPGBUX FxlVyc4D5IoePUSWLtXEsCVLRDIzNSGyCwVcWEDACEUsJuCFEYpH8D1MXmrSpEkwhgMvLHbigW6N GjX0p1SRrI+MGzBggIwYMUIz8on1YsTSHnjgAYmPj9eMwuTLL78MCtRRnI4XR0TbgyLy5s2bS7Nm zYJ3XLvUrl1bf0oUHugGuGnTJtm8eXPwjnsvdEEmP6CDVlpa2neKSdmBNryeeOIJ00WWvXv3lgsv vFAzInINC7bIhoYNpeQuDoOgRVq3jow2RHEWdsNlZESKtijcMAoRIxGJKHYuFgWhIASFIdbl5orM mKEJUcjhgaIPY6CTk0W4I588hhFWWETAwia6ceEdLyw0kB3YxY3iLOzuRlEWuiFhoTMO141U6VAs iZFxlsd3XVNy346xLuQf68WIUUlJSXLPPfdoRmG3b9++b4q3cH2Dwgkco/CrV69ecM2C65XoNQve WZxFLjt48GDQCbCwsDB4j75QbEruwpg5nJ9QSIp3FJOiuJRj5N2Acaa/+c1vNLPp0ksvle7du2tG RK5hwRaFD4qr0H0FC4eYt4s4KUkEO9twDHnJRZGkpUUKtPBKSND/Y3LWDTfg6Z8mRBSTvDyRKVM0 ccTjj4vcd58mhj3yiMjPf64JUchhRClGlVo3apTIu+9qQkRRe/bsCRY4sdt0586dsmPHDtm1axd3 h4cYOmMllNwDYxwQFgoQJycnB0VaKDTgwkH1wWfpySef1MymBx98MFhkJ7/4UIwY1bNnTxk7dqxm 5CJcw6BwC69o0QSO4e+YqhYKyXG9guuUs88+O3iPvtjFjnyCQi7cZ+GF+67S91woJqFwwHkK91e4 p0JBKd5xvsL9Frlr+fLl8tprr2lmE7vDErmtxtHCQt6pVISSG79gzBOdHoquju0GgwIs8ht2aRYV aUJEMUExK4pXXbJpk4jh9sPfaNlSJDFRE6KQw2cSn03rkpNFmjfXhIhOBx25sICABQUUdWFXePR9 7969wQv/hioGiqywcxuFMA0aNAheyPHQFe944VijRo2CBQMsgFL4oGMdPidW4e8Ui1fkH4zURdGL Dxo2bBicc8kWXLNEiyWiHW9YLFF+6IaFaxO8UOiAa5RojEItvIjo1A4dOhRcP+J8hBfioqKib+67 ELNzYPnUqlUruJfCvVb0nBV94TwVjfHvyB58fix3ucOGLmzeIiJ31TjKrSVEREREREREVEZ48IkF hOgiAhY88UIcfe3fvz/YUY6FUvzM2iOIunXrBouVeEgaXeDH+MHoogDekZc+VqdOnSDHv8eiAV4c /0NERFQ9cI2CAgm8UMQVLUzHdQsWeKPXO4cPH9b/C9twvYJrk2ixOIrH8R59IUeBA97x74io8uH8 g/MR7q2i56RoHL3fwjkL7ygAQ4x35C7BPRXOM6XvraJdg5CX7iQc/TfRjS/Y0BK95yp9r4X/f7zX IiKiMGPBFhERERERERFVCSw2lC7iii4qAI5HF0OxyHAi6GB0qs5e0Qf8sUCxFR7oR5X+v8UD/9KL kMf+2+jCAREREfkB1ym4PkGhBK5fcE2CY7iOwTtyjA1FDCikQHc6vKLHSl/3VIRocQKULnCA6LVK 6eIHvOM4ihdQQI5jiKMFWngvfb1DRO7D+Qf3WDj34ByFcxLOT3DsvRX+LX5+rOj5rCxwvsH5Jwrn mOgL5xrcX0F0AwwREZGfRP4f3SlIqEKHhVsAAAAASUVORK5CYIJQSwECLQAUAAYACAAAACEAsYJn tgoBAAATAgAAEwAAAAAAAAAAAAAAAAAAAAAAW0NvbnRlbnRfVHlwZXNdLnhtbFBLAQItABQABgAI AAAAIQA4/SH/1gAAAJQBAAALAAAAAAAAAAAAAAAAADsBAABfcmVscy8ucmVsc1BLAQItABQABgAI AAAAIQBJjY3M5wMAAEALAAAOAAAAAAAAAAAAAAAAADoCAABkcnMvZTJvRG9jLnhtbFBLAQItABQA BgAIAAAAIQAubPAAxQAAAKUBAAAZAAAAAAAAAAAAAAAAAE0GAABkcnMvX3JlbHMvZTJvRG9jLnht bC5yZWxzUEsBAi0AFAAGAAgAAAAhAEyJbUjgAAAACgEAAA8AAAAAAAAAAAAAAAAASQcAAGRycy9k b3ducmV2LnhtbFBLAQItAAoAAAAAAAAAIQD0y2+qVs8DAFbPAwAUAAAAAAAAAAAAAAAAAFYIAABk cnMvbWVkaWEvaW1hZ2UxLnBuZ1BLAQItAAoAAAAAAAAAIQD0rQ0odegAAHXoAAAUAAAAAAAAAAAA AAAAAN7XAwBkcnMvbWVkaWEvaW1hZ2UyLnBuZ1BLBQYAAAAABwAHAL4BAACFwAQAAAA= " o:spid="_x0000_s1026" style="position:absolute;margin-left:-8.45pt;margin-top:-1.6pt;width:146.75pt;height:83.15pt;z-index:251659776" w14:anchorId="5B715036">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alt="logo ft03" id="Picture 3" o:gfxdata="UEsDBBQABgAIAAAAIQAEqzleAAEAAOYBAAATAAAAW0NvbnRlbnRfVHlwZXNdLnhtbJSRQU7DMBBF 90jcwfIWJU5ZIISSdEHKEipUDjCyJ4lFMrY8bmhvj9O0G0SRWNoz/78nu1wfxkFMGNg6quQqL6RA 0s5Y6ir5sXvJHqXgCGRgcISVPCLLdX17U+6OHlmkNHEl+xj9k1KsexyBc+eR0qR1YYSYjqFTHvQn dKjui+JBaUcRKWZx7pB12WAL+yGKzSFdLyYBB5bieVmcWZUE7werISZTNZH5QcnOhDwlTzvcW893 SUOqXwnz5DrgnHtLTxOsQbGFEF9hTBrKBFbe6rgPmLbyv3tm0ZEz17ZWY94E3i7Ji9g1gHFfFHD6 b3uTYu84XdrV6ZfqbwAAAP//AwBQSwMEFAAGAAgAAAAhAAjDGKTUAAAAkwEAAAsAAABfcmVscy8u cmVsc6SQwWrDMAyG74O+g9F9cdrDGKNOb4NeSwu7GltJzGLLSG7avv1M2WAZve2oX+j7xL/dXeOk ZmQJlAysmxYUJkc+pMHA6fj+/ApKik3eTpTQwA0Fdt3qaXvAyZZ6JGPIoioliYGxlPymtbgRo5WG Mqa66YmjLXXkQWfrPu2AetO2L5p/M6BbMNXeG+C934A63nI1/2HH4JiE+tI4ipr6PrhHVO3pkg44 V4rlAYsBz3IPGeemPgf6sXf9T28OrpwZP6phof7Oq/nHrhdVdl8AAAD//wMAUEsDBBQABgAIAAAA IQAzLwWeQQAAADkAAAASAAAAZHJzL3BpY3R1cmV4bWwueG1ssrGvyM1RKEstKs7Mz7NVMtQzUFJI zUvOT8nMS7dVCg1x07VQUiguScxLSczJz0u1VapMLVayt+PlAgAAAP//AwBQSwMEFAAGAAgAAAAh AAosYuvEAAAA2gAAAA8AAABkcnMvZG93bnJldi54bWxEj0FrAjEUhO+F/ofwCr2Umigiy9YoRRAs 9OIq6vGxed1su3lZN6mu/fWNIHgcZuYbZjrvXSNO1IXas4bhQIEgLr2pudKw3SxfMxAhIhtsPJOG CwWYzx4fppgbf+Y1nYpYiQThkKMGG2ObSxlKSw7DwLfEyfvyncOYZFdJ0+E5wV0jR0pNpMOa04LF lhaWyp/i12mg8PF5sMe//fjFqO0uW7hvVYy0fn7q399AROrjPXxrr4yGMVyvpBsgZ/8AAAD//wMA UEsBAi0AFAAGAAgAAAAhAASrOV4AAQAA5gEAABMAAAAAAAAAAAAAAAAAAAAAAFtDb250ZW50X1R5 cGVzXS54bWxQSwECLQAUAAYACAAAACEACMMYpNQAAACTAQAACwAAAAAAAAAAAAAAAAAxAQAAX3Jl bHMvLnJlbHNQSwECLQAUAAYACAAAACEAMy8FnkEAAAA5AAAAEgAAAAAAAAAAAAAAAAAuAgAAZHJz L3BpY3R1cmV4bWwueG1sUEsBAi0AFAAGAAgAAAAhAAosYuvEAAAA2gAAAA8AAAAAAAAAAAAAAAAA nwIAAGRycy9kb3ducmV2LnhtbFBLBQYAAAAABAAEAPcAAACQAwAAAAA= " o:spid="_x0000_s1027" style="position:absolute;width:28733;height:16240;visibility:visible;mso-wrap-style:square" type="#_x0000_t75">
                <v:imagedata o:title="logo ft03" r:id="rId3"/>
              </v:shape>
              <v:shape id="Image 3" o:gfxdata="UEsDBBQABgAIAAAAIQAEqzleAAEAAOYBAAATAAAAW0NvbnRlbnRfVHlwZXNdLnhtbJSRQU7DMBBF 90jcwfIWJU5ZIISSdEHKEipUDjCyJ4lFMrY8bmhvj9O0G0SRWNoz/78nu1wfxkFMGNg6quQqL6RA 0s5Y6ir5sXvJHqXgCGRgcISVPCLLdX17U+6OHlmkNHEl+xj9k1KsexyBc+eR0qR1YYSYjqFTHvQn dKjui+JBaUcRKWZx7pB12WAL+yGKzSFdLyYBB5bieVmcWZUE7werISZTNZH5QcnOhDwlTzvcW893 SUOqXwnz5DrgnHtLTxOsQbGFEF9hTBrKBFbe6rgPmLbyv3tm0ZEz17ZWY94E3i7Ji9g1gHFfFHD6 b3uTYu84XdrV6ZfqbwAAAP//AwBQSwMEFAAGAAgAAAAhAAjDGKTUAAAAkwEAAAsAAABfcmVscy8u cmVsc6SQwWrDMAyG74O+g9F9cdrDGKNOb4NeSwu7GltJzGLLSG7avv1M2WAZve2oX+j7xL/dXeOk ZmQJlAysmxYUJkc+pMHA6fj+/ApKik3eTpTQwA0Fdt3qaXvAyZZ6JGPIoioliYGxlPymtbgRo5WG Mqa66YmjLXXkQWfrPu2AetO2L5p/M6BbMNXeG+C934A63nI1/2HH4JiE+tI4ipr6PrhHVO3pkg44 V4rlAYsBz3IPGeemPgf6sXf9T28OrpwZP6phof7Oq/nHrhdVdl8AAAD//wMAUEsDBBQABgAIAAAA IQAzLwWeQQAAADkAAAASAAAAZHJzL3BpY3R1cmV4bWwueG1ssrGvyM1RKEstKs7Mz7NVMtQzUFJI zUvOT8nMS7dVCg1x07VQUiguScxLSczJz0u1VapMLVayt+PlAgAAAP//AwBQSwMEFAAGAAgAAAAh AIBB1dDBAAAA2gAAAA8AAABkcnMvZG93bnJldi54bWxEj0GLwjAUhO+C/yE8YW+aurAi1SgiuMjC uljF86N5ttXmpTaxrf9+Iwgeh5n5hpkvO1OKhmpXWFYwHkUgiFOrC84UHA+b4RSE88gaS8uk4EEO lot+b46xti3vqUl8JgKEXYwKcu+rWEqX5mTQjWxFHLyzrQ36IOtM6hrbADel/IyiiTRYcFjIsaJ1 Tuk1uRsFt/3PN01Pkz/Kkqbtmove/R60Uh+DbjUD4anz7/CrvdUKvuB5JdwAufgHAAD//wMAUEsB Ai0AFAAGAAgAAAAhAASrOV4AAQAA5gEAABMAAAAAAAAAAAAAAAAAAAAAAFtDb250ZW50X1R5cGVz XS54bWxQSwECLQAUAAYACAAAACEACMMYpNQAAACTAQAACwAAAAAAAAAAAAAAAAAxAQAAX3JlbHMv LnJlbHNQSwECLQAUAAYACAAAACEAMy8FnkEAAAA5AAAAEgAAAAAAAAAAAAAAAAAuAgAAZHJzL3Bp Y3R1cmV4bWwueG1sUEsBAi0AFAAGAAgAAAAhAIBB1dDBAAAA2gAAAA8AAAAAAAAAAAAAAAAAnwIA AGRycy9kb3ducmV2LnhtbFBLBQYAAAAABAAEAPcAAACNAwAAAAA= " o:spid="_x0000_s1028" style="position:absolute;top:11454;width:29002;height:4786;visibility:visible;mso-wrap-style:square" type="#_x0000_t75">
                <v:imagedata o:title="" r:id="rId4"/>
                <v:path arrowok="t"/>
              </v:shape>
            </v:group>
          </w:pict>
        </mc:Fallback>
      </mc:AlternateContent>
    </w:r>
    <w:r w:rsidR="00B13F72">
      <w:rPr>
        <w:noProof/>
        <w:sz w:val="20"/>
      </w:rPr>
      <mc:AlternateContent>
        <mc:Choice Requires="wps">
          <w:drawing>
            <wp:anchor allowOverlap="0" behindDoc="0" distB="0" distL="114300" distR="114300" distT="0" layoutInCell="1" locked="0" relativeHeight="251658752" simplePos="0">
              <wp:simplePos x="0" y="0"/>
              <wp:positionH relativeFrom="column">
                <wp:posOffset>3200400</wp:posOffset>
              </wp:positionH>
              <wp:positionV relativeFrom="page">
                <wp:posOffset>1748790</wp:posOffset>
              </wp:positionV>
              <wp:extent cx="2857500" cy="1485900"/>
              <wp:effectExtent b="3810" l="0" r="0" t="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8590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4AA9" w:rsidRDefault="00E14AA9"/>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v:stroke joinstyle="miter"/>
              <v:path gradientshapeok="t" o:connecttype="rect"/>
            </v:shapetype>
            <v:shape fillcolor="silver" filled="f" id="Text Box 3" o:allowoverlap="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qaVDtQIAALoFAAAOAAAAZHJzL2Uyb0RvYy54bWysVG1r2zAQ/j7YfxD67vqlcmKbOqW1kzHo XqDdD1BsORazJU9S4nRj/30nOUnTlsHYloCRdKfn7rl7dFfX+75DO6Y0lyLH4UWAEROVrLnY5PjL w8pLMNKGipp2UrAcPzKNrxdv31yNQ8Yi2cquZgoBiNDZOOS4NWbIfF9XLeupvpADE2BspOqpga3a +LWiI6D3nR8FwcwfpaoHJSumNZyWkxEvHH7TsMp8ahrNDOpyDLkZ91Xuu7Zff3FFs42iQ8urQxr0 L7LoKRcQ9ARVUkPRVvFXUD2vlNSyMReV7H3ZNLxijgOwCYMXbO5bOjDHBYqjh1OZ9P+DrT7uPivE 6xxHGAnaQ4se2N6gW7lHl7Y646AzcLofwM3s4Ri67Jjq4U5WXzUSsmip2LAbpeTYMlpDdqG96Z9d nXC0BVmPH2QNYejWSAe0b1RvSwfFQIAOXXo8dcamUsFhlMTzOABTBbaQJHEKGxuDZsfrg9LmHZM9 soscK2i9g6e7O20m16OLjSbkincdnNOsE88OAHM6geBw1dpsGq6bP9IgXSbLhHgkmi09EpSld7Mq iDdbhfO4vCyLogx/2rghyVpe10zYMEdlheTPOnfQ+KSJk7a07Hht4WxKWm3WRafQjoKyi8D+DwU5 c/Ofp+HqBVxeUAojEtxGqbeaJXOPrEjspfMg8YIwvU1nAUlJuXpO6Y4L9u+U0JjjNI7iSU2/5Ra4 32tuNOu5gdnR8T7HycmJZlaDS1G71hrKu2l9Vgqb/lMpoN3HRjvFWpFOcjX79R5QrIzXsn4E7SoJ ygIVwsCDRSvVd4xGGB451t+2VDGMuvcC9J+GhNhp4zYknkewUeeW9bmFigqgcmwwmpaFmSbUdlB8 00Kk6cUJeQNvpuFOzU9ZHV4aDAhH6jDM7AQ63zuvp5G7+AUAAP//AwBQSwMEFAAGAAgAAAAhALL0 zYviAAAACwEAAA8AAABkcnMvZG93bnJldi54bWxMj81qwzAQhO+FvoPYQi+hkePY+XEth1LIqVBI 2pAeFWtrmVgrY8mO+/aVT+1xZ4bZb/LdaBo2YOdqSwIW8wgYUmlVTZWAz4/90waY85KUbCyhgB90 sCvu73KZKXujAw5HX7FQQi6TArT3bca5KzUa6ea2RQret+2M9OHsKq46eQvlpuFxFK24kTWFD1q2 +KqxvB57I2Bol29fTR/v9XVcL87vq9nytJkJ8fgwvjwD8zj6vzBM+AEdisB0sT0pxxoBaZSELV5A vE4TYCGxTSflMlnbBHiR8/8bil8AAAD//wMAUEsBAi0AFAAGAAgAAAAhALaDOJL+AAAA4QEAABMA AAAAAAAAAAAAAAAAAAAAAFtDb250ZW50X1R5cGVzXS54bWxQSwECLQAUAAYACAAAACEAOP0h/9YA AACUAQAACwAAAAAAAAAAAAAAAAAvAQAAX3JlbHMvLnJlbHNQSwECLQAUAAYACAAAACEADKmlQ7UC AAC6BQAADgAAAAAAAAAAAAAAAAAuAgAAZHJzL2Uyb0RvYy54bWxQSwECLQAUAAYACAAAACEAsvTN i+IAAAALAQAADwAAAAAAAAAAAAAAAAAPBQAAZHJzL2Rvd25yZXYueG1sUEsFBgAAAAAEAAQA8wAA AB4GAAAAAA== " o:spid="_x0000_s1026" stroked="f" style="position:absolute;margin-left:252pt;margin-top:137.7pt;width:225pt;height:1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type="#_x0000_t202">
              <v:textbox>
                <w:txbxContent>
                  <w:p w:rsidR="00E14AA9" w:rsidRDefault="00E14AA9"/>
                </w:txbxContent>
              </v:textbox>
              <w10:wrap anchory="page"/>
            </v:shape>
          </w:pict>
        </mc:Fallback>
      </mc:AlternateContent>
    </w:r>
  </w:p>
  <w:p w:rsidR="00E14AA9" w:rsidRDefault="00B13F72">
    <w:pPr>
      <w:pStyle w:val="En-tte"/>
    </w:pPr>
    <w:r>
      <w:rPr>
        <w:noProof/>
        <w:sz w:val="20"/>
      </w:rPr>
      <mc:AlternateContent>
        <mc:Choice Requires="wps">
          <w:drawing>
            <wp:anchor allowOverlap="1" behindDoc="0" distB="0" distL="114300" distR="114300" distT="0" layoutInCell="1" locked="0" relativeHeight="251657728" simplePos="0">
              <wp:simplePos x="0" y="0"/>
              <wp:positionH relativeFrom="column">
                <wp:posOffset>-238125</wp:posOffset>
              </wp:positionH>
              <wp:positionV relativeFrom="paragraph">
                <wp:posOffset>929640</wp:posOffset>
              </wp:positionV>
              <wp:extent cx="3200400" cy="1371600"/>
              <wp:effectExtent b="0" l="0" r="0" t="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P="00564002" w:rsidR="00E14AA9" w:rsidRDefault="00E14AA9" w:rsidRPr="0085051E">
                          <w:pPr>
                            <w:pStyle w:val="Corpsdetexte"/>
                            <w:spacing w:before="0" w:line="240" w:lineRule="auto"/>
                            <w:rPr>
                              <w:rFonts w:cs="Arial"/>
                              <w:b w:val="0"/>
                              <w:bCs/>
                              <w:i w:val="0"/>
                              <w:iCs/>
                              <w:color w:val="808080"/>
                              <w:sz w:val="18"/>
                              <w:lang w:val="fr-FR"/>
                            </w:rPr>
                          </w:pPr>
                          <w:r w:rsidRPr="0085051E">
                            <w:rPr>
                              <w:rFonts w:cs="Arial"/>
                              <w:b w:val="0"/>
                              <w:bCs/>
                              <w:i w:val="0"/>
                              <w:iCs/>
                              <w:color w:val="808080"/>
                              <w:sz w:val="18"/>
                              <w:lang w:val="fr-FR"/>
                            </w:rPr>
                            <w:t>Zone Industrielle de Mitry-Compans</w:t>
                          </w:r>
                        </w:p>
                        <w:p w:rsidP="00564002" w:rsidR="00E14AA9" w:rsidRDefault="00E14AA9" w:rsidRPr="0085051E">
                          <w:pPr>
                            <w:pStyle w:val="Corpsdetexte"/>
                            <w:spacing w:before="0" w:line="240" w:lineRule="auto"/>
                            <w:rPr>
                              <w:rFonts w:cs="Arial"/>
                              <w:b w:val="0"/>
                              <w:bCs/>
                              <w:i w:val="0"/>
                              <w:iCs/>
                              <w:color w:val="808080"/>
                              <w:sz w:val="18"/>
                              <w:lang w:val="fr-FR"/>
                            </w:rPr>
                          </w:pPr>
                          <w:r w:rsidRPr="0085051E">
                            <w:rPr>
                              <w:rFonts w:cs="Arial"/>
                              <w:b w:val="0"/>
                              <w:bCs/>
                              <w:i w:val="0"/>
                              <w:iCs/>
                              <w:color w:val="808080"/>
                              <w:sz w:val="18"/>
                              <w:lang w:val="fr-FR"/>
                            </w:rPr>
                            <w:t>16, rue Denis Papin-  B.P. 508</w:t>
                          </w:r>
                        </w:p>
                        <w:p w:rsidP="00564002" w:rsidR="00E14AA9" w:rsidRDefault="00E14AA9">
                          <w:pPr>
                            <w:pStyle w:val="Titre2"/>
                            <w:spacing w:after="0" w:afterAutospacing="0" w:before="0" w:beforeAutospacing="0" w:line="240" w:lineRule="auto"/>
                            <w:jc w:val="left"/>
                            <w:rPr>
                              <w:b w:val="0"/>
                              <w:bCs/>
                              <w:i w:val="0"/>
                              <w:iCs/>
                              <w:sz w:val="18"/>
                            </w:rPr>
                          </w:pPr>
                          <w:r>
                            <w:rPr>
                              <w:b w:val="0"/>
                              <w:bCs/>
                              <w:i w:val="0"/>
                              <w:iCs/>
                              <w:sz w:val="18"/>
                            </w:rPr>
                            <w:t>77295 MITRY-MORY C</w:t>
                          </w:r>
                          <w:r w:rsidRPr="0085051E">
                            <w:rPr>
                              <w:b w:val="0"/>
                              <w:bCs/>
                              <w:i w:val="0"/>
                              <w:iCs/>
                              <w:sz w:val="18"/>
                            </w:rPr>
                            <w:t>edex</w:t>
                          </w:r>
                        </w:p>
                        <w:p w:rsidP="00F96E59" w:rsidR="00E14AA9" w:rsidRDefault="00E14AA9" w:rsidRPr="0006681E">
                          <w:pPr>
                            <w:pStyle w:val="Corpsdetexte"/>
                            <w:spacing w:before="0" w:line="240" w:lineRule="auto"/>
                            <w:rPr>
                              <w:rFonts w:cs="Arial"/>
                              <w:b w:val="0"/>
                              <w:bCs/>
                              <w:i w:val="0"/>
                              <w:iCs/>
                              <w:color w:val="808080"/>
                              <w:sz w:val="18"/>
                              <w:lang w:val="en-US"/>
                            </w:rPr>
                          </w:pPr>
                          <w:r w:rsidRPr="0006681E">
                            <w:rPr>
                              <w:rFonts w:cs="Arial"/>
                              <w:b w:val="0"/>
                              <w:bCs/>
                              <w:i w:val="0"/>
                              <w:iCs/>
                              <w:color w:val="808080"/>
                              <w:sz w:val="18"/>
                              <w:lang w:val="en-US"/>
                            </w:rPr>
                            <w:t>FRANCE</w:t>
                          </w:r>
                        </w:p>
                        <w:p w:rsidP="00564002" w:rsidR="00E14AA9" w:rsidRDefault="00E14AA9" w:rsidRPr="0006681E">
                          <w:pPr>
                            <w:pStyle w:val="Titre1"/>
                            <w:jc w:val="left"/>
                            <w:rPr>
                              <w:rFonts w:cs="Arial"/>
                              <w:b w:val="0"/>
                              <w:bCs/>
                              <w:iCs/>
                              <w:sz w:val="18"/>
                              <w:lang w:val="en-US"/>
                            </w:rPr>
                          </w:pPr>
                          <w:proofErr w:type="spellStart"/>
                          <w:proofErr w:type="gramStart"/>
                          <w:r w:rsidRPr="0006681E">
                            <w:rPr>
                              <w:rFonts w:cs="Arial"/>
                              <w:b w:val="0"/>
                              <w:bCs/>
                              <w:iCs/>
                              <w:sz w:val="18"/>
                              <w:u w:val="single"/>
                              <w:lang w:val="en-US"/>
                            </w:rPr>
                            <w:t>Tél</w:t>
                          </w:r>
                          <w:proofErr w:type="spellEnd"/>
                          <w:r w:rsidRPr="0006681E">
                            <w:rPr>
                              <w:rFonts w:cs="Arial"/>
                              <w:b w:val="0"/>
                              <w:bCs/>
                              <w:iCs/>
                              <w:sz w:val="18"/>
                              <w:lang w:val="en-US"/>
                            </w:rPr>
                            <w:t xml:space="preserve"> :</w:t>
                          </w:r>
                          <w:proofErr w:type="gramEnd"/>
                          <w:r w:rsidRPr="0006681E">
                            <w:rPr>
                              <w:rFonts w:cs="Arial"/>
                              <w:b w:val="0"/>
                              <w:bCs/>
                              <w:iCs/>
                              <w:sz w:val="18"/>
                              <w:lang w:val="en-US"/>
                            </w:rPr>
                            <w:t xml:space="preserve"> 01.64.27.54.54 -  </w:t>
                          </w:r>
                          <w:r w:rsidRPr="0006681E">
                            <w:rPr>
                              <w:rFonts w:cs="Arial"/>
                              <w:b w:val="0"/>
                              <w:bCs/>
                              <w:iCs/>
                              <w:sz w:val="18"/>
                              <w:u w:val="single"/>
                              <w:lang w:val="en-US"/>
                            </w:rPr>
                            <w:t>Fax</w:t>
                          </w:r>
                          <w:r w:rsidRPr="0006681E">
                            <w:rPr>
                              <w:rFonts w:cs="Arial"/>
                              <w:b w:val="0"/>
                              <w:bCs/>
                              <w:iCs/>
                              <w:sz w:val="18"/>
                              <w:lang w:val="en-US"/>
                            </w:rPr>
                            <w:t xml:space="preserve"> : 01.64.27.07.04</w:t>
                          </w:r>
                        </w:p>
                        <w:p w:rsidP="00C27A20" w:rsidR="00E14AA9" w:rsidRDefault="00E14AA9" w:rsidRPr="0006681E">
                          <w:pPr>
                            <w:rPr>
                              <w:lang w:val="en-US"/>
                            </w:rPr>
                          </w:pPr>
                          <w:r w:rsidRPr="0006681E">
                            <w:rPr>
                              <w:lang w:val="en-US"/>
                            </w:rPr>
                            <w:t xml:space="preserve">   </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Text Box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3GHIgwIAABcFAAAOAAAAZHJzL2Uyb0RvYy54bWysVNuO2yAQfa/Uf0C8Z32pc7G1zmovTVVp e5F2+wEEcIyKgQKJva367x1wknUvD1VVP2CGGQ4znDNcXg2dRAdundCqxtlFihFXVDOhdjX+9LiZ rTBynihGpFa8xk/c4av1yxeXval4rlstGbcIQJSrelPj1ntTJYmjLe+Iu9CGK3A22nbEg2l3CbOk B/ROJnmaLpJeW2asptw5WL0bnXgd8ZuGU/+haRz3SNYYcvNxtHHchjFZX5JqZ4lpBT2mQf4hi44I BYeeoe6IJ2hvxW9QnaBWO934C6q7RDeNoDzWANVk6S/VPLTE8FgLXI4z52ty/w+Wvj98tEgw4A4j RTqg6JEPHt3oAeXhdnrjKgh6MBDmB1gOkaFSZ+41/eyQ0rctUTt+ba3uW04YZJeFnclk64jjAsi2 f6cZHEP2XkegobFdAITLQIAOLD2dmQmpUFh8BVwXKbgo+LJXy2wBRjiDVKftxjr/husOhUmNLVAf 4cnh3vkx9BQS09dSsI2QMhp2t72VFh0IyGQTvyO6m4ZJFYKVDttGxHEFsoQzgi/kG2n/VmZ5kd7k 5WyzWC1nxaaYz8plupqlWXlTLtKiLO4230OCWVG1gjGu7oXiJwlmxd9RfGyGUTxRhKivcTnP5yNH 0+zdtMg0fn8qshMeOlKKrsarcxCpArOvFYOySeWJkOM8+Tn9SAjcwekfbyXqIFA/isAP2+EoOAAL Gtlq9gTCsBpoA4rhNYFJq+1XjHrozBq7L3tiOUbyrQJxlVlRhFaORjFf5mDYqWc79RBFAarGHqNx euvH9t8bK3YtnDTKWelrEGQjolSeszrKGLov1nR8KUJ7T+0Y9fyerX8AAAD//wMAUEsDBBQABgAI AAAAIQDvLRO03wAAAAsBAAAPAAAAZHJzL2Rvd25yZXYueG1sTI/BTsMwDIbvSLxDZCQuaEvZuhRK 0wmQQFw39gBuk7UVjVM12dq9PebEjvb/6ffnYju7XpztGDpPGh6XCQhLtTcdNRoO3x+LJxAhIhns PVkNFxtgW97eFJgbP9HOnvexEVxCIUcNbYxDLmWoW+swLP1gibOjHx1GHsdGmhEnLne9XCWJkg47 4gstDva9tfXP/uQ0HL+mh83zVH3GQ7ZL1Rt2WeUvWt/fza8vIKKd4z8Mf/qsDiU7Vf5EJohew2Kd bRjlIFUpCCZSpXhTaVirVQqyLOT1D+UvAAAA//8DAFBLAQItABQABgAIAAAAIQC2gziS/gAAAOEB AAATAAAAAAAAAAAAAAAAAAAAAABbQ29udGVudF9UeXBlc10ueG1sUEsBAi0AFAAGAAgAAAAhADj9 If/WAAAAlAEAAAsAAAAAAAAAAAAAAAAALwEAAF9yZWxzLy5yZWxzUEsBAi0AFAAGAAgAAAAhAMPc YciDAgAAFwUAAA4AAAAAAAAAAAAAAAAALgIAAGRycy9lMm9Eb2MueG1sUEsBAi0AFAAGAAgAAAAh AO8tE7TfAAAACwEAAA8AAAAAAAAAAAAAAAAA3QQAAGRycy9kb3ducmV2LnhtbFBLBQYAAAAABAAE APMAAADpBQAAAAA= " o:spid="_x0000_s1027" stroked="f" style="position:absolute;margin-left:-18.75pt;margin-top:73.2pt;width:252pt;height:1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textbox>
                <w:txbxContent>
                  <w:p w:rsidP="00564002" w:rsidR="00E14AA9" w:rsidRDefault="00E14AA9" w:rsidRPr="0085051E">
                    <w:pPr>
                      <w:pStyle w:val="Corpsdetexte"/>
                      <w:spacing w:before="0" w:line="240" w:lineRule="auto"/>
                      <w:rPr>
                        <w:rFonts w:cs="Arial"/>
                        <w:b w:val="0"/>
                        <w:bCs/>
                        <w:i w:val="0"/>
                        <w:iCs/>
                        <w:color w:val="808080"/>
                        <w:sz w:val="18"/>
                        <w:lang w:val="fr-FR"/>
                      </w:rPr>
                    </w:pPr>
                    <w:r w:rsidRPr="0085051E">
                      <w:rPr>
                        <w:rFonts w:cs="Arial"/>
                        <w:b w:val="0"/>
                        <w:bCs/>
                        <w:i w:val="0"/>
                        <w:iCs/>
                        <w:color w:val="808080"/>
                        <w:sz w:val="18"/>
                        <w:lang w:val="fr-FR"/>
                      </w:rPr>
                      <w:t>Zone Industrielle de Mitry-Compans</w:t>
                    </w:r>
                  </w:p>
                  <w:p w:rsidP="00564002" w:rsidR="00E14AA9" w:rsidRDefault="00E14AA9" w:rsidRPr="0085051E">
                    <w:pPr>
                      <w:pStyle w:val="Corpsdetexte"/>
                      <w:spacing w:before="0" w:line="240" w:lineRule="auto"/>
                      <w:rPr>
                        <w:rFonts w:cs="Arial"/>
                        <w:b w:val="0"/>
                        <w:bCs/>
                        <w:i w:val="0"/>
                        <w:iCs/>
                        <w:color w:val="808080"/>
                        <w:sz w:val="18"/>
                        <w:lang w:val="fr-FR"/>
                      </w:rPr>
                    </w:pPr>
                    <w:r w:rsidRPr="0085051E">
                      <w:rPr>
                        <w:rFonts w:cs="Arial"/>
                        <w:b w:val="0"/>
                        <w:bCs/>
                        <w:i w:val="0"/>
                        <w:iCs/>
                        <w:color w:val="808080"/>
                        <w:sz w:val="18"/>
                        <w:lang w:val="fr-FR"/>
                      </w:rPr>
                      <w:t>16, rue Denis Papin-  B.P. 508</w:t>
                    </w:r>
                  </w:p>
                  <w:p w:rsidP="00564002" w:rsidR="00E14AA9" w:rsidRDefault="00E14AA9">
                    <w:pPr>
                      <w:pStyle w:val="Titre2"/>
                      <w:spacing w:after="0" w:afterAutospacing="0" w:before="0" w:beforeAutospacing="0" w:line="240" w:lineRule="auto"/>
                      <w:jc w:val="left"/>
                      <w:rPr>
                        <w:b w:val="0"/>
                        <w:bCs/>
                        <w:i w:val="0"/>
                        <w:iCs/>
                        <w:sz w:val="18"/>
                      </w:rPr>
                    </w:pPr>
                    <w:r>
                      <w:rPr>
                        <w:b w:val="0"/>
                        <w:bCs/>
                        <w:i w:val="0"/>
                        <w:iCs/>
                        <w:sz w:val="18"/>
                      </w:rPr>
                      <w:t>77295 MITRY-MORY C</w:t>
                    </w:r>
                    <w:r w:rsidRPr="0085051E">
                      <w:rPr>
                        <w:b w:val="0"/>
                        <w:bCs/>
                        <w:i w:val="0"/>
                        <w:iCs/>
                        <w:sz w:val="18"/>
                      </w:rPr>
                      <w:t>edex</w:t>
                    </w:r>
                  </w:p>
                  <w:p w:rsidP="00F96E59" w:rsidR="00E14AA9" w:rsidRDefault="00E14AA9" w:rsidRPr="0006681E">
                    <w:pPr>
                      <w:pStyle w:val="Corpsdetexte"/>
                      <w:spacing w:before="0" w:line="240" w:lineRule="auto"/>
                      <w:rPr>
                        <w:rFonts w:cs="Arial"/>
                        <w:b w:val="0"/>
                        <w:bCs/>
                        <w:i w:val="0"/>
                        <w:iCs/>
                        <w:color w:val="808080"/>
                        <w:sz w:val="18"/>
                        <w:lang w:val="en-US"/>
                      </w:rPr>
                    </w:pPr>
                    <w:r w:rsidRPr="0006681E">
                      <w:rPr>
                        <w:rFonts w:cs="Arial"/>
                        <w:b w:val="0"/>
                        <w:bCs/>
                        <w:i w:val="0"/>
                        <w:iCs/>
                        <w:color w:val="808080"/>
                        <w:sz w:val="18"/>
                        <w:lang w:val="en-US"/>
                      </w:rPr>
                      <w:t>FRANCE</w:t>
                    </w:r>
                  </w:p>
                  <w:p w:rsidP="00564002" w:rsidR="00E14AA9" w:rsidRDefault="00E14AA9" w:rsidRPr="0006681E">
                    <w:pPr>
                      <w:pStyle w:val="Titre1"/>
                      <w:jc w:val="left"/>
                      <w:rPr>
                        <w:rFonts w:cs="Arial"/>
                        <w:b w:val="0"/>
                        <w:bCs/>
                        <w:iCs/>
                        <w:sz w:val="18"/>
                        <w:lang w:val="en-US"/>
                      </w:rPr>
                    </w:pPr>
                    <w:proofErr w:type="spellStart"/>
                    <w:proofErr w:type="gramStart"/>
                    <w:r w:rsidRPr="0006681E">
                      <w:rPr>
                        <w:rFonts w:cs="Arial"/>
                        <w:b w:val="0"/>
                        <w:bCs/>
                        <w:iCs/>
                        <w:sz w:val="18"/>
                        <w:u w:val="single"/>
                        <w:lang w:val="en-US"/>
                      </w:rPr>
                      <w:t>Tél</w:t>
                    </w:r>
                    <w:proofErr w:type="spellEnd"/>
                    <w:r w:rsidRPr="0006681E">
                      <w:rPr>
                        <w:rFonts w:cs="Arial"/>
                        <w:b w:val="0"/>
                        <w:bCs/>
                        <w:iCs/>
                        <w:sz w:val="18"/>
                        <w:lang w:val="en-US"/>
                      </w:rPr>
                      <w:t xml:space="preserve"> :</w:t>
                    </w:r>
                    <w:proofErr w:type="gramEnd"/>
                    <w:r w:rsidRPr="0006681E">
                      <w:rPr>
                        <w:rFonts w:cs="Arial"/>
                        <w:b w:val="0"/>
                        <w:bCs/>
                        <w:iCs/>
                        <w:sz w:val="18"/>
                        <w:lang w:val="en-US"/>
                      </w:rPr>
                      <w:t xml:space="preserve"> 01.64.27.54.54 -  </w:t>
                    </w:r>
                    <w:r w:rsidRPr="0006681E">
                      <w:rPr>
                        <w:rFonts w:cs="Arial"/>
                        <w:b w:val="0"/>
                        <w:bCs/>
                        <w:iCs/>
                        <w:sz w:val="18"/>
                        <w:u w:val="single"/>
                        <w:lang w:val="en-US"/>
                      </w:rPr>
                      <w:t>Fax</w:t>
                    </w:r>
                    <w:r w:rsidRPr="0006681E">
                      <w:rPr>
                        <w:rFonts w:cs="Arial"/>
                        <w:b w:val="0"/>
                        <w:bCs/>
                        <w:iCs/>
                        <w:sz w:val="18"/>
                        <w:lang w:val="en-US"/>
                      </w:rPr>
                      <w:t xml:space="preserve"> : 01.64.27.07.04</w:t>
                    </w:r>
                  </w:p>
                  <w:p w:rsidP="00C27A20" w:rsidR="00E14AA9" w:rsidRDefault="00E14AA9" w:rsidRPr="0006681E">
                    <w:pPr>
                      <w:rPr>
                        <w:lang w:val="en-US"/>
                      </w:rPr>
                    </w:pPr>
                    <w:r w:rsidRPr="0006681E">
                      <w:rPr>
                        <w:lang w:val="en-US"/>
                      </w:rPr>
                      <w:t xml:space="preserve">   </w:t>
                    </w:r>
                  </w:p>
                </w:txbxContent>
              </v:textbox>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88"/>
    <w:multiLevelType w:val="singleLevel"/>
    <w:tmpl w:val="05F85BB4"/>
    <w:lvl w:ilvl="0">
      <w:start w:val="1"/>
      <w:numFmt w:val="decimal"/>
      <w:pStyle w:val="Listenumros"/>
      <w:lvlText w:val="%1."/>
      <w:lvlJc w:val="left"/>
      <w:pPr>
        <w:tabs>
          <w:tab w:pos="360" w:val="num"/>
        </w:tabs>
        <w:ind w:hanging="360" w:left="360"/>
      </w:pPr>
    </w:lvl>
  </w:abstractNum>
  <w:abstractNum w15:restartNumberingAfterBreak="0" w:abstractNumId="1">
    <w:nsid w:val="129A4EC7"/>
    <w:multiLevelType w:val="hybridMultilevel"/>
    <w:tmpl w:val="75861948"/>
    <w:lvl w:ilvl="0" w:tplc="040C0017">
      <w:start w:val="1"/>
      <w:numFmt w:val="lowerLetter"/>
      <w:lvlText w:val="%1)"/>
      <w:lvlJc w:val="left"/>
      <w:pPr>
        <w:ind w:hanging="360" w:left="1440"/>
      </w:pPr>
    </w:lvl>
    <w:lvl w:ilvl="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2">
    <w:nsid w:val="1CE652E8"/>
    <w:multiLevelType w:val="hybridMultilevel"/>
    <w:tmpl w:val="3BF46786"/>
    <w:lvl w:ilvl="0" w:tplc="040C0001">
      <w:start w:val="1"/>
      <w:numFmt w:val="bullet"/>
      <w:lvlText w:val=""/>
      <w:lvlJc w:val="left"/>
      <w:pPr>
        <w:tabs>
          <w:tab w:pos="900" w:val="num"/>
        </w:tabs>
        <w:ind w:hanging="360" w:left="900"/>
      </w:pPr>
      <w:rPr>
        <w:rFonts w:ascii="Symbol" w:hAnsi="Symbol" w:hint="default"/>
      </w:rPr>
    </w:lvl>
    <w:lvl w:ilvl="1" w:tplc="1562A6EC">
      <w:start w:val="5"/>
      <w:numFmt w:val="bullet"/>
      <w:lvlText w:val="-"/>
      <w:lvlJc w:val="left"/>
      <w:pPr>
        <w:tabs>
          <w:tab w:pos="1620" w:val="num"/>
        </w:tabs>
        <w:ind w:hanging="360" w:left="1620"/>
      </w:pPr>
      <w:rPr>
        <w:rFonts w:ascii="Arial Narrow" w:cs="Times New Roman" w:eastAsia="Times New Roman" w:hAnsi="Arial Narrow" w:hint="default"/>
      </w:rPr>
    </w:lvl>
    <w:lvl w:ilvl="2" w:tplc="040C0005">
      <w:start w:val="1"/>
      <w:numFmt w:val="bullet"/>
      <w:lvlText w:val=""/>
      <w:lvlJc w:val="left"/>
      <w:pPr>
        <w:tabs>
          <w:tab w:pos="2340" w:val="num"/>
        </w:tabs>
        <w:ind w:hanging="360" w:left="2340"/>
      </w:pPr>
      <w:rPr>
        <w:rFonts w:ascii="Wingdings" w:hAnsi="Wingdings" w:hint="default"/>
      </w:rPr>
    </w:lvl>
    <w:lvl w:ilvl="3" w:tplc="040C0001">
      <w:start w:val="1"/>
      <w:numFmt w:val="bullet"/>
      <w:lvlText w:val=""/>
      <w:lvlJc w:val="left"/>
      <w:pPr>
        <w:tabs>
          <w:tab w:pos="3060" w:val="num"/>
        </w:tabs>
        <w:ind w:hanging="360" w:left="3060"/>
      </w:pPr>
      <w:rPr>
        <w:rFonts w:ascii="Symbol" w:hAnsi="Symbol" w:hint="default"/>
      </w:rPr>
    </w:lvl>
    <w:lvl w:ilvl="4" w:tplc="040C0003">
      <w:start w:val="1"/>
      <w:numFmt w:val="bullet"/>
      <w:lvlText w:val="o"/>
      <w:lvlJc w:val="left"/>
      <w:pPr>
        <w:tabs>
          <w:tab w:pos="3780" w:val="num"/>
        </w:tabs>
        <w:ind w:hanging="360" w:left="3780"/>
      </w:pPr>
      <w:rPr>
        <w:rFonts w:ascii="Courier New" w:cs="Courier New" w:hAnsi="Courier New" w:hint="default"/>
      </w:rPr>
    </w:lvl>
    <w:lvl w:ilvl="5" w:tplc="040C0005">
      <w:start w:val="1"/>
      <w:numFmt w:val="bullet"/>
      <w:lvlText w:val=""/>
      <w:lvlJc w:val="left"/>
      <w:pPr>
        <w:tabs>
          <w:tab w:pos="4500" w:val="num"/>
        </w:tabs>
        <w:ind w:hanging="360" w:left="4500"/>
      </w:pPr>
      <w:rPr>
        <w:rFonts w:ascii="Wingdings" w:hAnsi="Wingdings" w:hint="default"/>
      </w:rPr>
    </w:lvl>
    <w:lvl w:ilvl="6" w:tentative="1" w:tplc="040C0001">
      <w:start w:val="1"/>
      <w:numFmt w:val="bullet"/>
      <w:lvlText w:val=""/>
      <w:lvlJc w:val="left"/>
      <w:pPr>
        <w:tabs>
          <w:tab w:pos="5220" w:val="num"/>
        </w:tabs>
        <w:ind w:hanging="360" w:left="5220"/>
      </w:pPr>
      <w:rPr>
        <w:rFonts w:ascii="Symbol" w:hAnsi="Symbol" w:hint="default"/>
      </w:rPr>
    </w:lvl>
    <w:lvl w:ilvl="7" w:tentative="1" w:tplc="040C0003">
      <w:start w:val="1"/>
      <w:numFmt w:val="bullet"/>
      <w:lvlText w:val="o"/>
      <w:lvlJc w:val="left"/>
      <w:pPr>
        <w:tabs>
          <w:tab w:pos="5940" w:val="num"/>
        </w:tabs>
        <w:ind w:hanging="360" w:left="5940"/>
      </w:pPr>
      <w:rPr>
        <w:rFonts w:ascii="Courier New" w:cs="Courier New" w:hAnsi="Courier New" w:hint="default"/>
      </w:rPr>
    </w:lvl>
    <w:lvl w:ilvl="8" w:tentative="1" w:tplc="040C0005">
      <w:start w:val="1"/>
      <w:numFmt w:val="bullet"/>
      <w:lvlText w:val=""/>
      <w:lvlJc w:val="left"/>
      <w:pPr>
        <w:tabs>
          <w:tab w:pos="6660" w:val="num"/>
        </w:tabs>
        <w:ind w:hanging="360" w:left="6660"/>
      </w:pPr>
      <w:rPr>
        <w:rFonts w:ascii="Wingdings" w:hAnsi="Wingdings" w:hint="default"/>
      </w:rPr>
    </w:lvl>
  </w:abstractNum>
  <w:abstractNum w15:restartNumberingAfterBreak="0" w:abstractNumId="3">
    <w:nsid w:val="1D3C4F47"/>
    <w:multiLevelType w:val="hybridMultilevel"/>
    <w:tmpl w:val="91E4636A"/>
    <w:lvl w:ilvl="0" w:tplc="040C000B">
      <w:start w:val="1"/>
      <w:numFmt w:val="bullet"/>
      <w:lvlText w:val=""/>
      <w:lvlJc w:val="left"/>
      <w:pPr>
        <w:tabs>
          <w:tab w:pos="720" w:val="num"/>
        </w:tabs>
        <w:ind w:hanging="360" w:left="720"/>
      </w:pPr>
      <w:rPr>
        <w:rFonts w:ascii="Wingdings" w:hAnsi="Wingdings" w:hint="default"/>
      </w:rPr>
    </w:lvl>
    <w:lvl w:ilvl="1" w:tplc="040C000F">
      <w:start w:val="1"/>
      <w:numFmt w:val="decimal"/>
      <w:lvlText w:val="%2."/>
      <w:lvlJc w:val="left"/>
      <w:pPr>
        <w:tabs>
          <w:tab w:pos="1440" w:val="num"/>
        </w:tabs>
        <w:ind w:hanging="360" w:left="1440"/>
      </w:pPr>
      <w:rPr>
        <w:rFonts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22A07A18"/>
    <w:multiLevelType w:val="multilevel"/>
    <w:tmpl w:val="819E269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5">
    <w:nsid w:val="296840B4"/>
    <w:multiLevelType w:val="hybridMultilevel"/>
    <w:tmpl w:val="567EA354"/>
    <w:lvl w:ilvl="0" w:tplc="AE604688">
      <w:start w:val="1"/>
      <w:numFmt w:val="lowerLetter"/>
      <w:lvlText w:val="%1)"/>
      <w:lvlJc w:val="left"/>
      <w:pPr>
        <w:ind w:hanging="360" w:left="1776"/>
      </w:pPr>
      <w:rPr>
        <w:rFonts w:hint="default"/>
      </w:rPr>
    </w:lvl>
    <w:lvl w:ilvl="1" w:tentative="1" w:tplc="040C0019">
      <w:start w:val="1"/>
      <w:numFmt w:val="lowerLetter"/>
      <w:lvlText w:val="%2."/>
      <w:lvlJc w:val="left"/>
      <w:pPr>
        <w:ind w:hanging="360" w:left="2496"/>
      </w:pPr>
    </w:lvl>
    <w:lvl w:ilvl="2" w:tentative="1" w:tplc="040C001B">
      <w:start w:val="1"/>
      <w:numFmt w:val="lowerRoman"/>
      <w:lvlText w:val="%3."/>
      <w:lvlJc w:val="right"/>
      <w:pPr>
        <w:ind w:hanging="180" w:left="3216"/>
      </w:pPr>
    </w:lvl>
    <w:lvl w:ilvl="3" w:tentative="1" w:tplc="040C000F">
      <w:start w:val="1"/>
      <w:numFmt w:val="decimal"/>
      <w:lvlText w:val="%4."/>
      <w:lvlJc w:val="left"/>
      <w:pPr>
        <w:ind w:hanging="360" w:left="3936"/>
      </w:pPr>
    </w:lvl>
    <w:lvl w:ilvl="4" w:tentative="1" w:tplc="040C0019">
      <w:start w:val="1"/>
      <w:numFmt w:val="lowerLetter"/>
      <w:lvlText w:val="%5."/>
      <w:lvlJc w:val="left"/>
      <w:pPr>
        <w:ind w:hanging="360" w:left="4656"/>
      </w:pPr>
    </w:lvl>
    <w:lvl w:ilvl="5" w:tentative="1" w:tplc="040C001B">
      <w:start w:val="1"/>
      <w:numFmt w:val="lowerRoman"/>
      <w:lvlText w:val="%6."/>
      <w:lvlJc w:val="right"/>
      <w:pPr>
        <w:ind w:hanging="180" w:left="5376"/>
      </w:pPr>
    </w:lvl>
    <w:lvl w:ilvl="6" w:tentative="1" w:tplc="040C000F">
      <w:start w:val="1"/>
      <w:numFmt w:val="decimal"/>
      <w:lvlText w:val="%7."/>
      <w:lvlJc w:val="left"/>
      <w:pPr>
        <w:ind w:hanging="360" w:left="6096"/>
      </w:pPr>
    </w:lvl>
    <w:lvl w:ilvl="7" w:tentative="1" w:tplc="040C0019">
      <w:start w:val="1"/>
      <w:numFmt w:val="lowerLetter"/>
      <w:lvlText w:val="%8."/>
      <w:lvlJc w:val="left"/>
      <w:pPr>
        <w:ind w:hanging="360" w:left="6816"/>
      </w:pPr>
    </w:lvl>
    <w:lvl w:ilvl="8" w:tentative="1" w:tplc="040C001B">
      <w:start w:val="1"/>
      <w:numFmt w:val="lowerRoman"/>
      <w:lvlText w:val="%9."/>
      <w:lvlJc w:val="right"/>
      <w:pPr>
        <w:ind w:hanging="180" w:left="7536"/>
      </w:pPr>
    </w:lvl>
  </w:abstractNum>
  <w:abstractNum w15:restartNumberingAfterBreak="0" w:abstractNumId="6">
    <w:nsid w:val="2D303F1B"/>
    <w:multiLevelType w:val="hybridMultilevel"/>
    <w:tmpl w:val="75861948"/>
    <w:lvl w:ilvl="0" w:tplc="040C0017">
      <w:start w:val="1"/>
      <w:numFmt w:val="lowerLetter"/>
      <w:lvlText w:val="%1)"/>
      <w:lvlJc w:val="left"/>
      <w:pPr>
        <w:ind w:hanging="360" w:left="1440"/>
      </w:pPr>
    </w:lvl>
    <w:lvl w:ilvl="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7">
    <w:nsid w:val="324665C2"/>
    <w:multiLevelType w:val="hybridMultilevel"/>
    <w:tmpl w:val="ED988A00"/>
    <w:lvl w:ilvl="0" w:tplc="040C0011">
      <w:start w:val="1"/>
      <w:numFmt w:val="decimal"/>
      <w:lvlText w:val="%1)"/>
      <w:lvlJc w:val="left"/>
      <w:pPr>
        <w:ind w:hanging="360" w:left="36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8">
    <w:nsid w:val="36326561"/>
    <w:multiLevelType w:val="hybridMultilevel"/>
    <w:tmpl w:val="26EA4DF4"/>
    <w:lvl w:ilvl="0" w:tplc="29C01F24">
      <w:start w:val="5"/>
      <w:numFmt w:val="bullet"/>
      <w:lvlText w:val="-"/>
      <w:lvlJc w:val="left"/>
      <w:pPr>
        <w:tabs>
          <w:tab w:pos="720" w:val="num"/>
        </w:tabs>
        <w:ind w:hanging="360" w:left="720"/>
      </w:pPr>
      <w:rPr>
        <w:rFonts w:ascii="Arial Narrow" w:cs="Times New Roman" w:eastAsia="Times New Roman" w:hAnsi="Arial Narrow"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40D44D9D"/>
    <w:multiLevelType w:val="hybridMultilevel"/>
    <w:tmpl w:val="ADDA026C"/>
    <w:lvl w:ilvl="0" w:tplc="040C000D">
      <w:start w:val="1"/>
      <w:numFmt w:val="bullet"/>
      <w:lvlText w:val=""/>
      <w:lvlJc w:val="left"/>
      <w:pPr>
        <w:tabs>
          <w:tab w:pos="780" w:val="num"/>
        </w:tabs>
        <w:ind w:hanging="360" w:left="780"/>
      </w:pPr>
      <w:rPr>
        <w:rFonts w:ascii="Wingdings" w:hAnsi="Wingdings" w:hint="default"/>
      </w:rPr>
    </w:lvl>
    <w:lvl w:ilvl="1" w:tentative="1" w:tplc="040C0003">
      <w:start w:val="1"/>
      <w:numFmt w:val="bullet"/>
      <w:lvlText w:val="o"/>
      <w:lvlJc w:val="left"/>
      <w:pPr>
        <w:tabs>
          <w:tab w:pos="1500" w:val="num"/>
        </w:tabs>
        <w:ind w:hanging="360" w:left="1500"/>
      </w:pPr>
      <w:rPr>
        <w:rFonts w:ascii="Courier New" w:cs="Courier New" w:hAnsi="Courier New" w:hint="default"/>
      </w:rPr>
    </w:lvl>
    <w:lvl w:ilvl="2" w:tentative="1" w:tplc="040C0005">
      <w:start w:val="1"/>
      <w:numFmt w:val="bullet"/>
      <w:lvlText w:val=""/>
      <w:lvlJc w:val="left"/>
      <w:pPr>
        <w:tabs>
          <w:tab w:pos="2220" w:val="num"/>
        </w:tabs>
        <w:ind w:hanging="360" w:left="2220"/>
      </w:pPr>
      <w:rPr>
        <w:rFonts w:ascii="Wingdings" w:hAnsi="Wingdings" w:hint="default"/>
      </w:rPr>
    </w:lvl>
    <w:lvl w:ilvl="3" w:tentative="1" w:tplc="040C0001">
      <w:start w:val="1"/>
      <w:numFmt w:val="bullet"/>
      <w:lvlText w:val=""/>
      <w:lvlJc w:val="left"/>
      <w:pPr>
        <w:tabs>
          <w:tab w:pos="2940" w:val="num"/>
        </w:tabs>
        <w:ind w:hanging="360" w:left="2940"/>
      </w:pPr>
      <w:rPr>
        <w:rFonts w:ascii="Symbol" w:hAnsi="Symbol" w:hint="default"/>
      </w:rPr>
    </w:lvl>
    <w:lvl w:ilvl="4" w:tentative="1" w:tplc="040C0003">
      <w:start w:val="1"/>
      <w:numFmt w:val="bullet"/>
      <w:lvlText w:val="o"/>
      <w:lvlJc w:val="left"/>
      <w:pPr>
        <w:tabs>
          <w:tab w:pos="3660" w:val="num"/>
        </w:tabs>
        <w:ind w:hanging="360" w:left="3660"/>
      </w:pPr>
      <w:rPr>
        <w:rFonts w:ascii="Courier New" w:cs="Courier New" w:hAnsi="Courier New" w:hint="default"/>
      </w:rPr>
    </w:lvl>
    <w:lvl w:ilvl="5" w:tentative="1" w:tplc="040C0005">
      <w:start w:val="1"/>
      <w:numFmt w:val="bullet"/>
      <w:lvlText w:val=""/>
      <w:lvlJc w:val="left"/>
      <w:pPr>
        <w:tabs>
          <w:tab w:pos="4380" w:val="num"/>
        </w:tabs>
        <w:ind w:hanging="360" w:left="4380"/>
      </w:pPr>
      <w:rPr>
        <w:rFonts w:ascii="Wingdings" w:hAnsi="Wingdings" w:hint="default"/>
      </w:rPr>
    </w:lvl>
    <w:lvl w:ilvl="6" w:tentative="1" w:tplc="040C0001">
      <w:start w:val="1"/>
      <w:numFmt w:val="bullet"/>
      <w:lvlText w:val=""/>
      <w:lvlJc w:val="left"/>
      <w:pPr>
        <w:tabs>
          <w:tab w:pos="5100" w:val="num"/>
        </w:tabs>
        <w:ind w:hanging="360" w:left="5100"/>
      </w:pPr>
      <w:rPr>
        <w:rFonts w:ascii="Symbol" w:hAnsi="Symbol" w:hint="default"/>
      </w:rPr>
    </w:lvl>
    <w:lvl w:ilvl="7" w:tentative="1" w:tplc="040C0003">
      <w:start w:val="1"/>
      <w:numFmt w:val="bullet"/>
      <w:lvlText w:val="o"/>
      <w:lvlJc w:val="left"/>
      <w:pPr>
        <w:tabs>
          <w:tab w:pos="5820" w:val="num"/>
        </w:tabs>
        <w:ind w:hanging="360" w:left="5820"/>
      </w:pPr>
      <w:rPr>
        <w:rFonts w:ascii="Courier New" w:cs="Courier New" w:hAnsi="Courier New" w:hint="default"/>
      </w:rPr>
    </w:lvl>
    <w:lvl w:ilvl="8" w:tentative="1" w:tplc="040C0005">
      <w:start w:val="1"/>
      <w:numFmt w:val="bullet"/>
      <w:lvlText w:val=""/>
      <w:lvlJc w:val="left"/>
      <w:pPr>
        <w:tabs>
          <w:tab w:pos="6540" w:val="num"/>
        </w:tabs>
        <w:ind w:hanging="360" w:left="6540"/>
      </w:pPr>
      <w:rPr>
        <w:rFonts w:ascii="Wingdings" w:hAnsi="Wingdings" w:hint="default"/>
      </w:rPr>
    </w:lvl>
  </w:abstractNum>
  <w:abstractNum w15:restartNumberingAfterBreak="0" w:abstractNumId="10">
    <w:nsid w:val="45E810A8"/>
    <w:multiLevelType w:val="hybridMultilevel"/>
    <w:tmpl w:val="75861948"/>
    <w:lvl w:ilvl="0" w:tplc="040C0017">
      <w:start w:val="1"/>
      <w:numFmt w:val="lowerLetter"/>
      <w:lvlText w:val="%1)"/>
      <w:lvlJc w:val="left"/>
      <w:pPr>
        <w:ind w:hanging="360" w:left="1440"/>
      </w:pPr>
    </w:lvl>
    <w:lvl w:ilvl="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11">
    <w:nsid w:val="591B1BF4"/>
    <w:multiLevelType w:val="multilevel"/>
    <w:tmpl w:val="469658C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2">
    <w:nsid w:val="63450AE5"/>
    <w:multiLevelType w:val="hybridMultilevel"/>
    <w:tmpl w:val="365A953E"/>
    <w:lvl w:ilvl="0" w:tplc="67D4A6BE">
      <w:start w:val="1"/>
      <w:numFmt w:val="bullet"/>
      <w:lvlText w:val="-"/>
      <w:lvlJc w:val="left"/>
      <w:pPr>
        <w:tabs>
          <w:tab w:pos="1065" w:val="num"/>
        </w:tabs>
        <w:ind w:hanging="360" w:left="1065"/>
      </w:pPr>
      <w:rPr>
        <w:rFonts w:ascii="Arial Narrow" w:cs="Times New Roman" w:eastAsia="Times New Roman" w:hAnsi="Arial Narrow" w:hint="default"/>
      </w:rPr>
    </w:lvl>
    <w:lvl w:ilvl="1" w:tentative="1" w:tplc="040C0003">
      <w:start w:val="1"/>
      <w:numFmt w:val="bullet"/>
      <w:lvlText w:val="o"/>
      <w:lvlJc w:val="left"/>
      <w:pPr>
        <w:tabs>
          <w:tab w:pos="1785" w:val="num"/>
        </w:tabs>
        <w:ind w:hanging="360" w:left="1785"/>
      </w:pPr>
      <w:rPr>
        <w:rFonts w:ascii="Courier New" w:cs="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cs="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cs="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13">
    <w:nsid w:val="75D8329C"/>
    <w:multiLevelType w:val="hybridMultilevel"/>
    <w:tmpl w:val="ED988A00"/>
    <w:lvl w:ilvl="0" w:tplc="040C0011">
      <w:start w:val="1"/>
      <w:numFmt w:val="decimal"/>
      <w:lvlText w:val="%1)"/>
      <w:lvlJc w:val="lef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num w:numId="1">
    <w:abstractNumId w:val="3"/>
  </w:num>
  <w:num w:numId="2">
    <w:abstractNumId w:val="2"/>
  </w:num>
  <w:num w:numId="3">
    <w:abstractNumId w:val="8"/>
  </w:num>
  <w:num w:numId="4">
    <w:abstractNumId w:val="12"/>
  </w:num>
  <w:num w:numId="5">
    <w:abstractNumId w:val="9"/>
  </w:num>
  <w:num w:numId="6">
    <w:abstractNumId w:val="1"/>
  </w:num>
  <w:num w:numId="7">
    <w:abstractNumId w:val="7"/>
  </w:num>
  <w:num w:numId="8">
    <w:abstractNumId w:val="0"/>
  </w:num>
  <w:num w:numId="9">
    <w:abstractNumId w:val="6"/>
  </w:num>
  <w:num w:numId="10">
    <w:abstractNumId w:val="5"/>
  </w:num>
  <w:num w:numId="11">
    <w:abstractNumId w:val="0"/>
  </w:num>
  <w:num w:numId="12">
    <w:abstractNumId w:val="13"/>
  </w:num>
  <w:num w:numId="13">
    <w:abstractNumId w:val="11"/>
  </w:num>
  <w:num w:numId="14">
    <w:abstractNumId w:val="4"/>
  </w:num>
  <w:num w:numId="15">
    <w:abstractNumId w:val="1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attachedTemplate r:id="rId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10956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BDD"/>
    <w:rsid w:val="00000D29"/>
    <w:rsid w:val="00003C03"/>
    <w:rsid w:val="00005323"/>
    <w:rsid w:val="00006321"/>
    <w:rsid w:val="00013971"/>
    <w:rsid w:val="00013ACC"/>
    <w:rsid w:val="0002373F"/>
    <w:rsid w:val="00023FAD"/>
    <w:rsid w:val="00024E68"/>
    <w:rsid w:val="0002771A"/>
    <w:rsid w:val="00027F66"/>
    <w:rsid w:val="000304FC"/>
    <w:rsid w:val="00034606"/>
    <w:rsid w:val="00035A74"/>
    <w:rsid w:val="00035A98"/>
    <w:rsid w:val="0004228B"/>
    <w:rsid w:val="00050B5D"/>
    <w:rsid w:val="00052937"/>
    <w:rsid w:val="00053EBF"/>
    <w:rsid w:val="0006681E"/>
    <w:rsid w:val="000670A9"/>
    <w:rsid w:val="0006744C"/>
    <w:rsid w:val="000718E9"/>
    <w:rsid w:val="00094328"/>
    <w:rsid w:val="000A4456"/>
    <w:rsid w:val="000A4A86"/>
    <w:rsid w:val="000A54B8"/>
    <w:rsid w:val="000A75DA"/>
    <w:rsid w:val="000B029F"/>
    <w:rsid w:val="000C21D9"/>
    <w:rsid w:val="000C43D3"/>
    <w:rsid w:val="000D2837"/>
    <w:rsid w:val="000E0383"/>
    <w:rsid w:val="000E2BFA"/>
    <w:rsid w:val="000E443C"/>
    <w:rsid w:val="000E6BE1"/>
    <w:rsid w:val="000F0673"/>
    <w:rsid w:val="000F4BB6"/>
    <w:rsid w:val="00100313"/>
    <w:rsid w:val="00103BBC"/>
    <w:rsid w:val="00103C8D"/>
    <w:rsid w:val="001100AF"/>
    <w:rsid w:val="001208D1"/>
    <w:rsid w:val="00121EEA"/>
    <w:rsid w:val="001401E4"/>
    <w:rsid w:val="00144584"/>
    <w:rsid w:val="001460DC"/>
    <w:rsid w:val="00147D8C"/>
    <w:rsid w:val="001504B0"/>
    <w:rsid w:val="001511D5"/>
    <w:rsid w:val="00173EE5"/>
    <w:rsid w:val="00173FEC"/>
    <w:rsid w:val="00174983"/>
    <w:rsid w:val="00177359"/>
    <w:rsid w:val="00180265"/>
    <w:rsid w:val="00182989"/>
    <w:rsid w:val="00182C91"/>
    <w:rsid w:val="001838DF"/>
    <w:rsid w:val="00183B66"/>
    <w:rsid w:val="00192172"/>
    <w:rsid w:val="001A3BA7"/>
    <w:rsid w:val="001A4787"/>
    <w:rsid w:val="001A496D"/>
    <w:rsid w:val="001B0882"/>
    <w:rsid w:val="001B3E32"/>
    <w:rsid w:val="001B40FD"/>
    <w:rsid w:val="001C0B0D"/>
    <w:rsid w:val="001C2AC5"/>
    <w:rsid w:val="001C350A"/>
    <w:rsid w:val="001D5692"/>
    <w:rsid w:val="001D75D7"/>
    <w:rsid w:val="001E0755"/>
    <w:rsid w:val="001E3522"/>
    <w:rsid w:val="001E7434"/>
    <w:rsid w:val="001F4F4F"/>
    <w:rsid w:val="001F529A"/>
    <w:rsid w:val="001F5396"/>
    <w:rsid w:val="001F64F7"/>
    <w:rsid w:val="0020678E"/>
    <w:rsid w:val="002152EA"/>
    <w:rsid w:val="00216256"/>
    <w:rsid w:val="002177D5"/>
    <w:rsid w:val="002178F1"/>
    <w:rsid w:val="002200A5"/>
    <w:rsid w:val="002263A1"/>
    <w:rsid w:val="002271F5"/>
    <w:rsid w:val="002356C9"/>
    <w:rsid w:val="00235ED5"/>
    <w:rsid w:val="0024733A"/>
    <w:rsid w:val="00273697"/>
    <w:rsid w:val="002741DB"/>
    <w:rsid w:val="00276212"/>
    <w:rsid w:val="00276B7A"/>
    <w:rsid w:val="00276D9F"/>
    <w:rsid w:val="00277F73"/>
    <w:rsid w:val="0028102C"/>
    <w:rsid w:val="00286C07"/>
    <w:rsid w:val="00291F5B"/>
    <w:rsid w:val="00292455"/>
    <w:rsid w:val="00293288"/>
    <w:rsid w:val="002A0219"/>
    <w:rsid w:val="002A6699"/>
    <w:rsid w:val="002B1117"/>
    <w:rsid w:val="002B15CD"/>
    <w:rsid w:val="002B3528"/>
    <w:rsid w:val="002B4596"/>
    <w:rsid w:val="002C7416"/>
    <w:rsid w:val="002D6E37"/>
    <w:rsid w:val="002E3E13"/>
    <w:rsid w:val="002F2194"/>
    <w:rsid w:val="002F5AFA"/>
    <w:rsid w:val="0030340E"/>
    <w:rsid w:val="00310FEA"/>
    <w:rsid w:val="00315273"/>
    <w:rsid w:val="00317A2E"/>
    <w:rsid w:val="00324221"/>
    <w:rsid w:val="0032697E"/>
    <w:rsid w:val="003272F6"/>
    <w:rsid w:val="00332BE4"/>
    <w:rsid w:val="00347DAB"/>
    <w:rsid w:val="00354E21"/>
    <w:rsid w:val="00360EF7"/>
    <w:rsid w:val="00363243"/>
    <w:rsid w:val="0036429A"/>
    <w:rsid w:val="003655CB"/>
    <w:rsid w:val="00371B55"/>
    <w:rsid w:val="00372213"/>
    <w:rsid w:val="00382117"/>
    <w:rsid w:val="003A2E4F"/>
    <w:rsid w:val="003A4676"/>
    <w:rsid w:val="003A7F8C"/>
    <w:rsid w:val="003B2C76"/>
    <w:rsid w:val="003B5C7A"/>
    <w:rsid w:val="003B660C"/>
    <w:rsid w:val="003B7382"/>
    <w:rsid w:val="003B765B"/>
    <w:rsid w:val="003E398B"/>
    <w:rsid w:val="003E4267"/>
    <w:rsid w:val="003F267E"/>
    <w:rsid w:val="00406112"/>
    <w:rsid w:val="0041479E"/>
    <w:rsid w:val="00416E58"/>
    <w:rsid w:val="00430DDA"/>
    <w:rsid w:val="004318FC"/>
    <w:rsid w:val="00435588"/>
    <w:rsid w:val="00437D92"/>
    <w:rsid w:val="004517AB"/>
    <w:rsid w:val="00452E65"/>
    <w:rsid w:val="004630CA"/>
    <w:rsid w:val="00486943"/>
    <w:rsid w:val="00490549"/>
    <w:rsid w:val="00492E2A"/>
    <w:rsid w:val="00496A44"/>
    <w:rsid w:val="004A040B"/>
    <w:rsid w:val="004A132B"/>
    <w:rsid w:val="004A2F8B"/>
    <w:rsid w:val="004B3089"/>
    <w:rsid w:val="004B34D8"/>
    <w:rsid w:val="004B4AFF"/>
    <w:rsid w:val="004C6627"/>
    <w:rsid w:val="004D72D7"/>
    <w:rsid w:val="004D7692"/>
    <w:rsid w:val="004E27D2"/>
    <w:rsid w:val="004E38C2"/>
    <w:rsid w:val="004F2E56"/>
    <w:rsid w:val="00504867"/>
    <w:rsid w:val="0051786A"/>
    <w:rsid w:val="005228A7"/>
    <w:rsid w:val="0052357C"/>
    <w:rsid w:val="00524245"/>
    <w:rsid w:val="0053051E"/>
    <w:rsid w:val="00535784"/>
    <w:rsid w:val="00542AED"/>
    <w:rsid w:val="00542B03"/>
    <w:rsid w:val="00543477"/>
    <w:rsid w:val="00550776"/>
    <w:rsid w:val="00552EF6"/>
    <w:rsid w:val="00564002"/>
    <w:rsid w:val="00566DD9"/>
    <w:rsid w:val="005701B4"/>
    <w:rsid w:val="005743D8"/>
    <w:rsid w:val="00596D82"/>
    <w:rsid w:val="005A4791"/>
    <w:rsid w:val="005B280D"/>
    <w:rsid w:val="005B3AC9"/>
    <w:rsid w:val="005B3EBC"/>
    <w:rsid w:val="005B6AD1"/>
    <w:rsid w:val="005C617E"/>
    <w:rsid w:val="005D5BA6"/>
    <w:rsid w:val="005D6DFE"/>
    <w:rsid w:val="005E0D15"/>
    <w:rsid w:val="005E1210"/>
    <w:rsid w:val="005E66A0"/>
    <w:rsid w:val="005E6B16"/>
    <w:rsid w:val="005E6DAC"/>
    <w:rsid w:val="005E7A3B"/>
    <w:rsid w:val="005F145E"/>
    <w:rsid w:val="00605C64"/>
    <w:rsid w:val="00611F8D"/>
    <w:rsid w:val="0061321E"/>
    <w:rsid w:val="00616FBE"/>
    <w:rsid w:val="0062525B"/>
    <w:rsid w:val="00630407"/>
    <w:rsid w:val="00634A30"/>
    <w:rsid w:val="00641286"/>
    <w:rsid w:val="00645308"/>
    <w:rsid w:val="0064617B"/>
    <w:rsid w:val="00646406"/>
    <w:rsid w:val="0064688E"/>
    <w:rsid w:val="0064731C"/>
    <w:rsid w:val="0065311E"/>
    <w:rsid w:val="00660477"/>
    <w:rsid w:val="006631E4"/>
    <w:rsid w:val="0066702B"/>
    <w:rsid w:val="00673669"/>
    <w:rsid w:val="00677B78"/>
    <w:rsid w:val="00681E3E"/>
    <w:rsid w:val="00687F2D"/>
    <w:rsid w:val="00697407"/>
    <w:rsid w:val="006A0410"/>
    <w:rsid w:val="006A2542"/>
    <w:rsid w:val="006A43A9"/>
    <w:rsid w:val="006A6FFD"/>
    <w:rsid w:val="006B2820"/>
    <w:rsid w:val="006B3734"/>
    <w:rsid w:val="006B49FE"/>
    <w:rsid w:val="006B7B67"/>
    <w:rsid w:val="006C196D"/>
    <w:rsid w:val="006C39F1"/>
    <w:rsid w:val="006C3EA3"/>
    <w:rsid w:val="006C5924"/>
    <w:rsid w:val="006C6744"/>
    <w:rsid w:val="006C720F"/>
    <w:rsid w:val="006C7B87"/>
    <w:rsid w:val="006E0F02"/>
    <w:rsid w:val="006E6841"/>
    <w:rsid w:val="006E7417"/>
    <w:rsid w:val="006F179B"/>
    <w:rsid w:val="006F31C4"/>
    <w:rsid w:val="006F39B3"/>
    <w:rsid w:val="00701FDC"/>
    <w:rsid w:val="007038D3"/>
    <w:rsid w:val="0070403C"/>
    <w:rsid w:val="00711C11"/>
    <w:rsid w:val="00711D70"/>
    <w:rsid w:val="00715A16"/>
    <w:rsid w:val="007209AC"/>
    <w:rsid w:val="00721B72"/>
    <w:rsid w:val="00722FF1"/>
    <w:rsid w:val="00725B2D"/>
    <w:rsid w:val="00726AA0"/>
    <w:rsid w:val="00726F4B"/>
    <w:rsid w:val="00733A1B"/>
    <w:rsid w:val="00736D85"/>
    <w:rsid w:val="00741261"/>
    <w:rsid w:val="007424F6"/>
    <w:rsid w:val="00745EAF"/>
    <w:rsid w:val="0074646F"/>
    <w:rsid w:val="00751F0B"/>
    <w:rsid w:val="00755D80"/>
    <w:rsid w:val="007651B0"/>
    <w:rsid w:val="0077039D"/>
    <w:rsid w:val="00780725"/>
    <w:rsid w:val="007919D7"/>
    <w:rsid w:val="0079300D"/>
    <w:rsid w:val="007A0065"/>
    <w:rsid w:val="007A0619"/>
    <w:rsid w:val="007A2ECB"/>
    <w:rsid w:val="007A6FE4"/>
    <w:rsid w:val="007B2114"/>
    <w:rsid w:val="007B33CD"/>
    <w:rsid w:val="007B7425"/>
    <w:rsid w:val="007D09B7"/>
    <w:rsid w:val="007D7C5E"/>
    <w:rsid w:val="007E15EA"/>
    <w:rsid w:val="007E564E"/>
    <w:rsid w:val="007F0208"/>
    <w:rsid w:val="007F20B7"/>
    <w:rsid w:val="0080273D"/>
    <w:rsid w:val="00807977"/>
    <w:rsid w:val="00813DEE"/>
    <w:rsid w:val="0081557E"/>
    <w:rsid w:val="00820C6E"/>
    <w:rsid w:val="008223E0"/>
    <w:rsid w:val="00833749"/>
    <w:rsid w:val="008404FE"/>
    <w:rsid w:val="008407F2"/>
    <w:rsid w:val="008411C4"/>
    <w:rsid w:val="008472A5"/>
    <w:rsid w:val="00847C70"/>
    <w:rsid w:val="0085051E"/>
    <w:rsid w:val="00850FC7"/>
    <w:rsid w:val="00853DE8"/>
    <w:rsid w:val="00854419"/>
    <w:rsid w:val="00856C43"/>
    <w:rsid w:val="0085762E"/>
    <w:rsid w:val="00861D32"/>
    <w:rsid w:val="0086349C"/>
    <w:rsid w:val="0087102F"/>
    <w:rsid w:val="0088090B"/>
    <w:rsid w:val="008815A0"/>
    <w:rsid w:val="0088478D"/>
    <w:rsid w:val="008928BB"/>
    <w:rsid w:val="008929F9"/>
    <w:rsid w:val="00894D5B"/>
    <w:rsid w:val="008A1833"/>
    <w:rsid w:val="008A3FE7"/>
    <w:rsid w:val="008A75C8"/>
    <w:rsid w:val="008B0E6A"/>
    <w:rsid w:val="008C3A4D"/>
    <w:rsid w:val="008C3B54"/>
    <w:rsid w:val="008C4910"/>
    <w:rsid w:val="008D3D4A"/>
    <w:rsid w:val="008E23E3"/>
    <w:rsid w:val="008E2AD2"/>
    <w:rsid w:val="008E45F8"/>
    <w:rsid w:val="00900FF4"/>
    <w:rsid w:val="00902E4D"/>
    <w:rsid w:val="00911877"/>
    <w:rsid w:val="00913A4A"/>
    <w:rsid w:val="00916C52"/>
    <w:rsid w:val="009228B1"/>
    <w:rsid w:val="00923EB7"/>
    <w:rsid w:val="009323CB"/>
    <w:rsid w:val="00932491"/>
    <w:rsid w:val="00932495"/>
    <w:rsid w:val="00933496"/>
    <w:rsid w:val="00935FE6"/>
    <w:rsid w:val="0094248D"/>
    <w:rsid w:val="00943573"/>
    <w:rsid w:val="009526BB"/>
    <w:rsid w:val="0096749F"/>
    <w:rsid w:val="009679DB"/>
    <w:rsid w:val="00967E85"/>
    <w:rsid w:val="0097635D"/>
    <w:rsid w:val="009900F9"/>
    <w:rsid w:val="00990F89"/>
    <w:rsid w:val="009921C0"/>
    <w:rsid w:val="009A28BE"/>
    <w:rsid w:val="009B202A"/>
    <w:rsid w:val="009B3CFD"/>
    <w:rsid w:val="009B6785"/>
    <w:rsid w:val="009E6822"/>
    <w:rsid w:val="009F091D"/>
    <w:rsid w:val="009F1F19"/>
    <w:rsid w:val="009F2A95"/>
    <w:rsid w:val="009F4B00"/>
    <w:rsid w:val="009F7681"/>
    <w:rsid w:val="00A008E7"/>
    <w:rsid w:val="00A070CE"/>
    <w:rsid w:val="00A21ED1"/>
    <w:rsid w:val="00A24089"/>
    <w:rsid w:val="00A247E9"/>
    <w:rsid w:val="00A24E52"/>
    <w:rsid w:val="00A34F6D"/>
    <w:rsid w:val="00A42A28"/>
    <w:rsid w:val="00A45A5B"/>
    <w:rsid w:val="00A50C71"/>
    <w:rsid w:val="00A57C57"/>
    <w:rsid w:val="00A60DF1"/>
    <w:rsid w:val="00A657BD"/>
    <w:rsid w:val="00A7041B"/>
    <w:rsid w:val="00A73ED4"/>
    <w:rsid w:val="00A74C81"/>
    <w:rsid w:val="00A86CAA"/>
    <w:rsid w:val="00A876DF"/>
    <w:rsid w:val="00A878E4"/>
    <w:rsid w:val="00AA0875"/>
    <w:rsid w:val="00AA4628"/>
    <w:rsid w:val="00AA6EEF"/>
    <w:rsid w:val="00AB0669"/>
    <w:rsid w:val="00AB0C0C"/>
    <w:rsid w:val="00AB176A"/>
    <w:rsid w:val="00AB51A1"/>
    <w:rsid w:val="00AC176C"/>
    <w:rsid w:val="00AC40C4"/>
    <w:rsid w:val="00AC6DDE"/>
    <w:rsid w:val="00AF09D7"/>
    <w:rsid w:val="00B05B87"/>
    <w:rsid w:val="00B10397"/>
    <w:rsid w:val="00B13F72"/>
    <w:rsid w:val="00B22A1C"/>
    <w:rsid w:val="00B24BD1"/>
    <w:rsid w:val="00B2651D"/>
    <w:rsid w:val="00B32655"/>
    <w:rsid w:val="00B354F6"/>
    <w:rsid w:val="00B35848"/>
    <w:rsid w:val="00B41A7B"/>
    <w:rsid w:val="00B4754A"/>
    <w:rsid w:val="00B5009E"/>
    <w:rsid w:val="00B521BF"/>
    <w:rsid w:val="00B6315E"/>
    <w:rsid w:val="00B70F43"/>
    <w:rsid w:val="00B726B4"/>
    <w:rsid w:val="00B72D7B"/>
    <w:rsid w:val="00B761EC"/>
    <w:rsid w:val="00B76EA1"/>
    <w:rsid w:val="00B80F69"/>
    <w:rsid w:val="00B837C4"/>
    <w:rsid w:val="00B85467"/>
    <w:rsid w:val="00B95419"/>
    <w:rsid w:val="00BA15E9"/>
    <w:rsid w:val="00BA3878"/>
    <w:rsid w:val="00BA4979"/>
    <w:rsid w:val="00BB2056"/>
    <w:rsid w:val="00BB2D81"/>
    <w:rsid w:val="00BB47F2"/>
    <w:rsid w:val="00BB4FFF"/>
    <w:rsid w:val="00BB5EE9"/>
    <w:rsid w:val="00BC186D"/>
    <w:rsid w:val="00BC4691"/>
    <w:rsid w:val="00BD475D"/>
    <w:rsid w:val="00BD6CA3"/>
    <w:rsid w:val="00BE562E"/>
    <w:rsid w:val="00BE5778"/>
    <w:rsid w:val="00BE7ED7"/>
    <w:rsid w:val="00BF37A2"/>
    <w:rsid w:val="00C021ED"/>
    <w:rsid w:val="00C076A3"/>
    <w:rsid w:val="00C11B84"/>
    <w:rsid w:val="00C11D1E"/>
    <w:rsid w:val="00C17C24"/>
    <w:rsid w:val="00C20FC2"/>
    <w:rsid w:val="00C253BC"/>
    <w:rsid w:val="00C25408"/>
    <w:rsid w:val="00C266E4"/>
    <w:rsid w:val="00C27A20"/>
    <w:rsid w:val="00C30B1B"/>
    <w:rsid w:val="00C31C2E"/>
    <w:rsid w:val="00C33E3F"/>
    <w:rsid w:val="00C34D84"/>
    <w:rsid w:val="00C41A9F"/>
    <w:rsid w:val="00C44F49"/>
    <w:rsid w:val="00C50195"/>
    <w:rsid w:val="00C569A2"/>
    <w:rsid w:val="00C56ADD"/>
    <w:rsid w:val="00C6655E"/>
    <w:rsid w:val="00C66E47"/>
    <w:rsid w:val="00C70C8E"/>
    <w:rsid w:val="00C736E7"/>
    <w:rsid w:val="00C81C07"/>
    <w:rsid w:val="00C82DFE"/>
    <w:rsid w:val="00C9082F"/>
    <w:rsid w:val="00C93D5C"/>
    <w:rsid w:val="00C9719C"/>
    <w:rsid w:val="00CA20B3"/>
    <w:rsid w:val="00CB7E83"/>
    <w:rsid w:val="00CC1F0F"/>
    <w:rsid w:val="00CC541A"/>
    <w:rsid w:val="00CE02F8"/>
    <w:rsid w:val="00CE2560"/>
    <w:rsid w:val="00CE646F"/>
    <w:rsid w:val="00CF42C1"/>
    <w:rsid w:val="00CF6085"/>
    <w:rsid w:val="00CF7832"/>
    <w:rsid w:val="00D02ECB"/>
    <w:rsid w:val="00D03067"/>
    <w:rsid w:val="00D03617"/>
    <w:rsid w:val="00D0569B"/>
    <w:rsid w:val="00D05CBA"/>
    <w:rsid w:val="00D12E34"/>
    <w:rsid w:val="00D14D9C"/>
    <w:rsid w:val="00D24A65"/>
    <w:rsid w:val="00D259B5"/>
    <w:rsid w:val="00D45726"/>
    <w:rsid w:val="00D466E4"/>
    <w:rsid w:val="00D470A5"/>
    <w:rsid w:val="00D502C0"/>
    <w:rsid w:val="00D53CA8"/>
    <w:rsid w:val="00D64F4B"/>
    <w:rsid w:val="00D65E63"/>
    <w:rsid w:val="00D66D11"/>
    <w:rsid w:val="00D702AC"/>
    <w:rsid w:val="00D70B7C"/>
    <w:rsid w:val="00D84068"/>
    <w:rsid w:val="00D903EA"/>
    <w:rsid w:val="00D90952"/>
    <w:rsid w:val="00D92E2D"/>
    <w:rsid w:val="00D95509"/>
    <w:rsid w:val="00D97FB1"/>
    <w:rsid w:val="00DA0988"/>
    <w:rsid w:val="00DB0A14"/>
    <w:rsid w:val="00DB309A"/>
    <w:rsid w:val="00DD4564"/>
    <w:rsid w:val="00DD7961"/>
    <w:rsid w:val="00DE2C7C"/>
    <w:rsid w:val="00DE7CF3"/>
    <w:rsid w:val="00DF0E69"/>
    <w:rsid w:val="00DF3BCD"/>
    <w:rsid w:val="00E008C7"/>
    <w:rsid w:val="00E00D36"/>
    <w:rsid w:val="00E12EA8"/>
    <w:rsid w:val="00E1393C"/>
    <w:rsid w:val="00E14AA9"/>
    <w:rsid w:val="00E14BDD"/>
    <w:rsid w:val="00E31623"/>
    <w:rsid w:val="00E4052B"/>
    <w:rsid w:val="00E5130A"/>
    <w:rsid w:val="00E53352"/>
    <w:rsid w:val="00E6730C"/>
    <w:rsid w:val="00E70D76"/>
    <w:rsid w:val="00E730E5"/>
    <w:rsid w:val="00E74190"/>
    <w:rsid w:val="00E778C0"/>
    <w:rsid w:val="00E8207B"/>
    <w:rsid w:val="00E843B5"/>
    <w:rsid w:val="00E909AC"/>
    <w:rsid w:val="00E90EB0"/>
    <w:rsid w:val="00E91F9F"/>
    <w:rsid w:val="00E93017"/>
    <w:rsid w:val="00EA149D"/>
    <w:rsid w:val="00EB1C35"/>
    <w:rsid w:val="00EB263D"/>
    <w:rsid w:val="00EE0FC2"/>
    <w:rsid w:val="00EE2D33"/>
    <w:rsid w:val="00EE7240"/>
    <w:rsid w:val="00EF089D"/>
    <w:rsid w:val="00EF2D8A"/>
    <w:rsid w:val="00EF37D2"/>
    <w:rsid w:val="00EF4601"/>
    <w:rsid w:val="00F05F5C"/>
    <w:rsid w:val="00F16FCC"/>
    <w:rsid w:val="00F23963"/>
    <w:rsid w:val="00F27B58"/>
    <w:rsid w:val="00F3075B"/>
    <w:rsid w:val="00F350C3"/>
    <w:rsid w:val="00F36D09"/>
    <w:rsid w:val="00F42A02"/>
    <w:rsid w:val="00F42A91"/>
    <w:rsid w:val="00F65605"/>
    <w:rsid w:val="00F72AC0"/>
    <w:rsid w:val="00F768F7"/>
    <w:rsid w:val="00F76B82"/>
    <w:rsid w:val="00F77FDA"/>
    <w:rsid w:val="00F80E30"/>
    <w:rsid w:val="00F82088"/>
    <w:rsid w:val="00F82B70"/>
    <w:rsid w:val="00F8584A"/>
    <w:rsid w:val="00F85B80"/>
    <w:rsid w:val="00F96E59"/>
    <w:rsid w:val="00F9789B"/>
    <w:rsid w:val="00FA196D"/>
    <w:rsid w:val="00FB077D"/>
    <w:rsid w:val="00FB6CBC"/>
    <w:rsid w:val="00FC58C8"/>
    <w:rsid w:val="00FD5D69"/>
    <w:rsid w:val="00FD6A70"/>
    <w:rsid w:val="00FE08B6"/>
    <w:rsid w:val="00FF194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109569" v:ext="edit"/>
    <o:shapelayout v:ext="edit">
      <o:idmap data="1" v:ext="edit"/>
    </o:shapelayout>
  </w:shapeDefaults>
  <w:decimalSymbol w:val=","/>
  <w:listSeparator w:val=";"/>
  <w14:docId w14:val="7E6F19B6"/>
  <w15:chartTrackingRefBased/>
  <w15:docId w15:val="{1331A9AB-435D-4A8E-89D1-3024CB4D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lang w:bidi="ar-SA" w:eastAsia="fr-FR" w:val="fr-FR"/>
      </w:rPr>
    </w:rPrDefault>
    <w:pPrDefault/>
  </w:docDefaults>
  <w:latentStyles w:count="375"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uiPriority="22"/>
    <w:lsdException w:name="Emphasis" w:qFormat="1"/>
    <w:lsdException w:name="Plain Text" w:uiPriority="99"/>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D12E34"/>
    <w:rPr>
      <w:rFonts w:ascii="Arial Narrow" w:hAnsi="Arial Narrow"/>
      <w:sz w:val="24"/>
    </w:rPr>
  </w:style>
  <w:style w:styleId="Titre1" w:type="paragraph">
    <w:name w:val="heading 1"/>
    <w:basedOn w:val="Normal"/>
    <w:next w:val="Normal"/>
    <w:qFormat/>
    <w:pPr>
      <w:keepNext/>
      <w:jc w:val="both"/>
      <w:outlineLvl w:val="0"/>
    </w:pPr>
    <w:rPr>
      <w:rFonts w:ascii="Arial" w:hAnsi="Arial"/>
      <w:b/>
      <w:color w:val="808080"/>
      <w:sz w:val="16"/>
      <w:lang w:val="en-GB"/>
    </w:rPr>
  </w:style>
  <w:style w:styleId="Titre2" w:type="paragraph">
    <w:name w:val="heading 2"/>
    <w:basedOn w:val="Normal"/>
    <w:next w:val="Normal"/>
    <w:qFormat/>
    <w:pPr>
      <w:keepNext/>
      <w:spacing w:after="100" w:afterAutospacing="1" w:before="100" w:beforeAutospacing="1" w:line="240" w:lineRule="exact"/>
      <w:jc w:val="both"/>
      <w:outlineLvl w:val="1"/>
    </w:pPr>
    <w:rPr>
      <w:rFonts w:ascii="Arial" w:cs="Arial" w:hAnsi="Arial"/>
      <w:b/>
      <w:i/>
      <w:color w:val="808080"/>
      <w:sz w:val="16"/>
      <w:lang w:val="en-GB"/>
    </w:rPr>
  </w:style>
  <w:style w:styleId="Titre5" w:type="paragraph">
    <w:name w:val="heading 5"/>
    <w:basedOn w:val="Normal"/>
    <w:next w:val="Normal"/>
    <w:link w:val="Titre5Car"/>
    <w:qFormat/>
    <w:rsid w:val="00A74C81"/>
    <w:pPr>
      <w:spacing w:after="60" w:before="240"/>
      <w:outlineLvl w:val="4"/>
    </w:pPr>
    <w:rPr>
      <w:b/>
      <w:bCs/>
      <w:i/>
      <w:iCs/>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pPr>
      <w:tabs>
        <w:tab w:pos="4536" w:val="center"/>
        <w:tab w:pos="9072" w:val="right"/>
      </w:tabs>
    </w:pPr>
  </w:style>
  <w:style w:styleId="Pieddepage" w:type="paragraph">
    <w:name w:val="footer"/>
    <w:basedOn w:val="Normal"/>
    <w:link w:val="PieddepageCar"/>
    <w:uiPriority w:val="99"/>
    <w:pPr>
      <w:tabs>
        <w:tab w:pos="4536" w:val="center"/>
        <w:tab w:pos="9072" w:val="right"/>
      </w:tabs>
    </w:pPr>
  </w:style>
  <w:style w:styleId="Corpsdetexte" w:type="paragraph">
    <w:name w:val="Body Text"/>
    <w:basedOn w:val="Normal"/>
    <w:pPr>
      <w:spacing w:before="120" w:line="120" w:lineRule="auto"/>
    </w:pPr>
    <w:rPr>
      <w:rFonts w:ascii="Arial" w:hAnsi="Arial"/>
      <w:b/>
      <w:i/>
      <w:sz w:val="16"/>
      <w:lang w:val="en-GB"/>
    </w:rPr>
  </w:style>
  <w:style w:styleId="Grilledutableau" w:type="table">
    <w:name w:val="Table Grid"/>
    <w:basedOn w:val="TableauNormal"/>
    <w:rsid w:val="0063040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semiHidden/>
    <w:rsid w:val="00A7041B"/>
    <w:rPr>
      <w:rFonts w:ascii="Tahoma" w:cs="Tahoma" w:hAnsi="Tahoma"/>
      <w:sz w:val="16"/>
      <w:szCs w:val="16"/>
    </w:rPr>
  </w:style>
  <w:style w:styleId="Retraitcorpsdetexte" w:type="paragraph">
    <w:name w:val="Body Text Indent"/>
    <w:basedOn w:val="Normal"/>
    <w:rsid w:val="00D12E34"/>
    <w:pPr>
      <w:spacing w:after="120"/>
      <w:ind w:left="283"/>
    </w:pPr>
  </w:style>
  <w:style w:customStyle="1" w:styleId="PieddepageCar" w:type="character">
    <w:name w:val="Pied de page Car"/>
    <w:link w:val="Pieddepage"/>
    <w:uiPriority w:val="99"/>
    <w:rsid w:val="00A876DF"/>
    <w:rPr>
      <w:rFonts w:ascii="Arial Narrow" w:hAnsi="Arial Narrow"/>
      <w:sz w:val="24"/>
    </w:rPr>
  </w:style>
  <w:style w:customStyle="1" w:styleId="Titre5Car" w:type="character">
    <w:name w:val="Titre 5 Car"/>
    <w:link w:val="Titre5"/>
    <w:rsid w:val="008A75C8"/>
    <w:rPr>
      <w:rFonts w:ascii="Arial Narrow" w:hAnsi="Arial Narrow"/>
      <w:b/>
      <w:bCs/>
      <w:i/>
      <w:iCs/>
      <w:sz w:val="26"/>
      <w:szCs w:val="26"/>
    </w:rPr>
  </w:style>
  <w:style w:styleId="Titre" w:type="paragraph">
    <w:name w:val="Title"/>
    <w:basedOn w:val="Normal"/>
    <w:link w:val="TitreCar"/>
    <w:qFormat/>
    <w:rsid w:val="000B029F"/>
    <w:pPr>
      <w:jc w:val="center"/>
    </w:pPr>
    <w:rPr>
      <w:rFonts w:ascii="Times New Roman" w:hAnsi="Times New Roman"/>
    </w:rPr>
  </w:style>
  <w:style w:customStyle="1" w:styleId="TitreCar" w:type="character">
    <w:name w:val="Titre Car"/>
    <w:basedOn w:val="Policepardfaut"/>
    <w:link w:val="Titre"/>
    <w:rsid w:val="000B029F"/>
    <w:rPr>
      <w:sz w:val="24"/>
    </w:rPr>
  </w:style>
  <w:style w:customStyle="1" w:styleId="Default" w:type="paragraph">
    <w:name w:val="Default"/>
    <w:rsid w:val="000B029F"/>
    <w:pPr>
      <w:autoSpaceDE w:val="0"/>
      <w:autoSpaceDN w:val="0"/>
      <w:adjustRightInd w:val="0"/>
    </w:pPr>
    <w:rPr>
      <w:rFonts w:ascii="Arial" w:cs="Arial" w:hAnsi="Arial"/>
      <w:color w:val="000000"/>
      <w:sz w:val="24"/>
      <w:szCs w:val="24"/>
    </w:rPr>
  </w:style>
  <w:style w:styleId="Listenumros" w:type="paragraph">
    <w:name w:val="List Number"/>
    <w:basedOn w:val="Normal"/>
    <w:rsid w:val="000B029F"/>
    <w:pPr>
      <w:numPr>
        <w:numId w:val="8"/>
      </w:numPr>
      <w:contextualSpacing/>
    </w:pPr>
    <w:rPr>
      <w:rFonts w:ascii="Times New Roman" w:hAnsi="Times New Roman"/>
      <w:szCs w:val="24"/>
    </w:rPr>
  </w:style>
  <w:style w:styleId="NormalWeb" w:type="paragraph">
    <w:name w:val="Normal (Web)"/>
    <w:basedOn w:val="Normal"/>
    <w:uiPriority w:val="99"/>
    <w:unhideWhenUsed/>
    <w:rsid w:val="00B85467"/>
    <w:pPr>
      <w:spacing w:after="100" w:afterAutospacing="1" w:before="100" w:beforeAutospacing="1"/>
    </w:pPr>
    <w:rPr>
      <w:rFonts w:ascii="Times New Roman" w:hAnsi="Times New Roman"/>
      <w:szCs w:val="24"/>
    </w:rPr>
  </w:style>
  <w:style w:styleId="Paragraphedeliste" w:type="paragraph">
    <w:name w:val="List Paragraph"/>
    <w:basedOn w:val="Normal"/>
    <w:uiPriority w:val="34"/>
    <w:qFormat/>
    <w:rsid w:val="00034606"/>
    <w:pPr>
      <w:ind w:left="720"/>
      <w:contextualSpacing/>
    </w:pPr>
  </w:style>
  <w:style w:customStyle="1" w:styleId="titrearticlecta" w:type="paragraph">
    <w:name w:val="titre_article_cta"/>
    <w:basedOn w:val="Normal"/>
    <w:rsid w:val="004E38C2"/>
    <w:pPr>
      <w:spacing w:after="100" w:afterAutospacing="1" w:before="100" w:beforeAutospacing="1"/>
    </w:pPr>
    <w:rPr>
      <w:rFonts w:ascii="Times New Roman" w:hAnsi="Times New Roman"/>
      <w:szCs w:val="24"/>
    </w:rPr>
  </w:style>
  <w:style w:customStyle="1" w:styleId="soustitrearticlecta" w:type="paragraph">
    <w:name w:val="sous_titre_article_cta"/>
    <w:basedOn w:val="Normal"/>
    <w:rsid w:val="004E38C2"/>
    <w:pPr>
      <w:spacing w:after="100" w:afterAutospacing="1" w:before="100" w:beforeAutospacing="1"/>
    </w:pPr>
    <w:rPr>
      <w:rFonts w:ascii="Times New Roman" w:hAnsi="Times New Roman"/>
      <w:szCs w:val="24"/>
    </w:rPr>
  </w:style>
  <w:style w:customStyle="1" w:styleId="textearticleconv" w:type="paragraph">
    <w:name w:val="texte_article_conv"/>
    <w:basedOn w:val="Normal"/>
    <w:rsid w:val="004E38C2"/>
    <w:pPr>
      <w:spacing w:after="100" w:afterAutospacing="1" w:before="100" w:beforeAutospacing="1"/>
    </w:pPr>
    <w:rPr>
      <w:rFonts w:ascii="Times New Roman" w:hAnsi="Times New Roman"/>
      <w:szCs w:val="24"/>
    </w:rPr>
  </w:style>
  <w:style w:customStyle="1" w:styleId="prix" w:type="character">
    <w:name w:val="prix"/>
    <w:basedOn w:val="Policepardfaut"/>
    <w:rsid w:val="005B3AC9"/>
  </w:style>
  <w:style w:styleId="lev" w:type="character">
    <w:name w:val="Strong"/>
    <w:basedOn w:val="Policepardfaut"/>
    <w:uiPriority w:val="22"/>
    <w:qFormat/>
    <w:rsid w:val="006C3EA3"/>
    <w:rPr>
      <w:b/>
      <w:bCs/>
    </w:rPr>
  </w:style>
  <w:style w:styleId="Lienhypertexte" w:type="character">
    <w:name w:val="Hyperlink"/>
    <w:basedOn w:val="Policepardfaut"/>
    <w:rsid w:val="004B4AFF"/>
    <w:rPr>
      <w:color w:themeColor="hyperlink" w:val="0563C1"/>
      <w:u w:val="single"/>
    </w:rPr>
  </w:style>
  <w:style w:styleId="Textebrut" w:type="paragraph">
    <w:name w:val="Plain Text"/>
    <w:basedOn w:val="Normal"/>
    <w:link w:val="TextebrutCar"/>
    <w:uiPriority w:val="99"/>
    <w:unhideWhenUsed/>
    <w:rsid w:val="00AC40C4"/>
    <w:rPr>
      <w:rFonts w:ascii="Calibri" w:eastAsia="Calibri" w:hAnsi="Calibri"/>
      <w:color w:val="002060"/>
      <w:sz w:val="22"/>
      <w:szCs w:val="21"/>
      <w:lang w:eastAsia="en-US"/>
    </w:rPr>
  </w:style>
  <w:style w:customStyle="1" w:styleId="TextebrutCar" w:type="character">
    <w:name w:val="Texte brut Car"/>
    <w:basedOn w:val="Policepardfaut"/>
    <w:link w:val="Textebrut"/>
    <w:uiPriority w:val="99"/>
    <w:rsid w:val="00AC40C4"/>
    <w:rPr>
      <w:rFonts w:ascii="Calibri" w:eastAsia="Calibri" w:hAnsi="Calibri"/>
      <w:color w:val="002060"/>
      <w:sz w:val="22"/>
      <w:szCs w:val="21"/>
      <w:lang w:eastAsia="en-US"/>
    </w:rPr>
  </w:style>
  <w:style w:customStyle="1" w:styleId="hs-cta-node" w:type="character">
    <w:name w:val="hs-cta-node"/>
    <w:basedOn w:val="Policepardfaut"/>
    <w:rsid w:val="00923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0766">
      <w:bodyDiv w:val="1"/>
      <w:marLeft w:val="0"/>
      <w:marRight w:val="0"/>
      <w:marTop w:val="0"/>
      <w:marBottom w:val="0"/>
      <w:divBdr>
        <w:top w:val="none" w:sz="0" w:space="0" w:color="auto"/>
        <w:left w:val="none" w:sz="0" w:space="0" w:color="auto"/>
        <w:bottom w:val="none" w:sz="0" w:space="0" w:color="auto"/>
        <w:right w:val="none" w:sz="0" w:space="0" w:color="auto"/>
      </w:divBdr>
    </w:div>
    <w:div w:id="98452527">
      <w:bodyDiv w:val="1"/>
      <w:marLeft w:val="0"/>
      <w:marRight w:val="0"/>
      <w:marTop w:val="0"/>
      <w:marBottom w:val="0"/>
      <w:divBdr>
        <w:top w:val="none" w:sz="0" w:space="0" w:color="auto"/>
        <w:left w:val="none" w:sz="0" w:space="0" w:color="auto"/>
        <w:bottom w:val="none" w:sz="0" w:space="0" w:color="auto"/>
        <w:right w:val="none" w:sz="0" w:space="0" w:color="auto"/>
      </w:divBdr>
    </w:div>
    <w:div w:id="105976390">
      <w:bodyDiv w:val="1"/>
      <w:marLeft w:val="0"/>
      <w:marRight w:val="0"/>
      <w:marTop w:val="0"/>
      <w:marBottom w:val="0"/>
      <w:divBdr>
        <w:top w:val="none" w:sz="0" w:space="0" w:color="auto"/>
        <w:left w:val="none" w:sz="0" w:space="0" w:color="auto"/>
        <w:bottom w:val="none" w:sz="0" w:space="0" w:color="auto"/>
        <w:right w:val="none" w:sz="0" w:space="0" w:color="auto"/>
      </w:divBdr>
    </w:div>
    <w:div w:id="709958562">
      <w:bodyDiv w:val="1"/>
      <w:marLeft w:val="0"/>
      <w:marRight w:val="0"/>
      <w:marTop w:val="0"/>
      <w:marBottom w:val="0"/>
      <w:divBdr>
        <w:top w:val="none" w:sz="0" w:space="0" w:color="auto"/>
        <w:left w:val="none" w:sz="0" w:space="0" w:color="auto"/>
        <w:bottom w:val="none" w:sz="0" w:space="0" w:color="auto"/>
        <w:right w:val="none" w:sz="0" w:space="0" w:color="auto"/>
      </w:divBdr>
    </w:div>
    <w:div w:id="1101950582">
      <w:bodyDiv w:val="1"/>
      <w:marLeft w:val="0"/>
      <w:marRight w:val="0"/>
      <w:marTop w:val="0"/>
      <w:marBottom w:val="0"/>
      <w:divBdr>
        <w:top w:val="none" w:sz="0" w:space="0" w:color="auto"/>
        <w:left w:val="none" w:sz="0" w:space="0" w:color="auto"/>
        <w:bottom w:val="none" w:sz="0" w:space="0" w:color="auto"/>
        <w:right w:val="none" w:sz="0" w:space="0" w:color="auto"/>
      </w:divBdr>
    </w:div>
    <w:div w:id="1274167726">
      <w:bodyDiv w:val="1"/>
      <w:marLeft w:val="0"/>
      <w:marRight w:val="0"/>
      <w:marTop w:val="0"/>
      <w:marBottom w:val="0"/>
      <w:divBdr>
        <w:top w:val="none" w:sz="0" w:space="0" w:color="auto"/>
        <w:left w:val="none" w:sz="0" w:space="0" w:color="auto"/>
        <w:bottom w:val="none" w:sz="0" w:space="0" w:color="auto"/>
        <w:right w:val="none" w:sz="0" w:space="0" w:color="auto"/>
      </w:divBdr>
      <w:divsChild>
        <w:div w:id="1409575325">
          <w:marLeft w:val="0"/>
          <w:marRight w:val="0"/>
          <w:marTop w:val="0"/>
          <w:marBottom w:val="0"/>
          <w:divBdr>
            <w:top w:val="none" w:sz="0" w:space="0" w:color="auto"/>
            <w:left w:val="none" w:sz="0" w:space="0" w:color="auto"/>
            <w:bottom w:val="none" w:sz="0" w:space="0" w:color="auto"/>
            <w:right w:val="none" w:sz="0" w:space="0" w:color="auto"/>
          </w:divBdr>
          <w:divsChild>
            <w:div w:id="787506799">
              <w:marLeft w:val="0"/>
              <w:marRight w:val="0"/>
              <w:marTop w:val="0"/>
              <w:marBottom w:val="0"/>
              <w:divBdr>
                <w:top w:val="none" w:sz="0" w:space="0" w:color="auto"/>
                <w:left w:val="none" w:sz="0" w:space="0" w:color="auto"/>
                <w:bottom w:val="none" w:sz="0" w:space="0" w:color="auto"/>
                <w:right w:val="none" w:sz="0" w:space="0" w:color="auto"/>
              </w:divBdr>
              <w:divsChild>
                <w:div w:id="1492715371">
                  <w:marLeft w:val="0"/>
                  <w:marRight w:val="0"/>
                  <w:marTop w:val="0"/>
                  <w:marBottom w:val="0"/>
                  <w:divBdr>
                    <w:top w:val="none" w:sz="0" w:space="0" w:color="auto"/>
                    <w:left w:val="none" w:sz="0" w:space="0" w:color="auto"/>
                    <w:bottom w:val="none" w:sz="0" w:space="0" w:color="auto"/>
                    <w:right w:val="none" w:sz="0" w:space="0" w:color="auto"/>
                  </w:divBdr>
                  <w:divsChild>
                    <w:div w:id="1581133359">
                      <w:marLeft w:val="0"/>
                      <w:marRight w:val="0"/>
                      <w:marTop w:val="0"/>
                      <w:marBottom w:val="0"/>
                      <w:divBdr>
                        <w:top w:val="none" w:sz="0" w:space="0" w:color="auto"/>
                        <w:left w:val="none" w:sz="0" w:space="0" w:color="auto"/>
                        <w:bottom w:val="none" w:sz="0" w:space="0" w:color="auto"/>
                        <w:right w:val="none" w:sz="0" w:space="0" w:color="auto"/>
                      </w:divBdr>
                      <w:divsChild>
                        <w:div w:id="1436365076">
                          <w:marLeft w:val="0"/>
                          <w:marRight w:val="0"/>
                          <w:marTop w:val="0"/>
                          <w:marBottom w:val="0"/>
                          <w:divBdr>
                            <w:top w:val="none" w:sz="0" w:space="0" w:color="auto"/>
                            <w:left w:val="none" w:sz="0" w:space="0" w:color="auto"/>
                            <w:bottom w:val="none" w:sz="0" w:space="0" w:color="auto"/>
                            <w:right w:val="none" w:sz="0" w:space="0" w:color="auto"/>
                          </w:divBdr>
                          <w:divsChild>
                            <w:div w:id="10124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270454">
      <w:bodyDiv w:val="1"/>
      <w:marLeft w:val="0"/>
      <w:marRight w:val="0"/>
      <w:marTop w:val="0"/>
      <w:marBottom w:val="0"/>
      <w:divBdr>
        <w:top w:val="none" w:sz="0" w:space="0" w:color="auto"/>
        <w:left w:val="none" w:sz="0" w:space="0" w:color="auto"/>
        <w:bottom w:val="none" w:sz="0" w:space="0" w:color="auto"/>
        <w:right w:val="none" w:sz="0" w:space="0" w:color="auto"/>
      </w:divBdr>
      <w:divsChild>
        <w:div w:id="1547765132">
          <w:marLeft w:val="0"/>
          <w:marRight w:val="0"/>
          <w:marTop w:val="100"/>
          <w:marBottom w:val="100"/>
          <w:divBdr>
            <w:top w:val="none" w:sz="0" w:space="0" w:color="auto"/>
            <w:left w:val="none" w:sz="0" w:space="0" w:color="auto"/>
            <w:bottom w:val="none" w:sz="0" w:space="0" w:color="auto"/>
            <w:right w:val="none" w:sz="0" w:space="0" w:color="auto"/>
          </w:divBdr>
          <w:divsChild>
            <w:div w:id="2127041496">
              <w:marLeft w:val="0"/>
              <w:marRight w:val="0"/>
              <w:marTop w:val="0"/>
              <w:marBottom w:val="0"/>
              <w:divBdr>
                <w:top w:val="none" w:sz="0" w:space="0" w:color="auto"/>
                <w:left w:val="none" w:sz="0" w:space="0" w:color="auto"/>
                <w:bottom w:val="none" w:sz="0" w:space="0" w:color="auto"/>
                <w:right w:val="none" w:sz="0" w:space="0" w:color="auto"/>
              </w:divBdr>
              <w:divsChild>
                <w:div w:id="347367268">
                  <w:marLeft w:val="0"/>
                  <w:marRight w:val="0"/>
                  <w:marTop w:val="0"/>
                  <w:marBottom w:val="0"/>
                  <w:divBdr>
                    <w:top w:val="none" w:sz="0" w:space="0" w:color="auto"/>
                    <w:left w:val="none" w:sz="0" w:space="0" w:color="auto"/>
                    <w:bottom w:val="none" w:sz="0" w:space="0" w:color="auto"/>
                    <w:right w:val="none" w:sz="0" w:space="0" w:color="auto"/>
                  </w:divBdr>
                  <w:divsChild>
                    <w:div w:id="1469978656">
                      <w:marLeft w:val="0"/>
                      <w:marRight w:val="0"/>
                      <w:marTop w:val="0"/>
                      <w:marBottom w:val="0"/>
                      <w:divBdr>
                        <w:top w:val="none" w:sz="0" w:space="0" w:color="auto"/>
                        <w:left w:val="none" w:sz="0" w:space="0" w:color="auto"/>
                        <w:bottom w:val="none" w:sz="0" w:space="0" w:color="auto"/>
                        <w:right w:val="none" w:sz="0" w:space="0" w:color="auto"/>
                      </w:divBdr>
                      <w:divsChild>
                        <w:div w:id="397940636">
                          <w:marLeft w:val="0"/>
                          <w:marRight w:val="0"/>
                          <w:marTop w:val="0"/>
                          <w:marBottom w:val="0"/>
                          <w:divBdr>
                            <w:top w:val="none" w:sz="0" w:space="0" w:color="auto"/>
                            <w:left w:val="none" w:sz="0" w:space="0" w:color="auto"/>
                            <w:bottom w:val="none" w:sz="0" w:space="0" w:color="auto"/>
                            <w:right w:val="none" w:sz="0" w:space="0" w:color="auto"/>
                          </w:divBdr>
                          <w:divsChild>
                            <w:div w:id="1237738357">
                              <w:marLeft w:val="0"/>
                              <w:marRight w:val="0"/>
                              <w:marTop w:val="0"/>
                              <w:marBottom w:val="0"/>
                              <w:divBdr>
                                <w:top w:val="none" w:sz="0" w:space="0" w:color="auto"/>
                                <w:left w:val="none" w:sz="0" w:space="0" w:color="auto"/>
                                <w:bottom w:val="none" w:sz="0" w:space="0" w:color="auto"/>
                                <w:right w:val="none" w:sz="0" w:space="0" w:color="auto"/>
                              </w:divBdr>
                              <w:divsChild>
                                <w:div w:id="1353991375">
                                  <w:marLeft w:val="0"/>
                                  <w:marRight w:val="0"/>
                                  <w:marTop w:val="0"/>
                                  <w:marBottom w:val="0"/>
                                  <w:divBdr>
                                    <w:top w:val="none" w:sz="0" w:space="0" w:color="auto"/>
                                    <w:left w:val="none" w:sz="0" w:space="0" w:color="auto"/>
                                    <w:bottom w:val="none" w:sz="0" w:space="0" w:color="auto"/>
                                    <w:right w:val="none" w:sz="0" w:space="0" w:color="auto"/>
                                  </w:divBdr>
                                  <w:divsChild>
                                    <w:div w:id="860970833">
                                      <w:marLeft w:val="0"/>
                                      <w:marRight w:val="0"/>
                                      <w:marTop w:val="0"/>
                                      <w:marBottom w:val="0"/>
                                      <w:divBdr>
                                        <w:top w:val="none" w:sz="0" w:space="0" w:color="auto"/>
                                        <w:left w:val="none" w:sz="0" w:space="0" w:color="auto"/>
                                        <w:bottom w:val="none" w:sz="0" w:space="0" w:color="auto"/>
                                        <w:right w:val="none" w:sz="0" w:space="0" w:color="auto"/>
                                      </w:divBdr>
                                      <w:divsChild>
                                        <w:div w:id="1529752187">
                                          <w:marLeft w:val="0"/>
                                          <w:marRight w:val="0"/>
                                          <w:marTop w:val="0"/>
                                          <w:marBottom w:val="0"/>
                                          <w:divBdr>
                                            <w:top w:val="none" w:sz="0" w:space="0" w:color="auto"/>
                                            <w:left w:val="none" w:sz="0" w:space="0" w:color="auto"/>
                                            <w:bottom w:val="none" w:sz="0" w:space="0" w:color="auto"/>
                                            <w:right w:val="none" w:sz="0" w:space="0" w:color="auto"/>
                                          </w:divBdr>
                                          <w:divsChild>
                                            <w:div w:id="21186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5480759">
      <w:bodyDiv w:val="1"/>
      <w:marLeft w:val="0"/>
      <w:marRight w:val="0"/>
      <w:marTop w:val="0"/>
      <w:marBottom w:val="0"/>
      <w:divBdr>
        <w:top w:val="none" w:sz="0" w:space="0" w:color="auto"/>
        <w:left w:val="none" w:sz="0" w:space="0" w:color="auto"/>
        <w:bottom w:val="none" w:sz="0" w:space="0" w:color="auto"/>
        <w:right w:val="none" w:sz="0" w:space="0" w:color="auto"/>
      </w:divBdr>
      <w:divsChild>
        <w:div w:id="347144194">
          <w:marLeft w:val="0"/>
          <w:marRight w:val="0"/>
          <w:marTop w:val="0"/>
          <w:marBottom w:val="0"/>
          <w:divBdr>
            <w:top w:val="none" w:sz="0" w:space="0" w:color="auto"/>
            <w:left w:val="none" w:sz="0" w:space="0" w:color="auto"/>
            <w:bottom w:val="none" w:sz="0" w:space="0" w:color="auto"/>
            <w:right w:val="none" w:sz="0" w:space="0" w:color="auto"/>
          </w:divBdr>
          <w:divsChild>
            <w:div w:id="475561963">
              <w:marLeft w:val="0"/>
              <w:marRight w:val="0"/>
              <w:marTop w:val="0"/>
              <w:marBottom w:val="0"/>
              <w:divBdr>
                <w:top w:val="none" w:sz="0" w:space="0" w:color="auto"/>
                <w:left w:val="none" w:sz="0" w:space="0" w:color="auto"/>
                <w:bottom w:val="none" w:sz="0" w:space="0" w:color="auto"/>
                <w:right w:val="none" w:sz="0" w:space="0" w:color="auto"/>
              </w:divBdr>
              <w:divsChild>
                <w:div w:id="920911923">
                  <w:marLeft w:val="0"/>
                  <w:marRight w:val="0"/>
                  <w:marTop w:val="0"/>
                  <w:marBottom w:val="0"/>
                  <w:divBdr>
                    <w:top w:val="none" w:sz="0" w:space="0" w:color="auto"/>
                    <w:left w:val="none" w:sz="0" w:space="0" w:color="auto"/>
                    <w:bottom w:val="none" w:sz="0" w:space="0" w:color="auto"/>
                    <w:right w:val="none" w:sz="0" w:space="0" w:color="auto"/>
                  </w:divBdr>
                  <w:divsChild>
                    <w:div w:id="1893691465">
                      <w:marLeft w:val="0"/>
                      <w:marRight w:val="0"/>
                      <w:marTop w:val="0"/>
                      <w:marBottom w:val="0"/>
                      <w:divBdr>
                        <w:top w:val="none" w:sz="0" w:space="0" w:color="auto"/>
                        <w:left w:val="none" w:sz="0" w:space="0" w:color="auto"/>
                        <w:bottom w:val="none" w:sz="0" w:space="0" w:color="auto"/>
                        <w:right w:val="none" w:sz="0" w:space="0" w:color="auto"/>
                      </w:divBdr>
                      <w:divsChild>
                        <w:div w:id="27683520">
                          <w:marLeft w:val="0"/>
                          <w:marRight w:val="0"/>
                          <w:marTop w:val="0"/>
                          <w:marBottom w:val="0"/>
                          <w:divBdr>
                            <w:top w:val="none" w:sz="0" w:space="0" w:color="auto"/>
                            <w:left w:val="none" w:sz="0" w:space="0" w:color="auto"/>
                            <w:bottom w:val="none" w:sz="0" w:space="0" w:color="auto"/>
                            <w:right w:val="none" w:sz="0" w:space="0" w:color="auto"/>
                          </w:divBdr>
                          <w:divsChild>
                            <w:div w:id="215703675">
                              <w:marLeft w:val="0"/>
                              <w:marRight w:val="0"/>
                              <w:marTop w:val="0"/>
                              <w:marBottom w:val="0"/>
                              <w:divBdr>
                                <w:top w:val="none" w:sz="0" w:space="0" w:color="auto"/>
                                <w:left w:val="none" w:sz="0" w:space="0" w:color="auto"/>
                                <w:bottom w:val="none" w:sz="0" w:space="0" w:color="auto"/>
                                <w:right w:val="none" w:sz="0" w:space="0" w:color="auto"/>
                              </w:divBdr>
                              <w:divsChild>
                                <w:div w:id="1613200346">
                                  <w:marLeft w:val="0"/>
                                  <w:marRight w:val="0"/>
                                  <w:marTop w:val="0"/>
                                  <w:marBottom w:val="0"/>
                                  <w:divBdr>
                                    <w:top w:val="none" w:sz="0" w:space="0" w:color="auto"/>
                                    <w:left w:val="none" w:sz="0" w:space="0" w:color="auto"/>
                                    <w:bottom w:val="none" w:sz="0" w:space="0" w:color="auto"/>
                                    <w:right w:val="none" w:sz="0" w:space="0" w:color="auto"/>
                                  </w:divBdr>
                                  <w:divsChild>
                                    <w:div w:id="1472358103">
                                      <w:marLeft w:val="0"/>
                                      <w:marRight w:val="0"/>
                                      <w:marTop w:val="0"/>
                                      <w:marBottom w:val="0"/>
                                      <w:divBdr>
                                        <w:top w:val="none" w:sz="0" w:space="0" w:color="auto"/>
                                        <w:left w:val="none" w:sz="0" w:space="0" w:color="auto"/>
                                        <w:bottom w:val="none" w:sz="0" w:space="0" w:color="auto"/>
                                        <w:right w:val="none" w:sz="0" w:space="0" w:color="auto"/>
                                      </w:divBdr>
                                      <w:divsChild>
                                        <w:div w:id="12302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ttp://www.social-expert.com/dictionnaires/social/definition/id/dicos-social-20120327095617199" TargetMode="External" Type="http://schemas.openxmlformats.org/officeDocument/2006/relationships/hyperlink"/><Relationship Id="rId11" Target="http://www.social-expert.com/dictionnaires/social/definition/id/dicos-social-20120328093710403" TargetMode="External" Type="http://schemas.openxmlformats.org/officeDocument/2006/relationships/hyperlink"/><Relationship Id="rId12" Target="https://www.editions-tissot.fr/produit/le-code-du-travail/?cact=redac" TargetMode="External" Type="http://schemas.openxmlformats.org/officeDocument/2006/relationships/hyperlink"/><Relationship Id="rId13" Target="https://www.editions-tissot.fr/code-du-travail/code-du-travail-mcg.aspx?article=MCAD.2231-7" TargetMode="External" Type="http://schemas.openxmlformats.org/officeDocument/2006/relationships/hyperlink"/><Relationship Id="rId14" Target="footer1.xml" Type="http://schemas.openxmlformats.org/officeDocument/2006/relationships/footer"/><Relationship Id="rId15" Target="header1.xml" Type="http://schemas.openxmlformats.org/officeDocument/2006/relationships/header"/><Relationship Id="rId16" Target="footer2.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s://infos.eurecia.com/cs/c/?cta_guid=301f62c9-8974-45c8-ba88-e56d8fd67d6d&amp;signature=AAH58kGjj3IowD9f3-N39u42tUPlvBmPUg&amp;placement_guid=de3e9bf4-ddb4-431a-b1f1-d28e196e4f0d&amp;click=8fff4084-ec6a-4027-a3d5-01a247f0c76e&amp;hsutk=69b84a2e8fc28c4eaac20fc64589f57f&amp;canon=https%3A%2F%2Fwww.eurecia.com%2Fblog%2Ftout-savoir-charte-teletravail%2F&amp;utm_referrer=https%3A%2F%2Fwww.google.com%2F&amp;portal_id=2721081&amp;redirect_url=APefjpGWqC3Agc-DAgl3vlA9IGPpNSLjrgntzgyjnGMeg5k_4urP7zBNqmafPgUAShtU_7PjHAap_a0-bzHMqJpdODl5jwLQDrzBAbU9UMea1bwzmH0zFD8ZUAGwrJlc0xwzJRRhhbR-6A9TnG5GElHxZH2BAEOTXd_4P_-2aGdsfBsNaIO5jTsxHrPeUOEp0dFGAkGJiOlbO2pr0wmMSrJaCD9Q1O0oRKcHMpP-e0J-BlCKklj1WkF8LBRK-QPOhZa_IVWQnW_E&amp;__hstc=142698090.69b84a2e8fc28c4eaac20fc64589f57f.1609939219484.1609939219484.1610038592555.2&amp;__hssc=142698090.1.1610038592555&amp;__hsfp=2154203357" TargetMode="External" Type="http://schemas.openxmlformats.org/officeDocument/2006/relationships/hyperlink"/><Relationship Id="rId9" Target="http://www.defi-group.fr"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 Id="rId2" Target="media/image2.png" Type="http://schemas.openxmlformats.org/officeDocument/2006/relationships/image"/><Relationship Id="rId3" Target="media/image3.png" Type="http://schemas.openxmlformats.org/officeDocument/2006/relationships/image"/><Relationship Id="rId4" Target="media/image4.png" Type="http://schemas.openxmlformats.org/officeDocument/2006/relationships/image"/></Relationships>
</file>

<file path=word/_rels/settings.xml.rels><?xml version="1.0" encoding="UTF-8" standalone="no"?><Relationships xmlns="http://schemas.openxmlformats.org/package/2006/relationships"><Relationship Id="rId1" Target="file:///C:/Documents%20and%20Settings/arandon/Local%20Settings/Temporary%20Internet%20Files/OLK4/Entete.dot"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81E9-F573-494D-B846-90388725C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Entete</Template>
  <TotalTime>8</TotalTime>
  <Pages>11</Pages>
  <Words>3624</Words>
  <Characters>20420</Characters>
  <Application>Microsoft Office Word</Application>
  <DocSecurity>0</DocSecurity>
  <Lines>170</Lines>
  <Paragraphs>47</Paragraphs>
  <ScaleCrop>false</ScaleCrop>
  <HeadingPairs>
    <vt:vector baseType="variant" size="2">
      <vt:variant>
        <vt:lpstr>Titre</vt:lpstr>
      </vt:variant>
      <vt:variant>
        <vt:i4>1</vt:i4>
      </vt:variant>
    </vt:vector>
  </HeadingPairs>
  <TitlesOfParts>
    <vt:vector baseType="lpstr" size="1">
      <vt:lpstr/>
    </vt:vector>
  </TitlesOfParts>
  <Company>DEFI GROUP</Company>
  <LinksUpToDate>false</LinksUpToDate>
  <CharactersWithSpaces>23997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2022-02-10T10:23:00Z</dcterms:created>
  <cp:lastPrinted>2022-01-12T12:40:00Z</cp:lastPrinted>
  <dcterms:modified xsi:type="dcterms:W3CDTF">2022-02-10T10:35:00Z</dcterms:modified>
  <cp:revision>3</cp:revision>
</cp:coreProperties>
</file>